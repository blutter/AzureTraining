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F8328A" w14:textId="77777777" w:rsidR="00445EF5" w:rsidRPr="00DB0BD2" w:rsidRDefault="00445EF5" w:rsidP="009D2105">
      <w:pPr>
        <w:pStyle w:val="Graphic"/>
        <w:spacing w:after="0"/>
        <w:jc w:val="both"/>
      </w:pPr>
      <w:bookmarkStart w:id="0" w:name="_GoBack"/>
      <w:bookmarkEnd w:id="0"/>
    </w:p>
    <w:p w14:paraId="5BB7C3F4" w14:textId="77777777" w:rsidR="00445EF5" w:rsidRDefault="00445EF5" w:rsidP="009D2105">
      <w:pPr>
        <w:pStyle w:val="NoSpacing"/>
        <w:rPr>
          <w:szCs w:val="20"/>
        </w:rPr>
      </w:pPr>
    </w:p>
    <w:p w14:paraId="33E55017" w14:textId="27A6D745" w:rsidR="00B07FB5" w:rsidRPr="00C12267" w:rsidRDefault="007C70E6" w:rsidP="009D2105">
      <w:pPr>
        <w:pStyle w:val="Title"/>
        <w:spacing w:after="0"/>
        <w:ind w:right="-360"/>
        <w:rPr>
          <w:rFonts w:cs="Calibri"/>
          <w:color w:val="4F81BD"/>
          <w:sz w:val="60"/>
          <w:szCs w:val="60"/>
        </w:rPr>
      </w:pPr>
      <w:r w:rsidRPr="007C70E6">
        <w:rPr>
          <w:rFonts w:cs="Calibri"/>
          <w:color w:val="4F81BD"/>
          <w:sz w:val="60"/>
          <w:szCs w:val="60"/>
          <w:lang w:val="en-IN"/>
        </w:rPr>
        <w:t>Azure Fast Start for Mobile Application Development</w:t>
      </w:r>
      <w:r w:rsidR="001F433F">
        <w:rPr>
          <w:rFonts w:cs="Calibri"/>
          <w:color w:val="4F81BD"/>
          <w:sz w:val="60"/>
          <w:szCs w:val="60"/>
          <w:lang w:val="en-IN"/>
        </w:rPr>
        <w:t xml:space="preserve"> </w:t>
      </w:r>
      <w:r w:rsidR="00B07FB5">
        <w:rPr>
          <w:rFonts w:cs="Calibri"/>
          <w:color w:val="4F81BD"/>
          <w:sz w:val="60"/>
          <w:szCs w:val="60"/>
          <w:lang w:val="en-IN"/>
        </w:rPr>
        <w:t xml:space="preserve"> </w:t>
      </w:r>
    </w:p>
    <w:p w14:paraId="62D40784" w14:textId="76FF69A2" w:rsidR="008252A3" w:rsidRPr="008252A3" w:rsidRDefault="00E370A7" w:rsidP="008252A3">
      <w:pPr>
        <w:spacing w:before="360" w:after="360"/>
        <w:ind w:left="0" w:right="2160"/>
        <w:rPr>
          <w:rFonts w:ascii="Segoe UI Semibold" w:hAnsi="Segoe UI Semibold" w:cs="Tahoma"/>
          <w:bCs/>
          <w:kern w:val="32"/>
          <w:sz w:val="36"/>
          <w:szCs w:val="36"/>
          <w:lang w:val="en-IN" w:eastAsia="en-US"/>
        </w:rPr>
      </w:pPr>
      <w:r>
        <w:rPr>
          <w:rFonts w:ascii="Segoe UI Semibold" w:hAnsi="Segoe UI Semibold" w:cs="Tahoma"/>
          <w:bCs/>
          <w:kern w:val="32"/>
          <w:sz w:val="36"/>
          <w:szCs w:val="36"/>
          <w:lang w:val="en-IN" w:eastAsia="en-US"/>
        </w:rPr>
        <w:t>Module 5</w:t>
      </w:r>
      <w:r w:rsidR="008252A3" w:rsidRPr="008252A3">
        <w:rPr>
          <w:rFonts w:ascii="Segoe UI Semibold" w:hAnsi="Segoe UI Semibold" w:cs="Tahoma"/>
          <w:bCs/>
          <w:kern w:val="32"/>
          <w:sz w:val="36"/>
          <w:szCs w:val="36"/>
          <w:lang w:val="en-IN" w:eastAsia="en-US"/>
        </w:rPr>
        <w:t xml:space="preserve">: </w:t>
      </w:r>
      <w:r>
        <w:rPr>
          <w:rFonts w:ascii="Segoe UI Semibold" w:hAnsi="Segoe UI Semibold" w:cs="Tahoma"/>
          <w:bCs/>
          <w:kern w:val="32"/>
          <w:sz w:val="36"/>
          <w:szCs w:val="36"/>
          <w:lang w:val="en-IN" w:eastAsia="en-US"/>
        </w:rPr>
        <w:t>Azure Web Apps</w:t>
      </w:r>
      <w:r w:rsidR="008252A3" w:rsidRPr="008252A3">
        <w:rPr>
          <w:rFonts w:ascii="Segoe UI Semibold" w:hAnsi="Segoe UI Semibold" w:cs="Tahoma"/>
          <w:bCs/>
          <w:kern w:val="32"/>
          <w:sz w:val="36"/>
          <w:szCs w:val="36"/>
          <w:lang w:val="en-IN" w:eastAsia="en-US"/>
        </w:rPr>
        <w:t xml:space="preserve"> </w:t>
      </w:r>
    </w:p>
    <w:p w14:paraId="7F3E6422" w14:textId="64C8D7B2" w:rsidR="00E14531" w:rsidRPr="000B39E7" w:rsidRDefault="008252A3" w:rsidP="000B39E7">
      <w:pPr>
        <w:pStyle w:val="DocumentTitleSecond"/>
      </w:pPr>
      <w:r w:rsidRPr="000B39E7">
        <w:t xml:space="preserve">Student Lab Manual </w:t>
      </w:r>
    </w:p>
    <w:p w14:paraId="3451B28B" w14:textId="77777777" w:rsidR="007840F3" w:rsidRDefault="007840F3" w:rsidP="009D2105">
      <w:pPr>
        <w:pStyle w:val="BookTitleHidden"/>
        <w:spacing w:after="0"/>
      </w:pPr>
    </w:p>
    <w:p w14:paraId="3D3B4E12" w14:textId="77777777" w:rsidR="007840F3" w:rsidRDefault="007840F3" w:rsidP="009D2105">
      <w:pPr>
        <w:pStyle w:val="BookTitleHidden"/>
        <w:spacing w:after="0"/>
      </w:pPr>
    </w:p>
    <w:p w14:paraId="272EDEA2" w14:textId="77777777" w:rsidR="00E336CC" w:rsidRPr="007840F3" w:rsidRDefault="00E336CC" w:rsidP="000B39E7">
      <w:pPr>
        <w:pStyle w:val="BookTitleHidden"/>
        <w:spacing w:before="1440"/>
      </w:pPr>
      <w:r w:rsidRPr="005F2AFE">
        <w:t>Instructor</w:t>
      </w:r>
      <w:r w:rsidRPr="007840F3">
        <w:t xml:space="preserve"> Edition</w:t>
      </w:r>
      <w:r w:rsidR="003E1460">
        <w:t xml:space="preserve"> </w:t>
      </w:r>
      <w:r w:rsidR="003E1460" w:rsidRPr="000B39E7">
        <w:t xml:space="preserve">(Book Title </w:t>
      </w:r>
      <w:r w:rsidR="005F2AFE" w:rsidRPr="000B39E7">
        <w:t xml:space="preserve">Hidden </w:t>
      </w:r>
      <w:r w:rsidR="003E1460" w:rsidRPr="000B39E7">
        <w:t>Style)</w:t>
      </w:r>
    </w:p>
    <w:p w14:paraId="4C1FBB60" w14:textId="77777777" w:rsidR="00DB0BD2" w:rsidRPr="00DB0BD2" w:rsidRDefault="00DB0BD2" w:rsidP="009D2105">
      <w:pPr>
        <w:pStyle w:val="Graphic"/>
        <w:spacing w:after="0"/>
      </w:pPr>
    </w:p>
    <w:p w14:paraId="7864397F" w14:textId="77777777" w:rsidR="00DB0BD2" w:rsidRPr="00DB0BD2" w:rsidRDefault="00DB0BD2" w:rsidP="009D2105">
      <w:pPr>
        <w:spacing w:after="0"/>
      </w:pPr>
    </w:p>
    <w:p w14:paraId="37FEC55B" w14:textId="77777777" w:rsidR="00DB0BD2" w:rsidRPr="00DB0BD2" w:rsidRDefault="00DB0BD2" w:rsidP="009D2105">
      <w:pPr>
        <w:spacing w:after="0"/>
      </w:pPr>
    </w:p>
    <w:p w14:paraId="43E61697" w14:textId="77777777" w:rsidR="00DB0BD2" w:rsidRPr="00DB0BD2" w:rsidRDefault="00DB0BD2" w:rsidP="009D2105">
      <w:pPr>
        <w:spacing w:after="0"/>
      </w:pPr>
    </w:p>
    <w:p w14:paraId="6CFD7339" w14:textId="77777777" w:rsidR="00DB0BD2" w:rsidRPr="006C0A8C" w:rsidRDefault="00DB0BD2" w:rsidP="009D2105">
      <w:pPr>
        <w:spacing w:after="0"/>
      </w:pPr>
    </w:p>
    <w:p w14:paraId="523A3FC7" w14:textId="77777777" w:rsidR="00B07FB5" w:rsidRPr="00DB0BD2" w:rsidRDefault="00B07FB5" w:rsidP="009D2105">
      <w:pPr>
        <w:spacing w:after="0"/>
        <w:jc w:val="right"/>
      </w:pPr>
      <w:r>
        <w:t>Version 1.0</w:t>
      </w:r>
    </w:p>
    <w:p w14:paraId="1FAD88B1" w14:textId="77777777" w:rsidR="008F670E" w:rsidRPr="002E1BE1" w:rsidRDefault="00DB0BD2" w:rsidP="000B39E7">
      <w:pPr>
        <w:pStyle w:val="BookVersion"/>
        <w:jc w:val="left"/>
        <w:rPr>
          <w:b/>
          <w:bCs/>
        </w:rPr>
      </w:pPr>
      <w:r w:rsidRPr="006C0A8C">
        <w:br w:type="page"/>
      </w:r>
      <w:r w:rsidR="008F670E" w:rsidRPr="003F52C0">
        <w:rPr>
          <w:b/>
          <w:bCs/>
        </w:rPr>
        <w:lastRenderedPageBreak/>
        <w:t>Conditions and Terms of Use</w:t>
      </w:r>
    </w:p>
    <w:p w14:paraId="5F61A825" w14:textId="1950A374" w:rsidR="008F670E" w:rsidRPr="000B39E7" w:rsidRDefault="008F670E" w:rsidP="000B39E7">
      <w:pPr>
        <w:pStyle w:val="Legalese"/>
        <w:rPr>
          <w:rFonts w:ascii="Segoe UI" w:hAnsi="Segoe UI" w:cs="Segoe UI"/>
          <w:sz w:val="18"/>
          <w:szCs w:val="18"/>
        </w:rPr>
      </w:pPr>
      <w:r w:rsidRPr="000B39E7">
        <w:rPr>
          <w:rFonts w:ascii="Segoe UI" w:hAnsi="Segoe UI" w:cs="Segoe UI"/>
          <w:sz w:val="18"/>
          <w:szCs w:val="18"/>
        </w:rPr>
        <w:t xml:space="preserve">Microsoft Confidential </w:t>
      </w:r>
    </w:p>
    <w:p w14:paraId="407C75F9" w14:textId="77777777" w:rsidR="008F670E" w:rsidRPr="000B39E7" w:rsidRDefault="008F670E" w:rsidP="000B39E7">
      <w:pPr>
        <w:pStyle w:val="Legalese"/>
        <w:rPr>
          <w:sz w:val="18"/>
          <w:szCs w:val="18"/>
        </w:rPr>
      </w:pPr>
    </w:p>
    <w:p w14:paraId="01C6A5D5" w14:textId="77777777" w:rsidR="008F670E" w:rsidRPr="000B39E7" w:rsidRDefault="008F670E" w:rsidP="000B39E7">
      <w:pPr>
        <w:pStyle w:val="Copyright"/>
        <w:rPr>
          <w:sz w:val="18"/>
          <w:szCs w:val="24"/>
        </w:rPr>
      </w:pPr>
      <w:r w:rsidRPr="000B39E7">
        <w:rPr>
          <w:sz w:val="18"/>
          <w:szCs w:val="24"/>
        </w:rPr>
        <w:t>This training package is proprietary and confidential, and is intended only for uses described in the training materials. Content and software is provided to you under a Non-Disclosure Agreement and cannot be distributed. Copying or disclosing all or any portion of the content and/or software included in such packages is strictly prohibited.</w:t>
      </w:r>
    </w:p>
    <w:p w14:paraId="3CD47DB9" w14:textId="77777777" w:rsidR="008F670E" w:rsidRPr="000B39E7" w:rsidRDefault="008F670E" w:rsidP="000B39E7">
      <w:pPr>
        <w:pStyle w:val="Copyright"/>
        <w:rPr>
          <w:sz w:val="18"/>
          <w:szCs w:val="24"/>
        </w:rPr>
      </w:pPr>
      <w:r w:rsidRPr="000B39E7">
        <w:rPr>
          <w:sz w:val="18"/>
          <w:szCs w:val="24"/>
        </w:rPr>
        <w:t>The contents of this package are for informational and training purposes only and are provided "as is" without warranty of any kind, whether express or implied, including but not limited to the implied warranties of merchantability, fitness for a particular purpose, and non-infringement.</w:t>
      </w:r>
    </w:p>
    <w:p w14:paraId="3EE7F588" w14:textId="77777777" w:rsidR="008F670E" w:rsidRPr="000B39E7" w:rsidRDefault="008F670E" w:rsidP="000B39E7">
      <w:pPr>
        <w:pStyle w:val="Copyright"/>
        <w:rPr>
          <w:sz w:val="18"/>
          <w:szCs w:val="24"/>
        </w:rPr>
      </w:pPr>
      <w:r w:rsidRPr="000B39E7">
        <w:rPr>
          <w:sz w:val="18"/>
          <w:szCs w:val="24"/>
        </w:rPr>
        <w:t xml:space="preserve">Training package content, including URLs and other Internet Web site references, is subject to change without notice. Because Microsoft must respond to changing market conditions, the content should not be interpreted to be a commitment on the part of Microsoft, and Microsoft cannot guarantee the accuracy of any information presented after the date of publication. Unless otherwise noted, the companies, organizations, products, domain names, e-mail addresses, logos, people, places, and events depicted herein are fictitious, and no association with any real company, organization, product, domain name, e-mail address, logo, person, place, or event is intended or should be inferred. </w:t>
      </w:r>
    </w:p>
    <w:p w14:paraId="63C32C49" w14:textId="77777777" w:rsidR="00E93278" w:rsidRPr="000B39E7" w:rsidRDefault="00E93278" w:rsidP="000B39E7">
      <w:pPr>
        <w:pStyle w:val="Copyright"/>
        <w:rPr>
          <w:sz w:val="18"/>
          <w:szCs w:val="24"/>
        </w:rPr>
      </w:pPr>
    </w:p>
    <w:p w14:paraId="5186CA1B" w14:textId="77777777" w:rsidR="00E93278" w:rsidRPr="000B39E7" w:rsidRDefault="00E93278" w:rsidP="000B39E7">
      <w:pPr>
        <w:pStyle w:val="Copyright"/>
        <w:rPr>
          <w:sz w:val="18"/>
          <w:szCs w:val="24"/>
        </w:rPr>
      </w:pPr>
      <w:r w:rsidRPr="000B39E7">
        <w:rPr>
          <w:sz w:val="18"/>
          <w:szCs w:val="24"/>
        </w:rPr>
        <w:t xml:space="preserve">© </w:t>
      </w:r>
      <w:r w:rsidR="00FD303E" w:rsidRPr="000B39E7">
        <w:rPr>
          <w:sz w:val="18"/>
          <w:szCs w:val="24"/>
        </w:rPr>
        <w:t>201</w:t>
      </w:r>
      <w:r w:rsidR="00FC7D3E" w:rsidRPr="000B39E7">
        <w:rPr>
          <w:sz w:val="18"/>
          <w:szCs w:val="24"/>
        </w:rPr>
        <w:t>5</w:t>
      </w:r>
      <w:r w:rsidR="00FD303E" w:rsidRPr="000B39E7">
        <w:rPr>
          <w:sz w:val="18"/>
          <w:szCs w:val="24"/>
        </w:rPr>
        <w:t xml:space="preserve"> </w:t>
      </w:r>
      <w:r w:rsidRPr="000B39E7">
        <w:rPr>
          <w:sz w:val="18"/>
          <w:szCs w:val="24"/>
        </w:rPr>
        <w:t>Microsoft Corporation.  All rights reserved.</w:t>
      </w:r>
    </w:p>
    <w:p w14:paraId="3B0442A1" w14:textId="77777777" w:rsidR="00E93278" w:rsidRDefault="00E93278" w:rsidP="009D2105">
      <w:pPr>
        <w:spacing w:after="0" w:line="240" w:lineRule="auto"/>
        <w:ind w:left="0"/>
        <w:rPr>
          <w:rFonts w:ascii="Arial" w:hAnsi="Arial"/>
          <w:sz w:val="16"/>
          <w:szCs w:val="16"/>
        </w:rPr>
      </w:pPr>
      <w:r>
        <w:br w:type="page"/>
      </w:r>
    </w:p>
    <w:p w14:paraId="2D7CE5A5" w14:textId="77777777" w:rsidR="008F670E" w:rsidRPr="002E1BE1" w:rsidRDefault="008F670E" w:rsidP="000B39E7">
      <w:pPr>
        <w:pStyle w:val="BookVersion"/>
        <w:jc w:val="left"/>
        <w:rPr>
          <w:b/>
          <w:bCs/>
        </w:rPr>
      </w:pPr>
      <w:r w:rsidRPr="003F52C0">
        <w:rPr>
          <w:b/>
          <w:bCs/>
        </w:rPr>
        <w:lastRenderedPageBreak/>
        <w:t>Copyright and Trademarks</w:t>
      </w:r>
    </w:p>
    <w:p w14:paraId="2B82A589" w14:textId="77777777" w:rsidR="008F670E" w:rsidRPr="000B39E7" w:rsidRDefault="008F670E" w:rsidP="000B39E7">
      <w:pPr>
        <w:pStyle w:val="Legalese"/>
        <w:rPr>
          <w:rFonts w:ascii="Segoe UI" w:hAnsi="Segoe UI" w:cs="Segoe UI"/>
          <w:sz w:val="18"/>
          <w:szCs w:val="18"/>
        </w:rPr>
      </w:pPr>
      <w:r w:rsidRPr="000B39E7">
        <w:rPr>
          <w:rFonts w:ascii="Segoe UI" w:hAnsi="Segoe UI" w:cs="Segoe UI"/>
          <w:sz w:val="18"/>
          <w:szCs w:val="18"/>
        </w:rPr>
        <w:t xml:space="preserve">© </w:t>
      </w:r>
      <w:r w:rsidR="00FD303E" w:rsidRPr="000B39E7">
        <w:rPr>
          <w:rFonts w:ascii="Segoe UI" w:hAnsi="Segoe UI" w:cs="Segoe UI"/>
          <w:sz w:val="18"/>
          <w:szCs w:val="18"/>
        </w:rPr>
        <w:t>201</w:t>
      </w:r>
      <w:r w:rsidR="00FC7D3E" w:rsidRPr="000B39E7">
        <w:rPr>
          <w:rFonts w:ascii="Segoe UI" w:hAnsi="Segoe UI" w:cs="Segoe UI"/>
          <w:sz w:val="18"/>
          <w:szCs w:val="18"/>
        </w:rPr>
        <w:t>5</w:t>
      </w:r>
      <w:r w:rsidR="00FD303E" w:rsidRPr="000B39E7">
        <w:rPr>
          <w:rFonts w:ascii="Segoe UI" w:hAnsi="Segoe UI" w:cs="Segoe UI"/>
          <w:sz w:val="18"/>
          <w:szCs w:val="18"/>
        </w:rPr>
        <w:t xml:space="preserve"> </w:t>
      </w:r>
      <w:r w:rsidRPr="000B39E7">
        <w:rPr>
          <w:rFonts w:ascii="Segoe UI" w:hAnsi="Segoe UI" w:cs="Segoe UI"/>
          <w:sz w:val="18"/>
          <w:szCs w:val="18"/>
        </w:rPr>
        <w:t>Microsoft Corporation. All rights reserved.</w:t>
      </w:r>
    </w:p>
    <w:p w14:paraId="234E3980" w14:textId="77777777" w:rsidR="008F670E" w:rsidRPr="000B39E7" w:rsidRDefault="008F670E" w:rsidP="000B39E7">
      <w:pPr>
        <w:pStyle w:val="Legalese"/>
        <w:rPr>
          <w:rFonts w:ascii="Segoe UI" w:hAnsi="Segoe UI" w:cs="Segoe UI"/>
          <w:sz w:val="18"/>
          <w:szCs w:val="18"/>
        </w:rPr>
      </w:pPr>
      <w:r w:rsidRPr="000B39E7">
        <w:rPr>
          <w:rFonts w:ascii="Segoe UI" w:hAnsi="Segoe UI" w:cs="Segoe UI"/>
          <w:sz w:val="18"/>
          <w:szCs w:val="18"/>
        </w:rPr>
        <w:t>Microsoft may have patents, patent applications, trademarks, copyrights, or other intellectual property rights covering subject matter in this document. Except as expressly provided in written license agreement from Microsoft, the furnishing of this document does not give you any license to these patents, trademarks, copyrights, or other intellectual property.</w:t>
      </w:r>
    </w:p>
    <w:p w14:paraId="0B00AEF5" w14:textId="77777777" w:rsidR="008F670E" w:rsidRPr="000B39E7" w:rsidRDefault="008F670E" w:rsidP="000B39E7">
      <w:pPr>
        <w:pStyle w:val="Legalese"/>
        <w:rPr>
          <w:rFonts w:ascii="Segoe UI" w:hAnsi="Segoe UI" w:cs="Segoe UI"/>
          <w:sz w:val="18"/>
          <w:szCs w:val="18"/>
        </w:rPr>
      </w:pPr>
      <w:r w:rsidRPr="000B39E7">
        <w:rPr>
          <w:rFonts w:ascii="Segoe UI" w:hAnsi="Segoe UI" w:cs="Segoe UI"/>
          <w:sz w:val="18"/>
          <w:szCs w:val="18"/>
        </w:rPr>
        <w:t xml:space="preserve">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4744D42C" w14:textId="77777777" w:rsidR="00945A1F" w:rsidRPr="000B39E7" w:rsidRDefault="00945A1F" w:rsidP="000B39E7">
      <w:pPr>
        <w:pStyle w:val="Copyright"/>
        <w:rPr>
          <w:sz w:val="18"/>
          <w:szCs w:val="24"/>
        </w:rPr>
      </w:pPr>
    </w:p>
    <w:p w14:paraId="1045CB64" w14:textId="77777777" w:rsidR="001D1D06" w:rsidRPr="001D1D06" w:rsidRDefault="008F670E" w:rsidP="001D1D06">
      <w:pPr>
        <w:pStyle w:val="Copyright"/>
        <w:rPr>
          <w:sz w:val="18"/>
          <w:szCs w:val="24"/>
        </w:rPr>
      </w:pPr>
      <w:r w:rsidRPr="000B39E7">
        <w:rPr>
          <w:sz w:val="18"/>
          <w:szCs w:val="24"/>
        </w:rPr>
        <w:t>For more information, see Use of Microsoft Copyrighted Content at</w:t>
      </w:r>
      <w:r w:rsidRPr="000B39E7">
        <w:rPr>
          <w:sz w:val="18"/>
          <w:szCs w:val="24"/>
        </w:rPr>
        <w:br/>
      </w:r>
      <w:hyperlink r:id="rId12" w:history="1">
        <w:r w:rsidR="001D1D06" w:rsidRPr="001D1D06">
          <w:rPr>
            <w:color w:val="0000FF"/>
            <w:sz w:val="18"/>
            <w:szCs w:val="24"/>
          </w:rPr>
          <w:t>http://www.microsoft.com/en-us/legal/intellectualproperty/Permissions/default.aspx</w:t>
        </w:r>
      </w:hyperlink>
    </w:p>
    <w:p w14:paraId="368C7394" w14:textId="77777777" w:rsidR="00945A1F" w:rsidRPr="000B39E7" w:rsidRDefault="00945A1F" w:rsidP="000B39E7">
      <w:pPr>
        <w:pStyle w:val="Copyright"/>
        <w:rPr>
          <w:sz w:val="18"/>
          <w:szCs w:val="24"/>
        </w:rPr>
      </w:pPr>
    </w:p>
    <w:p w14:paraId="474C062D" w14:textId="5A37722E" w:rsidR="008F670E" w:rsidRPr="000B39E7" w:rsidRDefault="001D1D06" w:rsidP="000B39E7">
      <w:pPr>
        <w:pStyle w:val="Copyright"/>
        <w:rPr>
          <w:sz w:val="18"/>
          <w:szCs w:val="24"/>
        </w:rPr>
      </w:pPr>
      <w:r>
        <w:rPr>
          <w:sz w:val="18"/>
          <w:szCs w:val="24"/>
        </w:rPr>
        <w:t xml:space="preserve">Azure, </w:t>
      </w:r>
      <w:r w:rsidR="008F670E" w:rsidRPr="000B39E7">
        <w:rPr>
          <w:sz w:val="18"/>
          <w:szCs w:val="24"/>
        </w:rPr>
        <w:t>Microsoft, Internet Explorer, and Windows are either registered trademarks or trademarks of Microsoft Corporation in the United States and/or other countries. Other Microsoft products mentioned herein may be either registered trademarks or trademarks of Microsoft Corporation in the United States and/or other countries. All other trademarks are property of their respective owners.</w:t>
      </w:r>
    </w:p>
    <w:p w14:paraId="4A95BF5E" w14:textId="77777777" w:rsidR="00E93278" w:rsidRDefault="00E93278" w:rsidP="009D2105">
      <w:pPr>
        <w:pStyle w:val="Legalese"/>
        <w:spacing w:after="0"/>
      </w:pPr>
    </w:p>
    <w:p w14:paraId="6DDB5CE0" w14:textId="77777777" w:rsidR="00E93278" w:rsidRDefault="00E93278" w:rsidP="009D2105">
      <w:pPr>
        <w:pStyle w:val="Legalese"/>
        <w:spacing w:after="0"/>
      </w:pPr>
    </w:p>
    <w:p w14:paraId="1386F484" w14:textId="77777777" w:rsidR="00E93278" w:rsidRPr="00E93278" w:rsidRDefault="00E93278" w:rsidP="009D2105">
      <w:pPr>
        <w:pStyle w:val="Legalese"/>
        <w:spacing w:after="0"/>
      </w:pPr>
    </w:p>
    <w:p w14:paraId="3B5F183D" w14:textId="77777777" w:rsidR="00DB0BD2" w:rsidRPr="00DB0BD2" w:rsidRDefault="00DB0BD2" w:rsidP="009D2105">
      <w:pPr>
        <w:spacing w:after="0"/>
      </w:pPr>
    </w:p>
    <w:p w14:paraId="4A319D0C" w14:textId="77777777" w:rsidR="00DB0BD2" w:rsidRPr="00DB0BD2" w:rsidRDefault="00DB0BD2" w:rsidP="009D2105">
      <w:pPr>
        <w:spacing w:after="0"/>
        <w:sectPr w:rsidR="00DB0BD2" w:rsidRPr="00DB0BD2" w:rsidSect="00A17AA4">
          <w:headerReference w:type="even" r:id="rId13"/>
          <w:headerReference w:type="default" r:id="rId14"/>
          <w:footerReference w:type="even" r:id="rId15"/>
          <w:footerReference w:type="default" r:id="rId16"/>
          <w:headerReference w:type="first" r:id="rId17"/>
          <w:footerReference w:type="first" r:id="rId18"/>
          <w:type w:val="oddPage"/>
          <w:pgSz w:w="12240" w:h="15840" w:code="1"/>
          <w:pgMar w:top="1440" w:right="1800" w:bottom="1440" w:left="1440" w:header="720" w:footer="432" w:gutter="0"/>
          <w:cols w:space="720"/>
          <w:titlePg/>
          <w:docGrid w:linePitch="360"/>
        </w:sectPr>
      </w:pPr>
    </w:p>
    <w:bookmarkStart w:id="1" w:name="_Toc297105304" w:displacedByCustomXml="next"/>
    <w:bookmarkStart w:id="2" w:name="_Toc124148470" w:displacedByCustomXml="next"/>
    <w:bookmarkStart w:id="3" w:name="_Toc139350752" w:displacedByCustomXml="next"/>
    <w:sdt>
      <w:sdtPr>
        <w:rPr>
          <w:rFonts w:ascii="Times New Roman" w:eastAsia="MS Mincho" w:hAnsi="Times New Roman" w:cs="Times New Roman"/>
          <w:b/>
          <w:bCs w:val="0"/>
          <w:color w:val="auto"/>
          <w:sz w:val="22"/>
          <w:szCs w:val="22"/>
          <w:lang w:eastAsia="ja-JP"/>
        </w:rPr>
        <w:id w:val="-603649330"/>
        <w:docPartObj>
          <w:docPartGallery w:val="Table of Contents"/>
          <w:docPartUnique/>
        </w:docPartObj>
      </w:sdtPr>
      <w:sdtEndPr>
        <w:rPr>
          <w:rFonts w:ascii="Segoe UI" w:hAnsi="Segoe UI"/>
          <w:b w:val="0"/>
          <w:noProof/>
          <w:color w:val="404040" w:themeColor="text1" w:themeTint="BF"/>
          <w:sz w:val="21"/>
        </w:rPr>
      </w:sdtEndPr>
      <w:sdtContent>
        <w:p w14:paraId="6C62BABC" w14:textId="77777777" w:rsidR="0084020F" w:rsidRDefault="0084020F" w:rsidP="009D2105">
          <w:pPr>
            <w:pStyle w:val="TOCHeading"/>
          </w:pPr>
          <w:r>
            <w:t>Contents</w:t>
          </w:r>
        </w:p>
        <w:p w14:paraId="0938ADD2" w14:textId="57E9071D" w:rsidR="007C3C47" w:rsidRDefault="0084020F">
          <w:pPr>
            <w:pStyle w:val="TOC1"/>
            <w:rPr>
              <w:rFonts w:eastAsiaTheme="minorEastAsia" w:cstheme="minorBidi"/>
              <w:b w:val="0"/>
              <w:bCs w:val="0"/>
              <w:caps w:val="0"/>
              <w:color w:val="auto"/>
              <w:sz w:val="22"/>
              <w:szCs w:val="22"/>
              <w:lang w:val="fr-FR" w:eastAsia="fr-FR"/>
            </w:rPr>
          </w:pPr>
          <w:r w:rsidRPr="009D2105">
            <w:rPr>
              <w:b w:val="0"/>
              <w:bCs w:val="0"/>
              <w:smallCaps/>
              <w:noProof w:val="0"/>
            </w:rPr>
            <w:fldChar w:fldCharType="begin"/>
          </w:r>
          <w:r w:rsidRPr="009D2105">
            <w:instrText xml:space="preserve"> TOC \o "1-3" \h \z \u </w:instrText>
          </w:r>
          <w:r w:rsidRPr="009D2105">
            <w:rPr>
              <w:b w:val="0"/>
              <w:bCs w:val="0"/>
              <w:smallCaps/>
              <w:noProof w:val="0"/>
            </w:rPr>
            <w:fldChar w:fldCharType="separate"/>
          </w:r>
          <w:hyperlink w:anchor="_Toc433385518" w:history="1">
            <w:r w:rsidR="007C3C47" w:rsidRPr="00A96400">
              <w:rPr>
                <w:rStyle w:val="Hyperlink"/>
              </w:rPr>
              <w:t>Lab 1: Website Front End</w:t>
            </w:r>
            <w:r w:rsidR="007C3C47">
              <w:rPr>
                <w:webHidden/>
              </w:rPr>
              <w:tab/>
            </w:r>
            <w:r w:rsidR="007C3C47">
              <w:rPr>
                <w:webHidden/>
              </w:rPr>
              <w:fldChar w:fldCharType="begin"/>
            </w:r>
            <w:r w:rsidR="007C3C47">
              <w:rPr>
                <w:webHidden/>
              </w:rPr>
              <w:instrText xml:space="preserve"> PAGEREF _Toc433385518 \h </w:instrText>
            </w:r>
            <w:r w:rsidR="007C3C47">
              <w:rPr>
                <w:webHidden/>
              </w:rPr>
            </w:r>
            <w:r w:rsidR="007C3C47">
              <w:rPr>
                <w:webHidden/>
              </w:rPr>
              <w:fldChar w:fldCharType="separate"/>
            </w:r>
            <w:r w:rsidR="00616A63">
              <w:rPr>
                <w:webHidden/>
              </w:rPr>
              <w:t>1</w:t>
            </w:r>
            <w:r w:rsidR="007C3C47">
              <w:rPr>
                <w:webHidden/>
              </w:rPr>
              <w:fldChar w:fldCharType="end"/>
            </w:r>
          </w:hyperlink>
        </w:p>
        <w:p w14:paraId="5E710044" w14:textId="0F2A0BB4" w:rsidR="007C3C47" w:rsidRDefault="00616A63">
          <w:pPr>
            <w:pStyle w:val="TOC2"/>
            <w:tabs>
              <w:tab w:val="right" w:leader="dot" w:pos="8630"/>
            </w:tabs>
            <w:rPr>
              <w:rFonts w:eastAsiaTheme="minorEastAsia" w:cstheme="minorBidi"/>
              <w:smallCaps w:val="0"/>
              <w:noProof/>
              <w:sz w:val="22"/>
              <w:szCs w:val="22"/>
              <w:lang w:val="fr-FR" w:eastAsia="fr-FR"/>
            </w:rPr>
          </w:pPr>
          <w:hyperlink w:anchor="_Toc433385519" w:history="1">
            <w:r w:rsidR="007C3C47" w:rsidRPr="00A96400">
              <w:rPr>
                <w:rStyle w:val="Hyperlink"/>
                <w:noProof/>
              </w:rPr>
              <w:t>Exercise 1: Create a WordPress Blog</w:t>
            </w:r>
            <w:r w:rsidR="007C3C47">
              <w:rPr>
                <w:noProof/>
                <w:webHidden/>
              </w:rPr>
              <w:tab/>
            </w:r>
            <w:r w:rsidR="007C3C47">
              <w:rPr>
                <w:noProof/>
                <w:webHidden/>
              </w:rPr>
              <w:fldChar w:fldCharType="begin"/>
            </w:r>
            <w:r w:rsidR="007C3C47">
              <w:rPr>
                <w:noProof/>
                <w:webHidden/>
              </w:rPr>
              <w:instrText xml:space="preserve"> PAGEREF _Toc433385519 \h </w:instrText>
            </w:r>
            <w:r w:rsidR="007C3C47">
              <w:rPr>
                <w:noProof/>
                <w:webHidden/>
              </w:rPr>
            </w:r>
            <w:r w:rsidR="007C3C47">
              <w:rPr>
                <w:noProof/>
                <w:webHidden/>
              </w:rPr>
              <w:fldChar w:fldCharType="separate"/>
            </w:r>
            <w:r>
              <w:rPr>
                <w:noProof/>
                <w:webHidden/>
              </w:rPr>
              <w:t>2</w:t>
            </w:r>
            <w:r w:rsidR="007C3C47">
              <w:rPr>
                <w:noProof/>
                <w:webHidden/>
              </w:rPr>
              <w:fldChar w:fldCharType="end"/>
            </w:r>
          </w:hyperlink>
        </w:p>
        <w:p w14:paraId="30242CA3" w14:textId="0660515F" w:rsidR="007C3C47" w:rsidRDefault="00616A63">
          <w:pPr>
            <w:pStyle w:val="TOC3"/>
            <w:tabs>
              <w:tab w:val="right" w:leader="dot" w:pos="8630"/>
            </w:tabs>
            <w:rPr>
              <w:rFonts w:eastAsiaTheme="minorEastAsia" w:cstheme="minorBidi"/>
              <w:i w:val="0"/>
              <w:iCs w:val="0"/>
              <w:noProof/>
              <w:sz w:val="22"/>
              <w:szCs w:val="22"/>
              <w:lang w:val="fr-FR" w:eastAsia="fr-FR"/>
            </w:rPr>
          </w:pPr>
          <w:hyperlink w:anchor="_Toc433385520" w:history="1">
            <w:r w:rsidR="007C3C47" w:rsidRPr="00A96400">
              <w:rPr>
                <w:rStyle w:val="Hyperlink"/>
                <w:noProof/>
              </w:rPr>
              <w:t>Task 1: Create a Web App in the Portal</w:t>
            </w:r>
            <w:r w:rsidR="007C3C47">
              <w:rPr>
                <w:noProof/>
                <w:webHidden/>
              </w:rPr>
              <w:tab/>
            </w:r>
            <w:r w:rsidR="007C3C47">
              <w:rPr>
                <w:noProof/>
                <w:webHidden/>
              </w:rPr>
              <w:fldChar w:fldCharType="begin"/>
            </w:r>
            <w:r w:rsidR="007C3C47">
              <w:rPr>
                <w:noProof/>
                <w:webHidden/>
              </w:rPr>
              <w:instrText xml:space="preserve"> PAGEREF _Toc433385520 \h </w:instrText>
            </w:r>
            <w:r w:rsidR="007C3C47">
              <w:rPr>
                <w:noProof/>
                <w:webHidden/>
              </w:rPr>
            </w:r>
            <w:r w:rsidR="007C3C47">
              <w:rPr>
                <w:noProof/>
                <w:webHidden/>
              </w:rPr>
              <w:fldChar w:fldCharType="separate"/>
            </w:r>
            <w:r>
              <w:rPr>
                <w:noProof/>
                <w:webHidden/>
              </w:rPr>
              <w:t>2</w:t>
            </w:r>
            <w:r w:rsidR="007C3C47">
              <w:rPr>
                <w:noProof/>
                <w:webHidden/>
              </w:rPr>
              <w:fldChar w:fldCharType="end"/>
            </w:r>
          </w:hyperlink>
        </w:p>
        <w:p w14:paraId="76D12D52" w14:textId="009A1F4F" w:rsidR="007C3C47" w:rsidRDefault="00616A63">
          <w:pPr>
            <w:pStyle w:val="TOC2"/>
            <w:tabs>
              <w:tab w:val="right" w:leader="dot" w:pos="8630"/>
            </w:tabs>
            <w:rPr>
              <w:rFonts w:eastAsiaTheme="minorEastAsia" w:cstheme="minorBidi"/>
              <w:smallCaps w:val="0"/>
              <w:noProof/>
              <w:sz w:val="22"/>
              <w:szCs w:val="22"/>
              <w:lang w:val="fr-FR" w:eastAsia="fr-FR"/>
            </w:rPr>
          </w:pPr>
          <w:hyperlink w:anchor="_Toc433385521" w:history="1">
            <w:r w:rsidR="007C3C47" w:rsidRPr="00A96400">
              <w:rPr>
                <w:rStyle w:val="Hyperlink"/>
                <w:noProof/>
              </w:rPr>
              <w:t>Exercise 2: Create a Landing Page</w:t>
            </w:r>
            <w:r w:rsidR="007C3C47">
              <w:rPr>
                <w:noProof/>
                <w:webHidden/>
              </w:rPr>
              <w:tab/>
            </w:r>
            <w:r w:rsidR="007C3C47">
              <w:rPr>
                <w:noProof/>
                <w:webHidden/>
              </w:rPr>
              <w:fldChar w:fldCharType="begin"/>
            </w:r>
            <w:r w:rsidR="007C3C47">
              <w:rPr>
                <w:noProof/>
                <w:webHidden/>
              </w:rPr>
              <w:instrText xml:space="preserve"> PAGEREF _Toc433385521 \h </w:instrText>
            </w:r>
            <w:r w:rsidR="007C3C47">
              <w:rPr>
                <w:noProof/>
                <w:webHidden/>
              </w:rPr>
            </w:r>
            <w:r w:rsidR="007C3C47">
              <w:rPr>
                <w:noProof/>
                <w:webHidden/>
              </w:rPr>
              <w:fldChar w:fldCharType="separate"/>
            </w:r>
            <w:r>
              <w:rPr>
                <w:noProof/>
                <w:webHidden/>
              </w:rPr>
              <w:t>8</w:t>
            </w:r>
            <w:r w:rsidR="007C3C47">
              <w:rPr>
                <w:noProof/>
                <w:webHidden/>
              </w:rPr>
              <w:fldChar w:fldCharType="end"/>
            </w:r>
          </w:hyperlink>
        </w:p>
        <w:p w14:paraId="51C4A743" w14:textId="7B05C184" w:rsidR="007C3C47" w:rsidRDefault="00616A63">
          <w:pPr>
            <w:pStyle w:val="TOC3"/>
            <w:tabs>
              <w:tab w:val="right" w:leader="dot" w:pos="8630"/>
            </w:tabs>
            <w:rPr>
              <w:rFonts w:eastAsiaTheme="minorEastAsia" w:cstheme="minorBidi"/>
              <w:i w:val="0"/>
              <w:iCs w:val="0"/>
              <w:noProof/>
              <w:sz w:val="22"/>
              <w:szCs w:val="22"/>
              <w:lang w:val="fr-FR" w:eastAsia="fr-FR"/>
            </w:rPr>
          </w:pPr>
          <w:hyperlink w:anchor="_Toc433385522" w:history="1">
            <w:r w:rsidR="007C3C47" w:rsidRPr="00A96400">
              <w:rPr>
                <w:rStyle w:val="Hyperlink"/>
                <w:noProof/>
              </w:rPr>
              <w:t>Task 1: Set Up the Landing Site</w:t>
            </w:r>
            <w:r w:rsidR="007C3C47">
              <w:rPr>
                <w:noProof/>
                <w:webHidden/>
              </w:rPr>
              <w:tab/>
            </w:r>
            <w:r w:rsidR="007C3C47">
              <w:rPr>
                <w:noProof/>
                <w:webHidden/>
              </w:rPr>
              <w:fldChar w:fldCharType="begin"/>
            </w:r>
            <w:r w:rsidR="007C3C47">
              <w:rPr>
                <w:noProof/>
                <w:webHidden/>
              </w:rPr>
              <w:instrText xml:space="preserve"> PAGEREF _Toc433385522 \h </w:instrText>
            </w:r>
            <w:r w:rsidR="007C3C47">
              <w:rPr>
                <w:noProof/>
                <w:webHidden/>
              </w:rPr>
            </w:r>
            <w:r w:rsidR="007C3C47">
              <w:rPr>
                <w:noProof/>
                <w:webHidden/>
              </w:rPr>
              <w:fldChar w:fldCharType="separate"/>
            </w:r>
            <w:r>
              <w:rPr>
                <w:noProof/>
                <w:webHidden/>
              </w:rPr>
              <w:t>8</w:t>
            </w:r>
            <w:r w:rsidR="007C3C47">
              <w:rPr>
                <w:noProof/>
                <w:webHidden/>
              </w:rPr>
              <w:fldChar w:fldCharType="end"/>
            </w:r>
          </w:hyperlink>
        </w:p>
        <w:p w14:paraId="00519494" w14:textId="2A01CD81" w:rsidR="007C3C47" w:rsidRDefault="00616A63">
          <w:pPr>
            <w:pStyle w:val="TOC3"/>
            <w:tabs>
              <w:tab w:val="right" w:leader="dot" w:pos="8630"/>
            </w:tabs>
            <w:rPr>
              <w:rFonts w:eastAsiaTheme="minorEastAsia" w:cstheme="minorBidi"/>
              <w:i w:val="0"/>
              <w:iCs w:val="0"/>
              <w:noProof/>
              <w:sz w:val="22"/>
              <w:szCs w:val="22"/>
              <w:lang w:val="fr-FR" w:eastAsia="fr-FR"/>
            </w:rPr>
          </w:pPr>
          <w:hyperlink w:anchor="_Toc433385523" w:history="1">
            <w:r w:rsidR="007C3C47" w:rsidRPr="00A96400">
              <w:rPr>
                <w:rStyle w:val="Hyperlink"/>
                <w:noProof/>
              </w:rPr>
              <w:t>Task 2: Execute Website Locally</w:t>
            </w:r>
            <w:r w:rsidR="007C3C47">
              <w:rPr>
                <w:noProof/>
                <w:webHidden/>
              </w:rPr>
              <w:tab/>
            </w:r>
            <w:r w:rsidR="007C3C47">
              <w:rPr>
                <w:noProof/>
                <w:webHidden/>
              </w:rPr>
              <w:fldChar w:fldCharType="begin"/>
            </w:r>
            <w:r w:rsidR="007C3C47">
              <w:rPr>
                <w:noProof/>
                <w:webHidden/>
              </w:rPr>
              <w:instrText xml:space="preserve"> PAGEREF _Toc433385523 \h </w:instrText>
            </w:r>
            <w:r w:rsidR="007C3C47">
              <w:rPr>
                <w:noProof/>
                <w:webHidden/>
              </w:rPr>
            </w:r>
            <w:r w:rsidR="007C3C47">
              <w:rPr>
                <w:noProof/>
                <w:webHidden/>
              </w:rPr>
              <w:fldChar w:fldCharType="separate"/>
            </w:r>
            <w:r>
              <w:rPr>
                <w:noProof/>
                <w:webHidden/>
              </w:rPr>
              <w:t>9</w:t>
            </w:r>
            <w:r w:rsidR="007C3C47">
              <w:rPr>
                <w:noProof/>
                <w:webHidden/>
              </w:rPr>
              <w:fldChar w:fldCharType="end"/>
            </w:r>
          </w:hyperlink>
        </w:p>
        <w:p w14:paraId="54BDA012" w14:textId="7A36D232" w:rsidR="007C3C47" w:rsidRDefault="00616A63">
          <w:pPr>
            <w:pStyle w:val="TOC3"/>
            <w:tabs>
              <w:tab w:val="right" w:leader="dot" w:pos="8630"/>
            </w:tabs>
            <w:rPr>
              <w:rFonts w:eastAsiaTheme="minorEastAsia" w:cstheme="minorBidi"/>
              <w:i w:val="0"/>
              <w:iCs w:val="0"/>
              <w:noProof/>
              <w:sz w:val="22"/>
              <w:szCs w:val="22"/>
              <w:lang w:val="fr-FR" w:eastAsia="fr-FR"/>
            </w:rPr>
          </w:pPr>
          <w:hyperlink w:anchor="_Toc433385524" w:history="1">
            <w:r w:rsidR="007C3C47" w:rsidRPr="00A96400">
              <w:rPr>
                <w:rStyle w:val="Hyperlink"/>
                <w:noProof/>
              </w:rPr>
              <w:t>Task 3: Deploy in the Cloud</w:t>
            </w:r>
            <w:r w:rsidR="007C3C47">
              <w:rPr>
                <w:noProof/>
                <w:webHidden/>
              </w:rPr>
              <w:tab/>
            </w:r>
            <w:r w:rsidR="007C3C47">
              <w:rPr>
                <w:noProof/>
                <w:webHidden/>
              </w:rPr>
              <w:fldChar w:fldCharType="begin"/>
            </w:r>
            <w:r w:rsidR="007C3C47">
              <w:rPr>
                <w:noProof/>
                <w:webHidden/>
              </w:rPr>
              <w:instrText xml:space="preserve"> PAGEREF _Toc433385524 \h </w:instrText>
            </w:r>
            <w:r w:rsidR="007C3C47">
              <w:rPr>
                <w:noProof/>
                <w:webHidden/>
              </w:rPr>
            </w:r>
            <w:r w:rsidR="007C3C47">
              <w:rPr>
                <w:noProof/>
                <w:webHidden/>
              </w:rPr>
              <w:fldChar w:fldCharType="separate"/>
            </w:r>
            <w:r>
              <w:rPr>
                <w:noProof/>
                <w:webHidden/>
              </w:rPr>
              <w:t>10</w:t>
            </w:r>
            <w:r w:rsidR="007C3C47">
              <w:rPr>
                <w:noProof/>
                <w:webHidden/>
              </w:rPr>
              <w:fldChar w:fldCharType="end"/>
            </w:r>
          </w:hyperlink>
        </w:p>
        <w:p w14:paraId="09B2B620" w14:textId="17FC73D5" w:rsidR="007C3C47" w:rsidRDefault="00616A63">
          <w:pPr>
            <w:pStyle w:val="TOC2"/>
            <w:tabs>
              <w:tab w:val="right" w:leader="dot" w:pos="8630"/>
            </w:tabs>
            <w:rPr>
              <w:rFonts w:eastAsiaTheme="minorEastAsia" w:cstheme="minorBidi"/>
              <w:smallCaps w:val="0"/>
              <w:noProof/>
              <w:sz w:val="22"/>
              <w:szCs w:val="22"/>
              <w:lang w:val="fr-FR" w:eastAsia="fr-FR"/>
            </w:rPr>
          </w:pPr>
          <w:hyperlink w:anchor="_Toc433385525" w:history="1">
            <w:r w:rsidR="007C3C47" w:rsidRPr="00A96400">
              <w:rPr>
                <w:rStyle w:val="Hyperlink"/>
                <w:noProof/>
              </w:rPr>
              <w:t>Exercise 3: Use the sites in the app settings</w:t>
            </w:r>
            <w:r w:rsidR="007C3C47">
              <w:rPr>
                <w:noProof/>
                <w:webHidden/>
              </w:rPr>
              <w:tab/>
            </w:r>
            <w:r w:rsidR="007C3C47">
              <w:rPr>
                <w:noProof/>
                <w:webHidden/>
              </w:rPr>
              <w:fldChar w:fldCharType="begin"/>
            </w:r>
            <w:r w:rsidR="007C3C47">
              <w:rPr>
                <w:noProof/>
                <w:webHidden/>
              </w:rPr>
              <w:instrText xml:space="preserve"> PAGEREF _Toc433385525 \h </w:instrText>
            </w:r>
            <w:r w:rsidR="007C3C47">
              <w:rPr>
                <w:noProof/>
                <w:webHidden/>
              </w:rPr>
            </w:r>
            <w:r w:rsidR="007C3C47">
              <w:rPr>
                <w:noProof/>
                <w:webHidden/>
              </w:rPr>
              <w:fldChar w:fldCharType="separate"/>
            </w:r>
            <w:r>
              <w:rPr>
                <w:noProof/>
                <w:webHidden/>
              </w:rPr>
              <w:t>11</w:t>
            </w:r>
            <w:r w:rsidR="007C3C47">
              <w:rPr>
                <w:noProof/>
                <w:webHidden/>
              </w:rPr>
              <w:fldChar w:fldCharType="end"/>
            </w:r>
          </w:hyperlink>
        </w:p>
        <w:p w14:paraId="2801947C" w14:textId="1EC8DF27" w:rsidR="007C3C47" w:rsidRDefault="00616A63">
          <w:pPr>
            <w:pStyle w:val="TOC3"/>
            <w:tabs>
              <w:tab w:val="right" w:leader="dot" w:pos="8630"/>
            </w:tabs>
            <w:rPr>
              <w:rFonts w:eastAsiaTheme="minorEastAsia" w:cstheme="minorBidi"/>
              <w:i w:val="0"/>
              <w:iCs w:val="0"/>
              <w:noProof/>
              <w:sz w:val="22"/>
              <w:szCs w:val="22"/>
              <w:lang w:val="fr-FR" w:eastAsia="fr-FR"/>
            </w:rPr>
          </w:pPr>
          <w:hyperlink w:anchor="_Toc433385526" w:history="1">
            <w:r w:rsidR="007C3C47" w:rsidRPr="00A96400">
              <w:rPr>
                <w:rStyle w:val="Hyperlink"/>
                <w:noProof/>
              </w:rPr>
              <w:t>Task 1:  Add a Link in Client Application to Application Blog</w:t>
            </w:r>
            <w:r w:rsidR="007C3C47">
              <w:rPr>
                <w:noProof/>
                <w:webHidden/>
              </w:rPr>
              <w:tab/>
            </w:r>
            <w:r w:rsidR="007C3C47">
              <w:rPr>
                <w:noProof/>
                <w:webHidden/>
              </w:rPr>
              <w:fldChar w:fldCharType="begin"/>
            </w:r>
            <w:r w:rsidR="007C3C47">
              <w:rPr>
                <w:noProof/>
                <w:webHidden/>
              </w:rPr>
              <w:instrText xml:space="preserve"> PAGEREF _Toc433385526 \h </w:instrText>
            </w:r>
            <w:r w:rsidR="007C3C47">
              <w:rPr>
                <w:noProof/>
                <w:webHidden/>
              </w:rPr>
            </w:r>
            <w:r w:rsidR="007C3C47">
              <w:rPr>
                <w:noProof/>
                <w:webHidden/>
              </w:rPr>
              <w:fldChar w:fldCharType="separate"/>
            </w:r>
            <w:r>
              <w:rPr>
                <w:noProof/>
                <w:webHidden/>
              </w:rPr>
              <w:t>13</w:t>
            </w:r>
            <w:r w:rsidR="007C3C47">
              <w:rPr>
                <w:noProof/>
                <w:webHidden/>
              </w:rPr>
              <w:fldChar w:fldCharType="end"/>
            </w:r>
          </w:hyperlink>
        </w:p>
        <w:p w14:paraId="5FAA2EFD" w14:textId="0D9E61EF" w:rsidR="007C3C47" w:rsidRDefault="00616A63">
          <w:pPr>
            <w:pStyle w:val="TOC1"/>
            <w:rPr>
              <w:rFonts w:eastAsiaTheme="minorEastAsia" w:cstheme="minorBidi"/>
              <w:b w:val="0"/>
              <w:bCs w:val="0"/>
              <w:caps w:val="0"/>
              <w:color w:val="auto"/>
              <w:sz w:val="22"/>
              <w:szCs w:val="22"/>
              <w:lang w:val="fr-FR" w:eastAsia="fr-FR"/>
            </w:rPr>
          </w:pPr>
          <w:hyperlink w:anchor="_Toc433385527" w:history="1">
            <w:r w:rsidR="007C3C47" w:rsidRPr="00A96400">
              <w:rPr>
                <w:rStyle w:val="Hyperlink"/>
              </w:rPr>
              <w:t>Lab 2: Contoso Products Admin Web Application</w:t>
            </w:r>
            <w:r w:rsidR="007C3C47">
              <w:rPr>
                <w:webHidden/>
              </w:rPr>
              <w:tab/>
            </w:r>
            <w:r w:rsidR="007C3C47">
              <w:rPr>
                <w:webHidden/>
              </w:rPr>
              <w:fldChar w:fldCharType="begin"/>
            </w:r>
            <w:r w:rsidR="007C3C47">
              <w:rPr>
                <w:webHidden/>
              </w:rPr>
              <w:instrText xml:space="preserve"> PAGEREF _Toc433385527 \h </w:instrText>
            </w:r>
            <w:r w:rsidR="007C3C47">
              <w:rPr>
                <w:webHidden/>
              </w:rPr>
            </w:r>
            <w:r w:rsidR="007C3C47">
              <w:rPr>
                <w:webHidden/>
              </w:rPr>
              <w:fldChar w:fldCharType="separate"/>
            </w:r>
            <w:r>
              <w:rPr>
                <w:webHidden/>
              </w:rPr>
              <w:t>19</w:t>
            </w:r>
            <w:r w:rsidR="007C3C47">
              <w:rPr>
                <w:webHidden/>
              </w:rPr>
              <w:fldChar w:fldCharType="end"/>
            </w:r>
          </w:hyperlink>
        </w:p>
        <w:p w14:paraId="1ED986DD" w14:textId="2B61AE81" w:rsidR="007C3C47" w:rsidRDefault="00616A63">
          <w:pPr>
            <w:pStyle w:val="TOC2"/>
            <w:tabs>
              <w:tab w:val="right" w:leader="dot" w:pos="8630"/>
            </w:tabs>
            <w:rPr>
              <w:rFonts w:eastAsiaTheme="minorEastAsia" w:cstheme="minorBidi"/>
              <w:smallCaps w:val="0"/>
              <w:noProof/>
              <w:sz w:val="22"/>
              <w:szCs w:val="22"/>
              <w:lang w:val="fr-FR" w:eastAsia="fr-FR"/>
            </w:rPr>
          </w:pPr>
          <w:hyperlink w:anchor="_Toc433385528" w:history="1">
            <w:r w:rsidR="007C3C47" w:rsidRPr="00A96400">
              <w:rPr>
                <w:rStyle w:val="Hyperlink"/>
                <w:noProof/>
              </w:rPr>
              <w:t>Exercise 1: Create an Admin Website</w:t>
            </w:r>
            <w:r w:rsidR="007C3C47">
              <w:rPr>
                <w:noProof/>
                <w:webHidden/>
              </w:rPr>
              <w:tab/>
            </w:r>
            <w:r w:rsidR="007C3C47">
              <w:rPr>
                <w:noProof/>
                <w:webHidden/>
              </w:rPr>
              <w:fldChar w:fldCharType="begin"/>
            </w:r>
            <w:r w:rsidR="007C3C47">
              <w:rPr>
                <w:noProof/>
                <w:webHidden/>
              </w:rPr>
              <w:instrText xml:space="preserve"> PAGEREF _Toc433385528 \h </w:instrText>
            </w:r>
            <w:r w:rsidR="007C3C47">
              <w:rPr>
                <w:noProof/>
                <w:webHidden/>
              </w:rPr>
            </w:r>
            <w:r w:rsidR="007C3C47">
              <w:rPr>
                <w:noProof/>
                <w:webHidden/>
              </w:rPr>
              <w:fldChar w:fldCharType="separate"/>
            </w:r>
            <w:r>
              <w:rPr>
                <w:noProof/>
                <w:webHidden/>
              </w:rPr>
              <w:t>20</w:t>
            </w:r>
            <w:r w:rsidR="007C3C47">
              <w:rPr>
                <w:noProof/>
                <w:webHidden/>
              </w:rPr>
              <w:fldChar w:fldCharType="end"/>
            </w:r>
          </w:hyperlink>
        </w:p>
        <w:p w14:paraId="1A1795CB" w14:textId="36E637D6" w:rsidR="007C3C47" w:rsidRDefault="00616A63">
          <w:pPr>
            <w:pStyle w:val="TOC3"/>
            <w:tabs>
              <w:tab w:val="right" w:leader="dot" w:pos="8630"/>
            </w:tabs>
            <w:rPr>
              <w:rFonts w:eastAsiaTheme="minorEastAsia" w:cstheme="minorBidi"/>
              <w:i w:val="0"/>
              <w:iCs w:val="0"/>
              <w:noProof/>
              <w:sz w:val="22"/>
              <w:szCs w:val="22"/>
              <w:lang w:val="fr-FR" w:eastAsia="fr-FR"/>
            </w:rPr>
          </w:pPr>
          <w:hyperlink w:anchor="_Toc433385529" w:history="1">
            <w:r w:rsidR="007C3C47" w:rsidRPr="00A96400">
              <w:rPr>
                <w:rStyle w:val="Hyperlink"/>
                <w:noProof/>
              </w:rPr>
              <w:t>Task 1: Create a ASP.NET Web Application</w:t>
            </w:r>
            <w:r w:rsidR="007C3C47">
              <w:rPr>
                <w:noProof/>
                <w:webHidden/>
              </w:rPr>
              <w:tab/>
            </w:r>
            <w:r w:rsidR="007C3C47">
              <w:rPr>
                <w:noProof/>
                <w:webHidden/>
              </w:rPr>
              <w:fldChar w:fldCharType="begin"/>
            </w:r>
            <w:r w:rsidR="007C3C47">
              <w:rPr>
                <w:noProof/>
                <w:webHidden/>
              </w:rPr>
              <w:instrText xml:space="preserve"> PAGEREF _Toc433385529 \h </w:instrText>
            </w:r>
            <w:r w:rsidR="007C3C47">
              <w:rPr>
                <w:noProof/>
                <w:webHidden/>
              </w:rPr>
            </w:r>
            <w:r w:rsidR="007C3C47">
              <w:rPr>
                <w:noProof/>
                <w:webHidden/>
              </w:rPr>
              <w:fldChar w:fldCharType="separate"/>
            </w:r>
            <w:r>
              <w:rPr>
                <w:noProof/>
                <w:webHidden/>
              </w:rPr>
              <w:t>20</w:t>
            </w:r>
            <w:r w:rsidR="007C3C47">
              <w:rPr>
                <w:noProof/>
                <w:webHidden/>
              </w:rPr>
              <w:fldChar w:fldCharType="end"/>
            </w:r>
          </w:hyperlink>
        </w:p>
        <w:p w14:paraId="15DA477E" w14:textId="408A4A1A" w:rsidR="007C3C47" w:rsidRDefault="00616A63">
          <w:pPr>
            <w:pStyle w:val="TOC3"/>
            <w:tabs>
              <w:tab w:val="right" w:leader="dot" w:pos="8630"/>
            </w:tabs>
            <w:rPr>
              <w:rFonts w:eastAsiaTheme="minorEastAsia" w:cstheme="minorBidi"/>
              <w:i w:val="0"/>
              <w:iCs w:val="0"/>
              <w:noProof/>
              <w:sz w:val="22"/>
              <w:szCs w:val="22"/>
              <w:lang w:val="fr-FR" w:eastAsia="fr-FR"/>
            </w:rPr>
          </w:pPr>
          <w:hyperlink w:anchor="_Toc433385530" w:history="1">
            <w:r w:rsidR="007C3C47" w:rsidRPr="00A96400">
              <w:rPr>
                <w:rStyle w:val="Hyperlink"/>
                <w:noProof/>
              </w:rPr>
              <w:t>Task 2: Add Scaffolding</w:t>
            </w:r>
            <w:r w:rsidR="007C3C47">
              <w:rPr>
                <w:noProof/>
                <w:webHidden/>
              </w:rPr>
              <w:tab/>
            </w:r>
            <w:r w:rsidR="007C3C47">
              <w:rPr>
                <w:noProof/>
                <w:webHidden/>
              </w:rPr>
              <w:fldChar w:fldCharType="begin"/>
            </w:r>
            <w:r w:rsidR="007C3C47">
              <w:rPr>
                <w:noProof/>
                <w:webHidden/>
              </w:rPr>
              <w:instrText xml:space="preserve"> PAGEREF _Toc433385530 \h </w:instrText>
            </w:r>
            <w:r w:rsidR="007C3C47">
              <w:rPr>
                <w:noProof/>
                <w:webHidden/>
              </w:rPr>
            </w:r>
            <w:r w:rsidR="007C3C47">
              <w:rPr>
                <w:noProof/>
                <w:webHidden/>
              </w:rPr>
              <w:fldChar w:fldCharType="separate"/>
            </w:r>
            <w:r>
              <w:rPr>
                <w:noProof/>
                <w:webHidden/>
              </w:rPr>
              <w:t>23</w:t>
            </w:r>
            <w:r w:rsidR="007C3C47">
              <w:rPr>
                <w:noProof/>
                <w:webHidden/>
              </w:rPr>
              <w:fldChar w:fldCharType="end"/>
            </w:r>
          </w:hyperlink>
        </w:p>
        <w:p w14:paraId="71F56FD5" w14:textId="6758A3B7" w:rsidR="007C3C47" w:rsidRDefault="00616A63">
          <w:pPr>
            <w:pStyle w:val="TOC2"/>
            <w:tabs>
              <w:tab w:val="right" w:leader="dot" w:pos="8630"/>
            </w:tabs>
            <w:rPr>
              <w:rFonts w:eastAsiaTheme="minorEastAsia" w:cstheme="minorBidi"/>
              <w:smallCaps w:val="0"/>
              <w:noProof/>
              <w:sz w:val="22"/>
              <w:szCs w:val="22"/>
              <w:lang w:val="fr-FR" w:eastAsia="fr-FR"/>
            </w:rPr>
          </w:pPr>
          <w:hyperlink w:anchor="_Toc433385531" w:history="1">
            <w:r w:rsidR="007C3C47" w:rsidRPr="00A96400">
              <w:rPr>
                <w:rStyle w:val="Hyperlink"/>
                <w:noProof/>
              </w:rPr>
              <w:t>Exercise 2: Set up the Website Environment</w:t>
            </w:r>
            <w:r w:rsidR="007C3C47">
              <w:rPr>
                <w:noProof/>
                <w:webHidden/>
              </w:rPr>
              <w:tab/>
            </w:r>
            <w:r w:rsidR="007C3C47">
              <w:rPr>
                <w:noProof/>
                <w:webHidden/>
              </w:rPr>
              <w:fldChar w:fldCharType="begin"/>
            </w:r>
            <w:r w:rsidR="007C3C47">
              <w:rPr>
                <w:noProof/>
                <w:webHidden/>
              </w:rPr>
              <w:instrText xml:space="preserve"> PAGEREF _Toc433385531 \h </w:instrText>
            </w:r>
            <w:r w:rsidR="007C3C47">
              <w:rPr>
                <w:noProof/>
                <w:webHidden/>
              </w:rPr>
            </w:r>
            <w:r w:rsidR="007C3C47">
              <w:rPr>
                <w:noProof/>
                <w:webHidden/>
              </w:rPr>
              <w:fldChar w:fldCharType="separate"/>
            </w:r>
            <w:r>
              <w:rPr>
                <w:noProof/>
                <w:webHidden/>
              </w:rPr>
              <w:t>27</w:t>
            </w:r>
            <w:r w:rsidR="007C3C47">
              <w:rPr>
                <w:noProof/>
                <w:webHidden/>
              </w:rPr>
              <w:fldChar w:fldCharType="end"/>
            </w:r>
          </w:hyperlink>
        </w:p>
        <w:p w14:paraId="6FD02E05" w14:textId="295A72EE" w:rsidR="007C3C47" w:rsidRDefault="00616A63">
          <w:pPr>
            <w:pStyle w:val="TOC3"/>
            <w:tabs>
              <w:tab w:val="right" w:leader="dot" w:pos="8630"/>
            </w:tabs>
            <w:rPr>
              <w:rFonts w:eastAsiaTheme="minorEastAsia" w:cstheme="minorBidi"/>
              <w:i w:val="0"/>
              <w:iCs w:val="0"/>
              <w:noProof/>
              <w:sz w:val="22"/>
              <w:szCs w:val="22"/>
              <w:lang w:val="fr-FR" w:eastAsia="fr-FR"/>
            </w:rPr>
          </w:pPr>
          <w:hyperlink w:anchor="_Toc433385532" w:history="1">
            <w:r w:rsidR="007C3C47" w:rsidRPr="00A96400">
              <w:rPr>
                <w:rStyle w:val="Hyperlink"/>
                <w:noProof/>
              </w:rPr>
              <w:t>Task 1: Add a Deployment Slot to a Web App</w:t>
            </w:r>
            <w:r w:rsidR="007C3C47">
              <w:rPr>
                <w:noProof/>
                <w:webHidden/>
              </w:rPr>
              <w:tab/>
            </w:r>
            <w:r w:rsidR="007C3C47">
              <w:rPr>
                <w:noProof/>
                <w:webHidden/>
              </w:rPr>
              <w:fldChar w:fldCharType="begin"/>
            </w:r>
            <w:r w:rsidR="007C3C47">
              <w:rPr>
                <w:noProof/>
                <w:webHidden/>
              </w:rPr>
              <w:instrText xml:space="preserve"> PAGEREF _Toc433385532 \h </w:instrText>
            </w:r>
            <w:r w:rsidR="007C3C47">
              <w:rPr>
                <w:noProof/>
                <w:webHidden/>
              </w:rPr>
            </w:r>
            <w:r w:rsidR="007C3C47">
              <w:rPr>
                <w:noProof/>
                <w:webHidden/>
              </w:rPr>
              <w:fldChar w:fldCharType="separate"/>
            </w:r>
            <w:r>
              <w:rPr>
                <w:noProof/>
                <w:webHidden/>
              </w:rPr>
              <w:t>27</w:t>
            </w:r>
            <w:r w:rsidR="007C3C47">
              <w:rPr>
                <w:noProof/>
                <w:webHidden/>
              </w:rPr>
              <w:fldChar w:fldCharType="end"/>
            </w:r>
          </w:hyperlink>
        </w:p>
        <w:p w14:paraId="20826889" w14:textId="7A9ABBDC" w:rsidR="007C3C47" w:rsidRDefault="00616A63">
          <w:pPr>
            <w:pStyle w:val="TOC3"/>
            <w:tabs>
              <w:tab w:val="right" w:leader="dot" w:pos="8630"/>
            </w:tabs>
            <w:rPr>
              <w:rFonts w:eastAsiaTheme="minorEastAsia" w:cstheme="minorBidi"/>
              <w:i w:val="0"/>
              <w:iCs w:val="0"/>
              <w:noProof/>
              <w:sz w:val="22"/>
              <w:szCs w:val="22"/>
              <w:lang w:val="fr-FR" w:eastAsia="fr-FR"/>
            </w:rPr>
          </w:pPr>
          <w:hyperlink w:anchor="_Toc433385533" w:history="1">
            <w:r w:rsidR="007C3C47" w:rsidRPr="00A96400">
              <w:rPr>
                <w:rStyle w:val="Hyperlink"/>
                <w:noProof/>
              </w:rPr>
              <w:t>Task 2: Configuration for Deployment Slots</w:t>
            </w:r>
            <w:r w:rsidR="007C3C47">
              <w:rPr>
                <w:noProof/>
                <w:webHidden/>
              </w:rPr>
              <w:tab/>
            </w:r>
            <w:r w:rsidR="007C3C47">
              <w:rPr>
                <w:noProof/>
                <w:webHidden/>
              </w:rPr>
              <w:fldChar w:fldCharType="begin"/>
            </w:r>
            <w:r w:rsidR="007C3C47">
              <w:rPr>
                <w:noProof/>
                <w:webHidden/>
              </w:rPr>
              <w:instrText xml:space="preserve"> PAGEREF _Toc433385533 \h </w:instrText>
            </w:r>
            <w:r w:rsidR="007C3C47">
              <w:rPr>
                <w:noProof/>
                <w:webHidden/>
              </w:rPr>
            </w:r>
            <w:r w:rsidR="007C3C47">
              <w:rPr>
                <w:noProof/>
                <w:webHidden/>
              </w:rPr>
              <w:fldChar w:fldCharType="separate"/>
            </w:r>
            <w:r>
              <w:rPr>
                <w:noProof/>
                <w:webHidden/>
              </w:rPr>
              <w:t>29</w:t>
            </w:r>
            <w:r w:rsidR="007C3C47">
              <w:rPr>
                <w:noProof/>
                <w:webHidden/>
              </w:rPr>
              <w:fldChar w:fldCharType="end"/>
            </w:r>
          </w:hyperlink>
        </w:p>
        <w:p w14:paraId="45F106D7" w14:textId="4F1B4B3C" w:rsidR="007C3C47" w:rsidRDefault="00616A63">
          <w:pPr>
            <w:pStyle w:val="TOC3"/>
            <w:tabs>
              <w:tab w:val="right" w:leader="dot" w:pos="8630"/>
            </w:tabs>
            <w:rPr>
              <w:rFonts w:eastAsiaTheme="minorEastAsia" w:cstheme="minorBidi"/>
              <w:i w:val="0"/>
              <w:iCs w:val="0"/>
              <w:noProof/>
              <w:sz w:val="22"/>
              <w:szCs w:val="22"/>
              <w:lang w:val="fr-FR" w:eastAsia="fr-FR"/>
            </w:rPr>
          </w:pPr>
          <w:hyperlink w:anchor="_Toc433385534" w:history="1">
            <w:r w:rsidR="007C3C47" w:rsidRPr="00A96400">
              <w:rPr>
                <w:rStyle w:val="Hyperlink"/>
                <w:noProof/>
              </w:rPr>
              <w:t>Task 3: Swap Deployment Slots</w:t>
            </w:r>
            <w:r w:rsidR="007C3C47">
              <w:rPr>
                <w:noProof/>
                <w:webHidden/>
              </w:rPr>
              <w:tab/>
            </w:r>
            <w:r w:rsidR="007C3C47">
              <w:rPr>
                <w:noProof/>
                <w:webHidden/>
              </w:rPr>
              <w:fldChar w:fldCharType="begin"/>
            </w:r>
            <w:r w:rsidR="007C3C47">
              <w:rPr>
                <w:noProof/>
                <w:webHidden/>
              </w:rPr>
              <w:instrText xml:space="preserve"> PAGEREF _Toc433385534 \h </w:instrText>
            </w:r>
            <w:r w:rsidR="007C3C47">
              <w:rPr>
                <w:noProof/>
                <w:webHidden/>
              </w:rPr>
            </w:r>
            <w:r w:rsidR="007C3C47">
              <w:rPr>
                <w:noProof/>
                <w:webHidden/>
              </w:rPr>
              <w:fldChar w:fldCharType="separate"/>
            </w:r>
            <w:r>
              <w:rPr>
                <w:noProof/>
                <w:webHidden/>
              </w:rPr>
              <w:t>31</w:t>
            </w:r>
            <w:r w:rsidR="007C3C47">
              <w:rPr>
                <w:noProof/>
                <w:webHidden/>
              </w:rPr>
              <w:fldChar w:fldCharType="end"/>
            </w:r>
          </w:hyperlink>
        </w:p>
        <w:p w14:paraId="4AA0535A" w14:textId="69384C76" w:rsidR="007C3C47" w:rsidRDefault="00616A63">
          <w:pPr>
            <w:pStyle w:val="TOC2"/>
            <w:tabs>
              <w:tab w:val="right" w:leader="dot" w:pos="8630"/>
            </w:tabs>
            <w:rPr>
              <w:rFonts w:eastAsiaTheme="minorEastAsia" w:cstheme="minorBidi"/>
              <w:smallCaps w:val="0"/>
              <w:noProof/>
              <w:sz w:val="22"/>
              <w:szCs w:val="22"/>
              <w:lang w:val="fr-FR" w:eastAsia="fr-FR"/>
            </w:rPr>
          </w:pPr>
          <w:hyperlink w:anchor="_Toc433385535" w:history="1">
            <w:r w:rsidR="007C3C47" w:rsidRPr="00A96400">
              <w:rPr>
                <w:rStyle w:val="Hyperlink"/>
                <w:noProof/>
              </w:rPr>
              <w:t>Exercise 3: Enabling Continuous Integration and Continuous Deployment</w:t>
            </w:r>
            <w:r w:rsidR="007C3C47">
              <w:rPr>
                <w:noProof/>
                <w:webHidden/>
              </w:rPr>
              <w:tab/>
            </w:r>
            <w:r w:rsidR="007C3C47">
              <w:rPr>
                <w:noProof/>
                <w:webHidden/>
              </w:rPr>
              <w:fldChar w:fldCharType="begin"/>
            </w:r>
            <w:r w:rsidR="007C3C47">
              <w:rPr>
                <w:noProof/>
                <w:webHidden/>
              </w:rPr>
              <w:instrText xml:space="preserve"> PAGEREF _Toc433385535 \h </w:instrText>
            </w:r>
            <w:r w:rsidR="007C3C47">
              <w:rPr>
                <w:noProof/>
                <w:webHidden/>
              </w:rPr>
            </w:r>
            <w:r w:rsidR="007C3C47">
              <w:rPr>
                <w:noProof/>
                <w:webHidden/>
              </w:rPr>
              <w:fldChar w:fldCharType="separate"/>
            </w:r>
            <w:r>
              <w:rPr>
                <w:noProof/>
                <w:webHidden/>
              </w:rPr>
              <w:t>32</w:t>
            </w:r>
            <w:r w:rsidR="007C3C47">
              <w:rPr>
                <w:noProof/>
                <w:webHidden/>
              </w:rPr>
              <w:fldChar w:fldCharType="end"/>
            </w:r>
          </w:hyperlink>
        </w:p>
        <w:p w14:paraId="03AA7718" w14:textId="60BBCE89" w:rsidR="007C3C47" w:rsidRDefault="00616A63">
          <w:pPr>
            <w:pStyle w:val="TOC3"/>
            <w:tabs>
              <w:tab w:val="right" w:leader="dot" w:pos="8630"/>
            </w:tabs>
            <w:rPr>
              <w:rFonts w:eastAsiaTheme="minorEastAsia" w:cstheme="minorBidi"/>
              <w:i w:val="0"/>
              <w:iCs w:val="0"/>
              <w:noProof/>
              <w:sz w:val="22"/>
              <w:szCs w:val="22"/>
              <w:lang w:val="fr-FR" w:eastAsia="fr-FR"/>
            </w:rPr>
          </w:pPr>
          <w:hyperlink w:anchor="_Toc433385536" w:history="1">
            <w:r w:rsidR="007C3C47" w:rsidRPr="00A96400">
              <w:rPr>
                <w:rStyle w:val="Hyperlink"/>
                <w:noProof/>
              </w:rPr>
              <w:t>Task 1: Create Team Project</w:t>
            </w:r>
            <w:r w:rsidR="007C3C47">
              <w:rPr>
                <w:noProof/>
                <w:webHidden/>
              </w:rPr>
              <w:tab/>
            </w:r>
            <w:r w:rsidR="007C3C47">
              <w:rPr>
                <w:noProof/>
                <w:webHidden/>
              </w:rPr>
              <w:fldChar w:fldCharType="begin"/>
            </w:r>
            <w:r w:rsidR="007C3C47">
              <w:rPr>
                <w:noProof/>
                <w:webHidden/>
              </w:rPr>
              <w:instrText xml:space="preserve"> PAGEREF _Toc433385536 \h </w:instrText>
            </w:r>
            <w:r w:rsidR="007C3C47">
              <w:rPr>
                <w:noProof/>
                <w:webHidden/>
              </w:rPr>
            </w:r>
            <w:r w:rsidR="007C3C47">
              <w:rPr>
                <w:noProof/>
                <w:webHidden/>
              </w:rPr>
              <w:fldChar w:fldCharType="separate"/>
            </w:r>
            <w:r>
              <w:rPr>
                <w:noProof/>
                <w:webHidden/>
              </w:rPr>
              <w:t>32</w:t>
            </w:r>
            <w:r w:rsidR="007C3C47">
              <w:rPr>
                <w:noProof/>
                <w:webHidden/>
              </w:rPr>
              <w:fldChar w:fldCharType="end"/>
            </w:r>
          </w:hyperlink>
        </w:p>
        <w:p w14:paraId="3DA78D90" w14:textId="370FCF07" w:rsidR="007C3C47" w:rsidRDefault="00616A63">
          <w:pPr>
            <w:pStyle w:val="TOC3"/>
            <w:tabs>
              <w:tab w:val="right" w:leader="dot" w:pos="8630"/>
            </w:tabs>
            <w:rPr>
              <w:rFonts w:eastAsiaTheme="minorEastAsia" w:cstheme="minorBidi"/>
              <w:i w:val="0"/>
              <w:iCs w:val="0"/>
              <w:noProof/>
              <w:sz w:val="22"/>
              <w:szCs w:val="22"/>
              <w:lang w:val="fr-FR" w:eastAsia="fr-FR"/>
            </w:rPr>
          </w:pPr>
          <w:hyperlink w:anchor="_Toc433385537" w:history="1">
            <w:r w:rsidR="007C3C47" w:rsidRPr="00A96400">
              <w:rPr>
                <w:rStyle w:val="Hyperlink"/>
                <w:noProof/>
              </w:rPr>
              <w:t>Task 2: Set Up Continuous Deployment</w:t>
            </w:r>
            <w:r w:rsidR="007C3C47">
              <w:rPr>
                <w:noProof/>
                <w:webHidden/>
              </w:rPr>
              <w:tab/>
            </w:r>
            <w:r w:rsidR="007C3C47">
              <w:rPr>
                <w:noProof/>
                <w:webHidden/>
              </w:rPr>
              <w:fldChar w:fldCharType="begin"/>
            </w:r>
            <w:r w:rsidR="007C3C47">
              <w:rPr>
                <w:noProof/>
                <w:webHidden/>
              </w:rPr>
              <w:instrText xml:space="preserve"> PAGEREF _Toc433385537 \h </w:instrText>
            </w:r>
            <w:r w:rsidR="007C3C47">
              <w:rPr>
                <w:noProof/>
                <w:webHidden/>
              </w:rPr>
            </w:r>
            <w:r w:rsidR="007C3C47">
              <w:rPr>
                <w:noProof/>
                <w:webHidden/>
              </w:rPr>
              <w:fldChar w:fldCharType="separate"/>
            </w:r>
            <w:r>
              <w:rPr>
                <w:noProof/>
                <w:webHidden/>
              </w:rPr>
              <w:t>34</w:t>
            </w:r>
            <w:r w:rsidR="007C3C47">
              <w:rPr>
                <w:noProof/>
                <w:webHidden/>
              </w:rPr>
              <w:fldChar w:fldCharType="end"/>
            </w:r>
          </w:hyperlink>
        </w:p>
        <w:p w14:paraId="5FEEAFD7" w14:textId="53FF1F03" w:rsidR="007C3C47" w:rsidRDefault="00616A63">
          <w:pPr>
            <w:pStyle w:val="TOC3"/>
            <w:tabs>
              <w:tab w:val="right" w:leader="dot" w:pos="8630"/>
            </w:tabs>
            <w:rPr>
              <w:rFonts w:eastAsiaTheme="minorEastAsia" w:cstheme="minorBidi"/>
              <w:i w:val="0"/>
              <w:iCs w:val="0"/>
              <w:noProof/>
              <w:sz w:val="22"/>
              <w:szCs w:val="22"/>
              <w:lang w:val="fr-FR" w:eastAsia="fr-FR"/>
            </w:rPr>
          </w:pPr>
          <w:hyperlink w:anchor="_Toc433385538" w:history="1">
            <w:r w:rsidR="007C3C47" w:rsidRPr="00A96400">
              <w:rPr>
                <w:rStyle w:val="Hyperlink"/>
                <w:noProof/>
              </w:rPr>
              <w:t>Task 3: Check In a Project to Source Control</w:t>
            </w:r>
            <w:r w:rsidR="007C3C47">
              <w:rPr>
                <w:noProof/>
                <w:webHidden/>
              </w:rPr>
              <w:tab/>
            </w:r>
            <w:r w:rsidR="007C3C47">
              <w:rPr>
                <w:noProof/>
                <w:webHidden/>
              </w:rPr>
              <w:fldChar w:fldCharType="begin"/>
            </w:r>
            <w:r w:rsidR="007C3C47">
              <w:rPr>
                <w:noProof/>
                <w:webHidden/>
              </w:rPr>
              <w:instrText xml:space="preserve"> PAGEREF _Toc433385538 \h </w:instrText>
            </w:r>
            <w:r w:rsidR="007C3C47">
              <w:rPr>
                <w:noProof/>
                <w:webHidden/>
              </w:rPr>
            </w:r>
            <w:r w:rsidR="007C3C47">
              <w:rPr>
                <w:noProof/>
                <w:webHidden/>
              </w:rPr>
              <w:fldChar w:fldCharType="separate"/>
            </w:r>
            <w:r>
              <w:rPr>
                <w:noProof/>
                <w:webHidden/>
              </w:rPr>
              <w:t>38</w:t>
            </w:r>
            <w:r w:rsidR="007C3C47">
              <w:rPr>
                <w:noProof/>
                <w:webHidden/>
              </w:rPr>
              <w:fldChar w:fldCharType="end"/>
            </w:r>
          </w:hyperlink>
        </w:p>
        <w:p w14:paraId="62DCC5D6" w14:textId="55827A83" w:rsidR="007C3C47" w:rsidRDefault="00616A63">
          <w:pPr>
            <w:pStyle w:val="TOC3"/>
            <w:tabs>
              <w:tab w:val="right" w:leader="dot" w:pos="8630"/>
            </w:tabs>
            <w:rPr>
              <w:rFonts w:eastAsiaTheme="minorEastAsia" w:cstheme="minorBidi"/>
              <w:i w:val="0"/>
              <w:iCs w:val="0"/>
              <w:noProof/>
              <w:sz w:val="22"/>
              <w:szCs w:val="22"/>
              <w:lang w:val="fr-FR" w:eastAsia="fr-FR"/>
            </w:rPr>
          </w:pPr>
          <w:hyperlink w:anchor="_Toc433385539" w:history="1">
            <w:r w:rsidR="007C3C47" w:rsidRPr="00A96400">
              <w:rPr>
                <w:rStyle w:val="Hyperlink"/>
                <w:noProof/>
              </w:rPr>
              <w:t>Task 4: Trigger a Rebuild and Redeploy Your Project (Optional)</w:t>
            </w:r>
            <w:r w:rsidR="007C3C47">
              <w:rPr>
                <w:noProof/>
                <w:webHidden/>
              </w:rPr>
              <w:tab/>
            </w:r>
            <w:r w:rsidR="007C3C47">
              <w:rPr>
                <w:noProof/>
                <w:webHidden/>
              </w:rPr>
              <w:fldChar w:fldCharType="begin"/>
            </w:r>
            <w:r w:rsidR="007C3C47">
              <w:rPr>
                <w:noProof/>
                <w:webHidden/>
              </w:rPr>
              <w:instrText xml:space="preserve"> PAGEREF _Toc433385539 \h </w:instrText>
            </w:r>
            <w:r w:rsidR="007C3C47">
              <w:rPr>
                <w:noProof/>
                <w:webHidden/>
              </w:rPr>
            </w:r>
            <w:r w:rsidR="007C3C47">
              <w:rPr>
                <w:noProof/>
                <w:webHidden/>
              </w:rPr>
              <w:fldChar w:fldCharType="separate"/>
            </w:r>
            <w:r>
              <w:rPr>
                <w:noProof/>
                <w:webHidden/>
              </w:rPr>
              <w:t>42</w:t>
            </w:r>
            <w:r w:rsidR="007C3C47">
              <w:rPr>
                <w:noProof/>
                <w:webHidden/>
              </w:rPr>
              <w:fldChar w:fldCharType="end"/>
            </w:r>
          </w:hyperlink>
        </w:p>
        <w:p w14:paraId="4A9E90D0" w14:textId="483F2925" w:rsidR="007C3C47" w:rsidRDefault="00616A63">
          <w:pPr>
            <w:pStyle w:val="TOC1"/>
            <w:rPr>
              <w:rFonts w:eastAsiaTheme="minorEastAsia" w:cstheme="minorBidi"/>
              <w:b w:val="0"/>
              <w:bCs w:val="0"/>
              <w:caps w:val="0"/>
              <w:color w:val="auto"/>
              <w:sz w:val="22"/>
              <w:szCs w:val="22"/>
              <w:lang w:val="fr-FR" w:eastAsia="fr-FR"/>
            </w:rPr>
          </w:pPr>
          <w:hyperlink w:anchor="_Toc433385540" w:history="1">
            <w:r w:rsidR="007C3C47" w:rsidRPr="00A96400">
              <w:rPr>
                <w:rStyle w:val="Hyperlink"/>
              </w:rPr>
              <w:t>Lab 3: Azure Web Jobs</w:t>
            </w:r>
            <w:r w:rsidR="007C3C47">
              <w:rPr>
                <w:webHidden/>
              </w:rPr>
              <w:tab/>
            </w:r>
            <w:r w:rsidR="007C3C47">
              <w:rPr>
                <w:webHidden/>
              </w:rPr>
              <w:fldChar w:fldCharType="begin"/>
            </w:r>
            <w:r w:rsidR="007C3C47">
              <w:rPr>
                <w:webHidden/>
              </w:rPr>
              <w:instrText xml:space="preserve"> PAGEREF _Toc433385540 \h </w:instrText>
            </w:r>
            <w:r w:rsidR="007C3C47">
              <w:rPr>
                <w:webHidden/>
              </w:rPr>
            </w:r>
            <w:r w:rsidR="007C3C47">
              <w:rPr>
                <w:webHidden/>
              </w:rPr>
              <w:fldChar w:fldCharType="separate"/>
            </w:r>
            <w:r>
              <w:rPr>
                <w:webHidden/>
              </w:rPr>
              <w:t>47</w:t>
            </w:r>
            <w:r w:rsidR="007C3C47">
              <w:rPr>
                <w:webHidden/>
              </w:rPr>
              <w:fldChar w:fldCharType="end"/>
            </w:r>
          </w:hyperlink>
        </w:p>
        <w:p w14:paraId="40264EE2" w14:textId="207A9CFB" w:rsidR="007C3C47" w:rsidRDefault="00616A63">
          <w:pPr>
            <w:pStyle w:val="TOC2"/>
            <w:tabs>
              <w:tab w:val="right" w:leader="dot" w:pos="8630"/>
            </w:tabs>
            <w:rPr>
              <w:rFonts w:eastAsiaTheme="minorEastAsia" w:cstheme="minorBidi"/>
              <w:smallCaps w:val="0"/>
              <w:noProof/>
              <w:sz w:val="22"/>
              <w:szCs w:val="22"/>
              <w:lang w:val="fr-FR" w:eastAsia="fr-FR"/>
            </w:rPr>
          </w:pPr>
          <w:hyperlink w:anchor="_Toc433385541" w:history="1">
            <w:r w:rsidR="007C3C47" w:rsidRPr="00A96400">
              <w:rPr>
                <w:rStyle w:val="Hyperlink"/>
                <w:noProof/>
              </w:rPr>
              <w:t>Exercise 1: Set up and deploy</w:t>
            </w:r>
            <w:r w:rsidR="007C3C47">
              <w:rPr>
                <w:noProof/>
                <w:webHidden/>
              </w:rPr>
              <w:tab/>
            </w:r>
            <w:r w:rsidR="007C3C47">
              <w:rPr>
                <w:noProof/>
                <w:webHidden/>
              </w:rPr>
              <w:fldChar w:fldCharType="begin"/>
            </w:r>
            <w:r w:rsidR="007C3C47">
              <w:rPr>
                <w:noProof/>
                <w:webHidden/>
              </w:rPr>
              <w:instrText xml:space="preserve"> PAGEREF _Toc433385541 \h </w:instrText>
            </w:r>
            <w:r w:rsidR="007C3C47">
              <w:rPr>
                <w:noProof/>
                <w:webHidden/>
              </w:rPr>
            </w:r>
            <w:r w:rsidR="007C3C47">
              <w:rPr>
                <w:noProof/>
                <w:webHidden/>
              </w:rPr>
              <w:fldChar w:fldCharType="separate"/>
            </w:r>
            <w:r>
              <w:rPr>
                <w:noProof/>
                <w:webHidden/>
              </w:rPr>
              <w:t>50</w:t>
            </w:r>
            <w:r w:rsidR="007C3C47">
              <w:rPr>
                <w:noProof/>
                <w:webHidden/>
              </w:rPr>
              <w:fldChar w:fldCharType="end"/>
            </w:r>
          </w:hyperlink>
        </w:p>
        <w:p w14:paraId="18AD0D58" w14:textId="61C88282" w:rsidR="007C3C47" w:rsidRDefault="00616A63">
          <w:pPr>
            <w:pStyle w:val="TOC3"/>
            <w:tabs>
              <w:tab w:val="right" w:leader="dot" w:pos="8630"/>
            </w:tabs>
            <w:rPr>
              <w:rFonts w:eastAsiaTheme="minorEastAsia" w:cstheme="minorBidi"/>
              <w:i w:val="0"/>
              <w:iCs w:val="0"/>
              <w:noProof/>
              <w:sz w:val="22"/>
              <w:szCs w:val="22"/>
              <w:lang w:val="fr-FR" w:eastAsia="fr-FR"/>
            </w:rPr>
          </w:pPr>
          <w:hyperlink w:anchor="_Toc433385542" w:history="1">
            <w:r w:rsidR="007C3C47" w:rsidRPr="00A96400">
              <w:rPr>
                <w:rStyle w:val="Hyperlink"/>
                <w:noProof/>
              </w:rPr>
              <w:t>Task 1: Create Azure Storage Account (Optional)</w:t>
            </w:r>
            <w:r w:rsidR="007C3C47">
              <w:rPr>
                <w:noProof/>
                <w:webHidden/>
              </w:rPr>
              <w:tab/>
            </w:r>
            <w:r w:rsidR="007C3C47">
              <w:rPr>
                <w:noProof/>
                <w:webHidden/>
              </w:rPr>
              <w:fldChar w:fldCharType="begin"/>
            </w:r>
            <w:r w:rsidR="007C3C47">
              <w:rPr>
                <w:noProof/>
                <w:webHidden/>
              </w:rPr>
              <w:instrText xml:space="preserve"> PAGEREF _Toc433385542 \h </w:instrText>
            </w:r>
            <w:r w:rsidR="007C3C47">
              <w:rPr>
                <w:noProof/>
                <w:webHidden/>
              </w:rPr>
            </w:r>
            <w:r w:rsidR="007C3C47">
              <w:rPr>
                <w:noProof/>
                <w:webHidden/>
              </w:rPr>
              <w:fldChar w:fldCharType="separate"/>
            </w:r>
            <w:r>
              <w:rPr>
                <w:noProof/>
                <w:webHidden/>
              </w:rPr>
              <w:t>50</w:t>
            </w:r>
            <w:r w:rsidR="007C3C47">
              <w:rPr>
                <w:noProof/>
                <w:webHidden/>
              </w:rPr>
              <w:fldChar w:fldCharType="end"/>
            </w:r>
          </w:hyperlink>
        </w:p>
        <w:p w14:paraId="41E5A942" w14:textId="10A5FBE6" w:rsidR="007C3C47" w:rsidRDefault="00616A63">
          <w:pPr>
            <w:pStyle w:val="TOC3"/>
            <w:tabs>
              <w:tab w:val="right" w:leader="dot" w:pos="8630"/>
            </w:tabs>
            <w:rPr>
              <w:rFonts w:eastAsiaTheme="minorEastAsia" w:cstheme="minorBidi"/>
              <w:i w:val="0"/>
              <w:iCs w:val="0"/>
              <w:noProof/>
              <w:sz w:val="22"/>
              <w:szCs w:val="22"/>
              <w:lang w:val="fr-FR" w:eastAsia="fr-FR"/>
            </w:rPr>
          </w:pPr>
          <w:hyperlink w:anchor="_Toc433385543" w:history="1">
            <w:r w:rsidR="007C3C47" w:rsidRPr="00A96400">
              <w:rPr>
                <w:rStyle w:val="Hyperlink"/>
                <w:noProof/>
              </w:rPr>
              <w:t>Task 2: Download the application</w:t>
            </w:r>
            <w:r w:rsidR="007C3C47">
              <w:rPr>
                <w:noProof/>
                <w:webHidden/>
              </w:rPr>
              <w:tab/>
            </w:r>
            <w:r w:rsidR="007C3C47">
              <w:rPr>
                <w:noProof/>
                <w:webHidden/>
              </w:rPr>
              <w:fldChar w:fldCharType="begin"/>
            </w:r>
            <w:r w:rsidR="007C3C47">
              <w:rPr>
                <w:noProof/>
                <w:webHidden/>
              </w:rPr>
              <w:instrText xml:space="preserve"> PAGEREF _Toc433385543 \h </w:instrText>
            </w:r>
            <w:r w:rsidR="007C3C47">
              <w:rPr>
                <w:noProof/>
                <w:webHidden/>
              </w:rPr>
            </w:r>
            <w:r w:rsidR="007C3C47">
              <w:rPr>
                <w:noProof/>
                <w:webHidden/>
              </w:rPr>
              <w:fldChar w:fldCharType="separate"/>
            </w:r>
            <w:r>
              <w:rPr>
                <w:noProof/>
                <w:webHidden/>
              </w:rPr>
              <w:t>52</w:t>
            </w:r>
            <w:r w:rsidR="007C3C47">
              <w:rPr>
                <w:noProof/>
                <w:webHidden/>
              </w:rPr>
              <w:fldChar w:fldCharType="end"/>
            </w:r>
          </w:hyperlink>
        </w:p>
        <w:p w14:paraId="229B1CF9" w14:textId="60920FC7" w:rsidR="007C3C47" w:rsidRDefault="00616A63">
          <w:pPr>
            <w:pStyle w:val="TOC3"/>
            <w:tabs>
              <w:tab w:val="right" w:leader="dot" w:pos="8630"/>
            </w:tabs>
            <w:rPr>
              <w:rFonts w:eastAsiaTheme="minorEastAsia" w:cstheme="minorBidi"/>
              <w:i w:val="0"/>
              <w:iCs w:val="0"/>
              <w:noProof/>
              <w:sz w:val="22"/>
              <w:szCs w:val="22"/>
              <w:lang w:val="fr-FR" w:eastAsia="fr-FR"/>
            </w:rPr>
          </w:pPr>
          <w:hyperlink w:anchor="_Toc433385544" w:history="1">
            <w:r w:rsidR="007C3C47" w:rsidRPr="00A96400">
              <w:rPr>
                <w:rStyle w:val="Hyperlink"/>
                <w:noProof/>
              </w:rPr>
              <w:t>Task 3: Configure the Application to Use Your Storage Account</w:t>
            </w:r>
            <w:r w:rsidR="007C3C47">
              <w:rPr>
                <w:noProof/>
                <w:webHidden/>
              </w:rPr>
              <w:tab/>
            </w:r>
            <w:r w:rsidR="007C3C47">
              <w:rPr>
                <w:noProof/>
                <w:webHidden/>
              </w:rPr>
              <w:fldChar w:fldCharType="begin"/>
            </w:r>
            <w:r w:rsidR="007C3C47">
              <w:rPr>
                <w:noProof/>
                <w:webHidden/>
              </w:rPr>
              <w:instrText xml:space="preserve"> PAGEREF _Toc433385544 \h </w:instrText>
            </w:r>
            <w:r w:rsidR="007C3C47">
              <w:rPr>
                <w:noProof/>
                <w:webHidden/>
              </w:rPr>
            </w:r>
            <w:r w:rsidR="007C3C47">
              <w:rPr>
                <w:noProof/>
                <w:webHidden/>
              </w:rPr>
              <w:fldChar w:fldCharType="separate"/>
            </w:r>
            <w:r>
              <w:rPr>
                <w:noProof/>
                <w:webHidden/>
              </w:rPr>
              <w:t>53</w:t>
            </w:r>
            <w:r w:rsidR="007C3C47">
              <w:rPr>
                <w:noProof/>
                <w:webHidden/>
              </w:rPr>
              <w:fldChar w:fldCharType="end"/>
            </w:r>
          </w:hyperlink>
        </w:p>
        <w:p w14:paraId="33B347B0" w14:textId="2C3C3A96" w:rsidR="007C3C47" w:rsidRDefault="00616A63">
          <w:pPr>
            <w:pStyle w:val="TOC3"/>
            <w:tabs>
              <w:tab w:val="right" w:leader="dot" w:pos="8630"/>
            </w:tabs>
            <w:rPr>
              <w:rFonts w:eastAsiaTheme="minorEastAsia" w:cstheme="minorBidi"/>
              <w:i w:val="0"/>
              <w:iCs w:val="0"/>
              <w:noProof/>
              <w:sz w:val="22"/>
              <w:szCs w:val="22"/>
              <w:lang w:val="fr-FR" w:eastAsia="fr-FR"/>
            </w:rPr>
          </w:pPr>
          <w:hyperlink w:anchor="_Toc433385545" w:history="1">
            <w:r w:rsidR="007C3C47" w:rsidRPr="00A96400">
              <w:rPr>
                <w:rStyle w:val="Hyperlink"/>
                <w:noProof/>
              </w:rPr>
              <w:t>Task 4: Run the application locally</w:t>
            </w:r>
            <w:r w:rsidR="007C3C47">
              <w:rPr>
                <w:noProof/>
                <w:webHidden/>
              </w:rPr>
              <w:tab/>
            </w:r>
            <w:r w:rsidR="007C3C47">
              <w:rPr>
                <w:noProof/>
                <w:webHidden/>
              </w:rPr>
              <w:fldChar w:fldCharType="begin"/>
            </w:r>
            <w:r w:rsidR="007C3C47">
              <w:rPr>
                <w:noProof/>
                <w:webHidden/>
              </w:rPr>
              <w:instrText xml:space="preserve"> PAGEREF _Toc433385545 \h </w:instrText>
            </w:r>
            <w:r w:rsidR="007C3C47">
              <w:rPr>
                <w:noProof/>
                <w:webHidden/>
              </w:rPr>
            </w:r>
            <w:r w:rsidR="007C3C47">
              <w:rPr>
                <w:noProof/>
                <w:webHidden/>
              </w:rPr>
              <w:fldChar w:fldCharType="separate"/>
            </w:r>
            <w:r>
              <w:rPr>
                <w:noProof/>
                <w:webHidden/>
              </w:rPr>
              <w:t>56</w:t>
            </w:r>
            <w:r w:rsidR="007C3C47">
              <w:rPr>
                <w:noProof/>
                <w:webHidden/>
              </w:rPr>
              <w:fldChar w:fldCharType="end"/>
            </w:r>
          </w:hyperlink>
        </w:p>
        <w:p w14:paraId="7FD1EC7F" w14:textId="2E0C9658" w:rsidR="007C3C47" w:rsidRDefault="00616A63">
          <w:pPr>
            <w:pStyle w:val="TOC3"/>
            <w:tabs>
              <w:tab w:val="right" w:leader="dot" w:pos="8630"/>
            </w:tabs>
            <w:rPr>
              <w:rFonts w:eastAsiaTheme="minorEastAsia" w:cstheme="minorBidi"/>
              <w:i w:val="0"/>
              <w:iCs w:val="0"/>
              <w:noProof/>
              <w:sz w:val="22"/>
              <w:szCs w:val="22"/>
              <w:lang w:val="fr-FR" w:eastAsia="fr-FR"/>
            </w:rPr>
          </w:pPr>
          <w:hyperlink w:anchor="_Toc433385546" w:history="1">
            <w:r w:rsidR="007C3C47" w:rsidRPr="00A96400">
              <w:rPr>
                <w:rStyle w:val="Hyperlink"/>
                <w:noProof/>
              </w:rPr>
              <w:t>Task 5: Run the Application in the Cloud</w:t>
            </w:r>
            <w:r w:rsidR="007C3C47">
              <w:rPr>
                <w:noProof/>
                <w:webHidden/>
              </w:rPr>
              <w:tab/>
            </w:r>
            <w:r w:rsidR="007C3C47">
              <w:rPr>
                <w:noProof/>
                <w:webHidden/>
              </w:rPr>
              <w:fldChar w:fldCharType="begin"/>
            </w:r>
            <w:r w:rsidR="007C3C47">
              <w:rPr>
                <w:noProof/>
                <w:webHidden/>
              </w:rPr>
              <w:instrText xml:space="preserve"> PAGEREF _Toc433385546 \h </w:instrText>
            </w:r>
            <w:r w:rsidR="007C3C47">
              <w:rPr>
                <w:noProof/>
                <w:webHidden/>
              </w:rPr>
            </w:r>
            <w:r w:rsidR="007C3C47">
              <w:rPr>
                <w:noProof/>
                <w:webHidden/>
              </w:rPr>
              <w:fldChar w:fldCharType="separate"/>
            </w:r>
            <w:r>
              <w:rPr>
                <w:noProof/>
                <w:webHidden/>
              </w:rPr>
              <w:t>61</w:t>
            </w:r>
            <w:r w:rsidR="007C3C47">
              <w:rPr>
                <w:noProof/>
                <w:webHidden/>
              </w:rPr>
              <w:fldChar w:fldCharType="end"/>
            </w:r>
          </w:hyperlink>
        </w:p>
        <w:p w14:paraId="336AC1DE" w14:textId="2C9FACFF" w:rsidR="007C3C47" w:rsidRDefault="00616A63">
          <w:pPr>
            <w:pStyle w:val="TOC2"/>
            <w:tabs>
              <w:tab w:val="right" w:leader="dot" w:pos="8630"/>
            </w:tabs>
            <w:rPr>
              <w:rFonts w:eastAsiaTheme="minorEastAsia" w:cstheme="minorBidi"/>
              <w:smallCaps w:val="0"/>
              <w:noProof/>
              <w:sz w:val="22"/>
              <w:szCs w:val="22"/>
              <w:lang w:val="fr-FR" w:eastAsia="fr-FR"/>
            </w:rPr>
          </w:pPr>
          <w:hyperlink w:anchor="_Toc433385547" w:history="1">
            <w:r w:rsidR="007C3C47" w:rsidRPr="00A96400">
              <w:rPr>
                <w:rStyle w:val="Hyperlink"/>
                <w:noProof/>
              </w:rPr>
              <w:t>Exercise 2: Create the application from scratch</w:t>
            </w:r>
            <w:r w:rsidR="007C3C47">
              <w:rPr>
                <w:noProof/>
                <w:webHidden/>
              </w:rPr>
              <w:tab/>
            </w:r>
            <w:r w:rsidR="007C3C47">
              <w:rPr>
                <w:noProof/>
                <w:webHidden/>
              </w:rPr>
              <w:fldChar w:fldCharType="begin"/>
            </w:r>
            <w:r w:rsidR="007C3C47">
              <w:rPr>
                <w:noProof/>
                <w:webHidden/>
              </w:rPr>
              <w:instrText xml:space="preserve"> PAGEREF _Toc433385547 \h </w:instrText>
            </w:r>
            <w:r w:rsidR="007C3C47">
              <w:rPr>
                <w:noProof/>
                <w:webHidden/>
              </w:rPr>
            </w:r>
            <w:r w:rsidR="007C3C47">
              <w:rPr>
                <w:noProof/>
                <w:webHidden/>
              </w:rPr>
              <w:fldChar w:fldCharType="separate"/>
            </w:r>
            <w:r>
              <w:rPr>
                <w:noProof/>
                <w:webHidden/>
              </w:rPr>
              <w:t>73</w:t>
            </w:r>
            <w:r w:rsidR="007C3C47">
              <w:rPr>
                <w:noProof/>
                <w:webHidden/>
              </w:rPr>
              <w:fldChar w:fldCharType="end"/>
            </w:r>
          </w:hyperlink>
        </w:p>
        <w:p w14:paraId="219C33B2" w14:textId="4BF3A934" w:rsidR="007C3C47" w:rsidRDefault="00616A63">
          <w:pPr>
            <w:pStyle w:val="TOC3"/>
            <w:tabs>
              <w:tab w:val="right" w:leader="dot" w:pos="8630"/>
            </w:tabs>
            <w:rPr>
              <w:rFonts w:eastAsiaTheme="minorEastAsia" w:cstheme="minorBidi"/>
              <w:i w:val="0"/>
              <w:iCs w:val="0"/>
              <w:noProof/>
              <w:sz w:val="22"/>
              <w:szCs w:val="22"/>
              <w:lang w:val="fr-FR" w:eastAsia="fr-FR"/>
            </w:rPr>
          </w:pPr>
          <w:hyperlink w:anchor="_Toc433385548" w:history="1">
            <w:r w:rsidR="007C3C47" w:rsidRPr="00A96400">
              <w:rPr>
                <w:rStyle w:val="Hyperlink"/>
                <w:noProof/>
              </w:rPr>
              <w:t>Task 1: Create a Visual Studio solution with a web project and class library project</w:t>
            </w:r>
            <w:r w:rsidR="007C3C47">
              <w:rPr>
                <w:noProof/>
                <w:webHidden/>
              </w:rPr>
              <w:tab/>
            </w:r>
            <w:r w:rsidR="007C3C47">
              <w:rPr>
                <w:noProof/>
                <w:webHidden/>
              </w:rPr>
              <w:fldChar w:fldCharType="begin"/>
            </w:r>
            <w:r w:rsidR="007C3C47">
              <w:rPr>
                <w:noProof/>
                <w:webHidden/>
              </w:rPr>
              <w:instrText xml:space="preserve"> PAGEREF _Toc433385548 \h </w:instrText>
            </w:r>
            <w:r w:rsidR="007C3C47">
              <w:rPr>
                <w:noProof/>
                <w:webHidden/>
              </w:rPr>
            </w:r>
            <w:r w:rsidR="007C3C47">
              <w:rPr>
                <w:noProof/>
                <w:webHidden/>
              </w:rPr>
              <w:fldChar w:fldCharType="separate"/>
            </w:r>
            <w:r>
              <w:rPr>
                <w:noProof/>
                <w:webHidden/>
              </w:rPr>
              <w:t>74</w:t>
            </w:r>
            <w:r w:rsidR="007C3C47">
              <w:rPr>
                <w:noProof/>
                <w:webHidden/>
              </w:rPr>
              <w:fldChar w:fldCharType="end"/>
            </w:r>
          </w:hyperlink>
        </w:p>
        <w:p w14:paraId="00780989" w14:textId="221D39B1" w:rsidR="007C3C47" w:rsidRDefault="00616A63">
          <w:pPr>
            <w:pStyle w:val="TOC3"/>
            <w:tabs>
              <w:tab w:val="right" w:leader="dot" w:pos="8630"/>
            </w:tabs>
            <w:rPr>
              <w:rFonts w:eastAsiaTheme="minorEastAsia" w:cstheme="minorBidi"/>
              <w:i w:val="0"/>
              <w:iCs w:val="0"/>
              <w:noProof/>
              <w:sz w:val="22"/>
              <w:szCs w:val="22"/>
              <w:lang w:val="fr-FR" w:eastAsia="fr-FR"/>
            </w:rPr>
          </w:pPr>
          <w:hyperlink w:anchor="_Toc433385549" w:history="1">
            <w:r w:rsidR="007C3C47" w:rsidRPr="00A96400">
              <w:rPr>
                <w:rStyle w:val="Hyperlink"/>
                <w:noProof/>
              </w:rPr>
              <w:t>Task 2: Add a Console Application Project having WebJobs Deployment Enabled</w:t>
            </w:r>
            <w:r w:rsidR="007C3C47">
              <w:rPr>
                <w:noProof/>
                <w:webHidden/>
              </w:rPr>
              <w:tab/>
            </w:r>
            <w:r w:rsidR="007C3C47">
              <w:rPr>
                <w:noProof/>
                <w:webHidden/>
              </w:rPr>
              <w:fldChar w:fldCharType="begin"/>
            </w:r>
            <w:r w:rsidR="007C3C47">
              <w:rPr>
                <w:noProof/>
                <w:webHidden/>
              </w:rPr>
              <w:instrText xml:space="preserve"> PAGEREF _Toc433385549 \h </w:instrText>
            </w:r>
            <w:r w:rsidR="007C3C47">
              <w:rPr>
                <w:noProof/>
                <w:webHidden/>
              </w:rPr>
            </w:r>
            <w:r w:rsidR="007C3C47">
              <w:rPr>
                <w:noProof/>
                <w:webHidden/>
              </w:rPr>
              <w:fldChar w:fldCharType="separate"/>
            </w:r>
            <w:r>
              <w:rPr>
                <w:noProof/>
                <w:webHidden/>
              </w:rPr>
              <w:t>76</w:t>
            </w:r>
            <w:r w:rsidR="007C3C47">
              <w:rPr>
                <w:noProof/>
                <w:webHidden/>
              </w:rPr>
              <w:fldChar w:fldCharType="end"/>
            </w:r>
          </w:hyperlink>
        </w:p>
        <w:p w14:paraId="18128664" w14:textId="2DD01B00" w:rsidR="007C3C47" w:rsidRDefault="00616A63">
          <w:pPr>
            <w:pStyle w:val="TOC3"/>
            <w:tabs>
              <w:tab w:val="right" w:leader="dot" w:pos="8630"/>
            </w:tabs>
            <w:rPr>
              <w:rFonts w:eastAsiaTheme="minorEastAsia" w:cstheme="minorBidi"/>
              <w:i w:val="0"/>
              <w:iCs w:val="0"/>
              <w:noProof/>
              <w:sz w:val="22"/>
              <w:szCs w:val="22"/>
              <w:lang w:val="fr-FR" w:eastAsia="fr-FR"/>
            </w:rPr>
          </w:pPr>
          <w:hyperlink w:anchor="_Toc433385550" w:history="1">
            <w:r w:rsidR="007C3C47" w:rsidRPr="00A96400">
              <w:rPr>
                <w:rStyle w:val="Hyperlink"/>
                <w:noProof/>
              </w:rPr>
              <w:t>Task 3: Add NuGet Packages</w:t>
            </w:r>
            <w:r w:rsidR="007C3C47">
              <w:rPr>
                <w:noProof/>
                <w:webHidden/>
              </w:rPr>
              <w:tab/>
            </w:r>
            <w:r w:rsidR="007C3C47">
              <w:rPr>
                <w:noProof/>
                <w:webHidden/>
              </w:rPr>
              <w:fldChar w:fldCharType="begin"/>
            </w:r>
            <w:r w:rsidR="007C3C47">
              <w:rPr>
                <w:noProof/>
                <w:webHidden/>
              </w:rPr>
              <w:instrText xml:space="preserve"> PAGEREF _Toc433385550 \h </w:instrText>
            </w:r>
            <w:r w:rsidR="007C3C47">
              <w:rPr>
                <w:noProof/>
                <w:webHidden/>
              </w:rPr>
            </w:r>
            <w:r w:rsidR="007C3C47">
              <w:rPr>
                <w:noProof/>
                <w:webHidden/>
              </w:rPr>
              <w:fldChar w:fldCharType="separate"/>
            </w:r>
            <w:r>
              <w:rPr>
                <w:noProof/>
                <w:webHidden/>
              </w:rPr>
              <w:t>77</w:t>
            </w:r>
            <w:r w:rsidR="007C3C47">
              <w:rPr>
                <w:noProof/>
                <w:webHidden/>
              </w:rPr>
              <w:fldChar w:fldCharType="end"/>
            </w:r>
          </w:hyperlink>
        </w:p>
        <w:p w14:paraId="19BA77F5" w14:textId="1781DBDE" w:rsidR="007C3C47" w:rsidRDefault="00616A63">
          <w:pPr>
            <w:pStyle w:val="TOC3"/>
            <w:tabs>
              <w:tab w:val="right" w:leader="dot" w:pos="8630"/>
            </w:tabs>
            <w:rPr>
              <w:rFonts w:eastAsiaTheme="minorEastAsia" w:cstheme="minorBidi"/>
              <w:i w:val="0"/>
              <w:iCs w:val="0"/>
              <w:noProof/>
              <w:sz w:val="22"/>
              <w:szCs w:val="22"/>
              <w:lang w:val="fr-FR" w:eastAsia="fr-FR"/>
            </w:rPr>
          </w:pPr>
          <w:hyperlink w:anchor="_Toc433385551" w:history="1">
            <w:r w:rsidR="007C3C47" w:rsidRPr="00A96400">
              <w:rPr>
                <w:rStyle w:val="Hyperlink"/>
                <w:noProof/>
              </w:rPr>
              <w:t>Task 4: Set project references</w:t>
            </w:r>
            <w:r w:rsidR="007C3C47">
              <w:rPr>
                <w:noProof/>
                <w:webHidden/>
              </w:rPr>
              <w:tab/>
            </w:r>
            <w:r w:rsidR="007C3C47">
              <w:rPr>
                <w:noProof/>
                <w:webHidden/>
              </w:rPr>
              <w:fldChar w:fldCharType="begin"/>
            </w:r>
            <w:r w:rsidR="007C3C47">
              <w:rPr>
                <w:noProof/>
                <w:webHidden/>
              </w:rPr>
              <w:instrText xml:space="preserve"> PAGEREF _Toc433385551 \h </w:instrText>
            </w:r>
            <w:r w:rsidR="007C3C47">
              <w:rPr>
                <w:noProof/>
                <w:webHidden/>
              </w:rPr>
            </w:r>
            <w:r w:rsidR="007C3C47">
              <w:rPr>
                <w:noProof/>
                <w:webHidden/>
              </w:rPr>
              <w:fldChar w:fldCharType="separate"/>
            </w:r>
            <w:r>
              <w:rPr>
                <w:noProof/>
                <w:webHidden/>
              </w:rPr>
              <w:t>77</w:t>
            </w:r>
            <w:r w:rsidR="007C3C47">
              <w:rPr>
                <w:noProof/>
                <w:webHidden/>
              </w:rPr>
              <w:fldChar w:fldCharType="end"/>
            </w:r>
          </w:hyperlink>
        </w:p>
        <w:p w14:paraId="2198B7E0" w14:textId="08550FFD" w:rsidR="007C3C47" w:rsidRDefault="00616A63">
          <w:pPr>
            <w:pStyle w:val="TOC3"/>
            <w:tabs>
              <w:tab w:val="right" w:leader="dot" w:pos="8630"/>
            </w:tabs>
            <w:rPr>
              <w:rFonts w:eastAsiaTheme="minorEastAsia" w:cstheme="minorBidi"/>
              <w:i w:val="0"/>
              <w:iCs w:val="0"/>
              <w:noProof/>
              <w:sz w:val="22"/>
              <w:szCs w:val="22"/>
              <w:lang w:val="fr-FR" w:eastAsia="fr-FR"/>
            </w:rPr>
          </w:pPr>
          <w:hyperlink w:anchor="_Toc433385552" w:history="1">
            <w:r w:rsidR="007C3C47" w:rsidRPr="00A96400">
              <w:rPr>
                <w:rStyle w:val="Hyperlink"/>
                <w:noProof/>
              </w:rPr>
              <w:t>Task 5: Add Code and Configuration Files</w:t>
            </w:r>
            <w:r w:rsidR="007C3C47">
              <w:rPr>
                <w:noProof/>
                <w:webHidden/>
              </w:rPr>
              <w:tab/>
            </w:r>
            <w:r w:rsidR="007C3C47">
              <w:rPr>
                <w:noProof/>
                <w:webHidden/>
              </w:rPr>
              <w:fldChar w:fldCharType="begin"/>
            </w:r>
            <w:r w:rsidR="007C3C47">
              <w:rPr>
                <w:noProof/>
                <w:webHidden/>
              </w:rPr>
              <w:instrText xml:space="preserve"> PAGEREF _Toc433385552 \h </w:instrText>
            </w:r>
            <w:r w:rsidR="007C3C47">
              <w:rPr>
                <w:noProof/>
                <w:webHidden/>
              </w:rPr>
            </w:r>
            <w:r w:rsidR="007C3C47">
              <w:rPr>
                <w:noProof/>
                <w:webHidden/>
              </w:rPr>
              <w:fldChar w:fldCharType="separate"/>
            </w:r>
            <w:r>
              <w:rPr>
                <w:noProof/>
                <w:webHidden/>
              </w:rPr>
              <w:t>78</w:t>
            </w:r>
            <w:r w:rsidR="007C3C47">
              <w:rPr>
                <w:noProof/>
                <w:webHidden/>
              </w:rPr>
              <w:fldChar w:fldCharType="end"/>
            </w:r>
          </w:hyperlink>
        </w:p>
        <w:p w14:paraId="7AD2E19A" w14:textId="067D8517" w:rsidR="007C3C47" w:rsidRDefault="00616A63">
          <w:pPr>
            <w:pStyle w:val="TOC3"/>
            <w:tabs>
              <w:tab w:val="right" w:leader="dot" w:pos="8630"/>
            </w:tabs>
            <w:rPr>
              <w:rFonts w:eastAsiaTheme="minorEastAsia" w:cstheme="minorBidi"/>
              <w:i w:val="0"/>
              <w:iCs w:val="0"/>
              <w:noProof/>
              <w:sz w:val="22"/>
              <w:szCs w:val="22"/>
              <w:lang w:val="fr-FR" w:eastAsia="fr-FR"/>
            </w:rPr>
          </w:pPr>
          <w:hyperlink w:anchor="_Toc433385553" w:history="1">
            <w:r w:rsidR="007C3C47" w:rsidRPr="00A96400">
              <w:rPr>
                <w:rStyle w:val="Hyperlink"/>
                <w:noProof/>
              </w:rPr>
              <w:t>Task 6: Review the Application Code</w:t>
            </w:r>
            <w:r w:rsidR="007C3C47">
              <w:rPr>
                <w:noProof/>
                <w:webHidden/>
              </w:rPr>
              <w:tab/>
            </w:r>
            <w:r w:rsidR="007C3C47">
              <w:rPr>
                <w:noProof/>
                <w:webHidden/>
              </w:rPr>
              <w:fldChar w:fldCharType="begin"/>
            </w:r>
            <w:r w:rsidR="007C3C47">
              <w:rPr>
                <w:noProof/>
                <w:webHidden/>
              </w:rPr>
              <w:instrText xml:space="preserve"> PAGEREF _Toc433385553 \h </w:instrText>
            </w:r>
            <w:r w:rsidR="007C3C47">
              <w:rPr>
                <w:noProof/>
                <w:webHidden/>
              </w:rPr>
            </w:r>
            <w:r w:rsidR="007C3C47">
              <w:rPr>
                <w:noProof/>
                <w:webHidden/>
              </w:rPr>
              <w:fldChar w:fldCharType="separate"/>
            </w:r>
            <w:r>
              <w:rPr>
                <w:noProof/>
                <w:webHidden/>
              </w:rPr>
              <w:t>79</w:t>
            </w:r>
            <w:r w:rsidR="007C3C47">
              <w:rPr>
                <w:noProof/>
                <w:webHidden/>
              </w:rPr>
              <w:fldChar w:fldCharType="end"/>
            </w:r>
          </w:hyperlink>
        </w:p>
        <w:p w14:paraId="7EBAA0AA" w14:textId="5DB1CE00" w:rsidR="009D2105" w:rsidRDefault="0084020F" w:rsidP="009D2105">
          <w:pPr>
            <w:spacing w:after="0" w:line="240" w:lineRule="auto"/>
            <w:ind w:left="0"/>
            <w:rPr>
              <w:noProof/>
            </w:rPr>
          </w:pPr>
          <w:r w:rsidRPr="009D2105">
            <w:rPr>
              <w:b/>
              <w:bCs/>
              <w:noProof/>
            </w:rPr>
            <w:fldChar w:fldCharType="end"/>
          </w:r>
        </w:p>
      </w:sdtContent>
    </w:sdt>
    <w:p w14:paraId="23CA2C04" w14:textId="6630F1D7" w:rsidR="000F1F31" w:rsidRPr="009D2105" w:rsidRDefault="000F1F31" w:rsidP="009D2105">
      <w:pPr>
        <w:spacing w:after="0"/>
        <w:ind w:left="0"/>
        <w:rPr>
          <w:noProof/>
        </w:rPr>
      </w:pPr>
      <w:r>
        <w:br w:type="page"/>
      </w:r>
    </w:p>
    <w:bookmarkEnd w:id="1"/>
    <w:p w14:paraId="1F9E2ED2" w14:textId="77777777" w:rsidR="00ED42BB" w:rsidRDefault="00ED42BB" w:rsidP="009D2105">
      <w:pPr>
        <w:pStyle w:val="Heading1"/>
        <w:spacing w:after="0" w:line="276" w:lineRule="auto"/>
        <w:sectPr w:rsidR="00ED42BB" w:rsidSect="00F453F2">
          <w:headerReference w:type="even" r:id="rId19"/>
          <w:headerReference w:type="default" r:id="rId20"/>
          <w:headerReference w:type="first" r:id="rId21"/>
          <w:footerReference w:type="first" r:id="rId22"/>
          <w:type w:val="oddPage"/>
          <w:pgSz w:w="12240" w:h="15840" w:code="1"/>
          <w:pgMar w:top="1440" w:right="1800" w:bottom="1440" w:left="1800" w:header="720" w:footer="720" w:gutter="0"/>
          <w:cols w:space="720"/>
          <w:docGrid w:linePitch="360"/>
        </w:sectPr>
      </w:pPr>
    </w:p>
    <w:p w14:paraId="1E074FC0" w14:textId="62E5A956" w:rsidR="00D41E87" w:rsidRPr="006253FC" w:rsidRDefault="00400C8E" w:rsidP="009D2105">
      <w:pPr>
        <w:pStyle w:val="Heading1"/>
        <w:spacing w:after="0" w:line="276" w:lineRule="auto"/>
      </w:pPr>
      <w:bookmarkStart w:id="4" w:name="_Toc433385518"/>
      <w:r>
        <w:lastRenderedPageBreak/>
        <w:t xml:space="preserve">Lab </w:t>
      </w:r>
      <w:r w:rsidR="00E659F6">
        <w:t>1</w:t>
      </w:r>
      <w:r>
        <w:t xml:space="preserve">: </w:t>
      </w:r>
      <w:r w:rsidR="00B07FB5" w:rsidRPr="00B07FB5">
        <w:t>Web</w:t>
      </w:r>
      <w:r w:rsidR="006A1E4F">
        <w:t>site</w:t>
      </w:r>
      <w:r w:rsidR="00B07FB5" w:rsidRPr="00B07FB5">
        <w:t xml:space="preserve"> Front End</w:t>
      </w:r>
      <w:bookmarkEnd w:id="4"/>
    </w:p>
    <w:p w14:paraId="198B385E" w14:textId="77777777" w:rsidR="00D41E87" w:rsidRPr="005F2AFE" w:rsidRDefault="00D41E87" w:rsidP="009D2105">
      <w:pPr>
        <w:pStyle w:val="Heading4"/>
        <w:tabs>
          <w:tab w:val="left" w:pos="5547"/>
          <w:tab w:val="left" w:pos="5987"/>
        </w:tabs>
        <w:spacing w:line="276" w:lineRule="auto"/>
        <w:rPr>
          <w:color w:val="A6A6A6" w:themeColor="background1" w:themeShade="A6"/>
        </w:rPr>
      </w:pPr>
      <w:r w:rsidRPr="002F5608">
        <w:t>Introduction</w:t>
      </w:r>
      <w:r w:rsidR="003E1460">
        <w:t xml:space="preserve"> </w:t>
      </w:r>
    </w:p>
    <w:p w14:paraId="0CFE29CB" w14:textId="561C403C" w:rsidR="00D41E87" w:rsidRPr="00805264" w:rsidRDefault="00A67172" w:rsidP="009D2105">
      <w:pPr>
        <w:spacing w:after="0" w:line="276" w:lineRule="auto"/>
        <w:rPr>
          <w:color w:val="808080" w:themeColor="background1" w:themeShade="80"/>
        </w:rPr>
      </w:pPr>
      <w:r>
        <w:t>In this lab</w:t>
      </w:r>
      <w:r w:rsidR="0031052E">
        <w:t>,</w:t>
      </w:r>
      <w:r>
        <w:t xml:space="preserve"> you will</w:t>
      </w:r>
      <w:r w:rsidR="00B07FB5">
        <w:t xml:space="preserve"> create </w:t>
      </w:r>
      <w:r w:rsidR="00E24945">
        <w:t xml:space="preserve">websites, customize </w:t>
      </w:r>
      <w:r w:rsidR="0031052E">
        <w:t xml:space="preserve">and </w:t>
      </w:r>
      <w:r w:rsidR="00E24945">
        <w:t>deploy them on the most used compute</w:t>
      </w:r>
      <w:r w:rsidR="0031052E">
        <w:t>r</w:t>
      </w:r>
      <w:r w:rsidR="00E24945">
        <w:t xml:space="preserve"> service in Microsoft Azure</w:t>
      </w:r>
      <w:r w:rsidR="0031052E">
        <w:t>.</w:t>
      </w:r>
    </w:p>
    <w:p w14:paraId="0D961AB4" w14:textId="14D91996" w:rsidR="00D41E87" w:rsidRPr="002F5608" w:rsidRDefault="00D41E87" w:rsidP="009D2105">
      <w:pPr>
        <w:pStyle w:val="Heading4"/>
        <w:spacing w:line="276" w:lineRule="auto"/>
      </w:pPr>
      <w:r w:rsidRPr="002F5608">
        <w:t>Objectives</w:t>
      </w:r>
    </w:p>
    <w:p w14:paraId="528B2995" w14:textId="77777777" w:rsidR="00C74D33" w:rsidRDefault="00C74D33" w:rsidP="009D2105">
      <w:pPr>
        <w:spacing w:after="0"/>
      </w:pPr>
      <w:r>
        <w:t>After completing this lab, you will be able to:</w:t>
      </w:r>
    </w:p>
    <w:p w14:paraId="3FC709D4" w14:textId="67B75686" w:rsidR="00C74D33" w:rsidRDefault="00905168" w:rsidP="009D2105">
      <w:pPr>
        <w:pStyle w:val="Lb1"/>
        <w:numPr>
          <w:ilvl w:val="0"/>
          <w:numId w:val="13"/>
        </w:numPr>
        <w:tabs>
          <w:tab w:val="clear" w:pos="720"/>
        </w:tabs>
        <w:spacing w:after="0"/>
      </w:pPr>
      <w:r>
        <w:t xml:space="preserve">Provision </w:t>
      </w:r>
      <w:r w:rsidR="0031052E">
        <w:t>pre</w:t>
      </w:r>
      <w:r>
        <w:t>-existing websites from gallery</w:t>
      </w:r>
      <w:r w:rsidR="0031052E">
        <w:t>.</w:t>
      </w:r>
    </w:p>
    <w:p w14:paraId="51D0D58B" w14:textId="043948B0" w:rsidR="00C74D33" w:rsidRDefault="00905168" w:rsidP="009D2105">
      <w:pPr>
        <w:pStyle w:val="Lb1"/>
        <w:numPr>
          <w:ilvl w:val="0"/>
          <w:numId w:val="13"/>
        </w:numPr>
        <w:tabs>
          <w:tab w:val="clear" w:pos="720"/>
        </w:tabs>
        <w:spacing w:after="0"/>
      </w:pPr>
      <w:r>
        <w:t xml:space="preserve">Create simple </w:t>
      </w:r>
      <w:r w:rsidR="00E24945">
        <w:t xml:space="preserve">html/css/javascript </w:t>
      </w:r>
      <w:r>
        <w:t>website</w:t>
      </w:r>
      <w:r w:rsidR="0031052E">
        <w:t>.</w:t>
      </w:r>
    </w:p>
    <w:p w14:paraId="539D12EE" w14:textId="7F7F3402" w:rsidR="00C74D33" w:rsidRDefault="00905168" w:rsidP="009D2105">
      <w:pPr>
        <w:pStyle w:val="Lb1"/>
        <w:numPr>
          <w:ilvl w:val="0"/>
          <w:numId w:val="13"/>
        </w:numPr>
        <w:tabs>
          <w:tab w:val="clear" w:pos="720"/>
        </w:tabs>
        <w:spacing w:after="0"/>
      </w:pPr>
      <w:r>
        <w:t xml:space="preserve">Deploy and manage </w:t>
      </w:r>
      <w:r w:rsidR="00E24945">
        <w:t>site in Azure</w:t>
      </w:r>
      <w:r w:rsidR="0031052E">
        <w:t>.</w:t>
      </w:r>
    </w:p>
    <w:p w14:paraId="657DAB73" w14:textId="77777777" w:rsidR="00E24945" w:rsidRDefault="00E24945" w:rsidP="009D2105">
      <w:pPr>
        <w:pStyle w:val="Lb1"/>
        <w:numPr>
          <w:ilvl w:val="0"/>
          <w:numId w:val="0"/>
        </w:numPr>
        <w:tabs>
          <w:tab w:val="clear" w:pos="720"/>
        </w:tabs>
        <w:spacing w:after="0"/>
        <w:ind w:left="1440"/>
      </w:pPr>
    </w:p>
    <w:p w14:paraId="4BEC21B5" w14:textId="20921EF7" w:rsidR="00D41E87" w:rsidRPr="00037718" w:rsidRDefault="00D41E87" w:rsidP="009D2105">
      <w:pPr>
        <w:pStyle w:val="Heading4"/>
        <w:spacing w:line="276" w:lineRule="auto"/>
      </w:pPr>
      <w:r w:rsidRPr="00037718">
        <w:t xml:space="preserve">Estimated </w:t>
      </w:r>
      <w:r w:rsidR="000B39E7">
        <w:t>T</w:t>
      </w:r>
      <w:r w:rsidRPr="00037718">
        <w:t xml:space="preserve">ime to </w:t>
      </w:r>
      <w:r w:rsidR="000B39E7">
        <w:t>C</w:t>
      </w:r>
      <w:r w:rsidRPr="00037718">
        <w:t xml:space="preserve">omplete </w:t>
      </w:r>
      <w:r w:rsidR="000B39E7">
        <w:t>T</w:t>
      </w:r>
      <w:r w:rsidRPr="00037718">
        <w:t xml:space="preserve">his </w:t>
      </w:r>
      <w:r w:rsidR="000B39E7">
        <w:t>L</w:t>
      </w:r>
      <w:r w:rsidRPr="00037718">
        <w:t>ab</w:t>
      </w:r>
      <w:r w:rsidR="003E1460">
        <w:t xml:space="preserve"> </w:t>
      </w:r>
    </w:p>
    <w:p w14:paraId="7519451F" w14:textId="74F05E10" w:rsidR="00E24945" w:rsidRPr="000B39E7" w:rsidRDefault="00F368D9" w:rsidP="000B39E7">
      <w:pPr>
        <w:spacing w:after="0"/>
      </w:pPr>
      <w:r>
        <w:t>60</w:t>
      </w:r>
      <w:r w:rsidR="00445EF5" w:rsidRPr="000B39E7">
        <w:t xml:space="preserve"> </w:t>
      </w:r>
      <w:r w:rsidR="00D41E87" w:rsidRPr="000B39E7">
        <w:t>minutes</w:t>
      </w:r>
    </w:p>
    <w:p w14:paraId="5AF281F1" w14:textId="77777777" w:rsidR="00E24945" w:rsidRPr="002F5608" w:rsidRDefault="00E24945" w:rsidP="009D2105">
      <w:pPr>
        <w:pStyle w:val="Heading4"/>
        <w:spacing w:line="276" w:lineRule="auto"/>
      </w:pPr>
      <w:r>
        <w:t>Prerequisites</w:t>
      </w:r>
    </w:p>
    <w:p w14:paraId="77447426" w14:textId="74184301" w:rsidR="00C0380F" w:rsidRPr="000B39E7" w:rsidRDefault="00E24945" w:rsidP="000B39E7">
      <w:pPr>
        <w:spacing w:after="0"/>
      </w:pPr>
      <w:r w:rsidRPr="000B39E7">
        <w:t xml:space="preserve">All </w:t>
      </w:r>
      <w:r w:rsidR="00741AC0" w:rsidRPr="000B39E7">
        <w:t>resources</w:t>
      </w:r>
      <w:r w:rsidRPr="000B39E7">
        <w:t xml:space="preserve"> </w:t>
      </w:r>
      <w:r w:rsidR="0031052E" w:rsidRPr="000B39E7">
        <w:t xml:space="preserve">allocated </w:t>
      </w:r>
      <w:r w:rsidRPr="000B39E7">
        <w:t xml:space="preserve">in </w:t>
      </w:r>
      <w:r w:rsidR="0031052E" w:rsidRPr="000B39E7">
        <w:t xml:space="preserve">Azure </w:t>
      </w:r>
      <w:r w:rsidRPr="000B39E7">
        <w:t xml:space="preserve">will follow the following </w:t>
      </w:r>
      <w:r w:rsidR="0031052E" w:rsidRPr="000B39E7">
        <w:t>naming rule</w:t>
      </w:r>
      <w:r w:rsidR="00741AC0" w:rsidRPr="000B39E7">
        <w:t>:</w:t>
      </w:r>
    </w:p>
    <w:p w14:paraId="1828DE1A" w14:textId="776AF85A" w:rsidR="00C0380F" w:rsidRDefault="00741AC0" w:rsidP="000B39E7">
      <w:pPr>
        <w:pStyle w:val="Lb1"/>
        <w:numPr>
          <w:ilvl w:val="0"/>
          <w:numId w:val="13"/>
        </w:numPr>
        <w:tabs>
          <w:tab w:val="clear" w:pos="720"/>
        </w:tabs>
        <w:spacing w:after="0"/>
      </w:pPr>
      <w:r>
        <w:t>Prefix:</w:t>
      </w:r>
      <w:r w:rsidR="00E24945">
        <w:t xml:space="preserve"> </w:t>
      </w:r>
      <w:r w:rsidR="00C0380F" w:rsidRPr="00C0380F">
        <w:t>W10AZFS-</w:t>
      </w:r>
      <w:r w:rsidRPr="00C0380F">
        <w:t>PC</w:t>
      </w:r>
      <w:r>
        <w:t>:</w:t>
      </w:r>
      <w:r w:rsidR="00C0380F">
        <w:t xml:space="preserve"> Windows 10 Azure Fast Start – Product Catalog</w:t>
      </w:r>
      <w:r w:rsidR="0031052E">
        <w:t>.</w:t>
      </w:r>
    </w:p>
    <w:p w14:paraId="70A5B5B1" w14:textId="5DC68C21" w:rsidR="00E24945" w:rsidRDefault="00E24945" w:rsidP="000B39E7">
      <w:pPr>
        <w:pStyle w:val="Lb1"/>
        <w:numPr>
          <w:ilvl w:val="0"/>
          <w:numId w:val="13"/>
        </w:numPr>
        <w:tabs>
          <w:tab w:val="clear" w:pos="720"/>
        </w:tabs>
        <w:spacing w:after="0"/>
      </w:pPr>
      <w:r>
        <w:t>You can use your own or ignore it as long as you stay consistent</w:t>
      </w:r>
      <w:r w:rsidR="0031052E">
        <w:t>.</w:t>
      </w:r>
    </w:p>
    <w:p w14:paraId="72A6DB34" w14:textId="77777777" w:rsidR="00D41E87" w:rsidRPr="002F5608" w:rsidRDefault="00D41E87" w:rsidP="009D2105">
      <w:pPr>
        <w:pStyle w:val="Heading4"/>
        <w:spacing w:line="276" w:lineRule="auto"/>
      </w:pPr>
      <w:r>
        <w:t>Scenario</w:t>
      </w:r>
      <w:r w:rsidR="003E1460">
        <w:t xml:space="preserve"> </w:t>
      </w:r>
    </w:p>
    <w:p w14:paraId="06344F02" w14:textId="62DBC754" w:rsidR="006F0737" w:rsidRDefault="00500B29" w:rsidP="009D2105">
      <w:pPr>
        <w:spacing w:after="0"/>
        <w:rPr>
          <w:rFonts w:eastAsiaTheme="minorHAnsi"/>
        </w:rPr>
      </w:pPr>
      <w:r w:rsidRPr="00500B29">
        <w:t>Azure Web Apps can</w:t>
      </w:r>
      <w:r>
        <w:t xml:space="preserve"> be convenient when </w:t>
      </w:r>
      <w:r w:rsidR="0031052E">
        <w:t xml:space="preserve">developing </w:t>
      </w:r>
      <w:r>
        <w:t>mobile application</w:t>
      </w:r>
      <w:r w:rsidR="0031052E">
        <w:t>s. Indeed,</w:t>
      </w:r>
      <w:r>
        <w:t xml:space="preserve"> it can help</w:t>
      </w:r>
      <w:r w:rsidRPr="00500B29">
        <w:t xml:space="preserve"> you </w:t>
      </w:r>
      <w:r>
        <w:t>in few way</w:t>
      </w:r>
      <w:r w:rsidR="0031052E">
        <w:t>s</w:t>
      </w:r>
      <w:r>
        <w:t xml:space="preserve"> </w:t>
      </w:r>
      <w:r w:rsidRPr="00500B29">
        <w:t xml:space="preserve">to create online resource </w:t>
      </w:r>
      <w:r>
        <w:t>for mobile application:</w:t>
      </w:r>
    </w:p>
    <w:p w14:paraId="1FC7AF9C" w14:textId="247ADDC0" w:rsidR="006F0737" w:rsidRDefault="00E24945" w:rsidP="000B39E7">
      <w:pPr>
        <w:pStyle w:val="Lb1"/>
        <w:numPr>
          <w:ilvl w:val="0"/>
          <w:numId w:val="13"/>
        </w:numPr>
        <w:tabs>
          <w:tab w:val="clear" w:pos="720"/>
        </w:tabs>
        <w:spacing w:after="0"/>
      </w:pPr>
      <w:r>
        <w:t>Create a blog</w:t>
      </w:r>
      <w:r w:rsidR="0031052E">
        <w:t xml:space="preserve"> </w:t>
      </w:r>
      <w:r w:rsidR="0031052E">
        <w:rPr>
          <w:rFonts w:cs="Segoe UI"/>
        </w:rPr>
        <w:t xml:space="preserve">– </w:t>
      </w:r>
      <w:r>
        <w:t xml:space="preserve">handle public communication, official release, </w:t>
      </w:r>
      <w:r w:rsidR="00500B29">
        <w:t>etc.</w:t>
      </w:r>
    </w:p>
    <w:p w14:paraId="5F0280B6" w14:textId="7C8D5631" w:rsidR="00DA3347" w:rsidRPr="00500B29" w:rsidRDefault="00E24945" w:rsidP="000B39E7">
      <w:pPr>
        <w:pStyle w:val="Lb1"/>
        <w:numPr>
          <w:ilvl w:val="0"/>
          <w:numId w:val="13"/>
        </w:numPr>
        <w:tabs>
          <w:tab w:val="clear" w:pos="720"/>
        </w:tabs>
        <w:spacing w:after="0"/>
      </w:pPr>
      <w:r>
        <w:t>Create a landing page</w:t>
      </w:r>
      <w:r w:rsidR="0031052E">
        <w:t xml:space="preserve"> </w:t>
      </w:r>
      <w:r w:rsidR="0031052E">
        <w:rPr>
          <w:rFonts w:cs="Segoe UI"/>
        </w:rPr>
        <w:t xml:space="preserve">– </w:t>
      </w:r>
      <w:r w:rsidR="00500B29">
        <w:t xml:space="preserve">dedicated online pages </w:t>
      </w:r>
      <w:r>
        <w:t xml:space="preserve">to pair up with mobile </w:t>
      </w:r>
      <w:r w:rsidR="00500B29">
        <w:t>app.</w:t>
      </w:r>
      <w:r w:rsidR="0031052E">
        <w:t xml:space="preserve"> </w:t>
      </w:r>
      <w:r w:rsidR="00500B29">
        <w:t xml:space="preserve">Application Store usually </w:t>
      </w:r>
      <w:r w:rsidR="0031052E">
        <w:t xml:space="preserve">requires </w:t>
      </w:r>
      <w:r>
        <w:t xml:space="preserve">privacy policy, support contact, </w:t>
      </w:r>
      <w:r w:rsidR="0031052E">
        <w:t xml:space="preserve">and </w:t>
      </w:r>
      <w:r>
        <w:t>about informatio</w:t>
      </w:r>
      <w:r w:rsidR="00203460">
        <w:t>n.</w:t>
      </w:r>
    </w:p>
    <w:p w14:paraId="7E10A0C7" w14:textId="77777777" w:rsidR="00D41E87" w:rsidRDefault="00D41E87" w:rsidP="009D2105">
      <w:pPr>
        <w:spacing w:after="0" w:line="240" w:lineRule="auto"/>
        <w:ind w:left="0"/>
      </w:pPr>
      <w:r>
        <w:br w:type="page"/>
      </w:r>
    </w:p>
    <w:p w14:paraId="5EF4EA40" w14:textId="48EAD6FD" w:rsidR="00D41E87" w:rsidRPr="005F2AFE" w:rsidRDefault="00445EF5" w:rsidP="009D2105">
      <w:pPr>
        <w:pStyle w:val="Heading2"/>
        <w:spacing w:line="276" w:lineRule="auto"/>
        <w:rPr>
          <w:color w:val="A6A6A6" w:themeColor="background1" w:themeShade="A6"/>
        </w:rPr>
      </w:pPr>
      <w:bookmarkStart w:id="5" w:name="_Toc433385519"/>
      <w:r>
        <w:lastRenderedPageBreak/>
        <w:t xml:space="preserve">Exercise </w:t>
      </w:r>
      <w:r w:rsidR="00AA34BE">
        <w:t>1</w:t>
      </w:r>
      <w:r w:rsidR="00A569B7">
        <w:t xml:space="preserve">: </w:t>
      </w:r>
      <w:r w:rsidR="00905168">
        <w:t xml:space="preserve">Create a </w:t>
      </w:r>
      <w:r w:rsidR="00C0380F">
        <w:t>WordPress</w:t>
      </w:r>
      <w:r w:rsidR="00905168">
        <w:t xml:space="preserve"> </w:t>
      </w:r>
      <w:r w:rsidR="000B39E7">
        <w:t>B</w:t>
      </w:r>
      <w:r w:rsidR="00905168">
        <w:t>log</w:t>
      </w:r>
      <w:bookmarkEnd w:id="5"/>
      <w:r w:rsidR="003E1460">
        <w:t xml:space="preserve"> </w:t>
      </w:r>
    </w:p>
    <w:p w14:paraId="74CB921B" w14:textId="77777777" w:rsidR="00DF79B6" w:rsidRPr="005F2AFE" w:rsidRDefault="00DF79B6" w:rsidP="009D2105">
      <w:pPr>
        <w:pStyle w:val="Heading4"/>
        <w:spacing w:line="276" w:lineRule="auto"/>
        <w:rPr>
          <w:color w:val="A6A6A6" w:themeColor="background1" w:themeShade="A6"/>
        </w:rPr>
      </w:pPr>
      <w:r w:rsidRPr="002F5608">
        <w:t>Objectives</w:t>
      </w:r>
      <w:r w:rsidR="003E1460">
        <w:t xml:space="preserve"> </w:t>
      </w:r>
    </w:p>
    <w:p w14:paraId="40B1157D" w14:textId="77777777" w:rsidR="00D41E87" w:rsidRPr="000B39E7" w:rsidRDefault="00D41E87" w:rsidP="009D2105">
      <w:pPr>
        <w:spacing w:after="0" w:line="276" w:lineRule="auto"/>
        <w:rPr>
          <w:lang w:val="en"/>
        </w:rPr>
      </w:pPr>
      <w:r w:rsidRPr="000B39E7">
        <w:rPr>
          <w:lang w:val="en"/>
        </w:rPr>
        <w:t>In this exercise, you will</w:t>
      </w:r>
      <w:r w:rsidR="00905168" w:rsidRPr="000B39E7">
        <w:rPr>
          <w:lang w:val="en"/>
        </w:rPr>
        <w:t xml:space="preserve"> learn</w:t>
      </w:r>
      <w:r w:rsidRPr="000B39E7">
        <w:rPr>
          <w:lang w:val="en"/>
        </w:rPr>
        <w:t>:</w:t>
      </w:r>
    </w:p>
    <w:p w14:paraId="649223AA" w14:textId="77777777" w:rsidR="00905168" w:rsidRPr="00E51528" w:rsidRDefault="00905168" w:rsidP="000B39E7">
      <w:pPr>
        <w:pStyle w:val="Lb1"/>
        <w:numPr>
          <w:ilvl w:val="0"/>
          <w:numId w:val="13"/>
        </w:numPr>
        <w:tabs>
          <w:tab w:val="clear" w:pos="720"/>
        </w:tabs>
        <w:spacing w:after="0"/>
        <w:rPr>
          <w:lang w:val="en"/>
        </w:rPr>
      </w:pPr>
      <w:r w:rsidRPr="00E51528">
        <w:rPr>
          <w:lang w:val="en"/>
        </w:rPr>
        <w:t>How to create a new web app through the Azure Marketplace.</w:t>
      </w:r>
    </w:p>
    <w:p w14:paraId="556F26FE" w14:textId="74468A70" w:rsidR="00905168" w:rsidRPr="00E51528" w:rsidRDefault="00905168" w:rsidP="000B39E7">
      <w:pPr>
        <w:pStyle w:val="Lb1"/>
        <w:numPr>
          <w:ilvl w:val="0"/>
          <w:numId w:val="13"/>
        </w:numPr>
        <w:tabs>
          <w:tab w:val="clear" w:pos="720"/>
        </w:tabs>
        <w:spacing w:after="0"/>
        <w:rPr>
          <w:lang w:val="en"/>
        </w:rPr>
      </w:pPr>
      <w:r w:rsidRPr="00E51528">
        <w:rPr>
          <w:lang w:val="en"/>
        </w:rPr>
        <w:t xml:space="preserve">How to deploy the web app through the Azure Preview </w:t>
      </w:r>
      <w:r w:rsidR="00240DA3" w:rsidRPr="00E51528">
        <w:rPr>
          <w:lang w:val="en"/>
        </w:rPr>
        <w:t>p</w:t>
      </w:r>
      <w:r w:rsidRPr="00E51528">
        <w:rPr>
          <w:lang w:val="en"/>
        </w:rPr>
        <w:t>ortal.</w:t>
      </w:r>
    </w:p>
    <w:p w14:paraId="2437D03E" w14:textId="77777777" w:rsidR="00D41E87" w:rsidRPr="002F5608" w:rsidRDefault="005715B9" w:rsidP="009D2105">
      <w:pPr>
        <w:pStyle w:val="Heading4"/>
        <w:spacing w:line="276" w:lineRule="auto"/>
      </w:pPr>
      <w:r>
        <w:t>Scenario</w:t>
      </w:r>
    </w:p>
    <w:p w14:paraId="0C3C9891" w14:textId="77777777" w:rsidR="00905168" w:rsidRDefault="00905168" w:rsidP="009D2105">
      <w:pPr>
        <w:spacing w:after="0"/>
        <w:rPr>
          <w:lang w:val="en"/>
        </w:rPr>
      </w:pPr>
      <w:r w:rsidRPr="00905168">
        <w:rPr>
          <w:lang w:val="en"/>
        </w:rPr>
        <w:t xml:space="preserve">The Azure Marketplace makes available a wide range of popular web apps developed by Microsoft, third party companies, and open source software initiatives. Web apps created from the Azure Marketplace do not require installation of any software other than the browser used to connect to the </w:t>
      </w:r>
      <w:hyperlink r:id="rId23" w:history="1">
        <w:r w:rsidRPr="00905168">
          <w:rPr>
            <w:rStyle w:val="Hyperlink"/>
            <w:lang w:val="en"/>
          </w:rPr>
          <w:t>Azure Preview Portal</w:t>
        </w:r>
      </w:hyperlink>
      <w:r w:rsidRPr="00905168">
        <w:rPr>
          <w:lang w:val="en"/>
        </w:rPr>
        <w:t>.</w:t>
      </w:r>
    </w:p>
    <w:p w14:paraId="54FE5D75" w14:textId="0F5A0550" w:rsidR="00D41E87" w:rsidRPr="00EF1220" w:rsidRDefault="00D41E87" w:rsidP="009D2105">
      <w:pPr>
        <w:pStyle w:val="Heading3"/>
      </w:pPr>
      <w:bookmarkStart w:id="6" w:name="_Toc433385520"/>
      <w:r w:rsidRPr="00EF1220">
        <w:t xml:space="preserve">Task </w:t>
      </w:r>
      <w:r w:rsidR="00905168" w:rsidRPr="00EF1220">
        <w:t xml:space="preserve">1: </w:t>
      </w:r>
      <w:bookmarkStart w:id="7" w:name="create-a-web-app-in-the-portal"/>
      <w:bookmarkEnd w:id="7"/>
      <w:r w:rsidR="00905168" w:rsidRPr="00EF1220">
        <w:t xml:space="preserve">Create a </w:t>
      </w:r>
      <w:r w:rsidR="00F33C70">
        <w:t>W</w:t>
      </w:r>
      <w:r w:rsidR="00F33C70" w:rsidRPr="00EF1220">
        <w:t xml:space="preserve">eb </w:t>
      </w:r>
      <w:r w:rsidR="00F33C70">
        <w:t>A</w:t>
      </w:r>
      <w:r w:rsidR="00F33C70" w:rsidRPr="00EF1220">
        <w:t xml:space="preserve">pp </w:t>
      </w:r>
      <w:r w:rsidR="00905168" w:rsidRPr="00EF1220">
        <w:t xml:space="preserve">in the </w:t>
      </w:r>
      <w:r w:rsidR="00F33C70">
        <w:t>P</w:t>
      </w:r>
      <w:r w:rsidR="00F33C70" w:rsidRPr="00EF1220">
        <w:t>ortal</w:t>
      </w:r>
      <w:bookmarkEnd w:id="6"/>
      <w:r w:rsidR="00F33C70" w:rsidRPr="00EF1220">
        <w:t xml:space="preserve"> </w:t>
      </w:r>
    </w:p>
    <w:p w14:paraId="3D542E31" w14:textId="77777777" w:rsidR="00905168" w:rsidRPr="001A0825" w:rsidRDefault="00905168" w:rsidP="000B39E7">
      <w:pPr>
        <w:pStyle w:val="Ln1"/>
      </w:pPr>
      <w:r w:rsidRPr="001A0825">
        <w:t xml:space="preserve">Log in to the </w:t>
      </w:r>
      <w:hyperlink r:id="rId24" w:history="1">
        <w:r w:rsidRPr="001A0825">
          <w:rPr>
            <w:rStyle w:val="Hyperlink"/>
          </w:rPr>
          <w:t>Azure Preview Portal.</w:t>
        </w:r>
      </w:hyperlink>
    </w:p>
    <w:p w14:paraId="617CDBB9" w14:textId="38B5E2E5" w:rsidR="00905168" w:rsidRPr="001A0825" w:rsidRDefault="006A3B43" w:rsidP="000B39E7">
      <w:pPr>
        <w:pStyle w:val="Ln1"/>
      </w:pPr>
      <w:r>
        <w:t>To o</w:t>
      </w:r>
      <w:r w:rsidRPr="001A0825">
        <w:t xml:space="preserve">pen </w:t>
      </w:r>
      <w:r w:rsidR="00905168" w:rsidRPr="001A0825">
        <w:t>the Azure Marketplace</w:t>
      </w:r>
      <w:r>
        <w:t>,</w:t>
      </w:r>
      <w:r w:rsidR="00905168" w:rsidRPr="001A0825">
        <w:t xml:space="preserve"> clic</w:t>
      </w:r>
      <w:r>
        <w:t xml:space="preserve">k </w:t>
      </w:r>
      <w:r w:rsidR="00905168" w:rsidRPr="001A0825">
        <w:t xml:space="preserve">the </w:t>
      </w:r>
      <w:r w:rsidR="00905168" w:rsidRPr="000B39E7">
        <w:rPr>
          <w:b/>
        </w:rPr>
        <w:t>Marketplace</w:t>
      </w:r>
      <w:r w:rsidR="00905168" w:rsidRPr="001A0825">
        <w:t xml:space="preserve"> icon</w:t>
      </w:r>
      <w:r>
        <w:t>.</w:t>
      </w:r>
    </w:p>
    <w:p w14:paraId="0E0644D1" w14:textId="77777777" w:rsidR="00905168" w:rsidRPr="00905168" w:rsidRDefault="00905168" w:rsidP="000B39E7">
      <w:pPr>
        <w:pStyle w:val="Art"/>
      </w:pPr>
      <w:r w:rsidRPr="003F52C0">
        <w:rPr>
          <w:noProof/>
          <w:lang w:val="fr-FR" w:eastAsia="fr-FR"/>
        </w:rPr>
        <w:drawing>
          <wp:inline distT="0" distB="0" distL="0" distR="0" wp14:anchorId="1DDD0889" wp14:editId="59237E59">
            <wp:extent cx="1722120" cy="1710055"/>
            <wp:effectExtent l="0" t="0" r="0" b="4445"/>
            <wp:docPr id="15" name="Picture 15" descr="Marketplac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rketplace ic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22120" cy="1710055"/>
                    </a:xfrm>
                    <a:prstGeom prst="rect">
                      <a:avLst/>
                    </a:prstGeom>
                    <a:noFill/>
                    <a:ln>
                      <a:noFill/>
                    </a:ln>
                  </pic:spPr>
                </pic:pic>
              </a:graphicData>
            </a:graphic>
          </wp:inline>
        </w:drawing>
      </w:r>
    </w:p>
    <w:p w14:paraId="625C1190" w14:textId="686A235C" w:rsidR="00905168" w:rsidRPr="00905168" w:rsidRDefault="006A3B43" w:rsidP="000B39E7">
      <w:pPr>
        <w:pStyle w:val="Ln1"/>
      </w:pPr>
      <w:r>
        <w:t>Alternatively, c</w:t>
      </w:r>
      <w:r w:rsidR="00905168" w:rsidRPr="00905168">
        <w:t>lick</w:t>
      </w:r>
      <w:r>
        <w:t xml:space="preserve"> </w:t>
      </w:r>
      <w:r w:rsidR="00905168" w:rsidRPr="00905168">
        <w:t xml:space="preserve">the </w:t>
      </w:r>
      <w:r w:rsidR="00905168" w:rsidRPr="000B39E7">
        <w:rPr>
          <w:b/>
        </w:rPr>
        <w:t>New</w:t>
      </w:r>
      <w:r w:rsidR="00905168" w:rsidRPr="00905168">
        <w:t xml:space="preserve"> icon on the upper</w:t>
      </w:r>
      <w:r>
        <w:t>-</w:t>
      </w:r>
      <w:r w:rsidR="00905168" w:rsidRPr="00905168">
        <w:t>right</w:t>
      </w:r>
      <w:r>
        <w:t xml:space="preserve"> corner</w:t>
      </w:r>
      <w:r w:rsidR="00905168" w:rsidRPr="00905168">
        <w:t xml:space="preserve"> of the dashboard, and select </w:t>
      </w:r>
      <w:r w:rsidR="00905168" w:rsidRPr="000B39E7">
        <w:rPr>
          <w:b/>
        </w:rPr>
        <w:t>Marketplace</w:t>
      </w:r>
      <w:r w:rsidR="00905168" w:rsidRPr="00905168">
        <w:t xml:space="preserve"> at the </w:t>
      </w:r>
      <w:r w:rsidR="00C35DD3" w:rsidRPr="00905168">
        <w:t>botto</w:t>
      </w:r>
      <w:r w:rsidR="00C35DD3">
        <w:t>m</w:t>
      </w:r>
      <w:r w:rsidR="00C35DD3" w:rsidRPr="00905168">
        <w:t xml:space="preserve"> </w:t>
      </w:r>
      <w:r w:rsidR="00905168" w:rsidRPr="00905168">
        <w:t>of the list.</w:t>
      </w:r>
    </w:p>
    <w:p w14:paraId="011AA3EC" w14:textId="77777777" w:rsidR="00905168" w:rsidRPr="00905168" w:rsidRDefault="00905168" w:rsidP="000B39E7">
      <w:pPr>
        <w:pStyle w:val="Art"/>
      </w:pPr>
      <w:r w:rsidRPr="003F52C0">
        <w:rPr>
          <w:noProof/>
          <w:lang w:val="fr-FR" w:eastAsia="fr-FR"/>
        </w:rPr>
        <w:lastRenderedPageBreak/>
        <w:drawing>
          <wp:inline distT="0" distB="0" distL="0" distR="0" wp14:anchorId="7DC5A069" wp14:editId="249872D3">
            <wp:extent cx="3419475" cy="4627943"/>
            <wp:effectExtent l="0" t="0" r="0" b="1270"/>
            <wp:docPr id="14" name="Picture 14" descr="Create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reate Ne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8144" cy="4639676"/>
                    </a:xfrm>
                    <a:prstGeom prst="rect">
                      <a:avLst/>
                    </a:prstGeom>
                    <a:noFill/>
                    <a:ln>
                      <a:noFill/>
                    </a:ln>
                  </pic:spPr>
                </pic:pic>
              </a:graphicData>
            </a:graphic>
          </wp:inline>
        </w:drawing>
      </w:r>
    </w:p>
    <w:p w14:paraId="760F49B5" w14:textId="660035C5" w:rsidR="00A83351" w:rsidRDefault="00A83351" w:rsidP="009D2105">
      <w:pPr>
        <w:spacing w:after="0" w:line="240" w:lineRule="auto"/>
        <w:ind w:left="0"/>
        <w:rPr>
          <w:lang w:val="en"/>
        </w:rPr>
      </w:pPr>
    </w:p>
    <w:p w14:paraId="438B8EB4" w14:textId="4ADB7D54" w:rsidR="00905168" w:rsidRPr="001A0825" w:rsidRDefault="00905168" w:rsidP="000B39E7">
      <w:pPr>
        <w:pStyle w:val="Ln1"/>
      </w:pPr>
      <w:r w:rsidRPr="001A0825">
        <w:t xml:space="preserve">Select </w:t>
      </w:r>
      <w:r w:rsidRPr="000B39E7">
        <w:rPr>
          <w:b/>
        </w:rPr>
        <w:t>Web + Mobile</w:t>
      </w:r>
      <w:r w:rsidRPr="001A0825">
        <w:t xml:space="preserve">. </w:t>
      </w:r>
      <w:r w:rsidR="006A3B43">
        <w:t xml:space="preserve">In the search box, type </w:t>
      </w:r>
      <w:r w:rsidRPr="000B39E7">
        <w:rPr>
          <w:b/>
        </w:rPr>
        <w:t>WordPress</w:t>
      </w:r>
      <w:r w:rsidRPr="001A0825">
        <w:t xml:space="preserve"> and click the </w:t>
      </w:r>
      <w:r w:rsidRPr="000B39E7">
        <w:rPr>
          <w:b/>
        </w:rPr>
        <w:t>WordPress</w:t>
      </w:r>
      <w:r w:rsidRPr="001A0825">
        <w:t xml:space="preserve"> icon.</w:t>
      </w:r>
    </w:p>
    <w:p w14:paraId="5BEE6EA0" w14:textId="77777777" w:rsidR="00905168" w:rsidRPr="00905168" w:rsidRDefault="00905168" w:rsidP="000B39E7">
      <w:pPr>
        <w:pStyle w:val="Art"/>
      </w:pPr>
      <w:r w:rsidRPr="003F52C0">
        <w:rPr>
          <w:noProof/>
          <w:lang w:val="fr-FR" w:eastAsia="fr-FR"/>
        </w:rPr>
        <w:lastRenderedPageBreak/>
        <w:drawing>
          <wp:inline distT="0" distB="0" distL="0" distR="0" wp14:anchorId="3DE88916" wp14:editId="159DD629">
            <wp:extent cx="4986338" cy="3010472"/>
            <wp:effectExtent l="0" t="0" r="5080" b="0"/>
            <wp:docPr id="13" name="Picture 13" descr="WordPress from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ordPress from lis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7114" cy="3016978"/>
                    </a:xfrm>
                    <a:prstGeom prst="rect">
                      <a:avLst/>
                    </a:prstGeom>
                    <a:noFill/>
                    <a:ln>
                      <a:noFill/>
                    </a:ln>
                  </pic:spPr>
                </pic:pic>
              </a:graphicData>
            </a:graphic>
          </wp:inline>
        </w:drawing>
      </w:r>
    </w:p>
    <w:p w14:paraId="35888354" w14:textId="6163D17C" w:rsidR="008A473B" w:rsidRPr="001A0825" w:rsidRDefault="00905168" w:rsidP="000B39E7">
      <w:pPr>
        <w:pStyle w:val="Ln1"/>
      </w:pPr>
      <w:r w:rsidRPr="001A0825">
        <w:t xml:space="preserve">After reading the description of the WordPress app, </w:t>
      </w:r>
      <w:r w:rsidR="006A3B43">
        <w:t>click</w:t>
      </w:r>
      <w:r w:rsidR="006A3B43" w:rsidRPr="001A0825">
        <w:t xml:space="preserve"> </w:t>
      </w:r>
      <w:r w:rsidRPr="000B39E7">
        <w:rPr>
          <w:b/>
        </w:rPr>
        <w:t>Create</w:t>
      </w:r>
      <w:r w:rsidRPr="001A0825">
        <w:t>.</w:t>
      </w:r>
    </w:p>
    <w:p w14:paraId="5122F05A" w14:textId="4D68774F" w:rsidR="00905168" w:rsidRPr="001A0825" w:rsidRDefault="00905168" w:rsidP="000B39E7">
      <w:pPr>
        <w:pStyle w:val="Ln1"/>
      </w:pPr>
      <w:r w:rsidRPr="001A0825">
        <w:t xml:space="preserve">Click </w:t>
      </w:r>
      <w:r w:rsidRPr="000B39E7">
        <w:rPr>
          <w:b/>
        </w:rPr>
        <w:t>Web app</w:t>
      </w:r>
      <w:r w:rsidRPr="001A0825">
        <w:t>, and provide the required valu</w:t>
      </w:r>
      <w:r w:rsidR="00A83351" w:rsidRPr="001A0825">
        <w:t>es for configuring your web app</w:t>
      </w:r>
      <w:r w:rsidR="00FB5144">
        <w:t>.</w:t>
      </w:r>
    </w:p>
    <w:p w14:paraId="446B876F" w14:textId="4EA3AD16" w:rsidR="008A473B" w:rsidRDefault="0084493D" w:rsidP="000B39E7">
      <w:pPr>
        <w:pStyle w:val="Ln1"/>
      </w:pPr>
      <w:r>
        <w:t xml:space="preserve">In the </w:t>
      </w:r>
      <w:r w:rsidRPr="000B39E7">
        <w:rPr>
          <w:b/>
        </w:rPr>
        <w:t>URL</w:t>
      </w:r>
      <w:r>
        <w:t xml:space="preserve"> box, type </w:t>
      </w:r>
      <w:r w:rsidR="00BA2232" w:rsidRPr="000B39E7">
        <w:rPr>
          <w:b/>
        </w:rPr>
        <w:t>w10azfs-pc-blog</w:t>
      </w:r>
      <w:r w:rsidRPr="000B39E7">
        <w:t>.</w:t>
      </w:r>
    </w:p>
    <w:p w14:paraId="6C3785E3" w14:textId="7F539112" w:rsidR="008A473B" w:rsidRPr="00905168" w:rsidRDefault="0084493D" w:rsidP="000B39E7">
      <w:pPr>
        <w:pStyle w:val="Ln1"/>
      </w:pPr>
      <w:r>
        <w:t xml:space="preserve">In the </w:t>
      </w:r>
      <w:r w:rsidRPr="00301FDC">
        <w:t xml:space="preserve">Create new </w:t>
      </w:r>
      <w:r w:rsidR="008A473B" w:rsidRPr="00301FDC">
        <w:t>AppService plan</w:t>
      </w:r>
      <w:r>
        <w:t xml:space="preserve"> box, type </w:t>
      </w:r>
      <w:r w:rsidR="00BA2232" w:rsidRPr="00301FDC">
        <w:t>w10azfs-pc-front</w:t>
      </w:r>
      <w:r w:rsidRPr="000B39E7">
        <w:t>.</w:t>
      </w:r>
    </w:p>
    <w:p w14:paraId="29184A21" w14:textId="77777777" w:rsidR="00905168" w:rsidRDefault="00905168" w:rsidP="000B39E7">
      <w:pPr>
        <w:pStyle w:val="Art"/>
      </w:pPr>
      <w:r w:rsidRPr="003F52C0">
        <w:rPr>
          <w:noProof/>
          <w:lang w:val="fr-FR" w:eastAsia="fr-FR"/>
        </w:rPr>
        <w:drawing>
          <wp:inline distT="0" distB="0" distL="0" distR="0" wp14:anchorId="525E0049" wp14:editId="419E6A4D">
            <wp:extent cx="5172075" cy="3764195"/>
            <wp:effectExtent l="0" t="0" r="0" b="8255"/>
            <wp:docPr id="12" name="Picture 12" descr="configure you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nfigure your ap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9543" cy="3769630"/>
                    </a:xfrm>
                    <a:prstGeom prst="rect">
                      <a:avLst/>
                    </a:prstGeom>
                    <a:noFill/>
                    <a:ln>
                      <a:noFill/>
                    </a:ln>
                  </pic:spPr>
                </pic:pic>
              </a:graphicData>
            </a:graphic>
          </wp:inline>
        </w:drawing>
      </w:r>
    </w:p>
    <w:p w14:paraId="4C1F7F61" w14:textId="6F1DDEE0" w:rsidR="00C708F9" w:rsidRPr="001478C3" w:rsidRDefault="008A473B" w:rsidP="00C57644">
      <w:pPr>
        <w:pStyle w:val="Note"/>
        <w:rPr>
          <w:lang w:val="en"/>
        </w:rPr>
      </w:pPr>
      <w:r w:rsidRPr="00F64B60">
        <w:rPr>
          <w:b/>
          <w:lang w:val="en"/>
        </w:rPr>
        <w:lastRenderedPageBreak/>
        <w:t>Note</w:t>
      </w:r>
      <w:r w:rsidR="00E51528" w:rsidRPr="00E51528">
        <w:t>:</w:t>
      </w:r>
      <w:r w:rsidR="001478C3">
        <w:rPr>
          <w:lang w:val="en"/>
        </w:rPr>
        <w:br/>
      </w:r>
      <w:r w:rsidR="00C708F9" w:rsidRPr="001478C3">
        <w:rPr>
          <w:b/>
          <w:lang w:val="en"/>
        </w:rPr>
        <w:t>Resource name</w:t>
      </w:r>
      <w:r w:rsidR="00C708F9" w:rsidRPr="001478C3">
        <w:rPr>
          <w:lang w:val="en"/>
        </w:rPr>
        <w:t xml:space="preserve">  </w:t>
      </w:r>
      <w:r w:rsidR="00F64B60" w:rsidRPr="001478C3">
        <w:rPr>
          <w:lang w:val="en"/>
        </w:rPr>
        <w:t xml:space="preserve">The web application name </w:t>
      </w:r>
      <w:r w:rsidR="007F0C55" w:rsidRPr="001478C3">
        <w:rPr>
          <w:lang w:val="en"/>
        </w:rPr>
        <w:t>ha</w:t>
      </w:r>
      <w:r w:rsidR="007F0C55">
        <w:rPr>
          <w:lang w:val="en"/>
        </w:rPr>
        <w:t>s</w:t>
      </w:r>
      <w:r w:rsidR="007F0C55" w:rsidRPr="001478C3">
        <w:rPr>
          <w:lang w:val="en"/>
        </w:rPr>
        <w:t xml:space="preserve"> </w:t>
      </w:r>
      <w:r w:rsidR="00F64B60" w:rsidRPr="001478C3">
        <w:rPr>
          <w:lang w:val="en"/>
        </w:rPr>
        <w:t xml:space="preserve">to be unique in </w:t>
      </w:r>
      <w:r w:rsidR="007F0C55">
        <w:rPr>
          <w:lang w:val="en"/>
        </w:rPr>
        <w:t>A</w:t>
      </w:r>
      <w:r w:rsidR="007F0C55" w:rsidRPr="001478C3">
        <w:rPr>
          <w:lang w:val="en"/>
        </w:rPr>
        <w:t>zure</w:t>
      </w:r>
      <w:r w:rsidR="00F64B60" w:rsidRPr="001478C3">
        <w:rPr>
          <w:lang w:val="en"/>
        </w:rPr>
        <w:t xml:space="preserve">. </w:t>
      </w:r>
      <w:r w:rsidR="007F0C55" w:rsidRPr="001478C3">
        <w:rPr>
          <w:lang w:val="en"/>
        </w:rPr>
        <w:t>However</w:t>
      </w:r>
      <w:r w:rsidR="007F0C55">
        <w:rPr>
          <w:lang w:val="en"/>
        </w:rPr>
        <w:t>,</w:t>
      </w:r>
      <w:r w:rsidR="00F64B60" w:rsidRPr="001478C3">
        <w:rPr>
          <w:lang w:val="en"/>
        </w:rPr>
        <w:t xml:space="preserve"> you can always use custom domain name. For more details</w:t>
      </w:r>
      <w:r w:rsidR="007F0C55">
        <w:rPr>
          <w:lang w:val="en"/>
        </w:rPr>
        <w:t xml:space="preserve">, see </w:t>
      </w:r>
      <w:hyperlink r:id="rId29" w:history="1">
        <w:r w:rsidR="00F64B60" w:rsidRPr="001478C3">
          <w:rPr>
            <w:rStyle w:val="Hyperlink"/>
            <w:lang w:val="en"/>
          </w:rPr>
          <w:t>Configure a custom domain name in Azure App Service</w:t>
        </w:r>
      </w:hyperlink>
      <w:r w:rsidR="007F0C55" w:rsidRPr="000B39E7">
        <w:rPr>
          <w:rStyle w:val="Hyperlink"/>
          <w:color w:val="auto"/>
          <w:lang w:val="en"/>
        </w:rPr>
        <w:t>.</w:t>
      </w:r>
      <w:r w:rsidR="001478C3">
        <w:rPr>
          <w:lang w:val="en"/>
        </w:rPr>
        <w:br/>
      </w:r>
      <w:r w:rsidR="00C708F9" w:rsidRPr="001478C3">
        <w:rPr>
          <w:b/>
          <w:lang w:val="en"/>
        </w:rPr>
        <w:t>AppService plan</w:t>
      </w:r>
      <w:r w:rsidR="007F0C55">
        <w:rPr>
          <w:lang w:val="en"/>
        </w:rPr>
        <w:t xml:space="preserve">  </w:t>
      </w:r>
      <w:r w:rsidR="00C708F9" w:rsidRPr="001478C3">
        <w:rPr>
          <w:lang w:val="en"/>
        </w:rPr>
        <w:t xml:space="preserve">An App Service plan represents a set of features and capacity that you can share across multiple apps in Azure App Service, including </w:t>
      </w:r>
      <w:r w:rsidR="007F0C55">
        <w:rPr>
          <w:lang w:val="en"/>
        </w:rPr>
        <w:t>w</w:t>
      </w:r>
      <w:r w:rsidR="007F0C55" w:rsidRPr="001478C3">
        <w:rPr>
          <w:lang w:val="en"/>
        </w:rPr>
        <w:t xml:space="preserve">eb </w:t>
      </w:r>
      <w:r w:rsidR="007F0C55">
        <w:rPr>
          <w:lang w:val="en"/>
        </w:rPr>
        <w:t>a</w:t>
      </w:r>
      <w:r w:rsidR="007F0C55" w:rsidRPr="001478C3">
        <w:rPr>
          <w:lang w:val="en"/>
        </w:rPr>
        <w:t>pps</w:t>
      </w:r>
      <w:r w:rsidR="00C708F9" w:rsidRPr="001478C3">
        <w:rPr>
          <w:lang w:val="en"/>
        </w:rPr>
        <w:t xml:space="preserve">, </w:t>
      </w:r>
      <w:r w:rsidR="007F0C55">
        <w:rPr>
          <w:lang w:val="en"/>
        </w:rPr>
        <w:t>m</w:t>
      </w:r>
      <w:r w:rsidR="007F0C55" w:rsidRPr="001478C3">
        <w:rPr>
          <w:lang w:val="en"/>
        </w:rPr>
        <w:t xml:space="preserve">obile </w:t>
      </w:r>
      <w:r w:rsidR="007F0C55">
        <w:rPr>
          <w:lang w:val="en"/>
        </w:rPr>
        <w:t>a</w:t>
      </w:r>
      <w:r w:rsidR="007F0C55" w:rsidRPr="001478C3">
        <w:rPr>
          <w:lang w:val="en"/>
        </w:rPr>
        <w:t>pps</w:t>
      </w:r>
      <w:r w:rsidR="00C708F9" w:rsidRPr="001478C3">
        <w:rPr>
          <w:lang w:val="en"/>
        </w:rPr>
        <w:t xml:space="preserve">, </w:t>
      </w:r>
      <w:r w:rsidR="007F0C55">
        <w:rPr>
          <w:lang w:val="en"/>
        </w:rPr>
        <w:t>l</w:t>
      </w:r>
      <w:r w:rsidR="007F0C55" w:rsidRPr="001478C3">
        <w:rPr>
          <w:lang w:val="en"/>
        </w:rPr>
        <w:t xml:space="preserve">ogic </w:t>
      </w:r>
      <w:r w:rsidR="007F0C55">
        <w:rPr>
          <w:lang w:val="en"/>
        </w:rPr>
        <w:t>a</w:t>
      </w:r>
      <w:r w:rsidR="007F0C55" w:rsidRPr="001478C3">
        <w:rPr>
          <w:lang w:val="en"/>
        </w:rPr>
        <w:t>pps</w:t>
      </w:r>
      <w:r w:rsidR="007F0C55">
        <w:rPr>
          <w:lang w:val="en"/>
        </w:rPr>
        <w:t>,</w:t>
      </w:r>
      <w:r w:rsidR="007F0C55" w:rsidRPr="001478C3">
        <w:rPr>
          <w:lang w:val="en"/>
        </w:rPr>
        <w:t xml:space="preserve"> </w:t>
      </w:r>
      <w:r w:rsidR="00C708F9" w:rsidRPr="001478C3">
        <w:rPr>
          <w:lang w:val="en"/>
        </w:rPr>
        <w:t>or API Apps. For more details</w:t>
      </w:r>
      <w:r w:rsidR="007F0C55">
        <w:rPr>
          <w:lang w:val="en"/>
        </w:rPr>
        <w:t>, see</w:t>
      </w:r>
      <w:r w:rsidR="007F0C55" w:rsidRPr="001478C3">
        <w:rPr>
          <w:lang w:val="en"/>
        </w:rPr>
        <w:t xml:space="preserve"> </w:t>
      </w:r>
      <w:hyperlink r:id="rId30" w:history="1">
        <w:r w:rsidR="00C708F9" w:rsidRPr="001478C3">
          <w:rPr>
            <w:rStyle w:val="Hyperlink"/>
            <w:lang w:val="en"/>
          </w:rPr>
          <w:t>App Service plans</w:t>
        </w:r>
      </w:hyperlink>
      <w:r w:rsidR="007F0C55" w:rsidRPr="000B39E7">
        <w:rPr>
          <w:lang w:val="en"/>
        </w:rPr>
        <w:t>.</w:t>
      </w:r>
    </w:p>
    <w:p w14:paraId="09AFC670" w14:textId="75B1C5DE" w:rsidR="00BB686C" w:rsidRDefault="00BB686C" w:rsidP="009D2105">
      <w:pPr>
        <w:spacing w:after="0" w:line="240" w:lineRule="auto"/>
        <w:ind w:left="0"/>
        <w:rPr>
          <w:lang w:val="en"/>
        </w:rPr>
      </w:pPr>
    </w:p>
    <w:p w14:paraId="643A04F9" w14:textId="1F5C1C10" w:rsidR="00BB686C" w:rsidRPr="000B39E7" w:rsidRDefault="00BB686C" w:rsidP="000B39E7">
      <w:pPr>
        <w:pStyle w:val="Ln1"/>
      </w:pPr>
      <w:r w:rsidRPr="00323288">
        <w:rPr>
          <w:b/>
        </w:rPr>
        <w:t>(Optional)</w:t>
      </w:r>
      <w:r w:rsidRPr="001A0825">
        <w:t xml:space="preserve"> Change the </w:t>
      </w:r>
      <w:r w:rsidR="007F0C55">
        <w:t>w</w:t>
      </w:r>
      <w:r w:rsidR="007F0C55" w:rsidRPr="001A0825">
        <w:t xml:space="preserve">eb </w:t>
      </w:r>
      <w:r w:rsidR="007F0C55">
        <w:t>a</w:t>
      </w:r>
      <w:r w:rsidR="007F0C55" w:rsidRPr="001A0825">
        <w:t xml:space="preserve">pp </w:t>
      </w:r>
      <w:r w:rsidR="00595E22" w:rsidRPr="001A0825">
        <w:t xml:space="preserve">location </w:t>
      </w:r>
      <w:r w:rsidRPr="001A0825">
        <w:t>to match your user</w:t>
      </w:r>
      <w:r w:rsidR="00595E22" w:rsidRPr="001A0825">
        <w:t>,</w:t>
      </w:r>
      <w:r w:rsidRPr="001A0825">
        <w:t xml:space="preserve"> in order to </w:t>
      </w:r>
      <w:r w:rsidR="00595E22" w:rsidRPr="001A0825">
        <w:t>ensure the best user experience and performance (</w:t>
      </w:r>
      <w:r w:rsidR="007F0C55">
        <w:t xml:space="preserve">For example, for the </w:t>
      </w:r>
      <w:r w:rsidR="00595E22" w:rsidRPr="001A0825">
        <w:t>main user in France, choose West Europe).</w:t>
      </w:r>
    </w:p>
    <w:p w14:paraId="2300E5B9" w14:textId="2BAD5B18" w:rsidR="00595E22" w:rsidRPr="00E347F1" w:rsidRDefault="00905168" w:rsidP="000B39E7">
      <w:pPr>
        <w:pStyle w:val="Ln1"/>
      </w:pPr>
      <w:r w:rsidRPr="00323288">
        <w:t xml:space="preserve">Click </w:t>
      </w:r>
      <w:r w:rsidRPr="000B39E7">
        <w:rPr>
          <w:b/>
        </w:rPr>
        <w:t>Database</w:t>
      </w:r>
      <w:r w:rsidRPr="00323288">
        <w:t xml:space="preserve">, and provide the required values for configuring your MySQL database. </w:t>
      </w:r>
      <w:r w:rsidR="00195B5B" w:rsidRPr="00323288">
        <w:t xml:space="preserve">For example, in the </w:t>
      </w:r>
      <w:r w:rsidR="00195B5B" w:rsidRPr="000B39E7">
        <w:rPr>
          <w:b/>
        </w:rPr>
        <w:t>database name</w:t>
      </w:r>
      <w:r w:rsidR="00195B5B" w:rsidRPr="00323288">
        <w:t xml:space="preserve"> box, type</w:t>
      </w:r>
      <w:r w:rsidR="00195B5B" w:rsidRPr="00E347F1">
        <w:t xml:space="preserve"> </w:t>
      </w:r>
      <w:r w:rsidR="00BA2232" w:rsidRPr="00323288">
        <w:t>w10azfs_pc</w:t>
      </w:r>
      <w:r w:rsidR="00595E22" w:rsidRPr="00323288">
        <w:t>_wordpressdb</w:t>
      </w:r>
      <w:r w:rsidR="00195B5B" w:rsidRPr="00E347F1">
        <w:t>.</w:t>
      </w:r>
    </w:p>
    <w:p w14:paraId="79C254D3" w14:textId="0B47F429" w:rsidR="00595E22" w:rsidRPr="001A0825" w:rsidRDefault="00ED2846" w:rsidP="000B39E7">
      <w:pPr>
        <w:pStyle w:val="Ln1"/>
      </w:pPr>
      <w:r w:rsidRPr="00323288">
        <w:rPr>
          <w:b/>
        </w:rPr>
        <w:t>(Optional)</w:t>
      </w:r>
      <w:r w:rsidRPr="001A0825">
        <w:t xml:space="preserve"> Change database location. </w:t>
      </w:r>
      <w:r w:rsidR="00595E22" w:rsidRPr="001A0825">
        <w:t xml:space="preserve">Be careful of database location and ensure it matches the </w:t>
      </w:r>
      <w:r w:rsidR="000B5201">
        <w:t>w</w:t>
      </w:r>
      <w:r w:rsidR="000B5201" w:rsidRPr="001A0825">
        <w:t xml:space="preserve">eb </w:t>
      </w:r>
      <w:r w:rsidR="000B5201">
        <w:t>a</w:t>
      </w:r>
      <w:r w:rsidR="000B5201" w:rsidRPr="001A0825">
        <w:t xml:space="preserve">pps </w:t>
      </w:r>
      <w:r w:rsidR="00595E22" w:rsidRPr="001A0825">
        <w:t>to avoid additional charges</w:t>
      </w:r>
      <w:r w:rsidR="000B5201">
        <w:t>.</w:t>
      </w:r>
    </w:p>
    <w:p w14:paraId="66264FF6" w14:textId="77777777" w:rsidR="00905168" w:rsidRPr="00905168" w:rsidRDefault="00905168" w:rsidP="000B39E7">
      <w:pPr>
        <w:pStyle w:val="Art"/>
      </w:pPr>
      <w:r w:rsidRPr="003F52C0">
        <w:rPr>
          <w:noProof/>
          <w:lang w:val="fr-FR" w:eastAsia="fr-FR"/>
        </w:rPr>
        <w:drawing>
          <wp:inline distT="0" distB="0" distL="0" distR="0" wp14:anchorId="0FF5B5A7" wp14:editId="4ABA7922">
            <wp:extent cx="5057775" cy="3337775"/>
            <wp:effectExtent l="0" t="0" r="0" b="0"/>
            <wp:docPr id="11" name="Picture 11" descr="configur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nfigure databas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6649" cy="3343631"/>
                    </a:xfrm>
                    <a:prstGeom prst="rect">
                      <a:avLst/>
                    </a:prstGeom>
                    <a:noFill/>
                    <a:ln>
                      <a:noFill/>
                    </a:ln>
                  </pic:spPr>
                </pic:pic>
              </a:graphicData>
            </a:graphic>
          </wp:inline>
        </w:drawing>
      </w:r>
    </w:p>
    <w:p w14:paraId="367B013F" w14:textId="117B33F1" w:rsidR="00F64B60" w:rsidRDefault="00F64B60" w:rsidP="009D2105">
      <w:pPr>
        <w:spacing w:after="0" w:line="240" w:lineRule="auto"/>
        <w:ind w:left="0"/>
        <w:rPr>
          <w:lang w:val="en"/>
        </w:rPr>
      </w:pPr>
    </w:p>
    <w:p w14:paraId="27EB9D50" w14:textId="46BF767D" w:rsidR="00F64B60" w:rsidRDefault="00F64B60" w:rsidP="00C57644">
      <w:pPr>
        <w:pStyle w:val="Note"/>
        <w:rPr>
          <w:lang w:val="en"/>
        </w:rPr>
      </w:pPr>
      <w:r w:rsidRPr="00A83351">
        <w:rPr>
          <w:b/>
          <w:lang w:val="en"/>
        </w:rPr>
        <w:t>Note</w:t>
      </w:r>
      <w:r>
        <w:rPr>
          <w:lang w:val="en"/>
        </w:rPr>
        <w:t xml:space="preserve">: MySQL </w:t>
      </w:r>
      <w:r w:rsidR="000B5201">
        <w:rPr>
          <w:lang w:val="en"/>
        </w:rPr>
        <w:t xml:space="preserve">database </w:t>
      </w:r>
      <w:r>
        <w:rPr>
          <w:lang w:val="en"/>
        </w:rPr>
        <w:t xml:space="preserve">requires a credit card to be associated with the subscription. To add credit card to your subscription, </w:t>
      </w:r>
      <w:hyperlink r:id="rId32" w:tgtFrame="_blank" w:history="1">
        <w:r>
          <w:rPr>
            <w:rStyle w:val="Hyperlink"/>
            <w:lang w:val="en"/>
          </w:rPr>
          <w:t>click here</w:t>
        </w:r>
      </w:hyperlink>
      <w:r>
        <w:rPr>
          <w:lang w:val="en"/>
        </w:rPr>
        <w:t xml:space="preserve">. Additionally, MySQL </w:t>
      </w:r>
      <w:r w:rsidR="000B5201">
        <w:rPr>
          <w:lang w:val="en"/>
        </w:rPr>
        <w:t xml:space="preserve">database </w:t>
      </w:r>
      <w:r>
        <w:rPr>
          <w:lang w:val="en"/>
        </w:rPr>
        <w:t xml:space="preserve">is not available in certain regions and cannot be created by users who have an Enterprise Agreement or by co-admins. For more information, </w:t>
      </w:r>
      <w:hyperlink r:id="rId33" w:tgtFrame="_blank" w:history="1">
        <w:r>
          <w:rPr>
            <w:rStyle w:val="Hyperlink"/>
            <w:lang w:val="en"/>
          </w:rPr>
          <w:t>click here</w:t>
        </w:r>
      </w:hyperlink>
      <w:r>
        <w:rPr>
          <w:lang w:val="en"/>
        </w:rPr>
        <w:t>.</w:t>
      </w:r>
    </w:p>
    <w:p w14:paraId="6CE3D539" w14:textId="77777777" w:rsidR="00F64B60" w:rsidRDefault="00F64B60" w:rsidP="009D2105">
      <w:pPr>
        <w:spacing w:after="0" w:line="240" w:lineRule="auto"/>
        <w:ind w:left="0"/>
        <w:rPr>
          <w:lang w:val="en"/>
        </w:rPr>
      </w:pPr>
    </w:p>
    <w:p w14:paraId="7D8AF9D8" w14:textId="10A5E460" w:rsidR="00595E22" w:rsidRPr="00E347F1" w:rsidRDefault="005F3E76" w:rsidP="000B39E7">
      <w:pPr>
        <w:pStyle w:val="Ln1"/>
      </w:pPr>
      <w:r w:rsidRPr="00E347F1">
        <w:t xml:space="preserve">To provide </w:t>
      </w:r>
      <w:r w:rsidR="00905168" w:rsidRPr="00E347F1">
        <w:t>a name for a new resource group</w:t>
      </w:r>
      <w:r w:rsidRPr="00E347F1">
        <w:t xml:space="preserve">, in the </w:t>
      </w:r>
      <w:r w:rsidRPr="000B39E7">
        <w:rPr>
          <w:b/>
        </w:rPr>
        <w:t>Create new resource group</w:t>
      </w:r>
      <w:r w:rsidRPr="00E347F1">
        <w:t xml:space="preserve"> box, type a name, for example, </w:t>
      </w:r>
      <w:r w:rsidR="00595E22" w:rsidRPr="00E347F1">
        <w:t>W10AZFS-PC</w:t>
      </w:r>
      <w:r w:rsidRPr="00E347F1">
        <w:t>.</w:t>
      </w:r>
    </w:p>
    <w:p w14:paraId="75E23464" w14:textId="77777777" w:rsidR="00905168" w:rsidRPr="00905168" w:rsidRDefault="00905168" w:rsidP="000B39E7">
      <w:pPr>
        <w:pStyle w:val="Art"/>
      </w:pPr>
      <w:r w:rsidRPr="003F52C0">
        <w:rPr>
          <w:noProof/>
          <w:lang w:val="fr-FR" w:eastAsia="fr-FR"/>
        </w:rPr>
        <w:drawing>
          <wp:inline distT="0" distB="0" distL="0" distR="0" wp14:anchorId="0C3C7D1D" wp14:editId="1555FF7A">
            <wp:extent cx="2957195" cy="3871595"/>
            <wp:effectExtent l="0" t="0" r="0" b="0"/>
            <wp:docPr id="10" name="Picture 10" descr="Set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et resource grou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57195" cy="3871595"/>
                    </a:xfrm>
                    <a:prstGeom prst="rect">
                      <a:avLst/>
                    </a:prstGeom>
                    <a:noFill/>
                    <a:ln>
                      <a:noFill/>
                    </a:ln>
                  </pic:spPr>
                </pic:pic>
              </a:graphicData>
            </a:graphic>
          </wp:inline>
        </w:drawing>
      </w:r>
    </w:p>
    <w:p w14:paraId="0200D8AB" w14:textId="4736EA47" w:rsidR="00905168" w:rsidRPr="001A0825" w:rsidRDefault="00905168" w:rsidP="000B39E7">
      <w:pPr>
        <w:pStyle w:val="Ln1"/>
      </w:pPr>
      <w:r w:rsidRPr="001A0825">
        <w:t xml:space="preserve">If necessary, click </w:t>
      </w:r>
      <w:r w:rsidRPr="000B39E7">
        <w:rPr>
          <w:b/>
        </w:rPr>
        <w:t>SUBSCRIPTION</w:t>
      </w:r>
      <w:r w:rsidRPr="001A0825">
        <w:t>, and specify the subscription to use.</w:t>
      </w:r>
    </w:p>
    <w:p w14:paraId="6C02540B" w14:textId="302065E4" w:rsidR="00595E22" w:rsidRPr="000B39E7" w:rsidRDefault="00905168" w:rsidP="000B39E7">
      <w:pPr>
        <w:pStyle w:val="Ln1"/>
      </w:pPr>
      <w:r w:rsidRPr="001A0825">
        <w:t xml:space="preserve">When you have finished defining the web app, click </w:t>
      </w:r>
      <w:r w:rsidRPr="000B39E7">
        <w:rPr>
          <w:b/>
        </w:rPr>
        <w:t>Create</w:t>
      </w:r>
      <w:r w:rsidRPr="001A0825">
        <w:t>, and wait while the new web app is created.</w:t>
      </w:r>
    </w:p>
    <w:p w14:paraId="00E590E2" w14:textId="4FFE5B53" w:rsidR="00905168" w:rsidRPr="001A0825" w:rsidRDefault="00905168" w:rsidP="000B39E7">
      <w:pPr>
        <w:pStyle w:val="Ln1"/>
      </w:pPr>
      <w:r w:rsidRPr="001A0825">
        <w:t>When the app has been created, you will see the resource group containing web app and database.</w:t>
      </w:r>
    </w:p>
    <w:p w14:paraId="01F3E3D4" w14:textId="77777777" w:rsidR="00905168" w:rsidRPr="00905168" w:rsidRDefault="00905168" w:rsidP="000B39E7">
      <w:pPr>
        <w:pStyle w:val="Art"/>
      </w:pPr>
      <w:r w:rsidRPr="003F52C0">
        <w:rPr>
          <w:noProof/>
          <w:lang w:val="fr-FR" w:eastAsia="fr-FR"/>
        </w:rPr>
        <w:lastRenderedPageBreak/>
        <w:drawing>
          <wp:inline distT="0" distB="0" distL="0" distR="0" wp14:anchorId="2CDCE978" wp14:editId="4E4F3C6D">
            <wp:extent cx="4529138" cy="3863047"/>
            <wp:effectExtent l="0" t="0" r="5080" b="4445"/>
            <wp:docPr id="9" name="Picture 9" descr="show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how grou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4839" cy="3867909"/>
                    </a:xfrm>
                    <a:prstGeom prst="rect">
                      <a:avLst/>
                    </a:prstGeom>
                    <a:noFill/>
                    <a:ln>
                      <a:noFill/>
                    </a:ln>
                  </pic:spPr>
                </pic:pic>
              </a:graphicData>
            </a:graphic>
          </wp:inline>
        </w:drawing>
      </w:r>
    </w:p>
    <w:p w14:paraId="37FF7351" w14:textId="5E0F9795" w:rsidR="00ED2846" w:rsidRDefault="00ED2846" w:rsidP="000B39E7">
      <w:pPr>
        <w:pStyle w:val="Ln1"/>
      </w:pPr>
      <w:r>
        <w:t xml:space="preserve">Launch URL in </w:t>
      </w:r>
      <w:r w:rsidR="00BC1A9E">
        <w:t xml:space="preserve">the web </w:t>
      </w:r>
      <w:r>
        <w:t xml:space="preserve">browser and complete the </w:t>
      </w:r>
      <w:r w:rsidR="00741AC0">
        <w:t>WordPress</w:t>
      </w:r>
      <w:r>
        <w:t xml:space="preserve"> online wizar</w:t>
      </w:r>
      <w:r w:rsidR="00AA34BE">
        <w:t>d</w:t>
      </w:r>
      <w:r w:rsidR="00BC1A9E">
        <w:t>.</w:t>
      </w:r>
    </w:p>
    <w:p w14:paraId="346519DA" w14:textId="7D50A1DC" w:rsidR="00AA34BE" w:rsidRDefault="008E6F58" w:rsidP="000B39E7">
      <w:pPr>
        <w:pStyle w:val="Art"/>
        <w:rPr>
          <w:rFonts w:ascii="Arial" w:hAnsi="Arial"/>
          <w:b/>
          <w:bCs/>
          <w:sz w:val="24"/>
          <w:szCs w:val="24"/>
        </w:rPr>
      </w:pPr>
      <w:r w:rsidRPr="003F52C0">
        <w:rPr>
          <w:noProof/>
          <w:lang w:val="fr-FR" w:eastAsia="fr-FR"/>
        </w:rPr>
        <w:drawing>
          <wp:inline distT="0" distB="0" distL="0" distR="0" wp14:anchorId="691B36C5" wp14:editId="4CCD7CA7">
            <wp:extent cx="4767263" cy="3539898"/>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r="12497"/>
                    <a:stretch/>
                  </pic:blipFill>
                  <pic:spPr bwMode="auto">
                    <a:xfrm>
                      <a:off x="0" y="0"/>
                      <a:ext cx="4775192" cy="3545786"/>
                    </a:xfrm>
                    <a:prstGeom prst="rect">
                      <a:avLst/>
                    </a:prstGeom>
                    <a:ln>
                      <a:noFill/>
                    </a:ln>
                    <a:extLst>
                      <a:ext uri="{53640926-AAD7-44D8-BBD7-CCE9431645EC}">
                        <a14:shadowObscured xmlns:a14="http://schemas.microsoft.com/office/drawing/2010/main"/>
                      </a:ext>
                    </a:extLst>
                  </pic:spPr>
                </pic:pic>
              </a:graphicData>
            </a:graphic>
          </wp:inline>
        </w:drawing>
      </w:r>
    </w:p>
    <w:p w14:paraId="121FB72E" w14:textId="77777777" w:rsidR="000B39E7" w:rsidRDefault="000B39E7">
      <w:pPr>
        <w:spacing w:after="0" w:line="240" w:lineRule="auto"/>
        <w:ind w:left="0"/>
        <w:contextualSpacing w:val="0"/>
        <w:rPr>
          <w:rFonts w:ascii="Segoe UI Semibold" w:hAnsi="Segoe UI Semibold" w:cs="Tahoma"/>
          <w:iCs/>
          <w:color w:val="auto"/>
          <w:kern w:val="32"/>
          <w:sz w:val="34"/>
          <w:szCs w:val="20"/>
        </w:rPr>
      </w:pPr>
      <w:r>
        <w:br w:type="page"/>
      </w:r>
    </w:p>
    <w:p w14:paraId="0629C3CA" w14:textId="09D2F1E6" w:rsidR="00AA34BE" w:rsidRPr="005F2AFE" w:rsidRDefault="00AA34BE" w:rsidP="009D2105">
      <w:pPr>
        <w:pStyle w:val="Heading2"/>
        <w:spacing w:line="276" w:lineRule="auto"/>
        <w:rPr>
          <w:color w:val="A6A6A6" w:themeColor="background1" w:themeShade="A6"/>
        </w:rPr>
      </w:pPr>
      <w:bookmarkStart w:id="8" w:name="_Toc433385521"/>
      <w:r>
        <w:lastRenderedPageBreak/>
        <w:t>E</w:t>
      </w:r>
      <w:r w:rsidR="003532A7">
        <w:t xml:space="preserve">xercise </w:t>
      </w:r>
      <w:r>
        <w:t xml:space="preserve">2: </w:t>
      </w:r>
      <w:r w:rsidR="00466EB8" w:rsidRPr="00466EB8">
        <w:t>Create a Landing Page</w:t>
      </w:r>
      <w:bookmarkEnd w:id="8"/>
      <w:r w:rsidR="00466EB8" w:rsidRPr="00466EB8">
        <w:t xml:space="preserve"> </w:t>
      </w:r>
    </w:p>
    <w:p w14:paraId="0B48D302" w14:textId="20C67080" w:rsidR="00AA34BE" w:rsidRPr="005F2AFE" w:rsidRDefault="00AA34BE" w:rsidP="009D2105">
      <w:pPr>
        <w:pStyle w:val="Heading4"/>
        <w:spacing w:line="276" w:lineRule="auto"/>
        <w:rPr>
          <w:color w:val="A6A6A6" w:themeColor="background1" w:themeShade="A6"/>
        </w:rPr>
      </w:pPr>
      <w:r w:rsidRPr="002F5608">
        <w:t>Objectives</w:t>
      </w:r>
    </w:p>
    <w:p w14:paraId="03D3B72B" w14:textId="77777777" w:rsidR="00AA34BE" w:rsidRPr="00EF1220" w:rsidRDefault="00AA34BE" w:rsidP="009D2105">
      <w:pPr>
        <w:spacing w:after="0" w:line="276" w:lineRule="auto"/>
      </w:pPr>
      <w:r w:rsidRPr="00EF1220">
        <w:t>In this exercise, you will learn:</w:t>
      </w:r>
    </w:p>
    <w:p w14:paraId="6C132505" w14:textId="06B1B9C3" w:rsidR="00F941DD" w:rsidRPr="00EF1220" w:rsidRDefault="00F941DD" w:rsidP="00CC3B31">
      <w:pPr>
        <w:pStyle w:val="ListParagraph"/>
        <w:numPr>
          <w:ilvl w:val="0"/>
          <w:numId w:val="34"/>
        </w:numPr>
        <w:spacing w:after="0" w:line="276" w:lineRule="auto"/>
      </w:pPr>
      <w:r w:rsidRPr="00EF1220">
        <w:t xml:space="preserve">How to enable your machine for Azure development by installing the Azure </w:t>
      </w:r>
      <w:r w:rsidR="00F33C70">
        <w:t>software development kit (</w:t>
      </w:r>
      <w:r w:rsidRPr="00EF1220">
        <w:t>SDK</w:t>
      </w:r>
      <w:r w:rsidR="00F33C70">
        <w:t>)</w:t>
      </w:r>
      <w:r w:rsidRPr="00EF1220">
        <w:t>.</w:t>
      </w:r>
    </w:p>
    <w:p w14:paraId="35801CA4" w14:textId="77777777" w:rsidR="00F941DD" w:rsidRPr="00EF1220" w:rsidRDefault="00F941DD" w:rsidP="00CC3B31">
      <w:pPr>
        <w:pStyle w:val="ListParagraph"/>
        <w:numPr>
          <w:ilvl w:val="0"/>
          <w:numId w:val="34"/>
        </w:numPr>
        <w:spacing w:after="0" w:line="276" w:lineRule="auto"/>
      </w:pPr>
      <w:r w:rsidRPr="00EF1220">
        <w:t>How to create a Visual Studio ASP.NET web project and deploy it to an Azure web app.</w:t>
      </w:r>
    </w:p>
    <w:p w14:paraId="0ED781BE" w14:textId="77777777" w:rsidR="00F941DD" w:rsidRPr="00EF1220" w:rsidRDefault="00F941DD" w:rsidP="00CC3B31">
      <w:pPr>
        <w:pStyle w:val="ListParagraph"/>
        <w:numPr>
          <w:ilvl w:val="0"/>
          <w:numId w:val="34"/>
        </w:numPr>
        <w:spacing w:after="0" w:line="276" w:lineRule="auto"/>
      </w:pPr>
      <w:r w:rsidRPr="00EF1220">
        <w:t>How to make a change to the web project and redeploy the application.</w:t>
      </w:r>
    </w:p>
    <w:p w14:paraId="7C991868" w14:textId="77D695A5" w:rsidR="00F941DD" w:rsidRPr="00EF1220" w:rsidRDefault="00F941DD" w:rsidP="00CC3B31">
      <w:pPr>
        <w:pStyle w:val="ListParagraph"/>
        <w:numPr>
          <w:ilvl w:val="0"/>
          <w:numId w:val="34"/>
        </w:numPr>
        <w:spacing w:after="0" w:line="276" w:lineRule="auto"/>
      </w:pPr>
      <w:r w:rsidRPr="00EF1220">
        <w:t xml:space="preserve">How to use the </w:t>
      </w:r>
      <w:hyperlink r:id="rId37" w:history="1">
        <w:r w:rsidRPr="00EF1220">
          <w:t xml:space="preserve">Azure </w:t>
        </w:r>
        <w:r w:rsidR="00F33C70">
          <w:t>P</w:t>
        </w:r>
        <w:r w:rsidR="00F33C70" w:rsidRPr="00EF1220">
          <w:t xml:space="preserve">review </w:t>
        </w:r>
        <w:r w:rsidRPr="00EF1220">
          <w:t>portal</w:t>
        </w:r>
      </w:hyperlink>
      <w:r w:rsidRPr="00EF1220">
        <w:t xml:space="preserve"> to monitor and manage your web app.</w:t>
      </w:r>
    </w:p>
    <w:p w14:paraId="424ADAF4" w14:textId="636E5198" w:rsidR="00AA34BE" w:rsidRPr="002F5608" w:rsidRDefault="00AA34BE" w:rsidP="009D2105">
      <w:pPr>
        <w:pStyle w:val="Heading4"/>
        <w:spacing w:line="276" w:lineRule="auto"/>
      </w:pPr>
      <w:r>
        <w:t>Scenario</w:t>
      </w:r>
    </w:p>
    <w:p w14:paraId="02597A16" w14:textId="3E1300E1" w:rsidR="00B01F81" w:rsidDel="00F33C70" w:rsidRDefault="00F941DD">
      <w:pPr>
        <w:spacing w:after="0"/>
        <w:rPr>
          <w:lang w:val="en"/>
        </w:rPr>
      </w:pPr>
      <w:r>
        <w:rPr>
          <w:lang w:val="en"/>
        </w:rPr>
        <w:t xml:space="preserve">This tutorial shows how to create a ASP.NET web application and deploy it to </w:t>
      </w:r>
      <w:hyperlink r:id="rId38" w:history="1">
        <w:r>
          <w:rPr>
            <w:rStyle w:val="Hyperlink"/>
            <w:lang w:val="en"/>
          </w:rPr>
          <w:t>App Service Web Apps</w:t>
        </w:r>
      </w:hyperlink>
      <w:r>
        <w:rPr>
          <w:lang w:val="en"/>
        </w:rPr>
        <w:t xml:space="preserve"> by using Visual Studio 2015 or Visual Studio 2013. The tutorial assumes that you have no prior experience</w:t>
      </w:r>
      <w:r w:rsidR="00F33C70">
        <w:rPr>
          <w:lang w:val="en"/>
        </w:rPr>
        <w:t xml:space="preserve"> in</w:t>
      </w:r>
      <w:r>
        <w:rPr>
          <w:lang w:val="en"/>
        </w:rPr>
        <w:t xml:space="preserve"> using Azure or ASP.NET. On completing the tutorial, you</w:t>
      </w:r>
      <w:r w:rsidR="00F33C70">
        <w:rPr>
          <w:lang w:val="en"/>
        </w:rPr>
        <w:t xml:space="preserve"> will </w:t>
      </w:r>
      <w:r>
        <w:rPr>
          <w:lang w:val="en"/>
        </w:rPr>
        <w:t xml:space="preserve">have a simple web application up and running in the </w:t>
      </w:r>
      <w:r w:rsidR="002B2A99">
        <w:rPr>
          <w:lang w:val="en"/>
        </w:rPr>
        <w:t>cloud.</w:t>
      </w:r>
    </w:p>
    <w:p w14:paraId="4A10EB90" w14:textId="68CAC490" w:rsidR="00AA34BE" w:rsidRDefault="00AA34BE">
      <w:pPr>
        <w:spacing w:after="0"/>
        <w:rPr>
          <w:lang w:val="en"/>
        </w:rPr>
      </w:pPr>
    </w:p>
    <w:p w14:paraId="44E18A61" w14:textId="2A8F94A5" w:rsidR="002B2A99" w:rsidRPr="00EF1220" w:rsidRDefault="00F941DD" w:rsidP="009D2105">
      <w:pPr>
        <w:pStyle w:val="Heading3"/>
      </w:pPr>
      <w:bookmarkStart w:id="9" w:name="_Toc433385522"/>
      <w:r w:rsidRPr="00EF1220">
        <w:t xml:space="preserve">Task 1: </w:t>
      </w:r>
      <w:r w:rsidR="002B2A99" w:rsidRPr="00EF1220">
        <w:t>Set</w:t>
      </w:r>
      <w:r w:rsidR="00DB1ED6">
        <w:t xml:space="preserve"> </w:t>
      </w:r>
      <w:r w:rsidR="00993834">
        <w:t>U</w:t>
      </w:r>
      <w:r w:rsidR="00993834" w:rsidRPr="00EF1220">
        <w:t xml:space="preserve">p </w:t>
      </w:r>
      <w:r w:rsidR="002B2A99" w:rsidRPr="00EF1220">
        <w:t>the Landing Site</w:t>
      </w:r>
      <w:bookmarkEnd w:id="9"/>
    </w:p>
    <w:p w14:paraId="2A9F4A16" w14:textId="3DCC3D0E" w:rsidR="002B2A99" w:rsidRPr="001A0825" w:rsidRDefault="002B2A99" w:rsidP="00BA42A3">
      <w:pPr>
        <w:pStyle w:val="Ln1"/>
        <w:numPr>
          <w:ilvl w:val="0"/>
          <w:numId w:val="391"/>
        </w:numPr>
      </w:pPr>
      <w:r w:rsidRPr="001A0825">
        <w:t xml:space="preserve">Copy </w:t>
      </w:r>
      <w:r w:rsidR="006F7AC1">
        <w:t xml:space="preserve">the </w:t>
      </w:r>
      <w:r w:rsidR="006F7AC1" w:rsidRPr="000B39E7">
        <w:rPr>
          <w:b/>
        </w:rPr>
        <w:t>LandingPage</w:t>
      </w:r>
      <w:r w:rsidR="006F7AC1" w:rsidRPr="001A0825">
        <w:t xml:space="preserve"> </w:t>
      </w:r>
      <w:r w:rsidR="006F7AC1">
        <w:t>f</w:t>
      </w:r>
      <w:r w:rsidRPr="001A0825">
        <w:t>older (in the Asset folder</w:t>
      </w:r>
      <w:r w:rsidR="001503EF" w:rsidRPr="001A0825">
        <w:t xml:space="preserve">- </w:t>
      </w:r>
      <w:r w:rsidR="001503EF" w:rsidRPr="00BA42A3">
        <w:rPr>
          <w:b/>
          <w:i/>
        </w:rPr>
        <w:t>\Labs\Module05-Web Apps\Lab1\Exercise2\Asset</w:t>
      </w:r>
      <w:r w:rsidRPr="001A0825">
        <w:t>) t</w:t>
      </w:r>
      <w:r w:rsidR="001503EF" w:rsidRPr="001A0825">
        <w:t>o</w:t>
      </w:r>
      <w:r w:rsidRPr="001A0825">
        <w:t xml:space="preserve"> </w:t>
      </w:r>
      <w:r w:rsidR="006F7AC1">
        <w:t xml:space="preserve">the </w:t>
      </w:r>
      <w:r w:rsidR="00F61539" w:rsidRPr="00BA42A3">
        <w:rPr>
          <w:b/>
          <w:i/>
        </w:rPr>
        <w:t>\Labs\Module05-Web Apps\Lab1\Exercise2\</w:t>
      </w:r>
      <w:r w:rsidR="006F7AC1" w:rsidRPr="000B39E7">
        <w:rPr>
          <w:b/>
        </w:rPr>
        <w:t>End</w:t>
      </w:r>
      <w:r w:rsidR="006F7AC1" w:rsidRPr="001A0825">
        <w:t xml:space="preserve"> </w:t>
      </w:r>
      <w:commentRangeStart w:id="10"/>
      <w:commentRangeStart w:id="11"/>
      <w:r w:rsidRPr="001A0825">
        <w:t>folder</w:t>
      </w:r>
      <w:commentRangeEnd w:id="10"/>
      <w:r w:rsidR="00111901">
        <w:rPr>
          <w:rStyle w:val="CommentReference"/>
          <w:lang w:val="en-US" w:eastAsia="ja-JP"/>
        </w:rPr>
        <w:commentReference w:id="10"/>
      </w:r>
      <w:commentRangeEnd w:id="11"/>
      <w:r w:rsidR="00F61539">
        <w:rPr>
          <w:rStyle w:val="CommentReference"/>
          <w:lang w:val="en-US" w:eastAsia="ja-JP"/>
        </w:rPr>
        <w:commentReference w:id="11"/>
      </w:r>
      <w:r w:rsidR="006F7AC1">
        <w:t>.</w:t>
      </w:r>
    </w:p>
    <w:p w14:paraId="28E460DF" w14:textId="7C2755F3" w:rsidR="002B2A99" w:rsidRDefault="002B2A99" w:rsidP="000B39E7">
      <w:pPr>
        <w:pStyle w:val="Art"/>
        <w:rPr>
          <w:rFonts w:ascii="Arial" w:hAnsi="Arial"/>
          <w:bCs/>
          <w:sz w:val="24"/>
          <w:szCs w:val="24"/>
          <w:lang w:val="en"/>
        </w:rPr>
      </w:pPr>
      <w:r w:rsidRPr="003F52C0">
        <w:rPr>
          <w:noProof/>
          <w:lang w:val="fr-FR" w:eastAsia="fr-FR"/>
        </w:rPr>
        <w:drawing>
          <wp:inline distT="0" distB="0" distL="0" distR="0" wp14:anchorId="0C193FA5" wp14:editId="2B29ED81">
            <wp:extent cx="5669280" cy="2928606"/>
            <wp:effectExtent l="0" t="0" r="762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69280" cy="2928606"/>
                    </a:xfrm>
                    <a:prstGeom prst="rect">
                      <a:avLst/>
                    </a:prstGeom>
                  </pic:spPr>
                </pic:pic>
              </a:graphicData>
            </a:graphic>
          </wp:inline>
        </w:drawing>
      </w:r>
    </w:p>
    <w:p w14:paraId="01427F2D" w14:textId="2F88BF95" w:rsidR="002B2A99" w:rsidRDefault="002B2A99" w:rsidP="00BA42A3">
      <w:pPr>
        <w:pStyle w:val="Ln1"/>
      </w:pPr>
      <w:r>
        <w:t>Launch Visual Studio</w:t>
      </w:r>
      <w:r w:rsidR="006F7AC1">
        <w:t>.</w:t>
      </w:r>
    </w:p>
    <w:p w14:paraId="53118B70" w14:textId="69D2DD9C" w:rsidR="002B2A99" w:rsidRDefault="006F7AC1" w:rsidP="00BA42A3">
      <w:pPr>
        <w:pStyle w:val="Ln1"/>
      </w:pPr>
      <w:r>
        <w:t xml:space="preserve">In Visual Studio, click </w:t>
      </w:r>
      <w:r w:rsidR="002B2A99" w:rsidRPr="000B39E7">
        <w:rPr>
          <w:b/>
        </w:rPr>
        <w:t>File</w:t>
      </w:r>
      <w:r w:rsidR="002B2A99">
        <w:t xml:space="preserve"> &gt; </w:t>
      </w:r>
      <w:r w:rsidR="002B2A99" w:rsidRPr="000B39E7">
        <w:rPr>
          <w:b/>
        </w:rPr>
        <w:t>Open</w:t>
      </w:r>
      <w:r w:rsidR="002B2A99">
        <w:t xml:space="preserve"> &gt; </w:t>
      </w:r>
      <w:r w:rsidR="002B2A99" w:rsidRPr="000B39E7">
        <w:rPr>
          <w:b/>
        </w:rPr>
        <w:t>Web Site</w:t>
      </w:r>
      <w:r>
        <w:t>.</w:t>
      </w:r>
    </w:p>
    <w:p w14:paraId="2ABD2498" w14:textId="624B2635" w:rsidR="002B2A99" w:rsidRDefault="002B2A99" w:rsidP="000B39E7">
      <w:pPr>
        <w:pStyle w:val="Art"/>
        <w:rPr>
          <w:rFonts w:ascii="Arial" w:hAnsi="Arial"/>
          <w:bCs/>
          <w:sz w:val="24"/>
          <w:szCs w:val="24"/>
          <w:lang w:val="en"/>
        </w:rPr>
      </w:pPr>
      <w:r w:rsidRPr="003F52C0">
        <w:rPr>
          <w:noProof/>
          <w:lang w:val="fr-FR" w:eastAsia="fr-FR"/>
        </w:rPr>
        <w:lastRenderedPageBreak/>
        <w:drawing>
          <wp:inline distT="0" distB="0" distL="0" distR="0" wp14:anchorId="7805A7C7" wp14:editId="39EB6C70">
            <wp:extent cx="5353050" cy="3502719"/>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65273" cy="3510717"/>
                    </a:xfrm>
                    <a:prstGeom prst="rect">
                      <a:avLst/>
                    </a:prstGeom>
                  </pic:spPr>
                </pic:pic>
              </a:graphicData>
            </a:graphic>
          </wp:inline>
        </w:drawing>
      </w:r>
    </w:p>
    <w:p w14:paraId="6DCE8D9B" w14:textId="6C0910C8" w:rsidR="00F941DD" w:rsidRPr="008E0E6C" w:rsidRDefault="002B2A99" w:rsidP="000B39E7">
      <w:pPr>
        <w:pStyle w:val="Ln1"/>
      </w:pPr>
      <w:r>
        <w:t>Select the folder</w:t>
      </w:r>
      <w:r w:rsidR="00F61539">
        <w:t xml:space="preserve"> </w:t>
      </w:r>
      <w:r w:rsidRPr="00341AB4">
        <w:t>\</w:t>
      </w:r>
      <w:r w:rsidR="008E0E6C" w:rsidRPr="00B73D32">
        <w:t>Labs\Module05-Web Apps\Lab1\Exercise2\End\LandingPage</w:t>
      </w:r>
      <w:r w:rsidR="006F7AC1" w:rsidRPr="000B39E7">
        <w:t>.</w:t>
      </w:r>
    </w:p>
    <w:p w14:paraId="1F420C87" w14:textId="77777777" w:rsidR="002B2A99" w:rsidRPr="008E0E6C" w:rsidRDefault="002B2A99" w:rsidP="009D2105">
      <w:pPr>
        <w:spacing w:after="0"/>
        <w:rPr>
          <w:lang w:val="en"/>
        </w:rPr>
      </w:pPr>
    </w:p>
    <w:p w14:paraId="43E75A2E" w14:textId="022D4145" w:rsidR="002B2A99" w:rsidRPr="000B39E7" w:rsidRDefault="002B2A99" w:rsidP="009D2105">
      <w:pPr>
        <w:pStyle w:val="Heading3"/>
      </w:pPr>
      <w:bookmarkStart w:id="12" w:name="_Toc433385523"/>
      <w:r w:rsidRPr="00A6097A">
        <w:t xml:space="preserve">Task </w:t>
      </w:r>
      <w:r>
        <w:t xml:space="preserve">2: </w:t>
      </w:r>
      <w:r w:rsidRPr="000B39E7">
        <w:t xml:space="preserve">Execute Website </w:t>
      </w:r>
      <w:r w:rsidR="006F7AC1">
        <w:t>L</w:t>
      </w:r>
      <w:r w:rsidR="006F7AC1" w:rsidRPr="000B39E7">
        <w:t>ocally</w:t>
      </w:r>
      <w:bookmarkEnd w:id="12"/>
    </w:p>
    <w:p w14:paraId="2334823F" w14:textId="0D72A9F1" w:rsidR="002B2A99" w:rsidRPr="00B7139B" w:rsidRDefault="00706DE6" w:rsidP="00BA42A3">
      <w:pPr>
        <w:pStyle w:val="Ln1"/>
        <w:numPr>
          <w:ilvl w:val="0"/>
          <w:numId w:val="390"/>
        </w:numPr>
      </w:pPr>
      <w:r w:rsidRPr="00B7139B">
        <w:t xml:space="preserve">In </w:t>
      </w:r>
      <w:r w:rsidR="00973B8D">
        <w:t>V</w:t>
      </w:r>
      <w:r w:rsidR="00973B8D" w:rsidRPr="00B7139B">
        <w:t xml:space="preserve">isual </w:t>
      </w:r>
      <w:r w:rsidR="00973B8D">
        <w:t>S</w:t>
      </w:r>
      <w:r w:rsidR="00973B8D" w:rsidRPr="00B7139B">
        <w:t>tudio</w:t>
      </w:r>
      <w:r w:rsidRPr="00B7139B">
        <w:t xml:space="preserve">, </w:t>
      </w:r>
      <w:r w:rsidR="00973B8D">
        <w:t>click</w:t>
      </w:r>
      <w:r w:rsidR="002B2A99" w:rsidRPr="00B7139B">
        <w:t xml:space="preserve"> </w:t>
      </w:r>
      <w:r w:rsidR="002B2A99" w:rsidRPr="000B39E7">
        <w:rPr>
          <w:b/>
        </w:rPr>
        <w:t>Debug</w:t>
      </w:r>
      <w:r w:rsidR="002B2A99" w:rsidRPr="00B7139B">
        <w:t xml:space="preserve"> &gt; </w:t>
      </w:r>
      <w:r w:rsidR="002B2A99" w:rsidRPr="000B39E7">
        <w:rPr>
          <w:b/>
        </w:rPr>
        <w:t>Start Without debugging</w:t>
      </w:r>
      <w:r w:rsidR="002B2A99" w:rsidRPr="00B7139B">
        <w:t xml:space="preserve"> (</w:t>
      </w:r>
      <w:r w:rsidR="00973B8D">
        <w:t>o</w:t>
      </w:r>
      <w:r w:rsidR="00973B8D" w:rsidRPr="00B7139B">
        <w:t xml:space="preserve">r </w:t>
      </w:r>
      <w:r w:rsidR="00973B8D">
        <w:t>p</w:t>
      </w:r>
      <w:r w:rsidR="002B2A99" w:rsidRPr="00B7139B">
        <w:t xml:space="preserve">ress </w:t>
      </w:r>
      <w:r w:rsidR="00973B8D">
        <w:t>Ctrl</w:t>
      </w:r>
      <w:r w:rsidR="002B2A99" w:rsidRPr="00B7139B">
        <w:t>+F5)</w:t>
      </w:r>
      <w:r w:rsidR="00973B8D">
        <w:t>.</w:t>
      </w:r>
    </w:p>
    <w:p w14:paraId="297CC78E" w14:textId="05AD1276" w:rsidR="00706DE6" w:rsidRDefault="00B6046D">
      <w:pPr>
        <w:pStyle w:val="Ln1"/>
      </w:pPr>
      <w:r>
        <w:t xml:space="preserve">A default </w:t>
      </w:r>
      <w:r w:rsidR="00706DE6">
        <w:t xml:space="preserve">browser </w:t>
      </w:r>
      <w:r>
        <w:t xml:space="preserve">will </w:t>
      </w:r>
      <w:r w:rsidR="00706DE6">
        <w:t>open the website</w:t>
      </w:r>
      <w:r w:rsidR="00973B8D">
        <w:t>.</w:t>
      </w:r>
    </w:p>
    <w:p w14:paraId="003E25E3" w14:textId="5BA9FE2D" w:rsidR="00706DE6" w:rsidRDefault="00706DE6">
      <w:pPr>
        <w:pStyle w:val="Ln1"/>
      </w:pPr>
      <w:r>
        <w:t>Browse vertically and check out the html page (home</w:t>
      </w:r>
      <w:r w:rsidR="00F11A70">
        <w:t xml:space="preserve"> </w:t>
      </w:r>
      <w:r>
        <w:t>page, privacy policy, contact, et</w:t>
      </w:r>
      <w:r w:rsidR="00F11A70">
        <w:t>c.</w:t>
      </w:r>
      <w:r>
        <w:t>)</w:t>
      </w:r>
    </w:p>
    <w:p w14:paraId="198CCA8B" w14:textId="2388F5DB" w:rsidR="00706DE6" w:rsidRDefault="00706DE6">
      <w:pPr>
        <w:pStyle w:val="Ln1"/>
      </w:pPr>
      <w:r w:rsidRPr="00706DE6">
        <w:rPr>
          <w:b/>
        </w:rPr>
        <w:t>(</w:t>
      </w:r>
      <w:r w:rsidR="00F11A70">
        <w:rPr>
          <w:b/>
        </w:rPr>
        <w:t>O</w:t>
      </w:r>
      <w:r w:rsidR="00F11A70" w:rsidRPr="00706DE6">
        <w:rPr>
          <w:b/>
        </w:rPr>
        <w:t>ptional</w:t>
      </w:r>
      <w:r w:rsidR="009817D3" w:rsidRPr="00706DE6">
        <w:rPr>
          <w:b/>
        </w:rPr>
        <w:t>)</w:t>
      </w:r>
      <w:r w:rsidR="009817D3">
        <w:t xml:space="preserve"> Customize</w:t>
      </w:r>
      <w:r>
        <w:t xml:space="preserve"> content by opening the index.html file and updating text as required</w:t>
      </w:r>
      <w:r w:rsidR="00F11A70">
        <w:t>.</w:t>
      </w:r>
    </w:p>
    <w:p w14:paraId="4A758D2A" w14:textId="7CBD3C89" w:rsidR="001D0BB4" w:rsidRPr="001D0BB4" w:rsidRDefault="001D0BB4">
      <w:pPr>
        <w:pStyle w:val="Ln1"/>
      </w:pPr>
      <w:r w:rsidRPr="001D0BB4">
        <w:t>Change the following text to something more personal:</w:t>
      </w:r>
    </w:p>
    <w:p w14:paraId="2414B904" w14:textId="77753707" w:rsidR="008E0E6C" w:rsidRPr="008E0E6C" w:rsidRDefault="008E0E6C" w:rsidP="009D2105">
      <w:pPr>
        <w:pStyle w:val="Code"/>
        <w:spacing w:after="0"/>
      </w:pPr>
      <w:r w:rsidRPr="008E0E6C">
        <w:t>&lt;div class="slogan"&gt;</w:t>
      </w:r>
      <w:r w:rsidRPr="008E0E6C">
        <w:rPr>
          <w:color w:val="FF0000"/>
        </w:rPr>
        <w:t>This page is a template that you can use to create a online website for your mobile application</w:t>
      </w:r>
      <w:r w:rsidRPr="008E0E6C">
        <w:t>&lt;/div&gt;</w:t>
      </w:r>
    </w:p>
    <w:p w14:paraId="7EC181EC" w14:textId="0F4544D4" w:rsidR="008E0E6C" w:rsidRDefault="00F11A70" w:rsidP="000B39E7">
      <w:pPr>
        <w:spacing w:after="0" w:line="276" w:lineRule="auto"/>
      </w:pPr>
      <w:r>
        <w:t>For example:</w:t>
      </w:r>
    </w:p>
    <w:p w14:paraId="5B6476C7" w14:textId="77777777" w:rsidR="008E0E6C" w:rsidRDefault="008E0E6C" w:rsidP="009D2105">
      <w:pPr>
        <w:pStyle w:val="Code"/>
        <w:spacing w:after="0"/>
      </w:pPr>
      <w:r>
        <w:t xml:space="preserve"> </w:t>
      </w:r>
      <w:r w:rsidRPr="008E0E6C">
        <w:t>&lt;div class="slogan"&gt;</w:t>
      </w:r>
    </w:p>
    <w:p w14:paraId="32AE5AB1" w14:textId="77777777" w:rsidR="00E54C8E" w:rsidRDefault="00E54C8E" w:rsidP="009D2105">
      <w:pPr>
        <w:pStyle w:val="Code"/>
        <w:spacing w:after="0"/>
      </w:pPr>
    </w:p>
    <w:p w14:paraId="65DA14E9" w14:textId="77777777" w:rsidR="00E54C8E" w:rsidRDefault="00E54C8E" w:rsidP="009D2105">
      <w:pPr>
        <w:pStyle w:val="Code"/>
        <w:spacing w:after="0"/>
      </w:pPr>
      <w:r>
        <w:t xml:space="preserve">                            The best app to keep to find information on electronic devices :</w:t>
      </w:r>
    </w:p>
    <w:p w14:paraId="7A611BF6" w14:textId="77777777" w:rsidR="00E54C8E" w:rsidRPr="00E54C8E" w:rsidRDefault="00E54C8E" w:rsidP="009D2105">
      <w:pPr>
        <w:pStyle w:val="Code"/>
        <w:spacing w:after="0"/>
        <w:rPr>
          <w:lang w:val="fr-FR"/>
        </w:rPr>
      </w:pPr>
      <w:r>
        <w:t xml:space="preserve">                            </w:t>
      </w:r>
      <w:r w:rsidRPr="00E54C8E">
        <w:rPr>
          <w:lang w:val="fr-FR"/>
        </w:rPr>
        <w:t>&lt;ul&gt;</w:t>
      </w:r>
    </w:p>
    <w:p w14:paraId="7A7AAD17" w14:textId="77777777" w:rsidR="00E54C8E" w:rsidRPr="00E54C8E" w:rsidRDefault="00E54C8E" w:rsidP="009D2105">
      <w:pPr>
        <w:pStyle w:val="Code"/>
        <w:spacing w:after="0"/>
        <w:rPr>
          <w:lang w:val="fr-FR"/>
        </w:rPr>
      </w:pPr>
      <w:r w:rsidRPr="00E54C8E">
        <w:rPr>
          <w:lang w:val="fr-FR"/>
        </w:rPr>
        <w:t xml:space="preserve">                                &lt;li&gt;Audio&lt;/li&gt;</w:t>
      </w:r>
    </w:p>
    <w:p w14:paraId="4F4F4DF4" w14:textId="77777777" w:rsidR="00E54C8E" w:rsidRPr="00E54C8E" w:rsidRDefault="00E54C8E" w:rsidP="009D2105">
      <w:pPr>
        <w:pStyle w:val="Code"/>
        <w:spacing w:after="0"/>
        <w:rPr>
          <w:lang w:val="fr-FR"/>
        </w:rPr>
      </w:pPr>
      <w:r w:rsidRPr="00E54C8E">
        <w:rPr>
          <w:lang w:val="fr-FR"/>
        </w:rPr>
        <w:t xml:space="preserve">                                &lt;li&gt;Cameras&lt;/li&gt;</w:t>
      </w:r>
    </w:p>
    <w:p w14:paraId="306E7A8F" w14:textId="77777777" w:rsidR="00E54C8E" w:rsidRDefault="00E54C8E" w:rsidP="009D2105">
      <w:pPr>
        <w:pStyle w:val="Code"/>
        <w:spacing w:after="0"/>
      </w:pPr>
      <w:r w:rsidRPr="00E54C8E">
        <w:rPr>
          <w:lang w:val="fr-FR"/>
        </w:rPr>
        <w:t xml:space="preserve">                                </w:t>
      </w:r>
      <w:r>
        <w:t>&lt;li&gt;Home Appliances&lt;/li&gt;</w:t>
      </w:r>
    </w:p>
    <w:p w14:paraId="383EE10F" w14:textId="77777777" w:rsidR="00E54C8E" w:rsidRDefault="00E54C8E" w:rsidP="009D2105">
      <w:pPr>
        <w:pStyle w:val="Code"/>
        <w:spacing w:after="0"/>
      </w:pPr>
      <w:r>
        <w:t xml:space="preserve">                            &lt;/ul&gt;</w:t>
      </w:r>
    </w:p>
    <w:p w14:paraId="286EDDC6" w14:textId="230D57D0" w:rsidR="00E54C8E" w:rsidRPr="001D0BB4" w:rsidRDefault="008E0E6C" w:rsidP="009D2105">
      <w:pPr>
        <w:pStyle w:val="Code"/>
        <w:spacing w:after="0"/>
      </w:pPr>
      <w:r>
        <w:t>&lt;/div&gt;</w:t>
      </w:r>
    </w:p>
    <w:p w14:paraId="3A90FEAA" w14:textId="77777777" w:rsidR="001D0BB4" w:rsidRDefault="001D0BB4" w:rsidP="009D2105">
      <w:pPr>
        <w:spacing w:after="0" w:line="276" w:lineRule="auto"/>
        <w:ind w:left="0"/>
        <w:rPr>
          <w:rFonts w:ascii="Arial" w:hAnsi="Arial"/>
          <w:b/>
          <w:bCs/>
          <w:sz w:val="24"/>
          <w:szCs w:val="24"/>
        </w:rPr>
      </w:pPr>
    </w:p>
    <w:p w14:paraId="7CD7C33D" w14:textId="6F6E20E0" w:rsidR="00706DE6" w:rsidRPr="000B39E7" w:rsidRDefault="00706DE6" w:rsidP="009D2105">
      <w:pPr>
        <w:pStyle w:val="Heading3"/>
      </w:pPr>
      <w:bookmarkStart w:id="13" w:name="_Toc433385524"/>
      <w:r w:rsidRPr="00A6097A">
        <w:lastRenderedPageBreak/>
        <w:t xml:space="preserve">Task </w:t>
      </w:r>
      <w:r w:rsidR="00EF1220">
        <w:t>3</w:t>
      </w:r>
      <w:r>
        <w:t xml:space="preserve">: </w:t>
      </w:r>
      <w:r w:rsidRPr="000B39E7">
        <w:t xml:space="preserve">Deploy in the </w:t>
      </w:r>
      <w:r w:rsidR="008D7B90">
        <w:t>C</w:t>
      </w:r>
      <w:r w:rsidR="008D7B90" w:rsidRPr="000B39E7">
        <w:t>loud</w:t>
      </w:r>
      <w:bookmarkEnd w:id="13"/>
    </w:p>
    <w:p w14:paraId="56DF654B" w14:textId="76D43721" w:rsidR="00706DE6" w:rsidRPr="00B7139B" w:rsidRDefault="00706DE6" w:rsidP="00BA42A3">
      <w:pPr>
        <w:pStyle w:val="Ln1"/>
        <w:numPr>
          <w:ilvl w:val="0"/>
          <w:numId w:val="389"/>
        </w:numPr>
      </w:pPr>
      <w:r w:rsidRPr="00B7139B">
        <w:t xml:space="preserve">In </w:t>
      </w:r>
      <w:r w:rsidR="008D7B90">
        <w:t>Solution Explorer of Visual Studio</w:t>
      </w:r>
      <w:r w:rsidRPr="00B7139B">
        <w:t>,</w:t>
      </w:r>
      <w:r w:rsidR="001D0BB4" w:rsidRPr="00B7139B">
        <w:t xml:space="preserve"> right</w:t>
      </w:r>
      <w:r w:rsidR="008D7B90">
        <w:t>-</w:t>
      </w:r>
      <w:r w:rsidR="001D0BB4" w:rsidRPr="00B7139B">
        <w:t>click the project</w:t>
      </w:r>
      <w:r w:rsidR="008D7B90">
        <w:t xml:space="preserve">, and from the shortcut menu, </w:t>
      </w:r>
      <w:r w:rsidR="001D0BB4" w:rsidRPr="00B7139B">
        <w:t xml:space="preserve">select </w:t>
      </w:r>
      <w:r w:rsidR="001D0BB4" w:rsidRPr="000B39E7">
        <w:rPr>
          <w:b/>
        </w:rPr>
        <w:t>Publish Web App</w:t>
      </w:r>
      <w:r w:rsidR="008D7B90">
        <w:t>.</w:t>
      </w:r>
    </w:p>
    <w:p w14:paraId="533DC730" w14:textId="64E6B58D" w:rsidR="00706DE6" w:rsidRDefault="00706DE6" w:rsidP="000B39E7">
      <w:pPr>
        <w:pStyle w:val="Art"/>
        <w:rPr>
          <w:rFonts w:ascii="Arial" w:hAnsi="Arial"/>
          <w:bCs/>
          <w:sz w:val="24"/>
          <w:szCs w:val="24"/>
          <w:lang w:val="en"/>
        </w:rPr>
      </w:pPr>
      <w:r w:rsidRPr="003F52C0">
        <w:rPr>
          <w:noProof/>
          <w:lang w:val="fr-FR" w:eastAsia="fr-FR"/>
        </w:rPr>
        <w:drawing>
          <wp:inline distT="0" distB="0" distL="0" distR="0" wp14:anchorId="01CFC415" wp14:editId="2FD21DF9">
            <wp:extent cx="4362450" cy="21940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77282" cy="2201541"/>
                    </a:xfrm>
                    <a:prstGeom prst="rect">
                      <a:avLst/>
                    </a:prstGeom>
                  </pic:spPr>
                </pic:pic>
              </a:graphicData>
            </a:graphic>
          </wp:inline>
        </w:drawing>
      </w:r>
    </w:p>
    <w:p w14:paraId="73D0964C" w14:textId="23E608C3" w:rsidR="005D09ED" w:rsidRPr="005D09ED" w:rsidRDefault="005D09ED" w:rsidP="000B39E7">
      <w:pPr>
        <w:pStyle w:val="Ln1"/>
      </w:pPr>
      <w:r>
        <w:t xml:space="preserve">Create a new Azure </w:t>
      </w:r>
      <w:r w:rsidR="00111901">
        <w:t>W</w:t>
      </w:r>
      <w:r w:rsidR="003023E8">
        <w:t xml:space="preserve">eb </w:t>
      </w:r>
      <w:r w:rsidR="00111901">
        <w:t>A</w:t>
      </w:r>
      <w:r w:rsidR="003023E8">
        <w:t xml:space="preserve">pp </w:t>
      </w:r>
      <w:r>
        <w:t xml:space="preserve">and </w:t>
      </w:r>
      <w:r w:rsidR="003023E8">
        <w:t xml:space="preserve">follow </w:t>
      </w:r>
      <w:r>
        <w:t xml:space="preserve">the </w:t>
      </w:r>
      <w:r w:rsidR="003023E8">
        <w:t xml:space="preserve">steps in the wizard. For example, in the </w:t>
      </w:r>
      <w:r w:rsidR="003023E8" w:rsidRPr="00255441">
        <w:t>W</w:t>
      </w:r>
      <w:r w:rsidRPr="0086288A">
        <w:t xml:space="preserve">eb </w:t>
      </w:r>
      <w:r w:rsidR="003023E8" w:rsidRPr="0083775A">
        <w:t xml:space="preserve">App </w:t>
      </w:r>
      <w:r w:rsidRPr="00B75FBB">
        <w:t>name</w:t>
      </w:r>
      <w:r w:rsidR="003023E8">
        <w:t xml:space="preserve"> box, type </w:t>
      </w:r>
      <w:r w:rsidRPr="00255441">
        <w:t>w10azfs-pc-lanidngpage</w:t>
      </w:r>
      <w:r w:rsidR="003023E8" w:rsidRPr="000B39E7">
        <w:t>.</w:t>
      </w:r>
    </w:p>
    <w:p w14:paraId="65CD4593" w14:textId="30A720A2" w:rsidR="000405BE" w:rsidRDefault="005D09ED" w:rsidP="000B39E7">
      <w:pPr>
        <w:pStyle w:val="Art"/>
        <w:rPr>
          <w:rFonts w:ascii="Arial" w:hAnsi="Arial"/>
          <w:bCs/>
          <w:sz w:val="24"/>
          <w:szCs w:val="24"/>
          <w:lang w:val="en"/>
        </w:rPr>
      </w:pPr>
      <w:r w:rsidRPr="003F52C0">
        <w:rPr>
          <w:noProof/>
          <w:lang w:val="fr-FR" w:eastAsia="fr-FR"/>
        </w:rPr>
        <w:drawing>
          <wp:inline distT="0" distB="0" distL="0" distR="0" wp14:anchorId="169BC111" wp14:editId="28CA228A">
            <wp:extent cx="4852988" cy="2797087"/>
            <wp:effectExtent l="0" t="0" r="508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602" cy="2799747"/>
                    </a:xfrm>
                    <a:prstGeom prst="rect">
                      <a:avLst/>
                    </a:prstGeom>
                  </pic:spPr>
                </pic:pic>
              </a:graphicData>
            </a:graphic>
          </wp:inline>
        </w:drawing>
      </w:r>
    </w:p>
    <w:p w14:paraId="59BEC7DE" w14:textId="5296B6A5" w:rsidR="001D0BB4" w:rsidRPr="005D09ED" w:rsidRDefault="005D09ED" w:rsidP="000B39E7">
      <w:pPr>
        <w:pStyle w:val="Ln1"/>
      </w:pPr>
      <w:r>
        <w:t>Once</w:t>
      </w:r>
      <w:r w:rsidR="00D359D6">
        <w:t xml:space="preserve"> the </w:t>
      </w:r>
      <w:r w:rsidR="00111901">
        <w:t>W</w:t>
      </w:r>
      <w:r w:rsidR="00D359D6">
        <w:t xml:space="preserve">eb </w:t>
      </w:r>
      <w:r w:rsidR="00111901">
        <w:t>A</w:t>
      </w:r>
      <w:r w:rsidR="00D359D6">
        <w:t>pp is</w:t>
      </w:r>
      <w:r>
        <w:t xml:space="preserve"> created</w:t>
      </w:r>
      <w:r w:rsidR="00D359D6">
        <w:t>,</w:t>
      </w:r>
      <w:r>
        <w:t xml:space="preserve"> Visual Studio </w:t>
      </w:r>
      <w:r w:rsidR="00D359D6">
        <w:t xml:space="preserve">will </w:t>
      </w:r>
      <w:r>
        <w:t xml:space="preserve">start </w:t>
      </w:r>
      <w:r w:rsidR="00782FC5">
        <w:t xml:space="preserve">the </w:t>
      </w:r>
      <w:r>
        <w:t xml:space="preserve">browser with the newly created landing page in the cloud. The next step would be to update </w:t>
      </w:r>
      <w:r w:rsidR="00D359D6">
        <w:t xml:space="preserve">the </w:t>
      </w:r>
      <w:r>
        <w:t xml:space="preserve">client application with all </w:t>
      </w:r>
      <w:r w:rsidR="00F61539">
        <w:t>this information</w:t>
      </w:r>
      <w:r>
        <w:t>.</w:t>
      </w:r>
    </w:p>
    <w:p w14:paraId="3DE918E3" w14:textId="4E7E4A5C" w:rsidR="00F941DD" w:rsidRPr="000B39E7" w:rsidRDefault="00F941DD" w:rsidP="000B39E7"/>
    <w:p w14:paraId="618C8E9C" w14:textId="5734FD75" w:rsidR="001D0BB4" w:rsidRDefault="001D0BB4" w:rsidP="009D2105">
      <w:pPr>
        <w:spacing w:after="0" w:line="240" w:lineRule="auto"/>
        <w:ind w:left="0"/>
        <w:rPr>
          <w:rFonts w:ascii="Arial" w:hAnsi="Arial"/>
          <w:b/>
          <w:bCs/>
          <w:sz w:val="24"/>
          <w:szCs w:val="24"/>
        </w:rPr>
      </w:pPr>
    </w:p>
    <w:p w14:paraId="1E6E353E" w14:textId="54AE22A3" w:rsidR="003532A7" w:rsidRDefault="003532A7" w:rsidP="009D2105">
      <w:pPr>
        <w:pStyle w:val="Heading2"/>
        <w:spacing w:line="276" w:lineRule="auto"/>
      </w:pPr>
      <w:bookmarkStart w:id="14" w:name="_Toc433385525"/>
      <w:bookmarkEnd w:id="3"/>
      <w:bookmarkEnd w:id="2"/>
      <w:r>
        <w:lastRenderedPageBreak/>
        <w:t xml:space="preserve">Exercise 3: Use the sites in the </w:t>
      </w:r>
      <w:r w:rsidR="00C468C9">
        <w:t>app settings</w:t>
      </w:r>
      <w:bookmarkEnd w:id="14"/>
    </w:p>
    <w:p w14:paraId="2CF39F49" w14:textId="77777777" w:rsidR="003532A7" w:rsidRPr="005F2AFE" w:rsidRDefault="003532A7" w:rsidP="009D2105">
      <w:pPr>
        <w:pStyle w:val="Heading4"/>
        <w:tabs>
          <w:tab w:val="left" w:pos="5547"/>
          <w:tab w:val="left" w:pos="5987"/>
        </w:tabs>
        <w:spacing w:line="276" w:lineRule="auto"/>
        <w:rPr>
          <w:color w:val="A6A6A6" w:themeColor="background1" w:themeShade="A6"/>
        </w:rPr>
      </w:pPr>
      <w:r w:rsidRPr="002F5608">
        <w:t>Introduction</w:t>
      </w:r>
      <w:r>
        <w:t xml:space="preserve"> </w:t>
      </w:r>
    </w:p>
    <w:p w14:paraId="19326B7E" w14:textId="30838A6E" w:rsidR="003532A7" w:rsidRDefault="003532A7" w:rsidP="009D2105">
      <w:pPr>
        <w:spacing w:after="0" w:line="276" w:lineRule="auto"/>
        <w:rPr>
          <w:lang w:bidi="en-US"/>
        </w:rPr>
      </w:pPr>
      <w:r>
        <w:rPr>
          <w:lang w:bidi="en-US"/>
        </w:rPr>
        <w:t xml:space="preserve">Most applications need to allow their users to customize its behavior and settings </w:t>
      </w:r>
      <w:r w:rsidR="00C468C9">
        <w:rPr>
          <w:lang w:bidi="en-US"/>
        </w:rPr>
        <w:t>to run in the expected way</w:t>
      </w:r>
      <w:r>
        <w:rPr>
          <w:lang w:bidi="en-US"/>
        </w:rPr>
        <w:t xml:space="preserve">. In addition, the Windows Store Policies require that all applications must provide an access to their privacy policy. As you can see from default Windows Apps such as News, </w:t>
      </w:r>
      <w:r w:rsidR="00F61539">
        <w:rPr>
          <w:lang w:bidi="en-US"/>
        </w:rPr>
        <w:t>this information</w:t>
      </w:r>
      <w:r>
        <w:rPr>
          <w:lang w:bidi="en-US"/>
        </w:rPr>
        <w:t xml:space="preserve"> </w:t>
      </w:r>
      <w:r w:rsidR="00F61539">
        <w:rPr>
          <w:lang w:bidi="en-US"/>
        </w:rPr>
        <w:t>is</w:t>
      </w:r>
      <w:r>
        <w:rPr>
          <w:lang w:bidi="en-US"/>
        </w:rPr>
        <w:t xml:space="preserve"> reachable through </w:t>
      </w:r>
      <w:r w:rsidRPr="000B39E7">
        <w:rPr>
          <w:b/>
          <w:lang w:bidi="en-US"/>
        </w:rPr>
        <w:t>Settings</w:t>
      </w:r>
      <w:r>
        <w:rPr>
          <w:lang w:bidi="en-US"/>
        </w:rPr>
        <w:t xml:space="preserve"> </w:t>
      </w:r>
      <w:r w:rsidR="00C468C9">
        <w:rPr>
          <w:lang w:bidi="en-US"/>
        </w:rPr>
        <w:t>window</w:t>
      </w:r>
      <w:r>
        <w:rPr>
          <w:lang w:bidi="en-US"/>
        </w:rPr>
        <w:t>:</w:t>
      </w:r>
    </w:p>
    <w:p w14:paraId="3E528E8D" w14:textId="77777777" w:rsidR="003532A7" w:rsidRDefault="003532A7" w:rsidP="000B39E7">
      <w:pPr>
        <w:pStyle w:val="Art"/>
        <w:rPr>
          <w:lang w:bidi="en-US"/>
        </w:rPr>
      </w:pPr>
      <w:r w:rsidRPr="003F52C0">
        <w:rPr>
          <w:noProof/>
          <w:lang w:val="fr-FR" w:eastAsia="fr-FR"/>
        </w:rPr>
        <w:drawing>
          <wp:inline distT="0" distB="0" distL="0" distR="0" wp14:anchorId="7D2E414B" wp14:editId="450A72E9">
            <wp:extent cx="4781550" cy="5080397"/>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4457" cy="5083485"/>
                    </a:xfrm>
                    <a:prstGeom prst="rect">
                      <a:avLst/>
                    </a:prstGeom>
                  </pic:spPr>
                </pic:pic>
              </a:graphicData>
            </a:graphic>
          </wp:inline>
        </w:drawing>
      </w:r>
    </w:p>
    <w:p w14:paraId="00337F88" w14:textId="433D912A" w:rsidR="003532A7" w:rsidRDefault="00C468C9" w:rsidP="009D2105">
      <w:pPr>
        <w:spacing w:after="0" w:line="276" w:lineRule="auto"/>
        <w:rPr>
          <w:lang w:bidi="en-US"/>
        </w:rPr>
      </w:pPr>
      <w:r>
        <w:rPr>
          <w:lang w:bidi="en-US"/>
        </w:rPr>
        <w:t xml:space="preserve">The Settings command is located at the bottom of the </w:t>
      </w:r>
      <w:r>
        <w:t xml:space="preserve">Hamburger </w:t>
      </w:r>
      <w:r>
        <w:rPr>
          <w:lang w:bidi="en-US"/>
        </w:rPr>
        <w:t xml:space="preserve">menu in most of the applications. </w:t>
      </w:r>
      <w:r w:rsidR="003532A7">
        <w:rPr>
          <w:lang w:bidi="en-US"/>
        </w:rPr>
        <w:t>However, you are free to display the settings the way you want</w:t>
      </w:r>
      <w:r>
        <w:rPr>
          <w:lang w:bidi="en-US"/>
        </w:rPr>
        <w:t>,</w:t>
      </w:r>
      <w:r w:rsidR="003532A7">
        <w:rPr>
          <w:lang w:bidi="en-US"/>
        </w:rPr>
        <w:t xml:space="preserve"> like in News or in the Groove Music </w:t>
      </w:r>
      <w:r>
        <w:rPr>
          <w:lang w:bidi="en-US"/>
        </w:rPr>
        <w:t xml:space="preserve">Pass </w:t>
      </w:r>
      <w:r w:rsidR="003532A7">
        <w:rPr>
          <w:lang w:bidi="en-US"/>
        </w:rPr>
        <w:t>case</w:t>
      </w:r>
      <w:r>
        <w:rPr>
          <w:lang w:bidi="en-US"/>
        </w:rPr>
        <w:t>, for example.</w:t>
      </w:r>
    </w:p>
    <w:p w14:paraId="52B042BF" w14:textId="77777777" w:rsidR="003532A7" w:rsidRDefault="003532A7" w:rsidP="000B39E7">
      <w:pPr>
        <w:pStyle w:val="Art"/>
        <w:rPr>
          <w:lang w:bidi="en-US"/>
        </w:rPr>
      </w:pPr>
      <w:r w:rsidRPr="003F52C0">
        <w:rPr>
          <w:noProof/>
          <w:lang w:val="fr-FR" w:eastAsia="fr-FR"/>
        </w:rPr>
        <w:lastRenderedPageBreak/>
        <w:drawing>
          <wp:inline distT="0" distB="0" distL="0" distR="0" wp14:anchorId="7B1A1601" wp14:editId="7F2ED26B">
            <wp:extent cx="3548063" cy="455862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5011" cy="4567549"/>
                    </a:xfrm>
                    <a:prstGeom prst="rect">
                      <a:avLst/>
                    </a:prstGeom>
                  </pic:spPr>
                </pic:pic>
              </a:graphicData>
            </a:graphic>
          </wp:inline>
        </w:drawing>
      </w:r>
    </w:p>
    <w:p w14:paraId="4EFD7806" w14:textId="2BF6C1E0" w:rsidR="003532A7" w:rsidRDefault="00B10561" w:rsidP="009D2105">
      <w:pPr>
        <w:spacing w:after="0" w:line="276" w:lineRule="auto"/>
        <w:rPr>
          <w:lang w:bidi="en-US"/>
        </w:rPr>
      </w:pPr>
      <w:r>
        <w:t xml:space="preserve">A new action should be available in the Hamburger menu of the </w:t>
      </w:r>
      <w:r w:rsidR="00C468C9">
        <w:t>a</w:t>
      </w:r>
      <w:r>
        <w:t>pp to provide access to the different settings sections.</w:t>
      </w:r>
    </w:p>
    <w:p w14:paraId="6CF24FD9" w14:textId="6215F2EB" w:rsidR="003532A7" w:rsidRDefault="003532A7" w:rsidP="000B39E7">
      <w:pPr>
        <w:pStyle w:val="Art"/>
      </w:pPr>
      <w:r w:rsidRPr="003F52C0">
        <w:rPr>
          <w:noProof/>
          <w:lang w:val="fr-FR" w:eastAsia="fr-FR"/>
        </w:rPr>
        <w:drawing>
          <wp:inline distT="0" distB="0" distL="0" distR="0" wp14:anchorId="7D13F932" wp14:editId="0F809C4D">
            <wp:extent cx="469900" cy="4635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69900" cy="463550"/>
                    </a:xfrm>
                    <a:prstGeom prst="rect">
                      <a:avLst/>
                    </a:prstGeom>
                  </pic:spPr>
                </pic:pic>
              </a:graphicData>
            </a:graphic>
          </wp:inline>
        </w:drawing>
      </w:r>
    </w:p>
    <w:p w14:paraId="6A92A864" w14:textId="77777777" w:rsidR="00C468C9" w:rsidRDefault="00C468C9">
      <w:pPr>
        <w:spacing w:after="0" w:line="240" w:lineRule="auto"/>
        <w:ind w:left="0"/>
        <w:contextualSpacing w:val="0"/>
        <w:rPr>
          <w:rFonts w:ascii="Segoe UI Semibold" w:hAnsi="Segoe UI Semibold" w:cs="Arial"/>
          <w:bCs/>
          <w:iCs/>
          <w:color w:val="auto"/>
          <w:kern w:val="32"/>
          <w:sz w:val="28"/>
        </w:rPr>
      </w:pPr>
      <w:r>
        <w:br w:type="page"/>
      </w:r>
    </w:p>
    <w:p w14:paraId="6FC8B950" w14:textId="7726527F" w:rsidR="003532A7" w:rsidRPr="00EF1220" w:rsidRDefault="003532A7" w:rsidP="009D2105">
      <w:pPr>
        <w:pStyle w:val="Heading3"/>
      </w:pPr>
      <w:bookmarkStart w:id="15" w:name="_Toc433385526"/>
      <w:r w:rsidRPr="00EF1220">
        <w:lastRenderedPageBreak/>
        <w:t xml:space="preserve">Task 1:  Add a </w:t>
      </w:r>
      <w:r w:rsidR="00893236">
        <w:t>L</w:t>
      </w:r>
      <w:r w:rsidR="00893236" w:rsidRPr="00EF1220">
        <w:t xml:space="preserve">ink </w:t>
      </w:r>
      <w:r w:rsidRPr="00EF1220">
        <w:t xml:space="preserve">in </w:t>
      </w:r>
      <w:r w:rsidR="00893236">
        <w:t>C</w:t>
      </w:r>
      <w:r w:rsidRPr="00EF1220">
        <w:t xml:space="preserve">lient </w:t>
      </w:r>
      <w:r w:rsidR="00893236">
        <w:t>A</w:t>
      </w:r>
      <w:r w:rsidR="00893236" w:rsidRPr="00EF1220">
        <w:t xml:space="preserve">pplication </w:t>
      </w:r>
      <w:r w:rsidRPr="00EF1220">
        <w:t>to Application Blog</w:t>
      </w:r>
      <w:bookmarkEnd w:id="15"/>
      <w:r w:rsidRPr="00EF1220">
        <w:t xml:space="preserve"> </w:t>
      </w:r>
    </w:p>
    <w:p w14:paraId="26EE3796" w14:textId="77777777" w:rsidR="003532A7" w:rsidRPr="002B228F" w:rsidRDefault="003532A7" w:rsidP="009D2105">
      <w:pPr>
        <w:spacing w:after="0"/>
        <w:ind w:left="0"/>
      </w:pPr>
    </w:p>
    <w:p w14:paraId="1BD743CB" w14:textId="5FC06F67" w:rsidR="003532A7" w:rsidRDefault="003532A7" w:rsidP="00BA42A3">
      <w:pPr>
        <w:pStyle w:val="Ln1"/>
        <w:numPr>
          <w:ilvl w:val="0"/>
          <w:numId w:val="388"/>
        </w:numPr>
      </w:pPr>
      <w:r>
        <w:t xml:space="preserve">Using </w:t>
      </w:r>
      <w:r w:rsidR="00537F2D">
        <w:t>File Explorer</w:t>
      </w:r>
      <w:r>
        <w:t xml:space="preserve">, go to </w:t>
      </w:r>
      <w:r w:rsidRPr="00BA42A3">
        <w:rPr>
          <w:b/>
        </w:rPr>
        <w:t>\</w:t>
      </w:r>
      <w:r w:rsidR="002236B2" w:rsidRPr="00A3532E">
        <w:rPr>
          <w:b/>
        </w:rPr>
        <w:t>Module00-Apps</w:t>
      </w:r>
      <w:r w:rsidRPr="00120153">
        <w:rPr>
          <w:b/>
        </w:rPr>
        <w:t>\ProductCatalog</w:t>
      </w:r>
      <w:r w:rsidR="00AE68F9" w:rsidRPr="0045211A">
        <w:rPr>
          <w:b/>
        </w:rPr>
        <w:t>\Source</w:t>
      </w:r>
      <w:r>
        <w:t xml:space="preserve">, copy </w:t>
      </w:r>
      <w:r w:rsidR="00F61539">
        <w:t>all content</w:t>
      </w:r>
      <w:r>
        <w:t xml:space="preserve"> into the </w:t>
      </w:r>
      <w:r w:rsidR="002236B2" w:rsidRPr="00BA42A3">
        <w:rPr>
          <w:b/>
        </w:rPr>
        <w:t>\</w:t>
      </w:r>
      <w:r w:rsidRPr="00A3532E">
        <w:rPr>
          <w:b/>
        </w:rPr>
        <w:t>Module05-Web Apps\Lab1\Exercise</w:t>
      </w:r>
      <w:r w:rsidR="002236B2" w:rsidRPr="00120153">
        <w:rPr>
          <w:b/>
        </w:rPr>
        <w:t>3</w:t>
      </w:r>
      <w:r w:rsidRPr="0045211A">
        <w:rPr>
          <w:b/>
        </w:rPr>
        <w:t>\Start</w:t>
      </w:r>
      <w:r>
        <w:t xml:space="preserve"> folder and double</w:t>
      </w:r>
      <w:r w:rsidR="0018121C">
        <w:t>-</w:t>
      </w:r>
      <w:r>
        <w:t>click</w:t>
      </w:r>
      <w:r w:rsidR="0018121C">
        <w:t xml:space="preserve"> the</w:t>
      </w:r>
      <w:r>
        <w:t xml:space="preserve"> </w:t>
      </w:r>
      <w:r w:rsidRPr="000B39E7">
        <w:rPr>
          <w:b/>
        </w:rPr>
        <w:t>WAAD.PoC.ProductCatalog.sln</w:t>
      </w:r>
      <w:r>
        <w:t xml:space="preserve"> </w:t>
      </w:r>
      <w:r w:rsidR="0018121C">
        <w:t xml:space="preserve">app </w:t>
      </w:r>
      <w:r>
        <w:t xml:space="preserve">to open </w:t>
      </w:r>
      <w:r w:rsidR="0018121C">
        <w:t>it</w:t>
      </w:r>
      <w:r>
        <w:t xml:space="preserve"> in Visual Studio.</w:t>
      </w:r>
    </w:p>
    <w:p w14:paraId="2C509578" w14:textId="77777777" w:rsidR="003532A7" w:rsidRDefault="003532A7" w:rsidP="000B39E7">
      <w:pPr>
        <w:pStyle w:val="Art"/>
      </w:pPr>
      <w:r w:rsidRPr="003F52C0">
        <w:rPr>
          <w:noProof/>
          <w:lang w:val="fr-FR" w:eastAsia="fr-FR"/>
        </w:rPr>
        <w:drawing>
          <wp:inline distT="0" distB="0" distL="0" distR="0" wp14:anchorId="612773BB" wp14:editId="0B47ADF8">
            <wp:extent cx="2559182" cy="946199"/>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59182" cy="946199"/>
                    </a:xfrm>
                    <a:prstGeom prst="rect">
                      <a:avLst/>
                    </a:prstGeom>
                  </pic:spPr>
                </pic:pic>
              </a:graphicData>
            </a:graphic>
          </wp:inline>
        </w:drawing>
      </w:r>
    </w:p>
    <w:p w14:paraId="2A82E474" w14:textId="3CBD28D3" w:rsidR="003532A7" w:rsidRDefault="003532A7" w:rsidP="000B39E7">
      <w:pPr>
        <w:pStyle w:val="Ln1"/>
      </w:pPr>
      <w:r>
        <w:t xml:space="preserve">Open the </w:t>
      </w:r>
      <w:r w:rsidRPr="000B39E7">
        <w:rPr>
          <w:b/>
        </w:rPr>
        <w:t>AppShell.xaml</w:t>
      </w:r>
      <w:r>
        <w:t xml:space="preserve"> file and uncomment the settings radio button definition in the second row of the grid so it will appear at the bottom of the Hamburger menu.</w:t>
      </w:r>
    </w:p>
    <w:p w14:paraId="7A82F108" w14:textId="77777777" w:rsidR="003532A7" w:rsidRDefault="003532A7" w:rsidP="000B39E7">
      <w:pPr>
        <w:pStyle w:val="Art"/>
      </w:pPr>
      <w:r w:rsidRPr="003F52C0">
        <w:rPr>
          <w:noProof/>
          <w:lang w:val="fr-FR" w:eastAsia="fr-FR"/>
        </w:rPr>
        <w:drawing>
          <wp:inline distT="0" distB="0" distL="0" distR="0" wp14:anchorId="42D1FF80" wp14:editId="32C8E2F7">
            <wp:extent cx="5219968" cy="17018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19968" cy="1701887"/>
                    </a:xfrm>
                    <a:prstGeom prst="rect">
                      <a:avLst/>
                    </a:prstGeom>
                  </pic:spPr>
                </pic:pic>
              </a:graphicData>
            </a:graphic>
          </wp:inline>
        </w:drawing>
      </w:r>
    </w:p>
    <w:p w14:paraId="3704BA8F" w14:textId="77285365" w:rsidR="0018121C" w:rsidRDefault="003532A7" w:rsidP="00BA42A3">
      <w:pPr>
        <w:pStyle w:val="Ln1"/>
      </w:pPr>
      <w:r>
        <w:t xml:space="preserve">Instead of </w:t>
      </w:r>
      <w:r w:rsidRPr="00323288">
        <w:rPr>
          <w:rFonts w:ascii="Consolas" w:hAnsi="Consolas" w:cs="Consolas"/>
          <w:color w:val="0000FF"/>
          <w:sz w:val="19"/>
          <w:szCs w:val="19"/>
          <w:highlight w:val="white"/>
          <w:lang w:eastAsia="en-US"/>
        </w:rPr>
        <w:t>MainCategory</w:t>
      </w:r>
      <w:r>
        <w:t xml:space="preserve">, replace the type of the view by </w:t>
      </w:r>
      <w:r w:rsidRPr="00323288">
        <w:rPr>
          <w:rFonts w:ascii="Consolas" w:hAnsi="Consolas" w:cs="Consolas"/>
          <w:color w:val="0000FF"/>
          <w:sz w:val="19"/>
          <w:szCs w:val="19"/>
          <w:highlight w:val="white"/>
          <w:lang w:eastAsia="en-US"/>
        </w:rPr>
        <w:t>SettingsPage</w:t>
      </w:r>
      <w:r>
        <w:t>. This is the name of the class that will be displayed when the user tap</w:t>
      </w:r>
      <w:r w:rsidR="0018121C">
        <w:t>s</w:t>
      </w:r>
      <w:r>
        <w:t xml:space="preserve"> this command. </w:t>
      </w:r>
      <w:r>
        <w:br/>
      </w:r>
      <w:r w:rsidRPr="008F34F3">
        <w:rPr>
          <w:noProof/>
        </w:rPr>
        <w:t xml:space="preserve">In Solution Explorer, right-click the </w:t>
      </w:r>
      <w:r w:rsidRPr="000B39E7">
        <w:rPr>
          <w:b/>
          <w:noProof/>
        </w:rPr>
        <w:t>View</w:t>
      </w:r>
      <w:r w:rsidRPr="008F34F3">
        <w:rPr>
          <w:noProof/>
        </w:rPr>
        <w:t xml:space="preserve"> folder and</w:t>
      </w:r>
      <w:r w:rsidR="0018121C">
        <w:rPr>
          <w:noProof/>
        </w:rPr>
        <w:t xml:space="preserve"> from the shortcut menu,</w:t>
      </w:r>
      <w:r w:rsidRPr="008F34F3">
        <w:rPr>
          <w:noProof/>
        </w:rPr>
        <w:t xml:space="preserve"> select </w:t>
      </w:r>
      <w:r w:rsidRPr="000B39E7">
        <w:rPr>
          <w:b/>
          <w:noProof/>
        </w:rPr>
        <w:t>Add</w:t>
      </w:r>
      <w:r w:rsidRPr="008F34F3">
        <w:rPr>
          <w:noProof/>
        </w:rPr>
        <w:t xml:space="preserve"> </w:t>
      </w:r>
      <w:r w:rsidR="0018121C">
        <w:rPr>
          <w:noProof/>
        </w:rPr>
        <w:t xml:space="preserve">&gt; </w:t>
      </w:r>
      <w:r w:rsidRPr="000B39E7">
        <w:rPr>
          <w:b/>
          <w:noProof/>
        </w:rPr>
        <w:t>New Item</w:t>
      </w:r>
      <w:r>
        <w:rPr>
          <w:noProof/>
        </w:rPr>
        <w:t xml:space="preserve">. </w:t>
      </w:r>
    </w:p>
    <w:p w14:paraId="0C65B745" w14:textId="10E1702D" w:rsidR="003532A7" w:rsidRDefault="0018121C">
      <w:pPr>
        <w:pStyle w:val="Ln1"/>
      </w:pPr>
      <w:r>
        <w:rPr>
          <w:noProof/>
        </w:rPr>
        <w:t xml:space="preserve">In the </w:t>
      </w:r>
      <w:r w:rsidRPr="00301FDC">
        <w:rPr>
          <w:noProof/>
        </w:rPr>
        <w:t>Add New Item</w:t>
      </w:r>
      <w:r>
        <w:rPr>
          <w:noProof/>
        </w:rPr>
        <w:t xml:space="preserve"> dialog box, in the left pane, expand </w:t>
      </w:r>
      <w:r w:rsidRPr="00301FDC">
        <w:rPr>
          <w:noProof/>
        </w:rPr>
        <w:t>Installed</w:t>
      </w:r>
      <w:r>
        <w:rPr>
          <w:noProof/>
        </w:rPr>
        <w:t xml:space="preserve"> &gt; </w:t>
      </w:r>
      <w:r w:rsidRPr="00301FDC">
        <w:rPr>
          <w:noProof/>
        </w:rPr>
        <w:t>Visual C#</w:t>
      </w:r>
      <w:r>
        <w:rPr>
          <w:noProof/>
        </w:rPr>
        <w:t xml:space="preserve"> &gt; </w:t>
      </w:r>
      <w:r w:rsidRPr="00301FDC">
        <w:rPr>
          <w:noProof/>
        </w:rPr>
        <w:t>Web</w:t>
      </w:r>
      <w:r>
        <w:rPr>
          <w:noProof/>
        </w:rPr>
        <w:t xml:space="preserve"> and click </w:t>
      </w:r>
      <w:r w:rsidRPr="00301FDC">
        <w:rPr>
          <w:noProof/>
        </w:rPr>
        <w:t>XAML</w:t>
      </w:r>
      <w:r>
        <w:rPr>
          <w:noProof/>
        </w:rPr>
        <w:t xml:space="preserve">. Next, in the middle pane, click </w:t>
      </w:r>
      <w:r w:rsidRPr="00301FDC">
        <w:rPr>
          <w:noProof/>
        </w:rPr>
        <w:t>Blank Page</w:t>
      </w:r>
      <w:r>
        <w:rPr>
          <w:noProof/>
        </w:rPr>
        <w:t xml:space="preserve">,  in the </w:t>
      </w:r>
      <w:r w:rsidRPr="00301FDC">
        <w:rPr>
          <w:noProof/>
        </w:rPr>
        <w:t>Name</w:t>
      </w:r>
      <w:r>
        <w:rPr>
          <w:noProof/>
        </w:rPr>
        <w:t xml:space="preserve"> box, type </w:t>
      </w:r>
      <w:r w:rsidR="003532A7" w:rsidRPr="00301FDC">
        <w:rPr>
          <w:noProof/>
        </w:rPr>
        <w:t>SettingsPage.xaml</w:t>
      </w:r>
      <w:r>
        <w:rPr>
          <w:noProof/>
        </w:rPr>
        <w:t xml:space="preserve">, and then click </w:t>
      </w:r>
      <w:r w:rsidRPr="00301FDC">
        <w:rPr>
          <w:noProof/>
        </w:rPr>
        <w:t>Add</w:t>
      </w:r>
      <w:r>
        <w:rPr>
          <w:noProof/>
        </w:rPr>
        <w:t>.</w:t>
      </w:r>
    </w:p>
    <w:p w14:paraId="3534932E" w14:textId="77777777" w:rsidR="003532A7" w:rsidRDefault="003532A7" w:rsidP="000B39E7">
      <w:pPr>
        <w:pStyle w:val="Art"/>
      </w:pPr>
      <w:r w:rsidRPr="003F52C0">
        <w:rPr>
          <w:noProof/>
          <w:lang w:val="fr-FR" w:eastAsia="fr-FR"/>
        </w:rPr>
        <w:lastRenderedPageBreak/>
        <w:drawing>
          <wp:inline distT="0" distB="0" distL="0" distR="0" wp14:anchorId="7A1F029C" wp14:editId="03E56C37">
            <wp:extent cx="4686300" cy="2640925"/>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8455" cy="2642139"/>
                    </a:xfrm>
                    <a:prstGeom prst="rect">
                      <a:avLst/>
                    </a:prstGeom>
                  </pic:spPr>
                </pic:pic>
              </a:graphicData>
            </a:graphic>
          </wp:inline>
        </w:drawing>
      </w:r>
    </w:p>
    <w:p w14:paraId="4A763BE8" w14:textId="0429CFD3" w:rsidR="008613DC" w:rsidRDefault="003532A7" w:rsidP="000B39E7">
      <w:pPr>
        <w:pStyle w:val="Ln1"/>
      </w:pPr>
      <w:r>
        <w:t>In the page element at the top of the XAML, add the following namespace definitions</w:t>
      </w:r>
      <w:r w:rsidR="008613DC">
        <w:t>:</w:t>
      </w:r>
    </w:p>
    <w:p w14:paraId="6CDE5EAB" w14:textId="6A9B52DE" w:rsidR="008613DC" w:rsidRPr="008613DC" w:rsidRDefault="008613DC" w:rsidP="009D2105">
      <w:pPr>
        <w:autoSpaceDE w:val="0"/>
        <w:autoSpaceDN w:val="0"/>
        <w:adjustRightInd w:val="0"/>
        <w:spacing w:after="0" w:line="240" w:lineRule="auto"/>
        <w:ind w:left="0"/>
        <w:rPr>
          <w:rFonts w:ascii="Consolas" w:hAnsi="Consolas" w:cs="Consolas"/>
          <w:color w:val="000000"/>
          <w:sz w:val="19"/>
          <w:szCs w:val="19"/>
          <w:highlight w:val="white"/>
          <w:lang w:eastAsia="en-US"/>
        </w:rPr>
      </w:pPr>
      <w:r w:rsidRPr="008613DC">
        <w:rPr>
          <w:rFonts w:ascii="Consolas" w:hAnsi="Consolas" w:cs="Consolas"/>
          <w:color w:val="000000"/>
          <w:sz w:val="19"/>
          <w:szCs w:val="19"/>
          <w:highlight w:val="white"/>
          <w:lang w:eastAsia="en-US"/>
        </w:rPr>
        <w:t xml:space="preserve">   </w:t>
      </w:r>
      <w:r w:rsidRPr="008613DC">
        <w:rPr>
          <w:rFonts w:ascii="Consolas" w:hAnsi="Consolas" w:cs="Consolas"/>
          <w:color w:val="FF0000"/>
          <w:sz w:val="19"/>
          <w:szCs w:val="19"/>
          <w:highlight w:val="white"/>
          <w:lang w:eastAsia="en-US"/>
        </w:rPr>
        <w:t xml:space="preserve"> </w:t>
      </w:r>
      <w:r w:rsidR="00C60BBA">
        <w:rPr>
          <w:rFonts w:ascii="Consolas" w:hAnsi="Consolas" w:cs="Consolas"/>
          <w:color w:val="FF0000"/>
          <w:sz w:val="19"/>
          <w:szCs w:val="19"/>
          <w:highlight w:val="white"/>
          <w:lang w:eastAsia="en-US"/>
        </w:rPr>
        <w:tab/>
      </w:r>
      <w:r w:rsidRPr="008613DC">
        <w:rPr>
          <w:rFonts w:ascii="Consolas" w:hAnsi="Consolas" w:cs="Consolas"/>
          <w:color w:val="FF0000"/>
          <w:sz w:val="19"/>
          <w:szCs w:val="19"/>
          <w:highlight w:val="white"/>
          <w:lang w:eastAsia="en-US"/>
        </w:rPr>
        <w:t>xmlns</w:t>
      </w:r>
      <w:r w:rsidRPr="008613DC">
        <w:rPr>
          <w:rFonts w:ascii="Consolas" w:hAnsi="Consolas" w:cs="Consolas"/>
          <w:color w:val="0000FF"/>
          <w:sz w:val="19"/>
          <w:szCs w:val="19"/>
          <w:highlight w:val="white"/>
          <w:lang w:eastAsia="en-US"/>
        </w:rPr>
        <w:t>:</w:t>
      </w:r>
      <w:r w:rsidRPr="008613DC">
        <w:rPr>
          <w:rFonts w:ascii="Consolas" w:hAnsi="Consolas" w:cs="Consolas"/>
          <w:color w:val="FF0000"/>
          <w:sz w:val="19"/>
          <w:szCs w:val="19"/>
          <w:highlight w:val="white"/>
          <w:lang w:eastAsia="en-US"/>
        </w:rPr>
        <w:t>mc</w:t>
      </w:r>
      <w:r w:rsidRPr="008613DC">
        <w:rPr>
          <w:rFonts w:ascii="Consolas" w:hAnsi="Consolas" w:cs="Consolas"/>
          <w:color w:val="0000FF"/>
          <w:sz w:val="19"/>
          <w:szCs w:val="19"/>
          <w:highlight w:val="white"/>
          <w:lang w:eastAsia="en-US"/>
        </w:rPr>
        <w:t>="http://schemas.openxmlformats.org/markup-compatibility/2006"</w:t>
      </w:r>
    </w:p>
    <w:p w14:paraId="29E2B624" w14:textId="38BC8E8A" w:rsidR="008613DC" w:rsidRPr="008613DC" w:rsidRDefault="008613DC" w:rsidP="009D2105">
      <w:pPr>
        <w:autoSpaceDE w:val="0"/>
        <w:autoSpaceDN w:val="0"/>
        <w:adjustRightInd w:val="0"/>
        <w:spacing w:after="0" w:line="240" w:lineRule="auto"/>
        <w:ind w:left="0"/>
        <w:rPr>
          <w:rFonts w:ascii="Consolas" w:hAnsi="Consolas" w:cs="Consolas"/>
          <w:color w:val="000000"/>
          <w:sz w:val="19"/>
          <w:szCs w:val="19"/>
          <w:highlight w:val="white"/>
          <w:lang w:eastAsia="en-US"/>
        </w:rPr>
      </w:pPr>
      <w:r w:rsidRPr="008613DC">
        <w:rPr>
          <w:rFonts w:ascii="Consolas" w:hAnsi="Consolas" w:cs="Consolas"/>
          <w:color w:val="000000"/>
          <w:sz w:val="19"/>
          <w:szCs w:val="19"/>
          <w:highlight w:val="white"/>
          <w:lang w:eastAsia="en-US"/>
        </w:rPr>
        <w:t xml:space="preserve">   </w:t>
      </w:r>
      <w:r w:rsidRPr="008613DC">
        <w:rPr>
          <w:rFonts w:ascii="Consolas" w:hAnsi="Consolas" w:cs="Consolas"/>
          <w:color w:val="FF0000"/>
          <w:sz w:val="19"/>
          <w:szCs w:val="19"/>
          <w:highlight w:val="white"/>
          <w:lang w:eastAsia="en-US"/>
        </w:rPr>
        <w:t xml:space="preserve"> </w:t>
      </w:r>
      <w:r w:rsidR="00C60BBA">
        <w:rPr>
          <w:rFonts w:ascii="Consolas" w:hAnsi="Consolas" w:cs="Consolas"/>
          <w:color w:val="FF0000"/>
          <w:sz w:val="19"/>
          <w:szCs w:val="19"/>
          <w:highlight w:val="white"/>
          <w:lang w:eastAsia="en-US"/>
        </w:rPr>
        <w:tab/>
      </w:r>
      <w:r w:rsidRPr="008613DC">
        <w:rPr>
          <w:rFonts w:ascii="Consolas" w:hAnsi="Consolas" w:cs="Consolas"/>
          <w:color w:val="FF0000"/>
          <w:sz w:val="19"/>
          <w:szCs w:val="19"/>
          <w:highlight w:val="white"/>
          <w:lang w:eastAsia="en-US"/>
        </w:rPr>
        <w:t>xmlns</w:t>
      </w:r>
      <w:r w:rsidRPr="008613DC">
        <w:rPr>
          <w:rFonts w:ascii="Consolas" w:hAnsi="Consolas" w:cs="Consolas"/>
          <w:color w:val="0000FF"/>
          <w:sz w:val="19"/>
          <w:szCs w:val="19"/>
          <w:highlight w:val="white"/>
          <w:lang w:eastAsia="en-US"/>
        </w:rPr>
        <w:t>:</w:t>
      </w:r>
      <w:r w:rsidRPr="008613DC">
        <w:rPr>
          <w:rFonts w:ascii="Consolas" w:hAnsi="Consolas" w:cs="Consolas"/>
          <w:color w:val="FF0000"/>
          <w:sz w:val="19"/>
          <w:szCs w:val="19"/>
          <w:highlight w:val="white"/>
          <w:lang w:eastAsia="en-US"/>
        </w:rPr>
        <w:t>ctl</w:t>
      </w:r>
      <w:r w:rsidRPr="008613DC">
        <w:rPr>
          <w:rFonts w:ascii="Consolas" w:hAnsi="Consolas" w:cs="Consolas"/>
          <w:color w:val="0000FF"/>
          <w:sz w:val="19"/>
          <w:szCs w:val="19"/>
          <w:highlight w:val="white"/>
          <w:lang w:eastAsia="en-US"/>
        </w:rPr>
        <w:t>="using:WAAD.POC.ProductCatalog.UWP.CustomControls"</w:t>
      </w:r>
    </w:p>
    <w:p w14:paraId="79724BD5" w14:textId="34B506BF" w:rsidR="008613DC" w:rsidRDefault="008613DC" w:rsidP="009D2105">
      <w:pPr>
        <w:autoSpaceDE w:val="0"/>
        <w:autoSpaceDN w:val="0"/>
        <w:adjustRightInd w:val="0"/>
        <w:spacing w:after="0" w:line="240" w:lineRule="auto"/>
        <w:ind w:left="0"/>
        <w:rPr>
          <w:rFonts w:ascii="Consolas" w:hAnsi="Consolas" w:cs="Consolas"/>
          <w:color w:val="0000FF"/>
          <w:sz w:val="19"/>
          <w:szCs w:val="19"/>
          <w:highlight w:val="white"/>
          <w:lang w:eastAsia="en-US"/>
        </w:rPr>
      </w:pPr>
      <w:r w:rsidRPr="008613DC">
        <w:rPr>
          <w:rFonts w:ascii="Consolas" w:hAnsi="Consolas" w:cs="Consolas"/>
          <w:color w:val="000000"/>
          <w:sz w:val="19"/>
          <w:szCs w:val="19"/>
          <w:highlight w:val="white"/>
          <w:lang w:eastAsia="en-US"/>
        </w:rPr>
        <w:t xml:space="preserve">   </w:t>
      </w:r>
      <w:r w:rsidRPr="008613DC">
        <w:rPr>
          <w:rFonts w:ascii="Consolas" w:hAnsi="Consolas" w:cs="Consolas"/>
          <w:color w:val="FF0000"/>
          <w:sz w:val="19"/>
          <w:szCs w:val="19"/>
          <w:highlight w:val="white"/>
          <w:lang w:eastAsia="en-US"/>
        </w:rPr>
        <w:t xml:space="preserve"> </w:t>
      </w:r>
      <w:r w:rsidR="00C60BBA">
        <w:rPr>
          <w:rFonts w:ascii="Consolas" w:hAnsi="Consolas" w:cs="Consolas"/>
          <w:color w:val="FF0000"/>
          <w:sz w:val="19"/>
          <w:szCs w:val="19"/>
          <w:highlight w:val="white"/>
          <w:lang w:eastAsia="en-US"/>
        </w:rPr>
        <w:tab/>
      </w:r>
      <w:r w:rsidRPr="008613DC">
        <w:rPr>
          <w:rFonts w:ascii="Consolas" w:hAnsi="Consolas" w:cs="Consolas"/>
          <w:color w:val="FF0000"/>
          <w:sz w:val="19"/>
          <w:szCs w:val="19"/>
          <w:highlight w:val="white"/>
          <w:lang w:eastAsia="en-US"/>
        </w:rPr>
        <w:t>xmlns</w:t>
      </w:r>
      <w:r w:rsidRPr="008613DC">
        <w:rPr>
          <w:rFonts w:ascii="Consolas" w:hAnsi="Consolas" w:cs="Consolas"/>
          <w:color w:val="0000FF"/>
          <w:sz w:val="19"/>
          <w:szCs w:val="19"/>
          <w:highlight w:val="white"/>
          <w:lang w:eastAsia="en-US"/>
        </w:rPr>
        <w:t>:</w:t>
      </w:r>
      <w:r w:rsidRPr="008613DC">
        <w:rPr>
          <w:rFonts w:ascii="Consolas" w:hAnsi="Consolas" w:cs="Consolas"/>
          <w:color w:val="FF0000"/>
          <w:sz w:val="19"/>
          <w:szCs w:val="19"/>
          <w:highlight w:val="white"/>
          <w:lang w:eastAsia="en-US"/>
        </w:rPr>
        <w:t>common</w:t>
      </w:r>
      <w:r w:rsidRPr="008613DC">
        <w:rPr>
          <w:rFonts w:ascii="Consolas" w:hAnsi="Consolas" w:cs="Consolas"/>
          <w:color w:val="0000FF"/>
          <w:sz w:val="19"/>
          <w:szCs w:val="19"/>
          <w:highlight w:val="white"/>
          <w:lang w:eastAsia="en-US"/>
        </w:rPr>
        <w:t>="using:WAAD.POC.ProductCatalog.UWP.Common"</w:t>
      </w:r>
    </w:p>
    <w:p w14:paraId="30D41288" w14:textId="1FD09339" w:rsidR="008613DC" w:rsidRDefault="008613DC" w:rsidP="009D2105">
      <w:pPr>
        <w:autoSpaceDE w:val="0"/>
        <w:autoSpaceDN w:val="0"/>
        <w:adjustRightInd w:val="0"/>
        <w:spacing w:after="0" w:line="240" w:lineRule="auto"/>
        <w:ind w:left="0"/>
      </w:pPr>
      <w:r w:rsidRPr="008613DC">
        <w:rPr>
          <w:rFonts w:ascii="Consolas" w:hAnsi="Consolas" w:cs="Consolas"/>
          <w:color w:val="000000"/>
          <w:sz w:val="19"/>
          <w:szCs w:val="19"/>
          <w:highlight w:val="white"/>
          <w:lang w:eastAsia="en-US"/>
        </w:rPr>
        <w:t xml:space="preserve">   </w:t>
      </w:r>
      <w:r w:rsidRPr="008613DC">
        <w:rPr>
          <w:rFonts w:ascii="Consolas" w:hAnsi="Consolas" w:cs="Consolas"/>
          <w:color w:val="FF0000"/>
          <w:sz w:val="19"/>
          <w:szCs w:val="19"/>
          <w:highlight w:val="white"/>
          <w:lang w:eastAsia="en-US"/>
        </w:rPr>
        <w:t xml:space="preserve"> </w:t>
      </w:r>
      <w:r w:rsidR="00C60BBA">
        <w:rPr>
          <w:rFonts w:ascii="Consolas" w:hAnsi="Consolas" w:cs="Consolas"/>
          <w:color w:val="FF0000"/>
          <w:sz w:val="19"/>
          <w:szCs w:val="19"/>
          <w:highlight w:val="white"/>
          <w:lang w:eastAsia="en-US"/>
        </w:rPr>
        <w:tab/>
      </w:r>
      <w:r w:rsidRPr="00EF1220">
        <w:rPr>
          <w:rFonts w:ascii="Consolas" w:hAnsi="Consolas" w:cs="Consolas"/>
          <w:color w:val="FF0000"/>
          <w:sz w:val="19"/>
          <w:szCs w:val="19"/>
          <w:highlight w:val="white"/>
          <w:lang w:eastAsia="en-US"/>
        </w:rPr>
        <w:t>RequestedTheme</w:t>
      </w:r>
      <w:r w:rsidRPr="00EF1220">
        <w:rPr>
          <w:rFonts w:ascii="Consolas" w:hAnsi="Consolas" w:cs="Consolas"/>
          <w:color w:val="0000FF"/>
          <w:sz w:val="19"/>
          <w:szCs w:val="19"/>
          <w:highlight w:val="white"/>
          <w:lang w:eastAsia="en-US"/>
        </w:rPr>
        <w:t>="Light"</w:t>
      </w:r>
    </w:p>
    <w:p w14:paraId="1669E710" w14:textId="77777777" w:rsidR="008613DC" w:rsidRDefault="008613DC" w:rsidP="000B39E7">
      <w:pPr>
        <w:pStyle w:val="Ln1"/>
        <w:numPr>
          <w:ilvl w:val="0"/>
          <w:numId w:val="0"/>
        </w:numPr>
        <w:ind w:left="720"/>
      </w:pPr>
    </w:p>
    <w:p w14:paraId="28B94744" w14:textId="77777777" w:rsidR="008A7FDA" w:rsidRDefault="008613DC" w:rsidP="000B39E7">
      <w:pPr>
        <w:pStyle w:val="Ln1"/>
      </w:pPr>
      <w:r>
        <w:t>You now have:</w:t>
      </w:r>
    </w:p>
    <w:p w14:paraId="71F85A0D" w14:textId="3399257F" w:rsidR="002D1DDD" w:rsidRDefault="003532A7" w:rsidP="000B39E7">
      <w:pPr>
        <w:pStyle w:val="Art"/>
      </w:pPr>
      <w:r w:rsidRPr="003F52C0">
        <w:rPr>
          <w:noProof/>
          <w:lang w:val="fr-FR" w:eastAsia="fr-FR"/>
        </w:rPr>
        <w:drawing>
          <wp:inline distT="0" distB="0" distL="0" distR="0" wp14:anchorId="1E9DE168" wp14:editId="2EB8DEBC">
            <wp:extent cx="5486400" cy="13639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1363980"/>
                    </a:xfrm>
                    <a:prstGeom prst="rect">
                      <a:avLst/>
                    </a:prstGeom>
                  </pic:spPr>
                </pic:pic>
              </a:graphicData>
            </a:graphic>
          </wp:inline>
        </w:drawing>
      </w:r>
    </w:p>
    <w:p w14:paraId="7DBA62C1" w14:textId="5DF0272F" w:rsidR="008613DC" w:rsidRDefault="008613DC" w:rsidP="000B39E7">
      <w:pPr>
        <w:pStyle w:val="Ln1"/>
      </w:pPr>
      <w:r>
        <w:t xml:space="preserve">The purpose is </w:t>
      </w:r>
      <w:r w:rsidR="003532A7">
        <w:t xml:space="preserve">to be able to use the </w:t>
      </w:r>
      <w:r w:rsidR="003532A7" w:rsidRPr="00323288">
        <w:rPr>
          <w:rFonts w:ascii="Consolas" w:hAnsi="Consolas" w:cs="Consolas"/>
          <w:color w:val="A31515"/>
          <w:sz w:val="19"/>
          <w:szCs w:val="19"/>
          <w:highlight w:val="white"/>
          <w:lang w:eastAsia="en-US"/>
        </w:rPr>
        <w:t>HeaderControl</w:t>
      </w:r>
      <w:r w:rsidR="003532A7">
        <w:t xml:space="preserve"> and</w:t>
      </w:r>
      <w:r w:rsidR="00AC2680">
        <w:t xml:space="preserve"> </w:t>
      </w:r>
      <w:r w:rsidR="003532A7" w:rsidRPr="00323288">
        <w:rPr>
          <w:rFonts w:ascii="Consolas" w:hAnsi="Consolas" w:cs="Consolas"/>
          <w:color w:val="A31515"/>
          <w:sz w:val="19"/>
          <w:szCs w:val="19"/>
          <w:highlight w:val="white"/>
          <w:lang w:eastAsia="en-US"/>
        </w:rPr>
        <w:t>DeviceFamilyAdaptiveTrigger</w:t>
      </w:r>
      <w:r>
        <w:t>:</w:t>
      </w:r>
    </w:p>
    <w:p w14:paraId="01B9AEC2" w14:textId="77777777" w:rsidR="008613DC" w:rsidRDefault="008613DC" w:rsidP="000B39E7">
      <w:pPr>
        <w:pStyle w:val="Ln1"/>
        <w:numPr>
          <w:ilvl w:val="0"/>
          <w:numId w:val="0"/>
        </w:numPr>
        <w:ind w:left="1080"/>
      </w:pPr>
    </w:p>
    <w:p w14:paraId="6ABC104C" w14:textId="0BF9F626" w:rsidR="0098686F" w:rsidRDefault="003532A7" w:rsidP="000B39E7">
      <w:pPr>
        <w:pStyle w:val="Ln1"/>
      </w:pPr>
      <w:r>
        <w:t xml:space="preserve">Change the </w:t>
      </w:r>
      <w:r w:rsidRPr="000B39E7">
        <w:rPr>
          <w:rFonts w:ascii="Consolas" w:hAnsi="Consolas" w:cs="Consolas"/>
          <w:color w:val="A31515"/>
          <w:sz w:val="19"/>
          <w:szCs w:val="19"/>
          <w:highlight w:val="white"/>
          <w:lang w:eastAsia="en-US"/>
        </w:rPr>
        <w:t>Grid</w:t>
      </w:r>
      <w:r w:rsidRPr="000B39E7">
        <w:t xml:space="preserve"> </w:t>
      </w:r>
      <w:r>
        <w:t>element</w:t>
      </w:r>
      <w:r w:rsidR="00E123F5">
        <w:t>.</w:t>
      </w:r>
    </w:p>
    <w:p w14:paraId="226D4E1D" w14:textId="31D20DF1" w:rsidR="003532A7" w:rsidRDefault="003532A7" w:rsidP="000B39E7">
      <w:pPr>
        <w:pStyle w:val="Art"/>
      </w:pPr>
      <w:r w:rsidRPr="003F52C0">
        <w:rPr>
          <w:noProof/>
          <w:lang w:val="fr-FR" w:eastAsia="fr-FR"/>
        </w:rPr>
        <w:drawing>
          <wp:inline distT="0" distB="0" distL="0" distR="0" wp14:anchorId="24114C6E" wp14:editId="431CA47D">
            <wp:extent cx="2933851" cy="1587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33851" cy="158758"/>
                    </a:xfrm>
                    <a:prstGeom prst="rect">
                      <a:avLst/>
                    </a:prstGeom>
                  </pic:spPr>
                </pic:pic>
              </a:graphicData>
            </a:graphic>
          </wp:inline>
        </w:drawing>
      </w:r>
    </w:p>
    <w:p w14:paraId="565A7438" w14:textId="02F407C4" w:rsidR="003532A7" w:rsidRDefault="00AC2680" w:rsidP="000B39E7">
      <w:pPr>
        <w:pStyle w:val="Ln1"/>
      </w:pPr>
      <w:r>
        <w:t>A</w:t>
      </w:r>
      <w:r w:rsidR="003532A7">
        <w:t xml:space="preserve">dd the definition of the </w:t>
      </w:r>
      <w:r w:rsidR="003532A7" w:rsidRPr="00323288">
        <w:rPr>
          <w:rFonts w:ascii="Consolas" w:hAnsi="Consolas" w:cs="Consolas"/>
          <w:color w:val="A31515"/>
          <w:sz w:val="19"/>
          <w:szCs w:val="19"/>
          <w:highlight w:val="white"/>
          <w:lang w:eastAsia="en-US"/>
        </w:rPr>
        <w:t>VisualStateGroups</w:t>
      </w:r>
      <w:r w:rsidR="003532A7">
        <w:t xml:space="preserve"> of the </w:t>
      </w:r>
      <w:r w:rsidR="003532A7" w:rsidRPr="00323288">
        <w:rPr>
          <w:rFonts w:ascii="Consolas" w:hAnsi="Consolas" w:cs="Consolas"/>
          <w:color w:val="A31515"/>
          <w:sz w:val="19"/>
          <w:szCs w:val="19"/>
          <w:highlight w:val="white"/>
          <w:lang w:eastAsia="en-US"/>
        </w:rPr>
        <w:t>VisualStateManager</w:t>
      </w:r>
      <w:r w:rsidR="003532A7">
        <w:t xml:space="preserve"> to change the user experience based on the device family (</w:t>
      </w:r>
      <w:r>
        <w:t xml:space="preserve">that is, </w:t>
      </w:r>
      <w:r w:rsidR="003532A7">
        <w:t>set a margin of 0 for thin mobile devices)</w:t>
      </w:r>
      <w:r>
        <w:t>.</w:t>
      </w:r>
    </w:p>
    <w:p w14:paraId="64FA599B" w14:textId="77777777" w:rsidR="007D226F" w:rsidRPr="007D226F" w:rsidRDefault="007D226F" w:rsidP="000B39E7">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&lt;</w:t>
      </w:r>
      <w:r w:rsidRPr="007D226F">
        <w:rPr>
          <w:rFonts w:ascii="Consolas" w:hAnsi="Consolas" w:cs="Consolas"/>
          <w:color w:val="A31515"/>
          <w:sz w:val="19"/>
          <w:szCs w:val="19"/>
          <w:highlight w:val="white"/>
          <w:lang w:eastAsia="en-US"/>
        </w:rPr>
        <w:t>VisualStateManager.VisualStateGroups</w:t>
      </w:r>
      <w:r w:rsidRPr="007D226F">
        <w:rPr>
          <w:rFonts w:ascii="Consolas" w:hAnsi="Consolas" w:cs="Consolas"/>
          <w:color w:val="0000FF"/>
          <w:sz w:val="19"/>
          <w:szCs w:val="19"/>
          <w:highlight w:val="white"/>
          <w:lang w:eastAsia="en-US"/>
        </w:rPr>
        <w:t>&gt;</w:t>
      </w:r>
    </w:p>
    <w:p w14:paraId="734C6A0B" w14:textId="77777777" w:rsidR="007D226F" w:rsidRPr="007D226F" w:rsidRDefault="007D226F" w:rsidP="000B39E7">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&lt;</w:t>
      </w:r>
      <w:r w:rsidRPr="007D226F">
        <w:rPr>
          <w:rFonts w:ascii="Consolas" w:hAnsi="Consolas" w:cs="Consolas"/>
          <w:color w:val="A31515"/>
          <w:sz w:val="19"/>
          <w:szCs w:val="19"/>
          <w:highlight w:val="white"/>
          <w:lang w:eastAsia="en-US"/>
        </w:rPr>
        <w:t>VisualStateGroup</w:t>
      </w:r>
      <w:r w:rsidRPr="007D226F">
        <w:rPr>
          <w:rFonts w:ascii="Consolas" w:hAnsi="Consolas" w:cs="Consolas"/>
          <w:color w:val="FF0000"/>
          <w:sz w:val="19"/>
          <w:szCs w:val="19"/>
          <w:highlight w:val="white"/>
          <w:lang w:eastAsia="en-US"/>
        </w:rPr>
        <w:t xml:space="preserve"> x</w:t>
      </w:r>
      <w:r w:rsidRPr="007D226F">
        <w:rPr>
          <w:rFonts w:ascii="Consolas" w:hAnsi="Consolas" w:cs="Consolas"/>
          <w:color w:val="0000FF"/>
          <w:sz w:val="19"/>
          <w:szCs w:val="19"/>
          <w:highlight w:val="white"/>
          <w:lang w:eastAsia="en-US"/>
        </w:rPr>
        <w:t>:</w:t>
      </w:r>
      <w:r w:rsidRPr="007D226F">
        <w:rPr>
          <w:rFonts w:ascii="Consolas" w:hAnsi="Consolas" w:cs="Consolas"/>
          <w:color w:val="FF0000"/>
          <w:sz w:val="19"/>
          <w:szCs w:val="19"/>
          <w:highlight w:val="white"/>
          <w:lang w:eastAsia="en-US"/>
        </w:rPr>
        <w:t>Name</w:t>
      </w:r>
      <w:r w:rsidRPr="007D226F">
        <w:rPr>
          <w:rFonts w:ascii="Consolas" w:hAnsi="Consolas" w:cs="Consolas"/>
          <w:color w:val="0000FF"/>
          <w:sz w:val="19"/>
          <w:szCs w:val="19"/>
          <w:highlight w:val="white"/>
          <w:lang w:eastAsia="en-US"/>
        </w:rPr>
        <w:t>="VisualStateGroup"&gt;</w:t>
      </w:r>
    </w:p>
    <w:p w14:paraId="558D26EC" w14:textId="77777777" w:rsidR="007D226F" w:rsidRPr="007D226F" w:rsidRDefault="007D226F" w:rsidP="000B39E7">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&lt;</w:t>
      </w:r>
      <w:r w:rsidRPr="007D226F">
        <w:rPr>
          <w:rFonts w:ascii="Consolas" w:hAnsi="Consolas" w:cs="Consolas"/>
          <w:color w:val="A31515"/>
          <w:sz w:val="19"/>
          <w:szCs w:val="19"/>
          <w:highlight w:val="white"/>
          <w:lang w:eastAsia="en-US"/>
        </w:rPr>
        <w:t>VisualState</w:t>
      </w:r>
      <w:r w:rsidRPr="007D226F">
        <w:rPr>
          <w:rFonts w:ascii="Consolas" w:hAnsi="Consolas" w:cs="Consolas"/>
          <w:color w:val="FF0000"/>
          <w:sz w:val="19"/>
          <w:szCs w:val="19"/>
          <w:highlight w:val="white"/>
          <w:lang w:eastAsia="en-US"/>
        </w:rPr>
        <w:t xml:space="preserve"> x</w:t>
      </w:r>
      <w:r w:rsidRPr="007D226F">
        <w:rPr>
          <w:rFonts w:ascii="Consolas" w:hAnsi="Consolas" w:cs="Consolas"/>
          <w:color w:val="0000FF"/>
          <w:sz w:val="19"/>
          <w:szCs w:val="19"/>
          <w:highlight w:val="white"/>
          <w:lang w:eastAsia="en-US"/>
        </w:rPr>
        <w:t>:</w:t>
      </w:r>
      <w:r w:rsidRPr="007D226F">
        <w:rPr>
          <w:rFonts w:ascii="Consolas" w:hAnsi="Consolas" w:cs="Consolas"/>
          <w:color w:val="FF0000"/>
          <w:sz w:val="19"/>
          <w:szCs w:val="19"/>
          <w:highlight w:val="white"/>
          <w:lang w:eastAsia="en-US"/>
        </w:rPr>
        <w:t>Name</w:t>
      </w:r>
      <w:r w:rsidRPr="007D226F">
        <w:rPr>
          <w:rFonts w:ascii="Consolas" w:hAnsi="Consolas" w:cs="Consolas"/>
          <w:color w:val="0000FF"/>
          <w:sz w:val="19"/>
          <w:szCs w:val="19"/>
          <w:highlight w:val="white"/>
          <w:lang w:eastAsia="en-US"/>
        </w:rPr>
        <w:t>="MobileDevice"&gt;</w:t>
      </w:r>
    </w:p>
    <w:p w14:paraId="231B208D" w14:textId="77777777" w:rsidR="007D226F" w:rsidRPr="007D226F" w:rsidRDefault="007D226F" w:rsidP="000B39E7">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&lt;</w:t>
      </w:r>
      <w:r w:rsidRPr="007D226F">
        <w:rPr>
          <w:rFonts w:ascii="Consolas" w:hAnsi="Consolas" w:cs="Consolas"/>
          <w:color w:val="A31515"/>
          <w:sz w:val="19"/>
          <w:szCs w:val="19"/>
          <w:highlight w:val="white"/>
          <w:lang w:eastAsia="en-US"/>
        </w:rPr>
        <w:t>VisualState.StateTriggers</w:t>
      </w:r>
      <w:r w:rsidRPr="007D226F">
        <w:rPr>
          <w:rFonts w:ascii="Consolas" w:hAnsi="Consolas" w:cs="Consolas"/>
          <w:color w:val="0000FF"/>
          <w:sz w:val="19"/>
          <w:szCs w:val="19"/>
          <w:highlight w:val="white"/>
          <w:lang w:eastAsia="en-US"/>
        </w:rPr>
        <w:t>&gt;</w:t>
      </w:r>
    </w:p>
    <w:p w14:paraId="62BC7B84" w14:textId="77777777" w:rsidR="007D226F" w:rsidRPr="007D226F" w:rsidRDefault="007D226F" w:rsidP="000B39E7">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lastRenderedPageBreak/>
        <w:t xml:space="preserve">                        </w:t>
      </w:r>
      <w:r w:rsidRPr="007D226F">
        <w:rPr>
          <w:rFonts w:ascii="Consolas" w:hAnsi="Consolas" w:cs="Consolas"/>
          <w:color w:val="0000FF"/>
          <w:sz w:val="19"/>
          <w:szCs w:val="19"/>
          <w:highlight w:val="white"/>
          <w:lang w:eastAsia="en-US"/>
        </w:rPr>
        <w:t>&lt;</w:t>
      </w:r>
      <w:r w:rsidRPr="007D226F">
        <w:rPr>
          <w:rFonts w:ascii="Consolas" w:hAnsi="Consolas" w:cs="Consolas"/>
          <w:color w:val="A31515"/>
          <w:sz w:val="19"/>
          <w:szCs w:val="19"/>
          <w:highlight w:val="white"/>
          <w:lang w:eastAsia="en-US"/>
        </w:rPr>
        <w:t>common</w:t>
      </w:r>
      <w:r w:rsidRPr="007D226F">
        <w:rPr>
          <w:rFonts w:ascii="Consolas" w:hAnsi="Consolas" w:cs="Consolas"/>
          <w:color w:val="0000FF"/>
          <w:sz w:val="19"/>
          <w:szCs w:val="19"/>
          <w:highlight w:val="white"/>
          <w:lang w:eastAsia="en-US"/>
        </w:rPr>
        <w:t>:</w:t>
      </w:r>
      <w:r w:rsidRPr="007D226F">
        <w:rPr>
          <w:rFonts w:ascii="Consolas" w:hAnsi="Consolas" w:cs="Consolas"/>
          <w:color w:val="A31515"/>
          <w:sz w:val="19"/>
          <w:szCs w:val="19"/>
          <w:highlight w:val="white"/>
          <w:lang w:eastAsia="en-US"/>
        </w:rPr>
        <w:t>DeviceFamilyAdaptiveTrigger</w:t>
      </w:r>
      <w:r w:rsidRPr="007D226F">
        <w:rPr>
          <w:rFonts w:ascii="Consolas" w:hAnsi="Consolas" w:cs="Consolas"/>
          <w:color w:val="FF0000"/>
          <w:sz w:val="19"/>
          <w:szCs w:val="19"/>
          <w:highlight w:val="white"/>
          <w:lang w:eastAsia="en-US"/>
        </w:rPr>
        <w:t xml:space="preserve"> DeviceFamily</w:t>
      </w:r>
      <w:r w:rsidRPr="007D226F">
        <w:rPr>
          <w:rFonts w:ascii="Consolas" w:hAnsi="Consolas" w:cs="Consolas"/>
          <w:color w:val="0000FF"/>
          <w:sz w:val="19"/>
          <w:szCs w:val="19"/>
          <w:highlight w:val="white"/>
          <w:lang w:eastAsia="en-US"/>
        </w:rPr>
        <w:t>="Mobile"/&gt;</w:t>
      </w:r>
    </w:p>
    <w:p w14:paraId="73DB5CED" w14:textId="77777777" w:rsidR="007D226F" w:rsidRPr="007D226F" w:rsidRDefault="007D226F" w:rsidP="000B39E7">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&lt;/</w:t>
      </w:r>
      <w:r w:rsidRPr="007D226F">
        <w:rPr>
          <w:rFonts w:ascii="Consolas" w:hAnsi="Consolas" w:cs="Consolas"/>
          <w:color w:val="A31515"/>
          <w:sz w:val="19"/>
          <w:szCs w:val="19"/>
          <w:highlight w:val="white"/>
          <w:lang w:eastAsia="en-US"/>
        </w:rPr>
        <w:t>VisualState.StateTriggers</w:t>
      </w:r>
      <w:r w:rsidRPr="007D226F">
        <w:rPr>
          <w:rFonts w:ascii="Consolas" w:hAnsi="Consolas" w:cs="Consolas"/>
          <w:color w:val="0000FF"/>
          <w:sz w:val="19"/>
          <w:szCs w:val="19"/>
          <w:highlight w:val="white"/>
          <w:lang w:eastAsia="en-US"/>
        </w:rPr>
        <w:t>&gt;</w:t>
      </w:r>
    </w:p>
    <w:p w14:paraId="4188F878" w14:textId="77777777" w:rsidR="007D226F" w:rsidRPr="007D226F" w:rsidRDefault="007D226F" w:rsidP="000B39E7">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&lt;</w:t>
      </w:r>
      <w:r w:rsidRPr="007D226F">
        <w:rPr>
          <w:rFonts w:ascii="Consolas" w:hAnsi="Consolas" w:cs="Consolas"/>
          <w:color w:val="A31515"/>
          <w:sz w:val="19"/>
          <w:szCs w:val="19"/>
          <w:highlight w:val="white"/>
          <w:lang w:eastAsia="en-US"/>
        </w:rPr>
        <w:t>VisualState.Setters</w:t>
      </w:r>
      <w:r w:rsidRPr="007D226F">
        <w:rPr>
          <w:rFonts w:ascii="Consolas" w:hAnsi="Consolas" w:cs="Consolas"/>
          <w:color w:val="0000FF"/>
          <w:sz w:val="19"/>
          <w:szCs w:val="19"/>
          <w:highlight w:val="white"/>
          <w:lang w:eastAsia="en-US"/>
        </w:rPr>
        <w:t>&gt;</w:t>
      </w:r>
    </w:p>
    <w:p w14:paraId="3EB0DD8C" w14:textId="77777777" w:rsidR="007D226F" w:rsidRPr="007D226F" w:rsidRDefault="007D226F" w:rsidP="000B39E7">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&lt;</w:t>
      </w:r>
      <w:r w:rsidRPr="007D226F">
        <w:rPr>
          <w:rFonts w:ascii="Consolas" w:hAnsi="Consolas" w:cs="Consolas"/>
          <w:color w:val="A31515"/>
          <w:sz w:val="19"/>
          <w:szCs w:val="19"/>
          <w:highlight w:val="white"/>
          <w:lang w:eastAsia="en-US"/>
        </w:rPr>
        <w:t>Setter</w:t>
      </w:r>
      <w:r w:rsidRPr="007D226F">
        <w:rPr>
          <w:rFonts w:ascii="Consolas" w:hAnsi="Consolas" w:cs="Consolas"/>
          <w:color w:val="FF0000"/>
          <w:sz w:val="19"/>
          <w:szCs w:val="19"/>
          <w:highlight w:val="white"/>
          <w:lang w:eastAsia="en-US"/>
        </w:rPr>
        <w:t xml:space="preserve"> Target</w:t>
      </w:r>
      <w:r w:rsidRPr="007D226F">
        <w:rPr>
          <w:rFonts w:ascii="Consolas" w:hAnsi="Consolas" w:cs="Consolas"/>
          <w:color w:val="0000FF"/>
          <w:sz w:val="19"/>
          <w:szCs w:val="19"/>
          <w:highlight w:val="white"/>
          <w:lang w:eastAsia="en-US"/>
        </w:rPr>
        <w:t>="SubCategoryPivot.Margin"</w:t>
      </w:r>
      <w:r w:rsidRPr="007D226F">
        <w:rPr>
          <w:rFonts w:ascii="Consolas" w:hAnsi="Consolas" w:cs="Consolas"/>
          <w:color w:val="FF0000"/>
          <w:sz w:val="19"/>
          <w:szCs w:val="19"/>
          <w:highlight w:val="white"/>
          <w:lang w:eastAsia="en-US"/>
        </w:rPr>
        <w:t xml:space="preserve"> Value</w:t>
      </w:r>
      <w:r w:rsidRPr="007D226F">
        <w:rPr>
          <w:rFonts w:ascii="Consolas" w:hAnsi="Consolas" w:cs="Consolas"/>
          <w:color w:val="0000FF"/>
          <w:sz w:val="19"/>
          <w:szCs w:val="19"/>
          <w:highlight w:val="white"/>
          <w:lang w:eastAsia="en-US"/>
        </w:rPr>
        <w:t>="0,0,0,0"/&gt;</w:t>
      </w:r>
    </w:p>
    <w:p w14:paraId="2230286A" w14:textId="77777777" w:rsidR="007D226F" w:rsidRPr="007D226F" w:rsidRDefault="007D226F" w:rsidP="000B39E7">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&lt;/</w:t>
      </w:r>
      <w:r w:rsidRPr="007D226F">
        <w:rPr>
          <w:rFonts w:ascii="Consolas" w:hAnsi="Consolas" w:cs="Consolas"/>
          <w:color w:val="A31515"/>
          <w:sz w:val="19"/>
          <w:szCs w:val="19"/>
          <w:highlight w:val="white"/>
          <w:lang w:eastAsia="en-US"/>
        </w:rPr>
        <w:t>VisualState.Setters</w:t>
      </w:r>
      <w:r w:rsidRPr="007D226F">
        <w:rPr>
          <w:rFonts w:ascii="Consolas" w:hAnsi="Consolas" w:cs="Consolas"/>
          <w:color w:val="0000FF"/>
          <w:sz w:val="19"/>
          <w:szCs w:val="19"/>
          <w:highlight w:val="white"/>
          <w:lang w:eastAsia="en-US"/>
        </w:rPr>
        <w:t>&gt;</w:t>
      </w:r>
    </w:p>
    <w:p w14:paraId="2C8B3B35" w14:textId="77777777" w:rsidR="007D226F" w:rsidRPr="007D226F" w:rsidRDefault="007D226F" w:rsidP="000B39E7">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&lt;/</w:t>
      </w:r>
      <w:r w:rsidRPr="007D226F">
        <w:rPr>
          <w:rFonts w:ascii="Consolas" w:hAnsi="Consolas" w:cs="Consolas"/>
          <w:color w:val="A31515"/>
          <w:sz w:val="19"/>
          <w:szCs w:val="19"/>
          <w:highlight w:val="white"/>
          <w:lang w:eastAsia="en-US"/>
        </w:rPr>
        <w:t>VisualState</w:t>
      </w:r>
      <w:r w:rsidRPr="007D226F">
        <w:rPr>
          <w:rFonts w:ascii="Consolas" w:hAnsi="Consolas" w:cs="Consolas"/>
          <w:color w:val="0000FF"/>
          <w:sz w:val="19"/>
          <w:szCs w:val="19"/>
          <w:highlight w:val="white"/>
          <w:lang w:eastAsia="en-US"/>
        </w:rPr>
        <w:t>&gt;</w:t>
      </w:r>
    </w:p>
    <w:p w14:paraId="746B2BC7" w14:textId="77777777" w:rsidR="007D226F" w:rsidRPr="007D226F" w:rsidRDefault="007D226F" w:rsidP="000B39E7">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&lt;</w:t>
      </w:r>
      <w:r w:rsidRPr="007D226F">
        <w:rPr>
          <w:rFonts w:ascii="Consolas" w:hAnsi="Consolas" w:cs="Consolas"/>
          <w:color w:val="A31515"/>
          <w:sz w:val="19"/>
          <w:szCs w:val="19"/>
          <w:highlight w:val="white"/>
          <w:lang w:eastAsia="en-US"/>
        </w:rPr>
        <w:t>VisualState</w:t>
      </w:r>
      <w:r w:rsidRPr="007D226F">
        <w:rPr>
          <w:rFonts w:ascii="Consolas" w:hAnsi="Consolas" w:cs="Consolas"/>
          <w:color w:val="FF0000"/>
          <w:sz w:val="19"/>
          <w:szCs w:val="19"/>
          <w:highlight w:val="white"/>
          <w:lang w:eastAsia="en-US"/>
        </w:rPr>
        <w:t xml:space="preserve"> x</w:t>
      </w:r>
      <w:r w:rsidRPr="007D226F">
        <w:rPr>
          <w:rFonts w:ascii="Consolas" w:hAnsi="Consolas" w:cs="Consolas"/>
          <w:color w:val="0000FF"/>
          <w:sz w:val="19"/>
          <w:szCs w:val="19"/>
          <w:highlight w:val="white"/>
          <w:lang w:eastAsia="en-US"/>
        </w:rPr>
        <w:t>:</w:t>
      </w:r>
      <w:r w:rsidRPr="007D226F">
        <w:rPr>
          <w:rFonts w:ascii="Consolas" w:hAnsi="Consolas" w:cs="Consolas"/>
          <w:color w:val="FF0000"/>
          <w:sz w:val="19"/>
          <w:szCs w:val="19"/>
          <w:highlight w:val="white"/>
          <w:lang w:eastAsia="en-US"/>
        </w:rPr>
        <w:t>Name</w:t>
      </w:r>
      <w:r w:rsidRPr="007D226F">
        <w:rPr>
          <w:rFonts w:ascii="Consolas" w:hAnsi="Consolas" w:cs="Consolas"/>
          <w:color w:val="0000FF"/>
          <w:sz w:val="19"/>
          <w:szCs w:val="19"/>
          <w:highlight w:val="white"/>
          <w:lang w:eastAsia="en-US"/>
        </w:rPr>
        <w:t>="DesktopDevice"/&gt;</w:t>
      </w:r>
    </w:p>
    <w:p w14:paraId="4E7B7517" w14:textId="77777777" w:rsidR="007D226F" w:rsidRPr="00EF1220" w:rsidRDefault="007D226F" w:rsidP="000B39E7">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EF1220">
        <w:rPr>
          <w:rFonts w:ascii="Consolas" w:hAnsi="Consolas" w:cs="Consolas"/>
          <w:color w:val="0000FF"/>
          <w:sz w:val="19"/>
          <w:szCs w:val="19"/>
          <w:highlight w:val="white"/>
          <w:lang w:eastAsia="en-US"/>
        </w:rPr>
        <w:t>&lt;/</w:t>
      </w:r>
      <w:r w:rsidRPr="00EF1220">
        <w:rPr>
          <w:rFonts w:ascii="Consolas" w:hAnsi="Consolas" w:cs="Consolas"/>
          <w:color w:val="A31515"/>
          <w:sz w:val="19"/>
          <w:szCs w:val="19"/>
          <w:highlight w:val="white"/>
          <w:lang w:eastAsia="en-US"/>
        </w:rPr>
        <w:t>VisualStateGroup</w:t>
      </w:r>
      <w:r w:rsidRPr="00EF1220">
        <w:rPr>
          <w:rFonts w:ascii="Consolas" w:hAnsi="Consolas" w:cs="Consolas"/>
          <w:color w:val="0000FF"/>
          <w:sz w:val="19"/>
          <w:szCs w:val="19"/>
          <w:highlight w:val="white"/>
          <w:lang w:eastAsia="en-US"/>
        </w:rPr>
        <w:t>&gt;</w:t>
      </w:r>
    </w:p>
    <w:p w14:paraId="67295F55" w14:textId="56B3230F" w:rsidR="003532A7" w:rsidRDefault="00525283" w:rsidP="000B39E7">
      <w:pPr>
        <w:pStyle w:val="Ln1"/>
        <w:numPr>
          <w:ilvl w:val="0"/>
          <w:numId w:val="0"/>
        </w:numPr>
        <w:ind w:left="2160"/>
      </w:pPr>
      <w:r w:rsidRPr="007D226F">
        <w:rPr>
          <w:rFonts w:ascii="Consolas" w:hAnsi="Consolas" w:cs="Consolas"/>
          <w:color w:val="0000FF"/>
          <w:sz w:val="19"/>
          <w:szCs w:val="19"/>
          <w:highlight w:val="white"/>
          <w:lang w:eastAsia="en-US"/>
        </w:rPr>
        <w:t>&lt;</w:t>
      </w:r>
      <w:r>
        <w:rPr>
          <w:rFonts w:ascii="Consolas" w:hAnsi="Consolas" w:cs="Consolas"/>
          <w:color w:val="0000FF"/>
          <w:sz w:val="19"/>
          <w:szCs w:val="19"/>
          <w:highlight w:val="white"/>
          <w:lang w:eastAsia="en-US"/>
        </w:rPr>
        <w:t>/</w:t>
      </w:r>
      <w:r w:rsidRPr="007D226F">
        <w:rPr>
          <w:rFonts w:ascii="Consolas" w:hAnsi="Consolas" w:cs="Consolas"/>
          <w:color w:val="A31515"/>
          <w:sz w:val="19"/>
          <w:szCs w:val="19"/>
          <w:highlight w:val="white"/>
          <w:lang w:eastAsia="en-US"/>
        </w:rPr>
        <w:t>VisualStateManager.VisualStateGroups</w:t>
      </w:r>
      <w:r w:rsidRPr="007D226F">
        <w:rPr>
          <w:rFonts w:ascii="Consolas" w:hAnsi="Consolas" w:cs="Consolas"/>
          <w:color w:val="0000FF"/>
          <w:sz w:val="19"/>
          <w:szCs w:val="19"/>
          <w:highlight w:val="white"/>
          <w:lang w:eastAsia="en-US"/>
        </w:rPr>
        <w:t>&gt;</w:t>
      </w:r>
    </w:p>
    <w:p w14:paraId="393B3BA9" w14:textId="77777777" w:rsidR="003532A7" w:rsidRDefault="003532A7" w:rsidP="000B39E7">
      <w:pPr>
        <w:pStyle w:val="Ln1"/>
      </w:pPr>
      <w:r>
        <w:t>Like the other pages of the application, the user interface is split into two rows:</w:t>
      </w:r>
    </w:p>
    <w:p w14:paraId="0807582C" w14:textId="77777777" w:rsidR="007D226F" w:rsidRP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&lt;</w:t>
      </w:r>
      <w:r w:rsidRPr="007D226F">
        <w:rPr>
          <w:rFonts w:ascii="Consolas" w:hAnsi="Consolas" w:cs="Consolas"/>
          <w:color w:val="A31515"/>
          <w:sz w:val="19"/>
          <w:szCs w:val="19"/>
          <w:highlight w:val="white"/>
          <w:lang w:eastAsia="en-US"/>
        </w:rPr>
        <w:t>Grid.RowDefinitions</w:t>
      </w:r>
      <w:r w:rsidRPr="007D226F">
        <w:rPr>
          <w:rFonts w:ascii="Consolas" w:hAnsi="Consolas" w:cs="Consolas"/>
          <w:color w:val="0000FF"/>
          <w:sz w:val="19"/>
          <w:szCs w:val="19"/>
          <w:highlight w:val="white"/>
          <w:lang w:eastAsia="en-US"/>
        </w:rPr>
        <w:t>&gt;</w:t>
      </w:r>
    </w:p>
    <w:p w14:paraId="1CCE32D4" w14:textId="77777777" w:rsidR="007D226F" w:rsidRP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&lt;</w:t>
      </w:r>
      <w:r w:rsidRPr="007D226F">
        <w:rPr>
          <w:rFonts w:ascii="Consolas" w:hAnsi="Consolas" w:cs="Consolas"/>
          <w:color w:val="A31515"/>
          <w:sz w:val="19"/>
          <w:szCs w:val="19"/>
          <w:highlight w:val="white"/>
          <w:lang w:eastAsia="en-US"/>
        </w:rPr>
        <w:t>RowDefinition</w:t>
      </w:r>
      <w:r w:rsidRPr="007D226F">
        <w:rPr>
          <w:rFonts w:ascii="Consolas" w:hAnsi="Consolas" w:cs="Consolas"/>
          <w:color w:val="FF0000"/>
          <w:sz w:val="19"/>
          <w:szCs w:val="19"/>
          <w:highlight w:val="white"/>
          <w:lang w:eastAsia="en-US"/>
        </w:rPr>
        <w:t xml:space="preserve"> Height</w:t>
      </w:r>
      <w:r w:rsidRPr="007D226F">
        <w:rPr>
          <w:rFonts w:ascii="Consolas" w:hAnsi="Consolas" w:cs="Consolas"/>
          <w:color w:val="0000FF"/>
          <w:sz w:val="19"/>
          <w:szCs w:val="19"/>
          <w:highlight w:val="white"/>
          <w:lang w:eastAsia="en-US"/>
        </w:rPr>
        <w:t>="Auto"/&gt;</w:t>
      </w:r>
    </w:p>
    <w:p w14:paraId="2D80B440" w14:textId="77777777" w:rsidR="007D226F" w:rsidRP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&lt;</w:t>
      </w:r>
      <w:r w:rsidRPr="007D226F">
        <w:rPr>
          <w:rFonts w:ascii="Consolas" w:hAnsi="Consolas" w:cs="Consolas"/>
          <w:color w:val="A31515"/>
          <w:sz w:val="19"/>
          <w:szCs w:val="19"/>
          <w:highlight w:val="white"/>
          <w:lang w:eastAsia="en-US"/>
        </w:rPr>
        <w:t>RowDefinition</w:t>
      </w:r>
      <w:r w:rsidRPr="007D226F">
        <w:rPr>
          <w:rFonts w:ascii="Consolas" w:hAnsi="Consolas" w:cs="Consolas"/>
          <w:color w:val="FF0000"/>
          <w:sz w:val="19"/>
          <w:szCs w:val="19"/>
          <w:highlight w:val="white"/>
          <w:lang w:eastAsia="en-US"/>
        </w:rPr>
        <w:t xml:space="preserve"> Height</w:t>
      </w:r>
      <w:r w:rsidRPr="007D226F">
        <w:rPr>
          <w:rFonts w:ascii="Consolas" w:hAnsi="Consolas" w:cs="Consolas"/>
          <w:color w:val="0000FF"/>
          <w:sz w:val="19"/>
          <w:szCs w:val="19"/>
          <w:highlight w:val="white"/>
          <w:lang w:eastAsia="en-US"/>
        </w:rPr>
        <w:t>="*"/&gt;</w:t>
      </w:r>
    </w:p>
    <w:p w14:paraId="68832921" w14:textId="77DBFDBF" w:rsidR="00525283" w:rsidRP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color w:val="000000"/>
          <w:highlight w:val="white"/>
        </w:rPr>
        <w:t xml:space="preserve">        </w:t>
      </w:r>
      <w:r w:rsidR="00525283">
        <w:rPr>
          <w:rFonts w:ascii="Consolas" w:hAnsi="Consolas" w:cs="Consolas"/>
          <w:color w:val="000000"/>
          <w:sz w:val="19"/>
          <w:szCs w:val="19"/>
          <w:highlight w:val="white"/>
          <w:lang w:eastAsia="en-US"/>
        </w:rPr>
        <w:t xml:space="preserve">    </w:t>
      </w:r>
      <w:r w:rsidR="00525283" w:rsidRPr="007D226F">
        <w:rPr>
          <w:rFonts w:ascii="Consolas" w:hAnsi="Consolas" w:cs="Consolas"/>
          <w:color w:val="0000FF"/>
          <w:sz w:val="19"/>
          <w:szCs w:val="19"/>
          <w:highlight w:val="white"/>
          <w:lang w:eastAsia="en-US"/>
        </w:rPr>
        <w:t>&lt;</w:t>
      </w:r>
      <w:r w:rsidR="00525283">
        <w:rPr>
          <w:rFonts w:ascii="Consolas" w:hAnsi="Consolas" w:cs="Consolas"/>
          <w:color w:val="0000FF"/>
          <w:sz w:val="19"/>
          <w:szCs w:val="19"/>
          <w:highlight w:val="white"/>
          <w:lang w:eastAsia="en-US"/>
        </w:rPr>
        <w:t>/</w:t>
      </w:r>
      <w:r w:rsidR="00525283" w:rsidRPr="007D226F">
        <w:rPr>
          <w:rFonts w:ascii="Consolas" w:hAnsi="Consolas" w:cs="Consolas"/>
          <w:color w:val="A31515"/>
          <w:sz w:val="19"/>
          <w:szCs w:val="19"/>
          <w:highlight w:val="white"/>
          <w:lang w:eastAsia="en-US"/>
        </w:rPr>
        <w:t>Grid.RowDefinitions</w:t>
      </w:r>
      <w:r w:rsidR="00525283" w:rsidRPr="007D226F">
        <w:rPr>
          <w:rFonts w:ascii="Consolas" w:hAnsi="Consolas" w:cs="Consolas"/>
          <w:color w:val="0000FF"/>
          <w:sz w:val="19"/>
          <w:szCs w:val="19"/>
          <w:highlight w:val="white"/>
          <w:lang w:eastAsia="en-US"/>
        </w:rPr>
        <w:t>&gt;</w:t>
      </w:r>
    </w:p>
    <w:p w14:paraId="306C9EEF" w14:textId="70E6FCF5" w:rsidR="003532A7" w:rsidRPr="007D226F" w:rsidRDefault="003532A7" w:rsidP="00525283">
      <w:pPr>
        <w:pStyle w:val="Ln1"/>
        <w:numPr>
          <w:ilvl w:val="0"/>
          <w:numId w:val="0"/>
        </w:numPr>
        <w:ind w:left="2160"/>
      </w:pPr>
    </w:p>
    <w:p w14:paraId="5219F6D0" w14:textId="0B1A791E" w:rsidR="003532A7" w:rsidRDefault="003532A7" w:rsidP="000B39E7">
      <w:pPr>
        <w:pStyle w:val="Ln1"/>
      </w:pPr>
      <w:r>
        <w:t xml:space="preserve">The </w:t>
      </w:r>
      <w:r w:rsidR="00AC2680">
        <w:t xml:space="preserve">top row </w:t>
      </w:r>
      <w:r>
        <w:t xml:space="preserve">displays the header and the </w:t>
      </w:r>
      <w:r w:rsidR="00AC2680">
        <w:t xml:space="preserve">bottom row </w:t>
      </w:r>
      <w:r>
        <w:t>shows the pivot that provides different choices</w:t>
      </w:r>
      <w:r w:rsidR="00AC2680">
        <w:t>.</w:t>
      </w:r>
    </w:p>
    <w:p w14:paraId="491E680C" w14:textId="0141D1B1" w:rsidR="003532A7" w:rsidRDefault="00077692" w:rsidP="000B39E7">
      <w:pPr>
        <w:pStyle w:val="Art"/>
      </w:pPr>
      <w:r w:rsidRPr="003F52C0">
        <w:rPr>
          <w:noProof/>
          <w:lang w:val="fr-FR" w:eastAsia="fr-FR"/>
        </w:rPr>
        <w:drawing>
          <wp:inline distT="0" distB="0" distL="0" distR="0" wp14:anchorId="54D860AC" wp14:editId="096D3DDD">
            <wp:extent cx="4829175" cy="1637008"/>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48416" cy="1643530"/>
                    </a:xfrm>
                    <a:prstGeom prst="rect">
                      <a:avLst/>
                    </a:prstGeom>
                    <a:noFill/>
                    <a:ln>
                      <a:noFill/>
                    </a:ln>
                  </pic:spPr>
                </pic:pic>
              </a:graphicData>
            </a:graphic>
          </wp:inline>
        </w:drawing>
      </w:r>
    </w:p>
    <w:p w14:paraId="2E8A7013" w14:textId="1626E089" w:rsidR="003532A7" w:rsidRDefault="00B870C3" w:rsidP="000B39E7">
      <w:pPr>
        <w:pStyle w:val="Ln1"/>
      </w:pPr>
      <w:r>
        <w:t>In the default row 0, First</w:t>
      </w:r>
      <w:r w:rsidR="003532A7">
        <w:t xml:space="preserve">, define the </w:t>
      </w:r>
      <w:r w:rsidR="003532A7" w:rsidRPr="000B39E7">
        <w:rPr>
          <w:rFonts w:ascii="Consolas" w:hAnsi="Consolas" w:cs="Consolas"/>
          <w:color w:val="A31515"/>
          <w:sz w:val="19"/>
          <w:szCs w:val="19"/>
          <w:highlight w:val="white"/>
          <w:lang w:val="en-US" w:eastAsia="en-US"/>
        </w:rPr>
        <w:t>HeaderControl</w:t>
      </w:r>
      <w:r>
        <w:t>.</w:t>
      </w:r>
    </w:p>
    <w:p w14:paraId="3D9C4547" w14:textId="77777777" w:rsidR="007D226F" w:rsidRPr="007D226F" w:rsidRDefault="007D226F" w:rsidP="00525283">
      <w:pPr>
        <w:autoSpaceDE w:val="0"/>
        <w:autoSpaceDN w:val="0"/>
        <w:adjustRightInd w:val="0"/>
        <w:spacing w:after="0" w:line="240" w:lineRule="auto"/>
        <w:ind w:left="144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&lt;</w:t>
      </w:r>
      <w:r w:rsidRPr="007D226F">
        <w:rPr>
          <w:rFonts w:ascii="Consolas" w:hAnsi="Consolas" w:cs="Consolas"/>
          <w:color w:val="A31515"/>
          <w:sz w:val="19"/>
          <w:szCs w:val="19"/>
          <w:highlight w:val="white"/>
          <w:lang w:eastAsia="en-US"/>
        </w:rPr>
        <w:t>ctl</w:t>
      </w:r>
      <w:r w:rsidRPr="007D226F">
        <w:rPr>
          <w:rFonts w:ascii="Consolas" w:hAnsi="Consolas" w:cs="Consolas"/>
          <w:color w:val="0000FF"/>
          <w:sz w:val="19"/>
          <w:szCs w:val="19"/>
          <w:highlight w:val="white"/>
          <w:lang w:eastAsia="en-US"/>
        </w:rPr>
        <w:t>:</w:t>
      </w:r>
      <w:r w:rsidRPr="007D226F">
        <w:rPr>
          <w:rFonts w:ascii="Consolas" w:hAnsi="Consolas" w:cs="Consolas"/>
          <w:color w:val="A31515"/>
          <w:sz w:val="19"/>
          <w:szCs w:val="19"/>
          <w:highlight w:val="white"/>
          <w:lang w:eastAsia="en-US"/>
        </w:rPr>
        <w:t>HeaderControl</w:t>
      </w:r>
      <w:r w:rsidRPr="007D226F">
        <w:rPr>
          <w:rFonts w:ascii="Consolas" w:hAnsi="Consolas" w:cs="Consolas"/>
          <w:color w:val="0000FF"/>
          <w:sz w:val="19"/>
          <w:szCs w:val="19"/>
          <w:highlight w:val="white"/>
          <w:lang w:eastAsia="en-US"/>
        </w:rPr>
        <w:t>&gt;</w:t>
      </w:r>
    </w:p>
    <w:p w14:paraId="2F1A94ED" w14:textId="77777777" w:rsidR="007D226F" w:rsidRPr="007D226F" w:rsidRDefault="007D226F" w:rsidP="00525283">
      <w:pPr>
        <w:autoSpaceDE w:val="0"/>
        <w:autoSpaceDN w:val="0"/>
        <w:adjustRightInd w:val="0"/>
        <w:spacing w:after="0" w:line="240" w:lineRule="auto"/>
        <w:ind w:left="144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&lt;</w:t>
      </w:r>
      <w:r w:rsidRPr="007D226F">
        <w:rPr>
          <w:rFonts w:ascii="Consolas" w:hAnsi="Consolas" w:cs="Consolas"/>
          <w:color w:val="A31515"/>
          <w:sz w:val="19"/>
          <w:szCs w:val="19"/>
          <w:highlight w:val="white"/>
          <w:lang w:eastAsia="en-US"/>
        </w:rPr>
        <w:t>ctl</w:t>
      </w:r>
      <w:r w:rsidRPr="007D226F">
        <w:rPr>
          <w:rFonts w:ascii="Consolas" w:hAnsi="Consolas" w:cs="Consolas"/>
          <w:color w:val="0000FF"/>
          <w:sz w:val="19"/>
          <w:szCs w:val="19"/>
          <w:highlight w:val="white"/>
          <w:lang w:eastAsia="en-US"/>
        </w:rPr>
        <w:t>:</w:t>
      </w:r>
      <w:r w:rsidRPr="007D226F">
        <w:rPr>
          <w:rFonts w:ascii="Consolas" w:hAnsi="Consolas" w:cs="Consolas"/>
          <w:color w:val="A31515"/>
          <w:sz w:val="19"/>
          <w:szCs w:val="19"/>
          <w:highlight w:val="white"/>
          <w:lang w:eastAsia="en-US"/>
        </w:rPr>
        <w:t>HeaderControl.HeaderContent</w:t>
      </w:r>
      <w:r w:rsidRPr="007D226F">
        <w:rPr>
          <w:rFonts w:ascii="Consolas" w:hAnsi="Consolas" w:cs="Consolas"/>
          <w:color w:val="0000FF"/>
          <w:sz w:val="19"/>
          <w:szCs w:val="19"/>
          <w:highlight w:val="white"/>
          <w:lang w:eastAsia="en-US"/>
        </w:rPr>
        <w:t>&gt;</w:t>
      </w:r>
    </w:p>
    <w:p w14:paraId="29D023A9" w14:textId="77777777" w:rsidR="007D226F" w:rsidRPr="007D226F" w:rsidRDefault="007D226F" w:rsidP="00525283">
      <w:pPr>
        <w:autoSpaceDE w:val="0"/>
        <w:autoSpaceDN w:val="0"/>
        <w:adjustRightInd w:val="0"/>
        <w:spacing w:after="0" w:line="240" w:lineRule="auto"/>
        <w:ind w:left="144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&lt;</w:t>
      </w:r>
      <w:r w:rsidRPr="007D226F">
        <w:rPr>
          <w:rFonts w:ascii="Consolas" w:hAnsi="Consolas" w:cs="Consolas"/>
          <w:color w:val="A31515"/>
          <w:sz w:val="19"/>
          <w:szCs w:val="19"/>
          <w:highlight w:val="white"/>
          <w:lang w:eastAsia="en-US"/>
        </w:rPr>
        <w:t>TextBlock</w:t>
      </w:r>
      <w:r w:rsidRPr="007D226F">
        <w:rPr>
          <w:rFonts w:ascii="Consolas" w:hAnsi="Consolas" w:cs="Consolas"/>
          <w:color w:val="FF0000"/>
          <w:sz w:val="19"/>
          <w:szCs w:val="19"/>
          <w:highlight w:val="white"/>
          <w:lang w:eastAsia="en-US"/>
        </w:rPr>
        <w:t xml:space="preserve"> Text</w:t>
      </w:r>
      <w:r w:rsidRPr="007D226F">
        <w:rPr>
          <w:rFonts w:ascii="Consolas" w:hAnsi="Consolas" w:cs="Consolas"/>
          <w:color w:val="0000FF"/>
          <w:sz w:val="19"/>
          <w:szCs w:val="19"/>
          <w:highlight w:val="white"/>
          <w:lang w:eastAsia="en-US"/>
        </w:rPr>
        <w:t>="SETTINGS"</w:t>
      </w:r>
      <w:r w:rsidRPr="007D226F">
        <w:rPr>
          <w:rFonts w:ascii="Consolas" w:hAnsi="Consolas" w:cs="Consolas"/>
          <w:color w:val="FF0000"/>
          <w:sz w:val="19"/>
          <w:szCs w:val="19"/>
          <w:highlight w:val="white"/>
          <w:lang w:eastAsia="en-US"/>
        </w:rPr>
        <w:t xml:space="preserve"> Style</w:t>
      </w:r>
      <w:r w:rsidRPr="007D226F">
        <w:rPr>
          <w:rFonts w:ascii="Consolas" w:hAnsi="Consolas" w:cs="Consolas"/>
          <w:color w:val="0000FF"/>
          <w:sz w:val="19"/>
          <w:szCs w:val="19"/>
          <w:highlight w:val="white"/>
          <w:lang w:eastAsia="en-US"/>
        </w:rPr>
        <w:t>="{</w:t>
      </w:r>
      <w:r w:rsidRPr="007D226F">
        <w:rPr>
          <w:rFonts w:ascii="Consolas" w:hAnsi="Consolas" w:cs="Consolas"/>
          <w:color w:val="A31515"/>
          <w:sz w:val="19"/>
          <w:szCs w:val="19"/>
          <w:highlight w:val="white"/>
          <w:lang w:eastAsia="en-US"/>
        </w:rPr>
        <w:t>ThemeResource</w:t>
      </w:r>
      <w:r w:rsidRPr="007D226F">
        <w:rPr>
          <w:rFonts w:ascii="Consolas" w:hAnsi="Consolas" w:cs="Consolas"/>
          <w:color w:val="FF0000"/>
          <w:sz w:val="19"/>
          <w:szCs w:val="19"/>
          <w:highlight w:val="white"/>
          <w:lang w:eastAsia="en-US"/>
        </w:rPr>
        <w:t xml:space="preserve"> PageTitleTextBlockStyle</w:t>
      </w:r>
      <w:r w:rsidRPr="007D226F">
        <w:rPr>
          <w:rFonts w:ascii="Consolas" w:hAnsi="Consolas" w:cs="Consolas"/>
          <w:color w:val="0000FF"/>
          <w:sz w:val="19"/>
          <w:szCs w:val="19"/>
          <w:highlight w:val="white"/>
          <w:lang w:eastAsia="en-US"/>
        </w:rPr>
        <w:t>}"</w:t>
      </w:r>
    </w:p>
    <w:p w14:paraId="30F4E2E3" w14:textId="67AD395B" w:rsidR="007D226F" w:rsidRPr="007D226F" w:rsidRDefault="007D226F" w:rsidP="00525283">
      <w:pPr>
        <w:autoSpaceDE w:val="0"/>
        <w:autoSpaceDN w:val="0"/>
        <w:adjustRightInd w:val="0"/>
        <w:spacing w:after="0" w:line="240" w:lineRule="auto"/>
        <w:ind w:left="144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FF0000"/>
          <w:sz w:val="19"/>
          <w:szCs w:val="19"/>
          <w:highlight w:val="white"/>
          <w:lang w:eastAsia="en-US"/>
        </w:rPr>
        <w:t xml:space="preserve"> Foreground</w:t>
      </w:r>
      <w:r w:rsidRPr="007D226F">
        <w:rPr>
          <w:rFonts w:ascii="Consolas" w:hAnsi="Consolas" w:cs="Consolas"/>
          <w:color w:val="0000FF"/>
          <w:sz w:val="19"/>
          <w:szCs w:val="19"/>
          <w:highlight w:val="white"/>
          <w:lang w:eastAsia="en-US"/>
        </w:rPr>
        <w:t>="{</w:t>
      </w:r>
      <w:r w:rsidRPr="007D226F">
        <w:rPr>
          <w:rFonts w:ascii="Consolas" w:hAnsi="Consolas" w:cs="Consolas"/>
          <w:color w:val="A31515"/>
          <w:sz w:val="19"/>
          <w:szCs w:val="19"/>
          <w:highlight w:val="white"/>
          <w:lang w:eastAsia="en-US"/>
        </w:rPr>
        <w:t>StaticResource</w:t>
      </w:r>
      <w:r w:rsidRPr="007D226F">
        <w:rPr>
          <w:rFonts w:ascii="Consolas" w:hAnsi="Consolas" w:cs="Consolas"/>
          <w:color w:val="FF0000"/>
          <w:sz w:val="19"/>
          <w:szCs w:val="19"/>
          <w:highlight w:val="white"/>
          <w:lang w:eastAsia="en-US"/>
        </w:rPr>
        <w:t xml:space="preserve"> HeroBackgroundThemeBrush</w:t>
      </w:r>
      <w:r w:rsidRPr="007D226F">
        <w:rPr>
          <w:rFonts w:ascii="Consolas" w:hAnsi="Consolas" w:cs="Consolas"/>
          <w:color w:val="0000FF"/>
          <w:sz w:val="19"/>
          <w:szCs w:val="19"/>
          <w:highlight w:val="white"/>
          <w:lang w:eastAsia="en-US"/>
        </w:rPr>
        <w:t>}" /&gt;</w:t>
      </w:r>
    </w:p>
    <w:p w14:paraId="3DB0E5CC" w14:textId="77777777" w:rsidR="007D226F" w:rsidRPr="007D226F" w:rsidRDefault="007D226F" w:rsidP="00525283">
      <w:pPr>
        <w:autoSpaceDE w:val="0"/>
        <w:autoSpaceDN w:val="0"/>
        <w:adjustRightInd w:val="0"/>
        <w:spacing w:after="0" w:line="240" w:lineRule="auto"/>
        <w:ind w:left="144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&lt;/</w:t>
      </w:r>
      <w:r w:rsidRPr="007D226F">
        <w:rPr>
          <w:rFonts w:ascii="Consolas" w:hAnsi="Consolas" w:cs="Consolas"/>
          <w:color w:val="A31515"/>
          <w:sz w:val="19"/>
          <w:szCs w:val="19"/>
          <w:highlight w:val="white"/>
          <w:lang w:eastAsia="en-US"/>
        </w:rPr>
        <w:t>ctl</w:t>
      </w:r>
      <w:r w:rsidRPr="007D226F">
        <w:rPr>
          <w:rFonts w:ascii="Consolas" w:hAnsi="Consolas" w:cs="Consolas"/>
          <w:color w:val="0000FF"/>
          <w:sz w:val="19"/>
          <w:szCs w:val="19"/>
          <w:highlight w:val="white"/>
          <w:lang w:eastAsia="en-US"/>
        </w:rPr>
        <w:t>:</w:t>
      </w:r>
      <w:r w:rsidRPr="007D226F">
        <w:rPr>
          <w:rFonts w:ascii="Consolas" w:hAnsi="Consolas" w:cs="Consolas"/>
          <w:color w:val="A31515"/>
          <w:sz w:val="19"/>
          <w:szCs w:val="19"/>
          <w:highlight w:val="white"/>
          <w:lang w:eastAsia="en-US"/>
        </w:rPr>
        <w:t>HeaderControl.HeaderContent</w:t>
      </w:r>
      <w:r w:rsidRPr="007D226F">
        <w:rPr>
          <w:rFonts w:ascii="Consolas" w:hAnsi="Consolas" w:cs="Consolas"/>
          <w:color w:val="0000FF"/>
          <w:sz w:val="19"/>
          <w:szCs w:val="19"/>
          <w:highlight w:val="white"/>
          <w:lang w:eastAsia="en-US"/>
        </w:rPr>
        <w:t>&gt;</w:t>
      </w:r>
    </w:p>
    <w:p w14:paraId="0FFA48F8" w14:textId="6E0CDBDF" w:rsidR="003532A7" w:rsidRDefault="00525283" w:rsidP="00525283">
      <w:pPr>
        <w:pStyle w:val="Ln1"/>
        <w:numPr>
          <w:ilvl w:val="0"/>
          <w:numId w:val="0"/>
        </w:numPr>
        <w:ind w:left="1440" w:firstLine="720"/>
      </w:pPr>
      <w:r w:rsidRPr="007D226F">
        <w:rPr>
          <w:rFonts w:ascii="Consolas" w:hAnsi="Consolas" w:cs="Consolas"/>
          <w:color w:val="0000FF"/>
          <w:sz w:val="19"/>
          <w:szCs w:val="19"/>
          <w:highlight w:val="white"/>
          <w:lang w:eastAsia="en-US"/>
        </w:rPr>
        <w:t>&lt;</w:t>
      </w:r>
      <w:r>
        <w:rPr>
          <w:rFonts w:ascii="Consolas" w:hAnsi="Consolas" w:cs="Consolas"/>
          <w:color w:val="0000FF"/>
          <w:sz w:val="19"/>
          <w:szCs w:val="19"/>
          <w:highlight w:val="white"/>
          <w:lang w:eastAsia="en-US"/>
        </w:rPr>
        <w:t>/</w:t>
      </w:r>
      <w:r w:rsidRPr="007D226F">
        <w:rPr>
          <w:rFonts w:ascii="Consolas" w:hAnsi="Consolas" w:cs="Consolas"/>
          <w:color w:val="A31515"/>
          <w:sz w:val="19"/>
          <w:szCs w:val="19"/>
          <w:highlight w:val="white"/>
          <w:lang w:eastAsia="en-US"/>
        </w:rPr>
        <w:t>ctl</w:t>
      </w:r>
      <w:r w:rsidRPr="007D226F">
        <w:rPr>
          <w:rFonts w:ascii="Consolas" w:hAnsi="Consolas" w:cs="Consolas"/>
          <w:color w:val="0000FF"/>
          <w:sz w:val="19"/>
          <w:szCs w:val="19"/>
          <w:highlight w:val="white"/>
          <w:lang w:eastAsia="en-US"/>
        </w:rPr>
        <w:t>:</w:t>
      </w:r>
      <w:r w:rsidRPr="007D226F">
        <w:rPr>
          <w:rFonts w:ascii="Consolas" w:hAnsi="Consolas" w:cs="Consolas"/>
          <w:color w:val="A31515"/>
          <w:sz w:val="19"/>
          <w:szCs w:val="19"/>
          <w:highlight w:val="white"/>
          <w:lang w:eastAsia="en-US"/>
        </w:rPr>
        <w:t>HeaderControl</w:t>
      </w:r>
      <w:r w:rsidRPr="007D226F">
        <w:rPr>
          <w:rFonts w:ascii="Consolas" w:hAnsi="Consolas" w:cs="Consolas"/>
          <w:color w:val="0000FF"/>
          <w:sz w:val="19"/>
          <w:szCs w:val="19"/>
          <w:highlight w:val="white"/>
          <w:lang w:eastAsia="en-US"/>
        </w:rPr>
        <w:t>&gt;</w:t>
      </w:r>
    </w:p>
    <w:p w14:paraId="0FCE1130" w14:textId="6C80B458" w:rsidR="003532A7" w:rsidRDefault="00B870C3" w:rsidP="000B39E7">
      <w:pPr>
        <w:pStyle w:val="Ln1"/>
      </w:pPr>
      <w:r>
        <w:t xml:space="preserve">Next, </w:t>
      </w:r>
      <w:r w:rsidR="003532A7">
        <w:t xml:space="preserve">add a white </w:t>
      </w:r>
      <w:r w:rsidR="003532A7" w:rsidRPr="000B39E7">
        <w:rPr>
          <w:rFonts w:ascii="Consolas" w:hAnsi="Consolas" w:cs="Consolas"/>
          <w:color w:val="A31515"/>
          <w:sz w:val="19"/>
          <w:szCs w:val="19"/>
          <w:highlight w:val="white"/>
          <w:lang w:val="en-US" w:eastAsia="en-US"/>
        </w:rPr>
        <w:t>Rectangle</w:t>
      </w:r>
      <w:r w:rsidR="003532A7">
        <w:t xml:space="preserve"> below to make the list of sections more readable</w:t>
      </w:r>
      <w:r>
        <w:t>.</w:t>
      </w:r>
    </w:p>
    <w:p w14:paraId="2CB9B00D" w14:textId="77777777" w:rsidR="007D226F" w:rsidRPr="007D226F" w:rsidRDefault="007D226F" w:rsidP="009D2105">
      <w:pPr>
        <w:autoSpaceDE w:val="0"/>
        <w:autoSpaceDN w:val="0"/>
        <w:adjustRightInd w:val="0"/>
        <w:spacing w:after="0" w:line="240" w:lineRule="auto"/>
        <w:ind w:left="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&lt;</w:t>
      </w:r>
      <w:r w:rsidRPr="007D226F">
        <w:rPr>
          <w:rFonts w:ascii="Consolas" w:hAnsi="Consolas" w:cs="Consolas"/>
          <w:color w:val="A31515"/>
          <w:sz w:val="19"/>
          <w:szCs w:val="19"/>
          <w:highlight w:val="white"/>
          <w:lang w:eastAsia="en-US"/>
        </w:rPr>
        <w:t>Rectangle</w:t>
      </w:r>
      <w:r w:rsidRPr="007D226F">
        <w:rPr>
          <w:rFonts w:ascii="Consolas" w:hAnsi="Consolas" w:cs="Consolas"/>
          <w:color w:val="FF0000"/>
          <w:sz w:val="19"/>
          <w:szCs w:val="19"/>
          <w:highlight w:val="white"/>
          <w:lang w:eastAsia="en-US"/>
        </w:rPr>
        <w:t xml:space="preserve"> Fill</w:t>
      </w:r>
      <w:r w:rsidRPr="007D226F">
        <w:rPr>
          <w:rFonts w:ascii="Consolas" w:hAnsi="Consolas" w:cs="Consolas"/>
          <w:color w:val="0000FF"/>
          <w:sz w:val="19"/>
          <w:szCs w:val="19"/>
          <w:highlight w:val="white"/>
          <w:lang w:eastAsia="en-US"/>
        </w:rPr>
        <w:t>="{</w:t>
      </w:r>
      <w:r w:rsidRPr="007D226F">
        <w:rPr>
          <w:rFonts w:ascii="Consolas" w:hAnsi="Consolas" w:cs="Consolas"/>
          <w:color w:val="A31515"/>
          <w:sz w:val="19"/>
          <w:szCs w:val="19"/>
          <w:highlight w:val="white"/>
          <w:lang w:eastAsia="en-US"/>
        </w:rPr>
        <w:t>StaticResource</w:t>
      </w:r>
      <w:r w:rsidRPr="007D226F">
        <w:rPr>
          <w:rFonts w:ascii="Consolas" w:hAnsi="Consolas" w:cs="Consolas"/>
          <w:color w:val="FF0000"/>
          <w:sz w:val="19"/>
          <w:szCs w:val="19"/>
          <w:highlight w:val="white"/>
          <w:lang w:eastAsia="en-US"/>
        </w:rPr>
        <w:t xml:space="preserve"> SolidWhiteBrush</w:t>
      </w:r>
      <w:r w:rsidRPr="007D226F">
        <w:rPr>
          <w:rFonts w:ascii="Consolas" w:hAnsi="Consolas" w:cs="Consolas"/>
          <w:color w:val="0000FF"/>
          <w:sz w:val="19"/>
          <w:szCs w:val="19"/>
          <w:highlight w:val="white"/>
          <w:lang w:eastAsia="en-US"/>
        </w:rPr>
        <w:t>}"</w:t>
      </w:r>
      <w:r w:rsidRPr="007D226F">
        <w:rPr>
          <w:rFonts w:ascii="Consolas" w:hAnsi="Consolas" w:cs="Consolas"/>
          <w:color w:val="FF0000"/>
          <w:sz w:val="19"/>
          <w:szCs w:val="19"/>
          <w:highlight w:val="white"/>
          <w:lang w:eastAsia="en-US"/>
        </w:rPr>
        <w:t xml:space="preserve"> Height</w:t>
      </w:r>
      <w:r w:rsidRPr="007D226F">
        <w:rPr>
          <w:rFonts w:ascii="Consolas" w:hAnsi="Consolas" w:cs="Consolas"/>
          <w:color w:val="0000FF"/>
          <w:sz w:val="19"/>
          <w:szCs w:val="19"/>
          <w:highlight w:val="white"/>
          <w:lang w:eastAsia="en-US"/>
        </w:rPr>
        <w:t>="48"</w:t>
      </w:r>
    </w:p>
    <w:p w14:paraId="6F760FAA" w14:textId="6AA3A901" w:rsidR="003532A7" w:rsidRPr="007D226F" w:rsidRDefault="007D226F" w:rsidP="000B39E7">
      <w:pPr>
        <w:pStyle w:val="Ln1"/>
        <w:numPr>
          <w:ilvl w:val="0"/>
          <w:numId w:val="0"/>
        </w:numPr>
        <w:ind w:left="1080"/>
      </w:pPr>
      <w:r w:rsidRPr="007D226F">
        <w:rPr>
          <w:color w:val="000000"/>
          <w:highlight w:val="white"/>
        </w:rPr>
        <w:t xml:space="preserve">                  </w:t>
      </w:r>
      <w:r w:rsidRPr="007D226F">
        <w:rPr>
          <w:highlight w:val="white"/>
        </w:rPr>
        <w:t xml:space="preserve"> VerticalAlignment</w:t>
      </w:r>
      <w:r w:rsidRPr="007D226F">
        <w:rPr>
          <w:color w:val="0000FF"/>
          <w:highlight w:val="white"/>
        </w:rPr>
        <w:t>="Top"</w:t>
      </w:r>
      <w:r w:rsidRPr="007D226F">
        <w:rPr>
          <w:highlight w:val="white"/>
        </w:rPr>
        <w:t xml:space="preserve"> Margin</w:t>
      </w:r>
      <w:r w:rsidRPr="007D226F">
        <w:rPr>
          <w:color w:val="0000FF"/>
          <w:highlight w:val="white"/>
        </w:rPr>
        <w:t>="0,0,0,0"</w:t>
      </w:r>
      <w:r w:rsidRPr="007D226F">
        <w:rPr>
          <w:highlight w:val="white"/>
        </w:rPr>
        <w:t xml:space="preserve"> Grid.Row</w:t>
      </w:r>
      <w:r w:rsidRPr="007D226F">
        <w:rPr>
          <w:color w:val="0000FF"/>
          <w:highlight w:val="white"/>
        </w:rPr>
        <w:t>="1"/&gt;</w:t>
      </w:r>
    </w:p>
    <w:p w14:paraId="1F43D390" w14:textId="569185C9" w:rsidR="003532A7" w:rsidRDefault="00B870C3" w:rsidP="000B39E7">
      <w:pPr>
        <w:pStyle w:val="Ln1"/>
      </w:pPr>
      <w:r>
        <w:t>F</w:t>
      </w:r>
      <w:r w:rsidR="003532A7">
        <w:t xml:space="preserve">inally, </w:t>
      </w:r>
      <w:r>
        <w:t xml:space="preserve">in row 1, </w:t>
      </w:r>
      <w:r w:rsidR="003532A7">
        <w:t xml:space="preserve">define the </w:t>
      </w:r>
      <w:r w:rsidR="003532A7" w:rsidRPr="000B39E7">
        <w:rPr>
          <w:rFonts w:ascii="Consolas" w:hAnsi="Consolas" w:cs="Consolas"/>
          <w:color w:val="A31515"/>
          <w:sz w:val="19"/>
          <w:szCs w:val="19"/>
          <w:highlight w:val="white"/>
          <w:lang w:val="en-US" w:eastAsia="en-US"/>
        </w:rPr>
        <w:t>Pivot</w:t>
      </w:r>
      <w:r>
        <w:t>.</w:t>
      </w:r>
    </w:p>
    <w:p w14:paraId="55573197" w14:textId="77777777" w:rsidR="007D226F" w:rsidRPr="007D226F" w:rsidRDefault="007D226F" w:rsidP="00525283">
      <w:pPr>
        <w:autoSpaceDE w:val="0"/>
        <w:autoSpaceDN w:val="0"/>
        <w:adjustRightInd w:val="0"/>
        <w:spacing w:after="0" w:line="240" w:lineRule="auto"/>
        <w:ind w:left="144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&lt;</w:t>
      </w:r>
      <w:r w:rsidRPr="007D226F">
        <w:rPr>
          <w:rFonts w:ascii="Consolas" w:hAnsi="Consolas" w:cs="Consolas"/>
          <w:color w:val="A31515"/>
          <w:sz w:val="19"/>
          <w:szCs w:val="19"/>
          <w:highlight w:val="white"/>
          <w:lang w:eastAsia="en-US"/>
        </w:rPr>
        <w:t>Pivot</w:t>
      </w:r>
      <w:r w:rsidRPr="007D226F">
        <w:rPr>
          <w:rFonts w:ascii="Consolas" w:hAnsi="Consolas" w:cs="Consolas"/>
          <w:color w:val="FF0000"/>
          <w:sz w:val="19"/>
          <w:szCs w:val="19"/>
          <w:highlight w:val="white"/>
          <w:lang w:eastAsia="en-US"/>
        </w:rPr>
        <w:t xml:space="preserve"> x</w:t>
      </w:r>
      <w:r w:rsidRPr="007D226F">
        <w:rPr>
          <w:rFonts w:ascii="Consolas" w:hAnsi="Consolas" w:cs="Consolas"/>
          <w:color w:val="0000FF"/>
          <w:sz w:val="19"/>
          <w:szCs w:val="19"/>
          <w:highlight w:val="white"/>
          <w:lang w:eastAsia="en-US"/>
        </w:rPr>
        <w:t>:</w:t>
      </w:r>
      <w:r w:rsidRPr="007D226F">
        <w:rPr>
          <w:rFonts w:ascii="Consolas" w:hAnsi="Consolas" w:cs="Consolas"/>
          <w:color w:val="FF0000"/>
          <w:sz w:val="19"/>
          <w:szCs w:val="19"/>
          <w:highlight w:val="white"/>
          <w:lang w:eastAsia="en-US"/>
        </w:rPr>
        <w:t>Name</w:t>
      </w:r>
      <w:r w:rsidRPr="007D226F">
        <w:rPr>
          <w:rFonts w:ascii="Consolas" w:hAnsi="Consolas" w:cs="Consolas"/>
          <w:color w:val="0000FF"/>
          <w:sz w:val="19"/>
          <w:szCs w:val="19"/>
          <w:highlight w:val="white"/>
          <w:lang w:eastAsia="en-US"/>
        </w:rPr>
        <w:t>="SubCategoryPivot"</w:t>
      </w:r>
      <w:r w:rsidRPr="007D226F">
        <w:rPr>
          <w:rFonts w:ascii="Consolas" w:hAnsi="Consolas" w:cs="Consolas"/>
          <w:color w:val="FF0000"/>
          <w:sz w:val="19"/>
          <w:szCs w:val="19"/>
          <w:highlight w:val="white"/>
          <w:lang w:eastAsia="en-US"/>
        </w:rPr>
        <w:t xml:space="preserve"> Grid.Row</w:t>
      </w:r>
      <w:r w:rsidRPr="007D226F">
        <w:rPr>
          <w:rFonts w:ascii="Consolas" w:hAnsi="Consolas" w:cs="Consolas"/>
          <w:color w:val="0000FF"/>
          <w:sz w:val="19"/>
          <w:szCs w:val="19"/>
          <w:highlight w:val="white"/>
          <w:lang w:eastAsia="en-US"/>
        </w:rPr>
        <w:t>="1"</w:t>
      </w:r>
    </w:p>
    <w:p w14:paraId="0D164573" w14:textId="77777777" w:rsidR="007D226F" w:rsidRPr="00EF1220" w:rsidRDefault="007D226F" w:rsidP="00525283">
      <w:pPr>
        <w:autoSpaceDE w:val="0"/>
        <w:autoSpaceDN w:val="0"/>
        <w:adjustRightInd w:val="0"/>
        <w:spacing w:after="0" w:line="240" w:lineRule="auto"/>
        <w:ind w:left="144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FF0000"/>
          <w:sz w:val="19"/>
          <w:szCs w:val="19"/>
          <w:highlight w:val="white"/>
          <w:lang w:eastAsia="en-US"/>
        </w:rPr>
        <w:t xml:space="preserve"> </w:t>
      </w:r>
      <w:r w:rsidRPr="00EF1220">
        <w:rPr>
          <w:rFonts w:ascii="Consolas" w:hAnsi="Consolas" w:cs="Consolas"/>
          <w:color w:val="FF0000"/>
          <w:sz w:val="19"/>
          <w:szCs w:val="19"/>
          <w:highlight w:val="white"/>
          <w:lang w:eastAsia="en-US"/>
        </w:rPr>
        <w:t>Foreground</w:t>
      </w:r>
      <w:r w:rsidRPr="00EF1220">
        <w:rPr>
          <w:rFonts w:ascii="Consolas" w:hAnsi="Consolas" w:cs="Consolas"/>
          <w:color w:val="0000FF"/>
          <w:sz w:val="19"/>
          <w:szCs w:val="19"/>
          <w:highlight w:val="white"/>
          <w:lang w:eastAsia="en-US"/>
        </w:rPr>
        <w:t>="{</w:t>
      </w:r>
      <w:r w:rsidRPr="00EF1220">
        <w:rPr>
          <w:rFonts w:ascii="Consolas" w:hAnsi="Consolas" w:cs="Consolas"/>
          <w:color w:val="A31515"/>
          <w:sz w:val="19"/>
          <w:szCs w:val="19"/>
          <w:highlight w:val="white"/>
          <w:lang w:eastAsia="en-US"/>
        </w:rPr>
        <w:t>StaticResource</w:t>
      </w:r>
      <w:r w:rsidRPr="00EF1220">
        <w:rPr>
          <w:rFonts w:ascii="Consolas" w:hAnsi="Consolas" w:cs="Consolas"/>
          <w:color w:val="FF0000"/>
          <w:sz w:val="19"/>
          <w:szCs w:val="19"/>
          <w:highlight w:val="white"/>
          <w:lang w:eastAsia="en-US"/>
        </w:rPr>
        <w:t xml:space="preserve"> SolidBlackBrush</w:t>
      </w:r>
      <w:r w:rsidRPr="00EF1220">
        <w:rPr>
          <w:rFonts w:ascii="Consolas" w:hAnsi="Consolas" w:cs="Consolas"/>
          <w:color w:val="0000FF"/>
          <w:sz w:val="19"/>
          <w:szCs w:val="19"/>
          <w:highlight w:val="white"/>
          <w:lang w:eastAsia="en-US"/>
        </w:rPr>
        <w:t>}"</w:t>
      </w:r>
    </w:p>
    <w:p w14:paraId="0817F6E2" w14:textId="7E4E0E1F" w:rsidR="003532A7" w:rsidRPr="00525283" w:rsidRDefault="007D226F" w:rsidP="00525283">
      <w:pPr>
        <w:pStyle w:val="Ln1"/>
        <w:numPr>
          <w:ilvl w:val="0"/>
          <w:numId w:val="0"/>
        </w:numPr>
        <w:ind w:left="2520"/>
        <w:rPr>
          <w:rFonts w:ascii="Consolas" w:hAnsi="Consolas"/>
          <w:sz w:val="18"/>
        </w:rPr>
      </w:pPr>
      <w:r w:rsidRPr="00525283">
        <w:rPr>
          <w:rFonts w:ascii="Consolas" w:hAnsi="Consolas"/>
          <w:color w:val="000000"/>
          <w:sz w:val="18"/>
          <w:highlight w:val="white"/>
        </w:rPr>
        <w:t xml:space="preserve">        </w:t>
      </w:r>
      <w:r w:rsidRPr="00525283">
        <w:rPr>
          <w:rFonts w:ascii="Consolas" w:hAnsi="Consolas"/>
          <w:color w:val="FF0000"/>
          <w:sz w:val="18"/>
          <w:highlight w:val="white"/>
        </w:rPr>
        <w:t>Margin</w:t>
      </w:r>
      <w:r w:rsidRPr="00525283">
        <w:rPr>
          <w:rFonts w:ascii="Consolas" w:hAnsi="Consolas"/>
          <w:sz w:val="18"/>
          <w:highlight w:val="white"/>
        </w:rPr>
        <w:t>="20,0,0,0"</w:t>
      </w:r>
      <w:r w:rsidRPr="00525283">
        <w:rPr>
          <w:rFonts w:ascii="Consolas" w:hAnsi="Consolas"/>
          <w:color w:val="FF0000"/>
          <w:sz w:val="18"/>
          <w:highlight w:val="white"/>
        </w:rPr>
        <w:t xml:space="preserve"> FontFamily</w:t>
      </w:r>
      <w:r w:rsidRPr="00525283">
        <w:rPr>
          <w:rFonts w:ascii="Consolas" w:hAnsi="Consolas"/>
          <w:sz w:val="18"/>
          <w:highlight w:val="white"/>
        </w:rPr>
        <w:t>="Segoe UI Light"&gt;</w:t>
      </w:r>
    </w:p>
    <w:p w14:paraId="1A66FF17" w14:textId="7E96FA0C" w:rsidR="003532A7" w:rsidRDefault="003532A7" w:rsidP="000B39E7">
      <w:pPr>
        <w:pStyle w:val="Ln1"/>
        <w:numPr>
          <w:ilvl w:val="0"/>
          <w:numId w:val="0"/>
        </w:numPr>
        <w:ind w:left="1080"/>
      </w:pPr>
      <w:r>
        <w:t xml:space="preserve">Each section (Privacy Statement and About) is defined by a </w:t>
      </w:r>
      <w:r w:rsidRPr="00B24BEC">
        <w:rPr>
          <w:rFonts w:ascii="Consolas" w:hAnsi="Consolas" w:cs="Consolas"/>
          <w:color w:val="A31515"/>
          <w:sz w:val="19"/>
          <w:szCs w:val="19"/>
          <w:highlight w:val="white"/>
          <w:lang w:eastAsia="en-US"/>
        </w:rPr>
        <w:t>PivotItem</w:t>
      </w:r>
      <w:r>
        <w:t xml:space="preserve"> element which</w:t>
      </w:r>
      <w:r w:rsidR="000D5198">
        <w:t xml:space="preserve"> the</w:t>
      </w:r>
      <w:r>
        <w:t xml:space="preserve"> </w:t>
      </w:r>
      <w:r w:rsidRPr="00B24BEC">
        <w:rPr>
          <w:rFonts w:ascii="Consolas" w:hAnsi="Consolas" w:cs="Consolas"/>
          <w:color w:val="FF0000"/>
          <w:sz w:val="19"/>
          <w:szCs w:val="19"/>
          <w:highlight w:val="white"/>
          <w:lang w:eastAsia="en-US"/>
        </w:rPr>
        <w:t>Header</w:t>
      </w:r>
      <w:r>
        <w:t xml:space="preserve"> attribute sets its title.</w:t>
      </w:r>
    </w:p>
    <w:p w14:paraId="0D7BEDD0" w14:textId="3508ACA9" w:rsidR="003038CF" w:rsidRDefault="003532A7" w:rsidP="000B39E7">
      <w:pPr>
        <w:pStyle w:val="Ln1"/>
      </w:pPr>
      <w:r>
        <w:lastRenderedPageBreak/>
        <w:t xml:space="preserve">The first section </w:t>
      </w:r>
      <w:r w:rsidR="00C058C6">
        <w:t>provides</w:t>
      </w:r>
      <w:r>
        <w:t xml:space="preserve"> the privacy policy. Instead of building a</w:t>
      </w:r>
      <w:r w:rsidR="00C058C6">
        <w:t>n</w:t>
      </w:r>
      <w:r>
        <w:t xml:space="preserve"> XAML</w:t>
      </w:r>
      <w:r w:rsidR="00C058C6">
        <w:t>-</w:t>
      </w:r>
      <w:r>
        <w:t xml:space="preserve">based user interface, </w:t>
      </w:r>
      <w:r w:rsidR="00C058C6">
        <w:t xml:space="preserve">the </w:t>
      </w:r>
      <w:r>
        <w:t xml:space="preserve">existing web pages such as the one built in Task 1 can easily be displayed by a </w:t>
      </w:r>
      <w:r w:rsidRPr="000B39E7">
        <w:rPr>
          <w:rFonts w:ascii="Consolas" w:hAnsi="Consolas" w:cs="Consolas"/>
          <w:color w:val="A31515"/>
          <w:sz w:val="19"/>
          <w:szCs w:val="19"/>
          <w:highlight w:val="white"/>
          <w:lang w:val="en-US" w:eastAsia="en-US"/>
        </w:rPr>
        <w:t>WebView</w:t>
      </w:r>
      <w:r>
        <w:t xml:space="preserve"> control.</w:t>
      </w:r>
    </w:p>
    <w:p w14:paraId="1D47E270" w14:textId="77777777" w:rsidR="007D226F" w:rsidRPr="007D226F" w:rsidRDefault="007D226F" w:rsidP="009D2105">
      <w:pPr>
        <w:autoSpaceDE w:val="0"/>
        <w:autoSpaceDN w:val="0"/>
        <w:adjustRightInd w:val="0"/>
        <w:spacing w:after="0" w:line="240" w:lineRule="auto"/>
        <w:rPr>
          <w:rFonts w:ascii="Consolas" w:hAnsi="Consolas" w:cs="Consolas"/>
          <w:color w:val="000000"/>
          <w:sz w:val="19"/>
          <w:szCs w:val="19"/>
          <w:highlight w:val="white"/>
          <w:lang w:eastAsia="en-US"/>
        </w:rPr>
      </w:pPr>
      <w:r w:rsidRPr="007D226F">
        <w:rPr>
          <w:rFonts w:ascii="Consolas" w:hAnsi="Consolas" w:cs="Consolas"/>
          <w:color w:val="0000FF"/>
          <w:sz w:val="19"/>
          <w:szCs w:val="19"/>
          <w:highlight w:val="white"/>
          <w:lang w:eastAsia="en-US"/>
        </w:rPr>
        <w:t>&lt;</w:t>
      </w:r>
      <w:r w:rsidRPr="007D226F">
        <w:rPr>
          <w:rFonts w:ascii="Consolas" w:hAnsi="Consolas" w:cs="Consolas"/>
          <w:color w:val="A31515"/>
          <w:sz w:val="19"/>
          <w:szCs w:val="19"/>
          <w:highlight w:val="white"/>
          <w:lang w:eastAsia="en-US"/>
        </w:rPr>
        <w:t>PivotItem</w:t>
      </w:r>
      <w:r w:rsidRPr="007D226F">
        <w:rPr>
          <w:rFonts w:ascii="Consolas" w:hAnsi="Consolas" w:cs="Consolas"/>
          <w:color w:val="FF0000"/>
          <w:sz w:val="19"/>
          <w:szCs w:val="19"/>
          <w:highlight w:val="white"/>
          <w:lang w:eastAsia="en-US"/>
        </w:rPr>
        <w:t xml:space="preserve"> Header</w:t>
      </w:r>
      <w:r w:rsidRPr="007D226F">
        <w:rPr>
          <w:rFonts w:ascii="Consolas" w:hAnsi="Consolas" w:cs="Consolas"/>
          <w:color w:val="0000FF"/>
          <w:sz w:val="19"/>
          <w:szCs w:val="19"/>
          <w:highlight w:val="white"/>
          <w:lang w:eastAsia="en-US"/>
        </w:rPr>
        <w:t>="Privacy statement"&gt;</w:t>
      </w:r>
    </w:p>
    <w:p w14:paraId="69C6ABD1" w14:textId="77777777" w:rsidR="007D226F" w:rsidRPr="007D226F" w:rsidRDefault="007D226F" w:rsidP="009D2105">
      <w:pPr>
        <w:autoSpaceDE w:val="0"/>
        <w:autoSpaceDN w:val="0"/>
        <w:adjustRightInd w:val="0"/>
        <w:spacing w:after="0" w:line="240" w:lineRule="auto"/>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&lt;</w:t>
      </w:r>
      <w:r w:rsidRPr="007D226F">
        <w:rPr>
          <w:rFonts w:ascii="Consolas" w:hAnsi="Consolas" w:cs="Consolas"/>
          <w:color w:val="A31515"/>
          <w:sz w:val="19"/>
          <w:szCs w:val="19"/>
          <w:highlight w:val="white"/>
          <w:lang w:eastAsia="en-US"/>
        </w:rPr>
        <w:t>WebView</w:t>
      </w:r>
      <w:r w:rsidRPr="007D226F">
        <w:rPr>
          <w:rFonts w:ascii="Consolas" w:hAnsi="Consolas" w:cs="Consolas"/>
          <w:color w:val="FF0000"/>
          <w:sz w:val="19"/>
          <w:szCs w:val="19"/>
          <w:highlight w:val="white"/>
          <w:lang w:eastAsia="en-US"/>
        </w:rPr>
        <w:t xml:space="preserve"> Source</w:t>
      </w:r>
      <w:r w:rsidRPr="007D226F">
        <w:rPr>
          <w:rFonts w:ascii="Consolas" w:hAnsi="Consolas" w:cs="Consolas"/>
          <w:color w:val="0000FF"/>
          <w:sz w:val="19"/>
          <w:szCs w:val="19"/>
          <w:highlight w:val="white"/>
          <w:lang w:eastAsia="en-US"/>
        </w:rPr>
        <w:t>="http://w10azfs-pc-landingpage.azurewebsites.net/index.html#privacy_policy" /&gt;</w:t>
      </w:r>
    </w:p>
    <w:p w14:paraId="05BA558F" w14:textId="77777777" w:rsidR="007D226F" w:rsidRPr="007D226F" w:rsidRDefault="007D226F" w:rsidP="000B39E7">
      <w:pPr>
        <w:pStyle w:val="Ln1"/>
        <w:numPr>
          <w:ilvl w:val="0"/>
          <w:numId w:val="0"/>
        </w:numPr>
        <w:ind w:left="1800"/>
      </w:pPr>
      <w:r w:rsidRPr="00301FDC">
        <w:rPr>
          <w:color w:val="0000FF"/>
          <w:highlight w:val="white"/>
        </w:rPr>
        <w:t>&lt;/</w:t>
      </w:r>
      <w:r w:rsidRPr="00301FDC">
        <w:rPr>
          <w:highlight w:val="white"/>
        </w:rPr>
        <w:t>PivotItem</w:t>
      </w:r>
      <w:r w:rsidRPr="00301FDC">
        <w:rPr>
          <w:color w:val="0000FF"/>
          <w:highlight w:val="white"/>
        </w:rPr>
        <w:t>&gt;</w:t>
      </w:r>
    </w:p>
    <w:p w14:paraId="61FDDB09" w14:textId="3919B0AA" w:rsidR="003D6E92" w:rsidRDefault="003D6E92" w:rsidP="000B39E7">
      <w:pPr>
        <w:pStyle w:val="Ln1"/>
        <w:numPr>
          <w:ilvl w:val="0"/>
          <w:numId w:val="0"/>
        </w:numPr>
        <w:ind w:left="1080"/>
      </w:pPr>
      <w:r>
        <w:t xml:space="preserve">Note the </w:t>
      </w:r>
      <w:r>
        <w:rPr>
          <w:rFonts w:ascii="Consolas" w:hAnsi="Consolas" w:cs="Consolas"/>
          <w:color w:val="0000FF"/>
          <w:sz w:val="19"/>
          <w:szCs w:val="19"/>
          <w:highlight w:val="white"/>
          <w:lang w:val="en-GB" w:eastAsia="en-US"/>
        </w:rPr>
        <w:t>#privacy_policy</w:t>
      </w:r>
      <w:r>
        <w:t xml:space="preserve"> anchor to jump to the privacy policy section of the page.</w:t>
      </w:r>
    </w:p>
    <w:p w14:paraId="570C6376" w14:textId="14F517E9" w:rsidR="003532A7" w:rsidRDefault="003532A7" w:rsidP="000B39E7">
      <w:pPr>
        <w:pStyle w:val="Ln1"/>
      </w:pPr>
      <w:r>
        <w:t>The last About section displays the application name, some version information</w:t>
      </w:r>
      <w:r w:rsidR="00C058C6">
        <w:t>.</w:t>
      </w:r>
      <w:r>
        <w:t xml:space="preserve"> </w:t>
      </w:r>
    </w:p>
    <w:p w14:paraId="0D951026" w14:textId="77777777" w:rsidR="007D226F" w:rsidRP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&lt;</w:t>
      </w:r>
      <w:r w:rsidRPr="007D226F">
        <w:rPr>
          <w:rFonts w:ascii="Consolas" w:hAnsi="Consolas" w:cs="Consolas"/>
          <w:color w:val="A31515"/>
          <w:sz w:val="19"/>
          <w:szCs w:val="19"/>
          <w:highlight w:val="white"/>
          <w:lang w:eastAsia="en-US"/>
        </w:rPr>
        <w:t>PivotItem</w:t>
      </w:r>
      <w:r w:rsidRPr="007D226F">
        <w:rPr>
          <w:rFonts w:ascii="Consolas" w:hAnsi="Consolas" w:cs="Consolas"/>
          <w:color w:val="FF0000"/>
          <w:sz w:val="19"/>
          <w:szCs w:val="19"/>
          <w:highlight w:val="white"/>
          <w:lang w:eastAsia="en-US"/>
        </w:rPr>
        <w:t xml:space="preserve"> Header</w:t>
      </w:r>
      <w:r w:rsidRPr="007D226F">
        <w:rPr>
          <w:rFonts w:ascii="Consolas" w:hAnsi="Consolas" w:cs="Consolas"/>
          <w:color w:val="0000FF"/>
          <w:sz w:val="19"/>
          <w:szCs w:val="19"/>
          <w:highlight w:val="white"/>
          <w:lang w:eastAsia="en-US"/>
        </w:rPr>
        <w:t>="About"&gt;</w:t>
      </w:r>
    </w:p>
    <w:p w14:paraId="2A99277F" w14:textId="77777777" w:rsidR="007D226F" w:rsidRP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&lt;</w:t>
      </w:r>
      <w:r w:rsidRPr="007D226F">
        <w:rPr>
          <w:rFonts w:ascii="Consolas" w:hAnsi="Consolas" w:cs="Consolas"/>
          <w:color w:val="A31515"/>
          <w:sz w:val="19"/>
          <w:szCs w:val="19"/>
          <w:highlight w:val="white"/>
          <w:lang w:eastAsia="en-US"/>
        </w:rPr>
        <w:t>StackPanel</w:t>
      </w:r>
      <w:r w:rsidRPr="007D226F">
        <w:rPr>
          <w:rFonts w:ascii="Consolas" w:hAnsi="Consolas" w:cs="Consolas"/>
          <w:color w:val="FF0000"/>
          <w:sz w:val="19"/>
          <w:szCs w:val="19"/>
          <w:highlight w:val="white"/>
          <w:lang w:eastAsia="en-US"/>
        </w:rPr>
        <w:t xml:space="preserve"> Margin</w:t>
      </w:r>
      <w:r w:rsidRPr="007D226F">
        <w:rPr>
          <w:rFonts w:ascii="Consolas" w:hAnsi="Consolas" w:cs="Consolas"/>
          <w:color w:val="0000FF"/>
          <w:sz w:val="19"/>
          <w:szCs w:val="19"/>
          <w:highlight w:val="white"/>
          <w:lang w:eastAsia="en-US"/>
        </w:rPr>
        <w:t>="0,20,0,0"&gt;</w:t>
      </w:r>
    </w:p>
    <w:p w14:paraId="508CF4A0" w14:textId="77777777" w:rsidR="007D226F" w:rsidRP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&lt;</w:t>
      </w:r>
      <w:r w:rsidRPr="007D226F">
        <w:rPr>
          <w:rFonts w:ascii="Consolas" w:hAnsi="Consolas" w:cs="Consolas"/>
          <w:color w:val="A31515"/>
          <w:sz w:val="19"/>
          <w:szCs w:val="19"/>
          <w:highlight w:val="white"/>
          <w:lang w:eastAsia="en-US"/>
        </w:rPr>
        <w:t>StackPanel</w:t>
      </w:r>
      <w:r w:rsidRPr="007D226F">
        <w:rPr>
          <w:rFonts w:ascii="Consolas" w:hAnsi="Consolas" w:cs="Consolas"/>
          <w:color w:val="0000FF"/>
          <w:sz w:val="19"/>
          <w:szCs w:val="19"/>
          <w:highlight w:val="white"/>
          <w:lang w:eastAsia="en-US"/>
        </w:rPr>
        <w:t>&gt;</w:t>
      </w:r>
    </w:p>
    <w:p w14:paraId="4A916E86" w14:textId="77777777" w:rsidR="007D226F" w:rsidRP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&lt;</w:t>
      </w:r>
      <w:r w:rsidRPr="007D226F">
        <w:rPr>
          <w:rFonts w:ascii="Consolas" w:hAnsi="Consolas" w:cs="Consolas"/>
          <w:color w:val="A31515"/>
          <w:sz w:val="19"/>
          <w:szCs w:val="19"/>
          <w:highlight w:val="white"/>
          <w:lang w:eastAsia="en-US"/>
        </w:rPr>
        <w:t>TextBlock</w:t>
      </w:r>
      <w:r w:rsidRPr="007D226F">
        <w:rPr>
          <w:rFonts w:ascii="Consolas" w:hAnsi="Consolas" w:cs="Consolas"/>
          <w:color w:val="FF0000"/>
          <w:sz w:val="19"/>
          <w:szCs w:val="19"/>
          <w:highlight w:val="white"/>
          <w:lang w:eastAsia="en-US"/>
        </w:rPr>
        <w:t xml:space="preserve"> Text</w:t>
      </w:r>
      <w:r w:rsidRPr="007D226F">
        <w:rPr>
          <w:rFonts w:ascii="Consolas" w:hAnsi="Consolas" w:cs="Consolas"/>
          <w:color w:val="0000FF"/>
          <w:sz w:val="19"/>
          <w:szCs w:val="19"/>
          <w:highlight w:val="white"/>
          <w:lang w:eastAsia="en-US"/>
        </w:rPr>
        <w:t>="Product Catalog"</w:t>
      </w:r>
      <w:r w:rsidRPr="007D226F">
        <w:rPr>
          <w:rFonts w:ascii="Consolas" w:hAnsi="Consolas" w:cs="Consolas"/>
          <w:color w:val="FF0000"/>
          <w:sz w:val="19"/>
          <w:szCs w:val="19"/>
          <w:highlight w:val="white"/>
          <w:lang w:eastAsia="en-US"/>
        </w:rPr>
        <w:t xml:space="preserve"> Style</w:t>
      </w:r>
      <w:r w:rsidRPr="007D226F">
        <w:rPr>
          <w:rFonts w:ascii="Consolas" w:hAnsi="Consolas" w:cs="Consolas"/>
          <w:color w:val="0000FF"/>
          <w:sz w:val="19"/>
          <w:szCs w:val="19"/>
          <w:highlight w:val="white"/>
          <w:lang w:eastAsia="en-US"/>
        </w:rPr>
        <w:t>="{</w:t>
      </w:r>
      <w:r w:rsidRPr="007D226F">
        <w:rPr>
          <w:rFonts w:ascii="Consolas" w:hAnsi="Consolas" w:cs="Consolas"/>
          <w:color w:val="A31515"/>
          <w:sz w:val="19"/>
          <w:szCs w:val="19"/>
          <w:highlight w:val="white"/>
          <w:lang w:eastAsia="en-US"/>
        </w:rPr>
        <w:t>StaticResource</w:t>
      </w:r>
      <w:r w:rsidRPr="007D226F">
        <w:rPr>
          <w:rFonts w:ascii="Consolas" w:hAnsi="Consolas" w:cs="Consolas"/>
          <w:color w:val="FF0000"/>
          <w:sz w:val="19"/>
          <w:szCs w:val="19"/>
          <w:highlight w:val="white"/>
          <w:lang w:eastAsia="en-US"/>
        </w:rPr>
        <w:t xml:space="preserve"> TitleTextBlockStyle</w:t>
      </w:r>
      <w:r w:rsidRPr="007D226F">
        <w:rPr>
          <w:rFonts w:ascii="Consolas" w:hAnsi="Consolas" w:cs="Consolas"/>
          <w:color w:val="0000FF"/>
          <w:sz w:val="19"/>
          <w:szCs w:val="19"/>
          <w:highlight w:val="white"/>
          <w:lang w:eastAsia="en-US"/>
        </w:rPr>
        <w:t>}"/&gt;</w:t>
      </w:r>
    </w:p>
    <w:p w14:paraId="4849E0B2" w14:textId="77777777" w:rsidR="007D226F" w:rsidRP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&lt;</w:t>
      </w:r>
      <w:r w:rsidRPr="007D226F">
        <w:rPr>
          <w:rFonts w:ascii="Consolas" w:hAnsi="Consolas" w:cs="Consolas"/>
          <w:color w:val="A31515"/>
          <w:sz w:val="19"/>
          <w:szCs w:val="19"/>
          <w:highlight w:val="white"/>
          <w:lang w:eastAsia="en-US"/>
        </w:rPr>
        <w:t>TextBlock</w:t>
      </w:r>
      <w:r w:rsidRPr="007D226F">
        <w:rPr>
          <w:rFonts w:ascii="Consolas" w:hAnsi="Consolas" w:cs="Consolas"/>
          <w:color w:val="FF0000"/>
          <w:sz w:val="19"/>
          <w:szCs w:val="19"/>
          <w:highlight w:val="white"/>
          <w:lang w:eastAsia="en-US"/>
        </w:rPr>
        <w:t xml:space="preserve"> x</w:t>
      </w:r>
      <w:r w:rsidRPr="007D226F">
        <w:rPr>
          <w:rFonts w:ascii="Consolas" w:hAnsi="Consolas" w:cs="Consolas"/>
          <w:color w:val="0000FF"/>
          <w:sz w:val="19"/>
          <w:szCs w:val="19"/>
          <w:highlight w:val="white"/>
          <w:lang w:eastAsia="en-US"/>
        </w:rPr>
        <w:t>:</w:t>
      </w:r>
      <w:r w:rsidRPr="007D226F">
        <w:rPr>
          <w:rFonts w:ascii="Consolas" w:hAnsi="Consolas" w:cs="Consolas"/>
          <w:color w:val="FF0000"/>
          <w:sz w:val="19"/>
          <w:szCs w:val="19"/>
          <w:highlight w:val="white"/>
          <w:lang w:eastAsia="en-US"/>
        </w:rPr>
        <w:t>Name</w:t>
      </w:r>
      <w:r w:rsidRPr="007D226F">
        <w:rPr>
          <w:rFonts w:ascii="Consolas" w:hAnsi="Consolas" w:cs="Consolas"/>
          <w:color w:val="0000FF"/>
          <w:sz w:val="19"/>
          <w:szCs w:val="19"/>
          <w:highlight w:val="white"/>
          <w:lang w:eastAsia="en-US"/>
        </w:rPr>
        <w:t>="tbVersion"</w:t>
      </w:r>
      <w:r w:rsidRPr="007D226F">
        <w:rPr>
          <w:rFonts w:ascii="Consolas" w:hAnsi="Consolas" w:cs="Consolas"/>
          <w:color w:val="FF0000"/>
          <w:sz w:val="19"/>
          <w:szCs w:val="19"/>
          <w:highlight w:val="white"/>
          <w:lang w:eastAsia="en-US"/>
        </w:rPr>
        <w:t xml:space="preserve"> Style</w:t>
      </w:r>
      <w:r w:rsidRPr="007D226F">
        <w:rPr>
          <w:rFonts w:ascii="Consolas" w:hAnsi="Consolas" w:cs="Consolas"/>
          <w:color w:val="0000FF"/>
          <w:sz w:val="19"/>
          <w:szCs w:val="19"/>
          <w:highlight w:val="white"/>
          <w:lang w:eastAsia="en-US"/>
        </w:rPr>
        <w:t>="{</w:t>
      </w:r>
      <w:r w:rsidRPr="007D226F">
        <w:rPr>
          <w:rFonts w:ascii="Consolas" w:hAnsi="Consolas" w:cs="Consolas"/>
          <w:color w:val="A31515"/>
          <w:sz w:val="19"/>
          <w:szCs w:val="19"/>
          <w:highlight w:val="white"/>
          <w:lang w:eastAsia="en-US"/>
        </w:rPr>
        <w:t>StaticResource</w:t>
      </w:r>
      <w:r w:rsidRPr="007D226F">
        <w:rPr>
          <w:rFonts w:ascii="Consolas" w:hAnsi="Consolas" w:cs="Consolas"/>
          <w:color w:val="FF0000"/>
          <w:sz w:val="19"/>
          <w:szCs w:val="19"/>
          <w:highlight w:val="white"/>
          <w:lang w:eastAsia="en-US"/>
        </w:rPr>
        <w:t xml:space="preserve"> BodyTextBlockStyle</w:t>
      </w:r>
      <w:r w:rsidRPr="007D226F">
        <w:rPr>
          <w:rFonts w:ascii="Consolas" w:hAnsi="Consolas" w:cs="Consolas"/>
          <w:color w:val="0000FF"/>
          <w:sz w:val="19"/>
          <w:szCs w:val="19"/>
          <w:highlight w:val="white"/>
          <w:lang w:eastAsia="en-US"/>
        </w:rPr>
        <w:t>}" /&gt;</w:t>
      </w:r>
    </w:p>
    <w:p w14:paraId="3B7B8B3D" w14:textId="553DFA95" w:rsidR="007D226F" w:rsidRDefault="007D226F" w:rsidP="00525283">
      <w:pPr>
        <w:pStyle w:val="Ln1"/>
        <w:numPr>
          <w:ilvl w:val="0"/>
          <w:numId w:val="0"/>
        </w:numPr>
        <w:ind w:left="2160"/>
      </w:pPr>
      <w:r w:rsidRPr="007D226F">
        <w:rPr>
          <w:highlight w:val="white"/>
        </w:rPr>
        <w:t xml:space="preserve">                    </w:t>
      </w:r>
      <w:r w:rsidRPr="000B39E7">
        <w:rPr>
          <w:rFonts w:ascii="Consolas" w:hAnsi="Consolas" w:cs="Consolas"/>
          <w:color w:val="0000FF"/>
          <w:sz w:val="19"/>
          <w:szCs w:val="19"/>
          <w:highlight w:val="white"/>
          <w:lang w:val="en-US" w:eastAsia="en-US"/>
        </w:rPr>
        <w:t>&lt;/</w:t>
      </w:r>
      <w:r w:rsidRPr="000B39E7">
        <w:rPr>
          <w:rFonts w:ascii="Consolas" w:hAnsi="Consolas" w:cs="Consolas"/>
          <w:color w:val="A31515"/>
          <w:sz w:val="19"/>
          <w:szCs w:val="19"/>
          <w:highlight w:val="white"/>
          <w:lang w:val="en-US" w:eastAsia="en-US"/>
        </w:rPr>
        <w:t>StackPanel</w:t>
      </w:r>
      <w:r w:rsidRPr="000B39E7">
        <w:rPr>
          <w:rFonts w:ascii="Consolas" w:hAnsi="Consolas" w:cs="Consolas"/>
          <w:color w:val="0000FF"/>
          <w:sz w:val="19"/>
          <w:szCs w:val="19"/>
          <w:highlight w:val="white"/>
          <w:lang w:val="en-US" w:eastAsia="en-US"/>
        </w:rPr>
        <w:t>&gt;</w:t>
      </w:r>
    </w:p>
    <w:p w14:paraId="115097E9" w14:textId="18F7D246" w:rsidR="003532A7" w:rsidRDefault="003532A7" w:rsidP="000B39E7">
      <w:pPr>
        <w:pStyle w:val="Ln1"/>
      </w:pPr>
      <w:r>
        <w:t xml:space="preserve">Next, add </w:t>
      </w:r>
      <w:r w:rsidR="003038CF">
        <w:t xml:space="preserve">a </w:t>
      </w:r>
      <w:r>
        <w:t>link to send emails as a feedback mechanism</w:t>
      </w:r>
      <w:r w:rsidR="00A65290">
        <w:t xml:space="preserve">. Read </w:t>
      </w:r>
      <w:hyperlink r:id="rId54" w:history="1">
        <w:r w:rsidRPr="000B39E7">
          <w:rPr>
            <w:rStyle w:val="Hyperlink"/>
            <w:rFonts w:cs="Segoe UI"/>
            <w:szCs w:val="21"/>
            <w:lang w:val="en-US" w:eastAsia="ja-JP"/>
          </w:rPr>
          <w:t>https://msdn.microsoft.com/en-us/library/aa767737(v=vs.85).aspx</w:t>
        </w:r>
      </w:hyperlink>
      <w:r>
        <w:t xml:space="preserve"> for more det</w:t>
      </w:r>
      <w:r w:rsidR="007D226F">
        <w:t>ails about the mailto protocol</w:t>
      </w:r>
      <w:r w:rsidR="00261091">
        <w:t>.</w:t>
      </w:r>
    </w:p>
    <w:p w14:paraId="51837CB0" w14:textId="77777777" w:rsidR="007D226F" w:rsidRP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&lt;</w:t>
      </w:r>
      <w:r w:rsidRPr="007D226F">
        <w:rPr>
          <w:rFonts w:ascii="Consolas" w:hAnsi="Consolas" w:cs="Consolas"/>
          <w:color w:val="A31515"/>
          <w:sz w:val="19"/>
          <w:szCs w:val="19"/>
          <w:highlight w:val="white"/>
          <w:lang w:eastAsia="en-US"/>
        </w:rPr>
        <w:t>StackPanel</w:t>
      </w:r>
      <w:r w:rsidRPr="007D226F">
        <w:rPr>
          <w:rFonts w:ascii="Consolas" w:hAnsi="Consolas" w:cs="Consolas"/>
          <w:color w:val="FF0000"/>
          <w:sz w:val="19"/>
          <w:szCs w:val="19"/>
          <w:highlight w:val="white"/>
          <w:lang w:eastAsia="en-US"/>
        </w:rPr>
        <w:t xml:space="preserve"> Margin</w:t>
      </w:r>
      <w:r w:rsidRPr="007D226F">
        <w:rPr>
          <w:rFonts w:ascii="Consolas" w:hAnsi="Consolas" w:cs="Consolas"/>
          <w:color w:val="0000FF"/>
          <w:sz w:val="19"/>
          <w:szCs w:val="19"/>
          <w:highlight w:val="white"/>
          <w:lang w:eastAsia="en-US"/>
        </w:rPr>
        <w:t>="0,20"&gt;</w:t>
      </w:r>
    </w:p>
    <w:p w14:paraId="3C53525D" w14:textId="77777777" w:rsidR="007D226F" w:rsidRP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&lt;</w:t>
      </w:r>
      <w:r w:rsidRPr="007D226F">
        <w:rPr>
          <w:rFonts w:ascii="Consolas" w:hAnsi="Consolas" w:cs="Consolas"/>
          <w:color w:val="A31515"/>
          <w:sz w:val="19"/>
          <w:szCs w:val="19"/>
          <w:highlight w:val="white"/>
          <w:lang w:eastAsia="en-US"/>
        </w:rPr>
        <w:t>TextBlock</w:t>
      </w:r>
      <w:r w:rsidRPr="007D226F">
        <w:rPr>
          <w:rFonts w:ascii="Consolas" w:hAnsi="Consolas" w:cs="Consolas"/>
          <w:color w:val="FF0000"/>
          <w:sz w:val="19"/>
          <w:szCs w:val="19"/>
          <w:highlight w:val="white"/>
          <w:lang w:eastAsia="en-US"/>
        </w:rPr>
        <w:t xml:space="preserve"> Text</w:t>
      </w:r>
      <w:r w:rsidRPr="007D226F">
        <w:rPr>
          <w:rFonts w:ascii="Consolas" w:hAnsi="Consolas" w:cs="Consolas"/>
          <w:color w:val="0000FF"/>
          <w:sz w:val="19"/>
          <w:szCs w:val="19"/>
          <w:highlight w:val="white"/>
          <w:lang w:eastAsia="en-US"/>
        </w:rPr>
        <w:t>="Contact us"</w:t>
      </w:r>
      <w:r w:rsidRPr="007D226F">
        <w:rPr>
          <w:rFonts w:ascii="Consolas" w:hAnsi="Consolas" w:cs="Consolas"/>
          <w:color w:val="FF0000"/>
          <w:sz w:val="19"/>
          <w:szCs w:val="19"/>
          <w:highlight w:val="white"/>
          <w:lang w:eastAsia="en-US"/>
        </w:rPr>
        <w:t xml:space="preserve"> Style</w:t>
      </w:r>
      <w:r w:rsidRPr="007D226F">
        <w:rPr>
          <w:rFonts w:ascii="Consolas" w:hAnsi="Consolas" w:cs="Consolas"/>
          <w:color w:val="0000FF"/>
          <w:sz w:val="19"/>
          <w:szCs w:val="19"/>
          <w:highlight w:val="white"/>
          <w:lang w:eastAsia="en-US"/>
        </w:rPr>
        <w:t>="{</w:t>
      </w:r>
      <w:r w:rsidRPr="007D226F">
        <w:rPr>
          <w:rFonts w:ascii="Consolas" w:hAnsi="Consolas" w:cs="Consolas"/>
          <w:color w:val="A31515"/>
          <w:sz w:val="19"/>
          <w:szCs w:val="19"/>
          <w:highlight w:val="white"/>
          <w:lang w:eastAsia="en-US"/>
        </w:rPr>
        <w:t>StaticResource</w:t>
      </w:r>
      <w:r w:rsidRPr="007D226F">
        <w:rPr>
          <w:rFonts w:ascii="Consolas" w:hAnsi="Consolas" w:cs="Consolas"/>
          <w:color w:val="FF0000"/>
          <w:sz w:val="19"/>
          <w:szCs w:val="19"/>
          <w:highlight w:val="white"/>
          <w:lang w:eastAsia="en-US"/>
        </w:rPr>
        <w:t xml:space="preserve"> TitleTextBlockStyle</w:t>
      </w:r>
      <w:r w:rsidRPr="007D226F">
        <w:rPr>
          <w:rFonts w:ascii="Consolas" w:hAnsi="Consolas" w:cs="Consolas"/>
          <w:color w:val="0000FF"/>
          <w:sz w:val="19"/>
          <w:szCs w:val="19"/>
          <w:highlight w:val="white"/>
          <w:lang w:eastAsia="en-US"/>
        </w:rPr>
        <w:t>}"/&gt;</w:t>
      </w:r>
    </w:p>
    <w:p w14:paraId="638B9F3C" w14:textId="77777777" w:rsidR="007D226F" w:rsidRP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&lt;</w:t>
      </w:r>
      <w:r w:rsidRPr="007D226F">
        <w:rPr>
          <w:rFonts w:ascii="Consolas" w:hAnsi="Consolas" w:cs="Consolas"/>
          <w:color w:val="A31515"/>
          <w:sz w:val="19"/>
          <w:szCs w:val="19"/>
          <w:highlight w:val="white"/>
          <w:lang w:eastAsia="en-US"/>
        </w:rPr>
        <w:t>HyperlinkButton</w:t>
      </w:r>
      <w:r w:rsidRPr="007D226F">
        <w:rPr>
          <w:rFonts w:ascii="Consolas" w:hAnsi="Consolas" w:cs="Consolas"/>
          <w:color w:val="FF0000"/>
          <w:sz w:val="19"/>
          <w:szCs w:val="19"/>
          <w:highlight w:val="white"/>
          <w:lang w:eastAsia="en-US"/>
        </w:rPr>
        <w:t xml:space="preserve"> FontFamily</w:t>
      </w:r>
      <w:r w:rsidRPr="007D226F">
        <w:rPr>
          <w:rFonts w:ascii="Consolas" w:hAnsi="Consolas" w:cs="Consolas"/>
          <w:color w:val="0000FF"/>
          <w:sz w:val="19"/>
          <w:szCs w:val="19"/>
          <w:highlight w:val="white"/>
          <w:lang w:eastAsia="en-US"/>
        </w:rPr>
        <w:t>="Segoe UI"</w:t>
      </w:r>
      <w:r w:rsidRPr="007D226F">
        <w:rPr>
          <w:rFonts w:ascii="Consolas" w:hAnsi="Consolas" w:cs="Consolas"/>
          <w:color w:val="FF0000"/>
          <w:sz w:val="19"/>
          <w:szCs w:val="19"/>
          <w:highlight w:val="white"/>
          <w:lang w:eastAsia="en-US"/>
        </w:rPr>
        <w:t xml:space="preserve"> FontWeight</w:t>
      </w:r>
      <w:r w:rsidRPr="007D226F">
        <w:rPr>
          <w:rFonts w:ascii="Consolas" w:hAnsi="Consolas" w:cs="Consolas"/>
          <w:color w:val="0000FF"/>
          <w:sz w:val="19"/>
          <w:szCs w:val="19"/>
          <w:highlight w:val="white"/>
          <w:lang w:eastAsia="en-US"/>
        </w:rPr>
        <w:t>="SemiLight"</w:t>
      </w:r>
      <w:r w:rsidRPr="007D226F">
        <w:rPr>
          <w:rFonts w:ascii="Consolas" w:hAnsi="Consolas" w:cs="Consolas"/>
          <w:color w:val="FF0000"/>
          <w:sz w:val="19"/>
          <w:szCs w:val="19"/>
          <w:highlight w:val="white"/>
          <w:lang w:eastAsia="en-US"/>
        </w:rPr>
        <w:t xml:space="preserve"> FontSize</w:t>
      </w:r>
      <w:r w:rsidRPr="007D226F">
        <w:rPr>
          <w:rFonts w:ascii="Consolas" w:hAnsi="Consolas" w:cs="Consolas"/>
          <w:color w:val="0000FF"/>
          <w:sz w:val="19"/>
          <w:szCs w:val="19"/>
          <w:highlight w:val="white"/>
          <w:lang w:eastAsia="en-US"/>
        </w:rPr>
        <w:t>="18"</w:t>
      </w:r>
      <w:r w:rsidRPr="007D226F">
        <w:rPr>
          <w:rFonts w:ascii="Consolas" w:hAnsi="Consolas" w:cs="Consolas"/>
          <w:color w:val="000000"/>
          <w:sz w:val="19"/>
          <w:szCs w:val="19"/>
          <w:highlight w:val="white"/>
          <w:lang w:eastAsia="en-US"/>
        </w:rPr>
        <w:t xml:space="preserve"> </w:t>
      </w:r>
    </w:p>
    <w:p w14:paraId="7E68BEBF" w14:textId="77777777" w:rsidR="007D226F" w:rsidRP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FF0000"/>
          <w:sz w:val="19"/>
          <w:szCs w:val="19"/>
          <w:highlight w:val="white"/>
          <w:lang w:eastAsia="en-US"/>
        </w:rPr>
        <w:t xml:space="preserve"> Content</w:t>
      </w:r>
      <w:r w:rsidRPr="007D226F">
        <w:rPr>
          <w:rFonts w:ascii="Consolas" w:hAnsi="Consolas" w:cs="Consolas"/>
          <w:color w:val="0000FF"/>
          <w:sz w:val="19"/>
          <w:szCs w:val="19"/>
          <w:highlight w:val="white"/>
          <w:lang w:eastAsia="en-US"/>
        </w:rPr>
        <w:t>="Feedbacks"</w:t>
      </w:r>
      <w:r w:rsidRPr="007D226F">
        <w:rPr>
          <w:rFonts w:ascii="Consolas" w:hAnsi="Consolas" w:cs="Consolas"/>
          <w:color w:val="FF0000"/>
          <w:sz w:val="19"/>
          <w:szCs w:val="19"/>
          <w:highlight w:val="white"/>
          <w:lang w:eastAsia="en-US"/>
        </w:rPr>
        <w:t xml:space="preserve"> Margin</w:t>
      </w:r>
      <w:r w:rsidRPr="007D226F">
        <w:rPr>
          <w:rFonts w:ascii="Consolas" w:hAnsi="Consolas" w:cs="Consolas"/>
          <w:color w:val="0000FF"/>
          <w:sz w:val="19"/>
          <w:szCs w:val="19"/>
          <w:highlight w:val="white"/>
          <w:lang w:eastAsia="en-US"/>
        </w:rPr>
        <w:t>="20,-6,0,0"</w:t>
      </w:r>
    </w:p>
    <w:p w14:paraId="136AB28E" w14:textId="77777777" w:rsidR="007D226F" w:rsidRP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00"/>
          <w:sz w:val="19"/>
          <w:szCs w:val="19"/>
          <w:highlight w:val="white"/>
          <w:lang w:eastAsia="en-US"/>
        </w:rPr>
        <w:tab/>
      </w:r>
      <w:r w:rsidRPr="007D226F">
        <w:rPr>
          <w:rFonts w:ascii="Consolas" w:hAnsi="Consolas" w:cs="Consolas"/>
          <w:color w:val="000000"/>
          <w:sz w:val="19"/>
          <w:szCs w:val="19"/>
          <w:highlight w:val="white"/>
          <w:lang w:eastAsia="en-US"/>
        </w:rPr>
        <w:tab/>
      </w:r>
      <w:r w:rsidRPr="007D226F">
        <w:rPr>
          <w:rFonts w:ascii="Consolas" w:hAnsi="Consolas" w:cs="Consolas"/>
          <w:color w:val="000000"/>
          <w:sz w:val="19"/>
          <w:szCs w:val="19"/>
          <w:highlight w:val="white"/>
          <w:lang w:eastAsia="en-US"/>
        </w:rPr>
        <w:tab/>
      </w:r>
      <w:r w:rsidRPr="007D226F">
        <w:rPr>
          <w:rFonts w:ascii="Consolas" w:hAnsi="Consolas" w:cs="Consolas"/>
          <w:color w:val="000000"/>
          <w:sz w:val="19"/>
          <w:szCs w:val="19"/>
          <w:highlight w:val="white"/>
          <w:lang w:eastAsia="en-US"/>
        </w:rPr>
        <w:tab/>
      </w:r>
      <w:r w:rsidRPr="007D226F">
        <w:rPr>
          <w:rFonts w:ascii="Consolas" w:hAnsi="Consolas" w:cs="Consolas"/>
          <w:color w:val="000000"/>
          <w:sz w:val="19"/>
          <w:szCs w:val="19"/>
          <w:highlight w:val="white"/>
          <w:lang w:eastAsia="en-US"/>
        </w:rPr>
        <w:tab/>
        <w:t xml:space="preserve">                </w:t>
      </w:r>
      <w:r w:rsidRPr="007D226F">
        <w:rPr>
          <w:rFonts w:ascii="Consolas" w:hAnsi="Consolas" w:cs="Consolas"/>
          <w:color w:val="FF0000"/>
          <w:sz w:val="19"/>
          <w:szCs w:val="19"/>
          <w:highlight w:val="white"/>
          <w:lang w:eastAsia="en-US"/>
        </w:rPr>
        <w:t xml:space="preserve"> NavigateUri</w:t>
      </w:r>
      <w:r w:rsidRPr="007D226F">
        <w:rPr>
          <w:rFonts w:ascii="Consolas" w:hAnsi="Consolas" w:cs="Consolas"/>
          <w:color w:val="0000FF"/>
          <w:sz w:val="19"/>
          <w:szCs w:val="19"/>
          <w:highlight w:val="white"/>
          <w:lang w:eastAsia="en-US"/>
        </w:rPr>
        <w:t>="mailto:ProductCatalogSupport@Contoso.com?subject=Feedbacks about Product Catalog Application"</w:t>
      </w:r>
      <w:r w:rsidRPr="007D226F">
        <w:rPr>
          <w:rFonts w:ascii="Consolas" w:hAnsi="Consolas" w:cs="Consolas"/>
          <w:color w:val="000000"/>
          <w:sz w:val="19"/>
          <w:szCs w:val="19"/>
          <w:highlight w:val="white"/>
          <w:lang w:eastAsia="en-US"/>
        </w:rPr>
        <w:t xml:space="preserve"> </w:t>
      </w:r>
    </w:p>
    <w:p w14:paraId="27854D65" w14:textId="7F50AD27" w:rsidR="007D226F" w:rsidRDefault="007D226F" w:rsidP="00525283">
      <w:pPr>
        <w:pStyle w:val="Ln1"/>
        <w:numPr>
          <w:ilvl w:val="0"/>
          <w:numId w:val="0"/>
        </w:numPr>
        <w:ind w:left="2160"/>
      </w:pPr>
      <w:r w:rsidRPr="007D226F">
        <w:rPr>
          <w:highlight w:val="white"/>
        </w:rPr>
        <w:t xml:space="preserve">                                        </w:t>
      </w:r>
      <w:r w:rsidRPr="007D226F">
        <w:rPr>
          <w:color w:val="0000FF"/>
          <w:highlight w:val="white"/>
        </w:rPr>
        <w:t xml:space="preserve"> </w:t>
      </w:r>
      <w:r>
        <w:rPr>
          <w:color w:val="0000FF"/>
          <w:highlight w:val="white"/>
          <w:lang w:val="fr-FR"/>
        </w:rPr>
        <w:t>/&gt;</w:t>
      </w:r>
    </w:p>
    <w:p w14:paraId="38800A24" w14:textId="243CD23A" w:rsidR="003038CF" w:rsidRDefault="003038CF" w:rsidP="00525283">
      <w:pPr>
        <w:pStyle w:val="Ln1"/>
        <w:ind w:left="2160"/>
      </w:pPr>
      <w:r>
        <w:t xml:space="preserve">Last, add a link to point to the </w:t>
      </w:r>
      <w:r w:rsidR="00A65290">
        <w:t xml:space="preserve">blog </w:t>
      </w:r>
      <w:r>
        <w:t>site as About</w:t>
      </w:r>
      <w:r w:rsidR="00A65290">
        <w:t>.</w:t>
      </w:r>
    </w:p>
    <w:p w14:paraId="14D695CE" w14:textId="77777777" w:rsidR="007D226F" w:rsidRP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&lt;</w:t>
      </w:r>
      <w:r w:rsidRPr="007D226F">
        <w:rPr>
          <w:rFonts w:ascii="Consolas" w:hAnsi="Consolas" w:cs="Consolas"/>
          <w:color w:val="A31515"/>
          <w:sz w:val="19"/>
          <w:szCs w:val="19"/>
          <w:highlight w:val="white"/>
          <w:lang w:eastAsia="en-US"/>
        </w:rPr>
        <w:t>HyperlinkButton</w:t>
      </w:r>
      <w:r w:rsidRPr="007D226F">
        <w:rPr>
          <w:rFonts w:ascii="Consolas" w:hAnsi="Consolas" w:cs="Consolas"/>
          <w:color w:val="FF0000"/>
          <w:sz w:val="19"/>
          <w:szCs w:val="19"/>
          <w:highlight w:val="white"/>
          <w:lang w:eastAsia="en-US"/>
        </w:rPr>
        <w:t xml:space="preserve"> FontFamily</w:t>
      </w:r>
      <w:r w:rsidRPr="007D226F">
        <w:rPr>
          <w:rFonts w:ascii="Consolas" w:hAnsi="Consolas" w:cs="Consolas"/>
          <w:color w:val="0000FF"/>
          <w:sz w:val="19"/>
          <w:szCs w:val="19"/>
          <w:highlight w:val="white"/>
          <w:lang w:eastAsia="en-US"/>
        </w:rPr>
        <w:t>="Segoe UI"</w:t>
      </w:r>
      <w:r w:rsidRPr="007D226F">
        <w:rPr>
          <w:rFonts w:ascii="Consolas" w:hAnsi="Consolas" w:cs="Consolas"/>
          <w:color w:val="FF0000"/>
          <w:sz w:val="19"/>
          <w:szCs w:val="19"/>
          <w:highlight w:val="white"/>
          <w:lang w:eastAsia="en-US"/>
        </w:rPr>
        <w:t xml:space="preserve"> FontWeight</w:t>
      </w:r>
      <w:r w:rsidRPr="007D226F">
        <w:rPr>
          <w:rFonts w:ascii="Consolas" w:hAnsi="Consolas" w:cs="Consolas"/>
          <w:color w:val="0000FF"/>
          <w:sz w:val="19"/>
          <w:szCs w:val="19"/>
          <w:highlight w:val="white"/>
          <w:lang w:eastAsia="en-US"/>
        </w:rPr>
        <w:t>="SemiLight"</w:t>
      </w:r>
      <w:r w:rsidRPr="007D226F">
        <w:rPr>
          <w:rFonts w:ascii="Consolas" w:hAnsi="Consolas" w:cs="Consolas"/>
          <w:color w:val="FF0000"/>
          <w:sz w:val="19"/>
          <w:szCs w:val="19"/>
          <w:highlight w:val="white"/>
          <w:lang w:eastAsia="en-US"/>
        </w:rPr>
        <w:t xml:space="preserve"> FontSize</w:t>
      </w:r>
      <w:r w:rsidRPr="007D226F">
        <w:rPr>
          <w:rFonts w:ascii="Consolas" w:hAnsi="Consolas" w:cs="Consolas"/>
          <w:color w:val="0000FF"/>
          <w:sz w:val="19"/>
          <w:szCs w:val="19"/>
          <w:highlight w:val="white"/>
          <w:lang w:eastAsia="en-US"/>
        </w:rPr>
        <w:t>="18"</w:t>
      </w:r>
      <w:r w:rsidRPr="007D226F">
        <w:rPr>
          <w:rFonts w:ascii="Consolas" w:hAnsi="Consolas" w:cs="Consolas"/>
          <w:color w:val="000000"/>
          <w:sz w:val="19"/>
          <w:szCs w:val="19"/>
          <w:highlight w:val="white"/>
          <w:lang w:eastAsia="en-US"/>
        </w:rPr>
        <w:t xml:space="preserve"> </w:t>
      </w:r>
    </w:p>
    <w:p w14:paraId="073DADEC" w14:textId="77777777" w:rsidR="007D226F" w:rsidRP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FF0000"/>
          <w:sz w:val="19"/>
          <w:szCs w:val="19"/>
          <w:highlight w:val="white"/>
          <w:lang w:eastAsia="en-US"/>
        </w:rPr>
        <w:t xml:space="preserve"> Content</w:t>
      </w:r>
      <w:r w:rsidRPr="007D226F">
        <w:rPr>
          <w:rFonts w:ascii="Consolas" w:hAnsi="Consolas" w:cs="Consolas"/>
          <w:color w:val="0000FF"/>
          <w:sz w:val="19"/>
          <w:szCs w:val="19"/>
          <w:highlight w:val="white"/>
          <w:lang w:eastAsia="en-US"/>
        </w:rPr>
        <w:t>="About"</w:t>
      </w:r>
      <w:r w:rsidRPr="007D226F">
        <w:rPr>
          <w:rFonts w:ascii="Consolas" w:hAnsi="Consolas" w:cs="Consolas"/>
          <w:color w:val="FF0000"/>
          <w:sz w:val="19"/>
          <w:szCs w:val="19"/>
          <w:highlight w:val="white"/>
          <w:lang w:eastAsia="en-US"/>
        </w:rPr>
        <w:t xml:space="preserve"> Margin</w:t>
      </w:r>
      <w:r w:rsidRPr="007D226F">
        <w:rPr>
          <w:rFonts w:ascii="Consolas" w:hAnsi="Consolas" w:cs="Consolas"/>
          <w:color w:val="0000FF"/>
          <w:sz w:val="19"/>
          <w:szCs w:val="19"/>
          <w:highlight w:val="white"/>
          <w:lang w:eastAsia="en-US"/>
        </w:rPr>
        <w:t>="20,-8,0,0"</w:t>
      </w:r>
    </w:p>
    <w:p w14:paraId="6445DF0B" w14:textId="77777777" w:rsidR="007D226F" w:rsidRP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00"/>
          <w:sz w:val="19"/>
          <w:szCs w:val="19"/>
          <w:highlight w:val="white"/>
          <w:lang w:eastAsia="en-US"/>
        </w:rPr>
        <w:tab/>
      </w:r>
      <w:r w:rsidRPr="007D226F">
        <w:rPr>
          <w:rFonts w:ascii="Consolas" w:hAnsi="Consolas" w:cs="Consolas"/>
          <w:color w:val="000000"/>
          <w:sz w:val="19"/>
          <w:szCs w:val="19"/>
          <w:highlight w:val="white"/>
          <w:lang w:eastAsia="en-US"/>
        </w:rPr>
        <w:tab/>
      </w:r>
      <w:r w:rsidRPr="007D226F">
        <w:rPr>
          <w:rFonts w:ascii="Consolas" w:hAnsi="Consolas" w:cs="Consolas"/>
          <w:color w:val="000000"/>
          <w:sz w:val="19"/>
          <w:szCs w:val="19"/>
          <w:highlight w:val="white"/>
          <w:lang w:eastAsia="en-US"/>
        </w:rPr>
        <w:tab/>
      </w:r>
      <w:r w:rsidRPr="007D226F">
        <w:rPr>
          <w:rFonts w:ascii="Consolas" w:hAnsi="Consolas" w:cs="Consolas"/>
          <w:color w:val="000000"/>
          <w:sz w:val="19"/>
          <w:szCs w:val="19"/>
          <w:highlight w:val="white"/>
          <w:lang w:eastAsia="en-US"/>
        </w:rPr>
        <w:tab/>
      </w:r>
      <w:r w:rsidRPr="007D226F">
        <w:rPr>
          <w:rFonts w:ascii="Consolas" w:hAnsi="Consolas" w:cs="Consolas"/>
          <w:color w:val="000000"/>
          <w:sz w:val="19"/>
          <w:szCs w:val="19"/>
          <w:highlight w:val="white"/>
          <w:lang w:eastAsia="en-US"/>
        </w:rPr>
        <w:tab/>
        <w:t xml:space="preserve">                </w:t>
      </w:r>
      <w:r w:rsidRPr="007D226F">
        <w:rPr>
          <w:rFonts w:ascii="Consolas" w:hAnsi="Consolas" w:cs="Consolas"/>
          <w:color w:val="FF0000"/>
          <w:sz w:val="19"/>
          <w:szCs w:val="19"/>
          <w:highlight w:val="white"/>
          <w:lang w:eastAsia="en-US"/>
        </w:rPr>
        <w:t xml:space="preserve"> NavigateUri</w:t>
      </w:r>
      <w:r w:rsidRPr="007D226F">
        <w:rPr>
          <w:rFonts w:ascii="Consolas" w:hAnsi="Consolas" w:cs="Consolas"/>
          <w:color w:val="0000FF"/>
          <w:sz w:val="19"/>
          <w:szCs w:val="19"/>
          <w:highlight w:val="white"/>
          <w:lang w:eastAsia="en-US"/>
        </w:rPr>
        <w:t>="http://w10azfs-pc-blog.azurewebsites.net/"</w:t>
      </w:r>
      <w:r w:rsidRPr="007D226F">
        <w:rPr>
          <w:rFonts w:ascii="Consolas" w:hAnsi="Consolas" w:cs="Consolas"/>
          <w:color w:val="000000"/>
          <w:sz w:val="19"/>
          <w:szCs w:val="19"/>
          <w:highlight w:val="white"/>
          <w:lang w:eastAsia="en-US"/>
        </w:rPr>
        <w:t xml:space="preserve"> </w:t>
      </w:r>
    </w:p>
    <w:p w14:paraId="678A9E8E" w14:textId="77777777" w:rsid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val="fr-FR"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 xml:space="preserve"> </w:t>
      </w:r>
      <w:r>
        <w:rPr>
          <w:rFonts w:ascii="Consolas" w:hAnsi="Consolas" w:cs="Consolas"/>
          <w:color w:val="0000FF"/>
          <w:sz w:val="19"/>
          <w:szCs w:val="19"/>
          <w:highlight w:val="white"/>
          <w:lang w:val="fr-FR" w:eastAsia="en-US"/>
        </w:rPr>
        <w:t>/&gt;</w:t>
      </w:r>
    </w:p>
    <w:p w14:paraId="4BF1AD90" w14:textId="77777777" w:rsid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val="fr-FR" w:eastAsia="en-US"/>
        </w:rPr>
      </w:pPr>
      <w:r>
        <w:rPr>
          <w:rFonts w:ascii="Consolas" w:hAnsi="Consolas" w:cs="Consolas"/>
          <w:color w:val="000000"/>
          <w:sz w:val="19"/>
          <w:szCs w:val="19"/>
          <w:highlight w:val="white"/>
          <w:lang w:val="fr-FR" w:eastAsia="en-US"/>
        </w:rPr>
        <w:t xml:space="preserve">                    </w:t>
      </w:r>
      <w:r>
        <w:rPr>
          <w:rFonts w:ascii="Consolas" w:hAnsi="Consolas" w:cs="Consolas"/>
          <w:color w:val="0000FF"/>
          <w:sz w:val="19"/>
          <w:szCs w:val="19"/>
          <w:highlight w:val="white"/>
          <w:lang w:val="fr-FR" w:eastAsia="en-US"/>
        </w:rPr>
        <w:t>&lt;/</w:t>
      </w:r>
      <w:r>
        <w:rPr>
          <w:rFonts w:ascii="Consolas" w:hAnsi="Consolas" w:cs="Consolas"/>
          <w:color w:val="A31515"/>
          <w:sz w:val="19"/>
          <w:szCs w:val="19"/>
          <w:highlight w:val="white"/>
          <w:lang w:val="fr-FR" w:eastAsia="en-US"/>
        </w:rPr>
        <w:t>StackPanel</w:t>
      </w:r>
      <w:r>
        <w:rPr>
          <w:rFonts w:ascii="Consolas" w:hAnsi="Consolas" w:cs="Consolas"/>
          <w:color w:val="0000FF"/>
          <w:sz w:val="19"/>
          <w:szCs w:val="19"/>
          <w:highlight w:val="white"/>
          <w:lang w:val="fr-FR" w:eastAsia="en-US"/>
        </w:rPr>
        <w:t>&gt;</w:t>
      </w:r>
    </w:p>
    <w:p w14:paraId="119C5072" w14:textId="77777777" w:rsid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val="fr-FR" w:eastAsia="en-US"/>
        </w:rPr>
      </w:pPr>
      <w:r>
        <w:rPr>
          <w:rFonts w:ascii="Consolas" w:hAnsi="Consolas" w:cs="Consolas"/>
          <w:color w:val="000000"/>
          <w:sz w:val="19"/>
          <w:szCs w:val="19"/>
          <w:highlight w:val="white"/>
          <w:lang w:val="fr-FR" w:eastAsia="en-US"/>
        </w:rPr>
        <w:t xml:space="preserve">                </w:t>
      </w:r>
      <w:r>
        <w:rPr>
          <w:rFonts w:ascii="Consolas" w:hAnsi="Consolas" w:cs="Consolas"/>
          <w:color w:val="0000FF"/>
          <w:sz w:val="19"/>
          <w:szCs w:val="19"/>
          <w:highlight w:val="white"/>
          <w:lang w:val="fr-FR" w:eastAsia="en-US"/>
        </w:rPr>
        <w:t>&lt;/</w:t>
      </w:r>
      <w:r>
        <w:rPr>
          <w:rFonts w:ascii="Consolas" w:hAnsi="Consolas" w:cs="Consolas"/>
          <w:color w:val="A31515"/>
          <w:sz w:val="19"/>
          <w:szCs w:val="19"/>
          <w:highlight w:val="white"/>
          <w:lang w:val="fr-FR" w:eastAsia="en-US"/>
        </w:rPr>
        <w:t>StackPanel</w:t>
      </w:r>
      <w:r>
        <w:rPr>
          <w:rFonts w:ascii="Consolas" w:hAnsi="Consolas" w:cs="Consolas"/>
          <w:color w:val="0000FF"/>
          <w:sz w:val="19"/>
          <w:szCs w:val="19"/>
          <w:highlight w:val="white"/>
          <w:lang w:val="fr-FR" w:eastAsia="en-US"/>
        </w:rPr>
        <w:t>&gt;</w:t>
      </w:r>
    </w:p>
    <w:p w14:paraId="34C6E4CE" w14:textId="77777777" w:rsid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val="fr-FR" w:eastAsia="en-US"/>
        </w:rPr>
      </w:pPr>
      <w:r>
        <w:rPr>
          <w:rFonts w:ascii="Consolas" w:hAnsi="Consolas" w:cs="Consolas"/>
          <w:color w:val="000000"/>
          <w:sz w:val="19"/>
          <w:szCs w:val="19"/>
          <w:highlight w:val="white"/>
          <w:lang w:val="fr-FR" w:eastAsia="en-US"/>
        </w:rPr>
        <w:t xml:space="preserve">            </w:t>
      </w:r>
      <w:r>
        <w:rPr>
          <w:rFonts w:ascii="Consolas" w:hAnsi="Consolas" w:cs="Consolas"/>
          <w:color w:val="0000FF"/>
          <w:sz w:val="19"/>
          <w:szCs w:val="19"/>
          <w:highlight w:val="white"/>
          <w:lang w:val="fr-FR" w:eastAsia="en-US"/>
        </w:rPr>
        <w:t>&lt;/</w:t>
      </w:r>
      <w:r>
        <w:rPr>
          <w:rFonts w:ascii="Consolas" w:hAnsi="Consolas" w:cs="Consolas"/>
          <w:color w:val="A31515"/>
          <w:sz w:val="19"/>
          <w:szCs w:val="19"/>
          <w:highlight w:val="white"/>
          <w:lang w:val="fr-FR" w:eastAsia="en-US"/>
        </w:rPr>
        <w:t>PivotItem</w:t>
      </w:r>
      <w:r>
        <w:rPr>
          <w:rFonts w:ascii="Consolas" w:hAnsi="Consolas" w:cs="Consolas"/>
          <w:color w:val="0000FF"/>
          <w:sz w:val="19"/>
          <w:szCs w:val="19"/>
          <w:highlight w:val="white"/>
          <w:lang w:val="fr-FR" w:eastAsia="en-US"/>
        </w:rPr>
        <w:t>&gt;</w:t>
      </w:r>
    </w:p>
    <w:p w14:paraId="3697895A" w14:textId="4D447FF0" w:rsidR="003038CF" w:rsidRDefault="007D226F" w:rsidP="00525283">
      <w:pPr>
        <w:pStyle w:val="Ln1"/>
        <w:numPr>
          <w:ilvl w:val="0"/>
          <w:numId w:val="0"/>
        </w:numPr>
        <w:ind w:left="2160"/>
      </w:pPr>
      <w:r>
        <w:rPr>
          <w:highlight w:val="white"/>
        </w:rPr>
        <w:t xml:space="preserve">        </w:t>
      </w:r>
      <w:r w:rsidRPr="000B39E7">
        <w:rPr>
          <w:rFonts w:ascii="Consolas" w:hAnsi="Consolas" w:cs="Consolas"/>
          <w:color w:val="0000FF"/>
          <w:sz w:val="19"/>
          <w:szCs w:val="19"/>
          <w:highlight w:val="white"/>
          <w:lang w:val="fr-FR" w:eastAsia="en-US"/>
        </w:rPr>
        <w:t>&lt;/</w:t>
      </w:r>
      <w:r w:rsidRPr="000B39E7">
        <w:rPr>
          <w:rFonts w:ascii="Consolas" w:hAnsi="Consolas" w:cs="Consolas"/>
          <w:color w:val="A31515"/>
          <w:sz w:val="19"/>
          <w:szCs w:val="19"/>
          <w:highlight w:val="white"/>
          <w:lang w:val="fr-FR" w:eastAsia="en-US"/>
        </w:rPr>
        <w:t>Pivot</w:t>
      </w:r>
      <w:r w:rsidRPr="000B39E7">
        <w:rPr>
          <w:rFonts w:ascii="Consolas" w:hAnsi="Consolas" w:cs="Consolas"/>
          <w:color w:val="0000FF"/>
          <w:sz w:val="19"/>
          <w:szCs w:val="19"/>
          <w:highlight w:val="white"/>
          <w:lang w:val="fr-FR" w:eastAsia="en-US"/>
        </w:rPr>
        <w:t>&gt;</w:t>
      </w:r>
    </w:p>
    <w:p w14:paraId="5BE08AA7" w14:textId="2313D9DD" w:rsidR="003532A7" w:rsidRDefault="003532A7" w:rsidP="000B39E7">
      <w:pPr>
        <w:pStyle w:val="Ln1"/>
      </w:pPr>
      <w:r>
        <w:t>Open the SettingsPage.xaml.cs file and in the constructor, write the code to set the version number to the tbVe</w:t>
      </w:r>
      <w:r w:rsidR="007D226F">
        <w:t>rsion Text property.</w:t>
      </w:r>
    </w:p>
    <w:p w14:paraId="3C62209E" w14:textId="77777777" w:rsidR="007D226F" w:rsidRP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public</w:t>
      </w:r>
      <w:r w:rsidRPr="007D226F">
        <w:rPr>
          <w:rFonts w:ascii="Consolas" w:hAnsi="Consolas" w:cs="Consolas"/>
          <w:color w:val="000000"/>
          <w:sz w:val="19"/>
          <w:szCs w:val="19"/>
          <w:highlight w:val="white"/>
          <w:lang w:eastAsia="en-US"/>
        </w:rPr>
        <w:t xml:space="preserve"> SettingsPage()</w:t>
      </w:r>
    </w:p>
    <w:p w14:paraId="1B8A1675" w14:textId="77777777" w:rsidR="007D226F" w:rsidRP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p>
    <w:p w14:paraId="1B8C3DCE" w14:textId="77777777" w:rsidR="007D226F" w:rsidRP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this</w:t>
      </w:r>
      <w:r w:rsidRPr="007D226F">
        <w:rPr>
          <w:rFonts w:ascii="Consolas" w:hAnsi="Consolas" w:cs="Consolas"/>
          <w:color w:val="000000"/>
          <w:sz w:val="19"/>
          <w:szCs w:val="19"/>
          <w:highlight w:val="white"/>
          <w:lang w:eastAsia="en-US"/>
        </w:rPr>
        <w:t>.InitializeComponent();</w:t>
      </w:r>
    </w:p>
    <w:p w14:paraId="6E2BBD42" w14:textId="77777777" w:rsidR="007D226F" w:rsidRP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eastAsia="en-US"/>
        </w:rPr>
      </w:pPr>
    </w:p>
    <w:p w14:paraId="1F087A60" w14:textId="77777777" w:rsidR="007D226F" w:rsidRP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2B91AF"/>
          <w:sz w:val="19"/>
          <w:szCs w:val="19"/>
          <w:highlight w:val="white"/>
          <w:lang w:eastAsia="en-US"/>
        </w:rPr>
        <w:t>Version</w:t>
      </w:r>
      <w:r w:rsidRPr="007D226F">
        <w:rPr>
          <w:rFonts w:ascii="Consolas" w:hAnsi="Consolas" w:cs="Consolas"/>
          <w:color w:val="000000"/>
          <w:sz w:val="19"/>
          <w:szCs w:val="19"/>
          <w:highlight w:val="white"/>
          <w:lang w:eastAsia="en-US"/>
        </w:rPr>
        <w:t xml:space="preserve"> v = GetAppAssemblyVersion();</w:t>
      </w:r>
    </w:p>
    <w:p w14:paraId="234B6FD8" w14:textId="77777777" w:rsidR="007D226F" w:rsidRP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lastRenderedPageBreak/>
        <w:t xml:space="preserve">            tbVersion.Text = </w:t>
      </w:r>
    </w:p>
    <w:p w14:paraId="200E8970" w14:textId="77777777" w:rsidR="007D226F" w:rsidRP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string</w:t>
      </w:r>
      <w:r w:rsidRPr="007D226F">
        <w:rPr>
          <w:rFonts w:ascii="Consolas" w:hAnsi="Consolas" w:cs="Consolas"/>
          <w:color w:val="000000"/>
          <w:sz w:val="19"/>
          <w:szCs w:val="19"/>
          <w:highlight w:val="white"/>
          <w:lang w:eastAsia="en-US"/>
        </w:rPr>
        <w:t>.Format(</w:t>
      </w:r>
    </w:p>
    <w:p w14:paraId="68BB4A9A" w14:textId="77777777" w:rsidR="007D226F" w:rsidRP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A31515"/>
          <w:sz w:val="19"/>
          <w:szCs w:val="19"/>
          <w:highlight w:val="white"/>
          <w:lang w:eastAsia="en-US"/>
        </w:rPr>
        <w:t>"Version {0}.{1}.{2}.{3}"</w:t>
      </w:r>
      <w:r w:rsidRPr="007D226F">
        <w:rPr>
          <w:rFonts w:ascii="Consolas" w:hAnsi="Consolas" w:cs="Consolas"/>
          <w:color w:val="000000"/>
          <w:sz w:val="19"/>
          <w:szCs w:val="19"/>
          <w:highlight w:val="white"/>
          <w:lang w:eastAsia="en-US"/>
        </w:rPr>
        <w:t>,</w:t>
      </w:r>
    </w:p>
    <w:p w14:paraId="7429E9A2" w14:textId="77777777" w:rsidR="007D226F" w:rsidRP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v.Major, v.Minor, v.Build, v.Revision</w:t>
      </w:r>
    </w:p>
    <w:p w14:paraId="06F4D714" w14:textId="77777777" w:rsid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val="fr-FR" w:eastAsia="en-US"/>
        </w:rPr>
      </w:pPr>
      <w:r w:rsidRPr="007D226F">
        <w:rPr>
          <w:rFonts w:ascii="Consolas" w:hAnsi="Consolas" w:cs="Consolas"/>
          <w:color w:val="000000"/>
          <w:sz w:val="19"/>
          <w:szCs w:val="19"/>
          <w:highlight w:val="white"/>
          <w:lang w:eastAsia="en-US"/>
        </w:rPr>
        <w:t xml:space="preserve">                </w:t>
      </w:r>
      <w:r>
        <w:rPr>
          <w:rFonts w:ascii="Consolas" w:hAnsi="Consolas" w:cs="Consolas"/>
          <w:color w:val="000000"/>
          <w:sz w:val="19"/>
          <w:szCs w:val="19"/>
          <w:highlight w:val="white"/>
          <w:lang w:val="fr-FR" w:eastAsia="en-US"/>
        </w:rPr>
        <w:t>);</w:t>
      </w:r>
    </w:p>
    <w:p w14:paraId="4B99AF3A" w14:textId="67E48147" w:rsidR="007D226F" w:rsidRDefault="007D226F" w:rsidP="00525283">
      <w:pPr>
        <w:autoSpaceDE w:val="0"/>
        <w:autoSpaceDN w:val="0"/>
        <w:adjustRightInd w:val="0"/>
        <w:spacing w:after="0" w:line="240" w:lineRule="auto"/>
        <w:ind w:left="1080"/>
      </w:pPr>
      <w:r>
        <w:rPr>
          <w:highlight w:val="white"/>
        </w:rPr>
        <w:t xml:space="preserve">        </w:t>
      </w:r>
      <w:r w:rsidR="00A65290">
        <w:rPr>
          <w:highlight w:val="white"/>
        </w:rPr>
        <w:tab/>
        <w:t xml:space="preserve">  </w:t>
      </w:r>
      <w:r w:rsidRPr="000B39E7">
        <w:rPr>
          <w:rFonts w:ascii="Consolas" w:hAnsi="Consolas" w:cs="Consolas"/>
          <w:color w:val="000000"/>
          <w:sz w:val="19"/>
          <w:szCs w:val="19"/>
          <w:highlight w:val="white"/>
          <w:lang w:eastAsia="en-US"/>
        </w:rPr>
        <w:t>}</w:t>
      </w:r>
    </w:p>
    <w:p w14:paraId="50340DAC" w14:textId="1DB1C75F" w:rsidR="003532A7" w:rsidRDefault="003532A7" w:rsidP="000B39E7">
      <w:pPr>
        <w:pStyle w:val="Ln1"/>
      </w:pPr>
      <w:r>
        <w:t xml:space="preserve">Write the </w:t>
      </w:r>
      <w:r w:rsidRPr="000B39E7">
        <w:rPr>
          <w:rFonts w:ascii="Consolas" w:hAnsi="Consolas" w:cs="Consolas"/>
          <w:color w:val="000000"/>
          <w:sz w:val="19"/>
          <w:szCs w:val="19"/>
          <w:highlight w:val="white"/>
          <w:lang w:val="en-US" w:eastAsia="en-US"/>
        </w:rPr>
        <w:t>GetAppAssemblyVersion</w:t>
      </w:r>
      <w:r>
        <w:t xml:space="preserve"> helper method to extract </w:t>
      </w:r>
      <w:r w:rsidR="007D226F">
        <w:t>the version of the application.</w:t>
      </w:r>
    </w:p>
    <w:p w14:paraId="18A7DBC3" w14:textId="77777777" w:rsidR="007D226F" w:rsidRPr="00422A38"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EF1220">
        <w:rPr>
          <w:rFonts w:ascii="Consolas" w:hAnsi="Consolas" w:cs="Consolas"/>
          <w:color w:val="000000"/>
          <w:sz w:val="19"/>
          <w:szCs w:val="19"/>
          <w:highlight w:val="white"/>
          <w:lang w:eastAsia="en-US"/>
        </w:rPr>
        <w:t xml:space="preserve">        </w:t>
      </w:r>
      <w:r w:rsidRPr="00422A38">
        <w:rPr>
          <w:rFonts w:ascii="Consolas" w:hAnsi="Consolas" w:cs="Consolas"/>
          <w:color w:val="0000FF"/>
          <w:sz w:val="19"/>
          <w:szCs w:val="19"/>
          <w:highlight w:val="white"/>
          <w:lang w:eastAsia="en-US"/>
        </w:rPr>
        <w:t>private</w:t>
      </w:r>
      <w:r w:rsidRPr="00422A38">
        <w:rPr>
          <w:rFonts w:ascii="Consolas" w:hAnsi="Consolas" w:cs="Consolas"/>
          <w:color w:val="000000"/>
          <w:sz w:val="19"/>
          <w:szCs w:val="19"/>
          <w:highlight w:val="white"/>
          <w:lang w:eastAsia="en-US"/>
        </w:rPr>
        <w:t xml:space="preserve"> </w:t>
      </w:r>
      <w:r w:rsidRPr="00422A38">
        <w:rPr>
          <w:rFonts w:ascii="Consolas" w:hAnsi="Consolas" w:cs="Consolas"/>
          <w:color w:val="2B91AF"/>
          <w:sz w:val="19"/>
          <w:szCs w:val="19"/>
          <w:highlight w:val="white"/>
          <w:lang w:eastAsia="en-US"/>
        </w:rPr>
        <w:t>Version</w:t>
      </w:r>
      <w:r w:rsidRPr="00422A38">
        <w:rPr>
          <w:rFonts w:ascii="Consolas" w:hAnsi="Consolas" w:cs="Consolas"/>
          <w:color w:val="000000"/>
          <w:sz w:val="19"/>
          <w:szCs w:val="19"/>
          <w:highlight w:val="white"/>
          <w:lang w:eastAsia="en-US"/>
        </w:rPr>
        <w:t xml:space="preserve"> GetAppAssemblyVersion()</w:t>
      </w:r>
    </w:p>
    <w:p w14:paraId="7AA6765E" w14:textId="77777777" w:rsidR="007D226F" w:rsidRPr="00422A38"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422A38">
        <w:rPr>
          <w:rFonts w:ascii="Consolas" w:hAnsi="Consolas" w:cs="Consolas"/>
          <w:color w:val="000000"/>
          <w:sz w:val="19"/>
          <w:szCs w:val="19"/>
          <w:highlight w:val="white"/>
          <w:lang w:eastAsia="en-US"/>
        </w:rPr>
        <w:t xml:space="preserve">        {</w:t>
      </w:r>
    </w:p>
    <w:p w14:paraId="5F17ECA2" w14:textId="77777777" w:rsidR="007D226F" w:rsidRPr="00422A38"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422A38">
        <w:rPr>
          <w:rFonts w:ascii="Consolas" w:hAnsi="Consolas" w:cs="Consolas"/>
          <w:color w:val="000000"/>
          <w:sz w:val="19"/>
          <w:szCs w:val="19"/>
          <w:highlight w:val="white"/>
          <w:lang w:eastAsia="en-US"/>
        </w:rPr>
        <w:t xml:space="preserve">            </w:t>
      </w:r>
      <w:r w:rsidRPr="00422A38">
        <w:rPr>
          <w:rFonts w:ascii="Consolas" w:hAnsi="Consolas" w:cs="Consolas"/>
          <w:color w:val="2B91AF"/>
          <w:sz w:val="19"/>
          <w:szCs w:val="19"/>
          <w:highlight w:val="white"/>
          <w:lang w:eastAsia="en-US"/>
        </w:rPr>
        <w:t>Type</w:t>
      </w:r>
      <w:r w:rsidRPr="00422A38">
        <w:rPr>
          <w:rFonts w:ascii="Consolas" w:hAnsi="Consolas" w:cs="Consolas"/>
          <w:color w:val="000000"/>
          <w:sz w:val="19"/>
          <w:szCs w:val="19"/>
          <w:highlight w:val="white"/>
          <w:lang w:eastAsia="en-US"/>
        </w:rPr>
        <w:t xml:space="preserve"> t = </w:t>
      </w:r>
      <w:r w:rsidRPr="00422A38">
        <w:rPr>
          <w:rFonts w:ascii="Consolas" w:hAnsi="Consolas" w:cs="Consolas"/>
          <w:color w:val="0000FF"/>
          <w:sz w:val="19"/>
          <w:szCs w:val="19"/>
          <w:highlight w:val="white"/>
          <w:lang w:eastAsia="en-US"/>
        </w:rPr>
        <w:t>typeof</w:t>
      </w:r>
      <w:r w:rsidRPr="00422A38">
        <w:rPr>
          <w:rFonts w:ascii="Consolas" w:hAnsi="Consolas" w:cs="Consolas"/>
          <w:color w:val="000000"/>
          <w:sz w:val="19"/>
          <w:szCs w:val="19"/>
          <w:highlight w:val="white"/>
          <w:lang w:eastAsia="en-US"/>
        </w:rPr>
        <w:t>(</w:t>
      </w:r>
      <w:r w:rsidRPr="00422A38">
        <w:rPr>
          <w:rFonts w:ascii="Consolas" w:hAnsi="Consolas" w:cs="Consolas"/>
          <w:color w:val="2B91AF"/>
          <w:sz w:val="19"/>
          <w:szCs w:val="19"/>
          <w:highlight w:val="white"/>
          <w:lang w:eastAsia="en-US"/>
        </w:rPr>
        <w:t>App</w:t>
      </w:r>
      <w:r w:rsidRPr="00422A38">
        <w:rPr>
          <w:rFonts w:ascii="Consolas" w:hAnsi="Consolas" w:cs="Consolas"/>
          <w:color w:val="000000"/>
          <w:sz w:val="19"/>
          <w:szCs w:val="19"/>
          <w:highlight w:val="white"/>
          <w:lang w:eastAsia="en-US"/>
        </w:rPr>
        <w:t>);</w:t>
      </w:r>
    </w:p>
    <w:p w14:paraId="33DDDFB0" w14:textId="77777777" w:rsidR="007D226F" w:rsidRP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422A38">
        <w:rPr>
          <w:rFonts w:ascii="Consolas" w:hAnsi="Consolas" w:cs="Consolas"/>
          <w:color w:val="000000"/>
          <w:sz w:val="19"/>
          <w:szCs w:val="19"/>
          <w:highlight w:val="white"/>
          <w:lang w:eastAsia="en-US"/>
        </w:rPr>
        <w:t xml:space="preserve">            </w:t>
      </w:r>
      <w:r w:rsidRPr="007D226F">
        <w:rPr>
          <w:rFonts w:ascii="Consolas" w:hAnsi="Consolas" w:cs="Consolas"/>
          <w:color w:val="2B91AF"/>
          <w:sz w:val="19"/>
          <w:szCs w:val="19"/>
          <w:highlight w:val="white"/>
          <w:lang w:eastAsia="en-US"/>
        </w:rPr>
        <w:t>Assembly</w:t>
      </w:r>
      <w:r w:rsidRPr="007D226F">
        <w:rPr>
          <w:rFonts w:ascii="Consolas" w:hAnsi="Consolas" w:cs="Consolas"/>
          <w:color w:val="000000"/>
          <w:sz w:val="19"/>
          <w:szCs w:val="19"/>
          <w:highlight w:val="white"/>
          <w:lang w:eastAsia="en-US"/>
        </w:rPr>
        <w:t xml:space="preserve"> assembly = t.GetTypeInfo().Assembly;</w:t>
      </w:r>
    </w:p>
    <w:p w14:paraId="61DB3ECC" w14:textId="77777777" w:rsidR="007D226F" w:rsidRP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2B91AF"/>
          <w:sz w:val="19"/>
          <w:szCs w:val="19"/>
          <w:highlight w:val="white"/>
          <w:lang w:eastAsia="en-US"/>
        </w:rPr>
        <w:t>Version</w:t>
      </w:r>
      <w:r w:rsidRPr="007D226F">
        <w:rPr>
          <w:rFonts w:ascii="Consolas" w:hAnsi="Consolas" w:cs="Consolas"/>
          <w:color w:val="000000"/>
          <w:sz w:val="19"/>
          <w:szCs w:val="19"/>
          <w:highlight w:val="white"/>
          <w:lang w:eastAsia="en-US"/>
        </w:rPr>
        <w:t xml:space="preserve"> version = assembly.GetName().Version;</w:t>
      </w:r>
    </w:p>
    <w:p w14:paraId="33050C79" w14:textId="77777777" w:rsidR="007D226F" w:rsidRPr="007D226F" w:rsidRDefault="007D226F" w:rsidP="00525283">
      <w:pPr>
        <w:autoSpaceDE w:val="0"/>
        <w:autoSpaceDN w:val="0"/>
        <w:adjustRightInd w:val="0"/>
        <w:spacing w:after="0" w:line="240" w:lineRule="auto"/>
        <w:ind w:left="1080"/>
        <w:rPr>
          <w:rFonts w:ascii="Consolas" w:hAnsi="Consolas" w:cs="Consolas"/>
          <w:color w:val="000000"/>
          <w:sz w:val="19"/>
          <w:szCs w:val="19"/>
          <w:highlight w:val="white"/>
          <w:lang w:eastAsia="en-US"/>
        </w:rPr>
      </w:pPr>
      <w:r w:rsidRPr="007D226F">
        <w:rPr>
          <w:rFonts w:ascii="Consolas" w:hAnsi="Consolas" w:cs="Consolas"/>
          <w:color w:val="000000"/>
          <w:sz w:val="19"/>
          <w:szCs w:val="19"/>
          <w:highlight w:val="white"/>
          <w:lang w:eastAsia="en-US"/>
        </w:rPr>
        <w:t xml:space="preserve">            </w:t>
      </w:r>
      <w:r w:rsidRPr="007D226F">
        <w:rPr>
          <w:rFonts w:ascii="Consolas" w:hAnsi="Consolas" w:cs="Consolas"/>
          <w:color w:val="0000FF"/>
          <w:sz w:val="19"/>
          <w:szCs w:val="19"/>
          <w:highlight w:val="white"/>
          <w:lang w:eastAsia="en-US"/>
        </w:rPr>
        <w:t>return</w:t>
      </w:r>
      <w:r w:rsidRPr="007D226F">
        <w:rPr>
          <w:rFonts w:ascii="Consolas" w:hAnsi="Consolas" w:cs="Consolas"/>
          <w:color w:val="000000"/>
          <w:sz w:val="19"/>
          <w:szCs w:val="19"/>
          <w:highlight w:val="white"/>
          <w:lang w:eastAsia="en-US"/>
        </w:rPr>
        <w:t xml:space="preserve"> version;</w:t>
      </w:r>
    </w:p>
    <w:p w14:paraId="483A4CAC" w14:textId="57362720" w:rsidR="007D226F" w:rsidRPr="007D226F" w:rsidRDefault="007D226F" w:rsidP="00525283">
      <w:pPr>
        <w:autoSpaceDE w:val="0"/>
        <w:autoSpaceDN w:val="0"/>
        <w:adjustRightInd w:val="0"/>
        <w:spacing w:after="0" w:line="240" w:lineRule="auto"/>
        <w:ind w:left="1080"/>
      </w:pPr>
      <w:r w:rsidRPr="007D226F">
        <w:rPr>
          <w:highlight w:val="white"/>
        </w:rPr>
        <w:t xml:space="preserve">        </w:t>
      </w:r>
      <w:r w:rsidR="00A65290">
        <w:rPr>
          <w:highlight w:val="white"/>
        </w:rPr>
        <w:tab/>
        <w:t xml:space="preserve">  </w:t>
      </w:r>
      <w:r w:rsidRPr="007D226F">
        <w:rPr>
          <w:highlight w:val="white"/>
        </w:rPr>
        <w:t>}</w:t>
      </w:r>
    </w:p>
    <w:p w14:paraId="77FD53A0" w14:textId="4C59D2D0" w:rsidR="003532A7" w:rsidRDefault="003532A7" w:rsidP="000B39E7">
      <w:pPr>
        <w:pStyle w:val="Ln1"/>
        <w:numPr>
          <w:ilvl w:val="0"/>
          <w:numId w:val="0"/>
        </w:numPr>
        <w:ind w:left="1080"/>
      </w:pPr>
      <w:r>
        <w:t xml:space="preserve">Note that the version is set </w:t>
      </w:r>
      <w:r w:rsidR="00A65290">
        <w:t xml:space="preserve">through </w:t>
      </w:r>
      <w:r>
        <w:t>attributes in the AssemblyInfo.cs file</w:t>
      </w:r>
      <w:r w:rsidR="00A65290">
        <w:t>.</w:t>
      </w:r>
    </w:p>
    <w:p w14:paraId="4C7E20A7" w14:textId="77777777" w:rsidR="003532A7" w:rsidRDefault="003532A7" w:rsidP="000B39E7">
      <w:pPr>
        <w:pStyle w:val="Art"/>
      </w:pPr>
      <w:r w:rsidRPr="003F52C0">
        <w:rPr>
          <w:noProof/>
          <w:lang w:val="fr-FR" w:eastAsia="fr-FR"/>
        </w:rPr>
        <w:drawing>
          <wp:inline distT="0" distB="0" distL="0" distR="0" wp14:anchorId="41343B44" wp14:editId="53A92F2C">
            <wp:extent cx="2038455" cy="53342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38455" cy="533427"/>
                    </a:xfrm>
                    <a:prstGeom prst="rect">
                      <a:avLst/>
                    </a:prstGeom>
                  </pic:spPr>
                </pic:pic>
              </a:graphicData>
            </a:graphic>
          </wp:inline>
        </w:drawing>
      </w:r>
    </w:p>
    <w:p w14:paraId="1DB78681" w14:textId="77777777" w:rsidR="003532A7" w:rsidRDefault="003532A7" w:rsidP="000B39E7">
      <w:pPr>
        <w:pStyle w:val="Ln1"/>
        <w:numPr>
          <w:ilvl w:val="0"/>
          <w:numId w:val="0"/>
        </w:numPr>
        <w:ind w:left="1080"/>
      </w:pPr>
      <w:r>
        <w:t xml:space="preserve">Only the </w:t>
      </w:r>
      <w:r w:rsidRPr="00EB2628">
        <w:rPr>
          <w:rFonts w:ascii="Consolas" w:hAnsi="Consolas" w:cs="Consolas"/>
          <w:color w:val="2B91AF"/>
          <w:sz w:val="19"/>
          <w:szCs w:val="19"/>
          <w:highlight w:val="white"/>
          <w:lang w:eastAsia="en-US"/>
        </w:rPr>
        <w:t>AssemblyVersion</w:t>
      </w:r>
      <w:r>
        <w:t xml:space="preserve"> attribute is taken into account by the .NET Framework and the Store: </w:t>
      </w:r>
    </w:p>
    <w:p w14:paraId="6B78DE67" w14:textId="77777777" w:rsidR="00645345" w:rsidRDefault="003532A7" w:rsidP="000B39E7">
      <w:pPr>
        <w:pStyle w:val="Art"/>
      </w:pPr>
      <w:r w:rsidRPr="003F52C0">
        <w:rPr>
          <w:noProof/>
          <w:lang w:val="fr-FR" w:eastAsia="fr-FR"/>
        </w:rPr>
        <w:drawing>
          <wp:inline distT="0" distB="0" distL="0" distR="0" wp14:anchorId="2265B400" wp14:editId="104E4EAB">
            <wp:extent cx="4257675" cy="7715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57675" cy="771525"/>
                    </a:xfrm>
                    <a:prstGeom prst="rect">
                      <a:avLst/>
                    </a:prstGeom>
                  </pic:spPr>
                </pic:pic>
              </a:graphicData>
            </a:graphic>
          </wp:inline>
        </w:drawing>
      </w:r>
      <w:r>
        <w:br/>
      </w:r>
    </w:p>
    <w:p w14:paraId="24AFC28E" w14:textId="09ACF977" w:rsidR="003532A7" w:rsidRDefault="003532A7" w:rsidP="000B39E7">
      <w:pPr>
        <w:pStyle w:val="Ln1"/>
        <w:numPr>
          <w:ilvl w:val="0"/>
          <w:numId w:val="0"/>
        </w:numPr>
        <w:ind w:left="1080"/>
      </w:pPr>
      <w:r>
        <w:t>Each time you publish a new version of an application, you need to increment this value.</w:t>
      </w:r>
    </w:p>
    <w:p w14:paraId="05C78433" w14:textId="03909973" w:rsidR="003532A7" w:rsidRDefault="003532A7" w:rsidP="000B39E7">
      <w:pPr>
        <w:pStyle w:val="Ln1"/>
      </w:pPr>
      <w:r>
        <w:t>Run the application and the About settings should look like the following</w:t>
      </w:r>
      <w:r w:rsidR="003038CF">
        <w:t>:</w:t>
      </w:r>
    </w:p>
    <w:p w14:paraId="52275E5C" w14:textId="1B2927EB" w:rsidR="003532A7" w:rsidRDefault="003038CF" w:rsidP="000B39E7">
      <w:pPr>
        <w:pStyle w:val="Art"/>
      </w:pPr>
      <w:r w:rsidRPr="003F52C0">
        <w:rPr>
          <w:noProof/>
          <w:lang w:val="fr-FR" w:eastAsia="fr-FR"/>
        </w:rPr>
        <w:drawing>
          <wp:inline distT="0" distB="0" distL="0" distR="0" wp14:anchorId="14ED1387" wp14:editId="58204124">
            <wp:extent cx="2743200" cy="23513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46676" cy="2354294"/>
                    </a:xfrm>
                    <a:prstGeom prst="rect">
                      <a:avLst/>
                    </a:prstGeom>
                  </pic:spPr>
                </pic:pic>
              </a:graphicData>
            </a:graphic>
          </wp:inline>
        </w:drawing>
      </w:r>
    </w:p>
    <w:p w14:paraId="45A832FF" w14:textId="0DF6A67A" w:rsidR="008C4344" w:rsidRDefault="002D6F7F" w:rsidP="000B39E7">
      <w:pPr>
        <w:pStyle w:val="Ln1"/>
      </w:pPr>
      <w:r>
        <w:t>T</w:t>
      </w:r>
      <w:r w:rsidR="008C4344">
        <w:t>he Privacy statement</w:t>
      </w:r>
      <w:r w:rsidR="003D6E92">
        <w:t xml:space="preserve"> </w:t>
      </w:r>
      <w:r>
        <w:t>page will look like the following</w:t>
      </w:r>
      <w:r w:rsidR="008C4344">
        <w:t>:</w:t>
      </w:r>
    </w:p>
    <w:p w14:paraId="6F76CFBE" w14:textId="1E7D0633" w:rsidR="008C4344" w:rsidRDefault="008C4344" w:rsidP="000B39E7">
      <w:pPr>
        <w:pStyle w:val="Art"/>
      </w:pPr>
      <w:r w:rsidRPr="003F52C0">
        <w:rPr>
          <w:noProof/>
          <w:lang w:val="fr-FR" w:eastAsia="fr-FR"/>
        </w:rPr>
        <w:lastRenderedPageBreak/>
        <w:drawing>
          <wp:inline distT="0" distB="0" distL="0" distR="0" wp14:anchorId="6BC8C1B5" wp14:editId="74013CF9">
            <wp:extent cx="5081588" cy="4025276"/>
            <wp:effectExtent l="0" t="0" r="508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84167" cy="4027319"/>
                    </a:xfrm>
                    <a:prstGeom prst="rect">
                      <a:avLst/>
                    </a:prstGeom>
                  </pic:spPr>
                </pic:pic>
              </a:graphicData>
            </a:graphic>
          </wp:inline>
        </w:drawing>
      </w:r>
    </w:p>
    <w:p w14:paraId="3D639CA2" w14:textId="77777777" w:rsidR="00525283" w:rsidRDefault="00525283" w:rsidP="000B39E7">
      <w:pPr>
        <w:pStyle w:val="Art"/>
      </w:pPr>
    </w:p>
    <w:p w14:paraId="0CEA7B81" w14:textId="1AEC3350" w:rsidR="00525283" w:rsidRDefault="00525283" w:rsidP="00525283"/>
    <w:p w14:paraId="72793750" w14:textId="3C31B526" w:rsidR="00F941DD" w:rsidRDefault="00F941DD" w:rsidP="009D2105">
      <w:pPr>
        <w:pStyle w:val="Heading1"/>
        <w:spacing w:after="0" w:line="276" w:lineRule="auto"/>
      </w:pPr>
      <w:bookmarkStart w:id="16" w:name="_Toc433385527"/>
      <w:r>
        <w:lastRenderedPageBreak/>
        <w:t xml:space="preserve">Lab 2: </w:t>
      </w:r>
      <w:r w:rsidR="006A1E4F">
        <w:t>Contoso Products Admin Web Application</w:t>
      </w:r>
      <w:bookmarkEnd w:id="16"/>
      <w:r w:rsidR="006A1E4F">
        <w:t xml:space="preserve"> </w:t>
      </w:r>
    </w:p>
    <w:p w14:paraId="62EE3A55" w14:textId="4A5D5197" w:rsidR="00F941DD" w:rsidRDefault="00F941DD" w:rsidP="009D2105">
      <w:pPr>
        <w:pStyle w:val="Heading4"/>
        <w:tabs>
          <w:tab w:val="left" w:pos="5547"/>
          <w:tab w:val="left" w:pos="5987"/>
        </w:tabs>
        <w:spacing w:line="276" w:lineRule="auto"/>
      </w:pPr>
      <w:r w:rsidRPr="002F5608">
        <w:t>Introduction</w:t>
      </w:r>
    </w:p>
    <w:p w14:paraId="57EF2B11" w14:textId="276D71AE" w:rsidR="00F941DD" w:rsidRPr="00F941DD" w:rsidRDefault="00F941DD" w:rsidP="009D2105">
      <w:pPr>
        <w:spacing w:after="0"/>
      </w:pPr>
      <w:r w:rsidRPr="00F941DD">
        <w:rPr>
          <w:lang w:val="en"/>
        </w:rPr>
        <w:t xml:space="preserve">This tutorial shows how to create an ASP.NET web application and deploy it to </w:t>
      </w:r>
      <w:hyperlink r:id="rId59" w:history="1">
        <w:r w:rsidRPr="00F941DD">
          <w:rPr>
            <w:rStyle w:val="Hyperlink"/>
            <w:lang w:val="en"/>
          </w:rPr>
          <w:t>App Service Web Apps</w:t>
        </w:r>
      </w:hyperlink>
      <w:r w:rsidRPr="00F941DD">
        <w:rPr>
          <w:lang w:val="en"/>
        </w:rPr>
        <w:t xml:space="preserve"> by using Visual Studio 2015 or Visual Studio 2013. The tutorial assumes that you have no prior experience</w:t>
      </w:r>
      <w:r w:rsidR="00C366FB">
        <w:rPr>
          <w:lang w:val="en"/>
        </w:rPr>
        <w:t xml:space="preserve"> in</w:t>
      </w:r>
      <w:r w:rsidRPr="00F941DD">
        <w:rPr>
          <w:lang w:val="en"/>
        </w:rPr>
        <w:t xml:space="preserve"> using </w:t>
      </w:r>
      <w:r w:rsidR="00C366FB">
        <w:rPr>
          <w:lang w:val="en"/>
        </w:rPr>
        <w:t xml:space="preserve">Microsoft </w:t>
      </w:r>
      <w:r w:rsidRPr="00F941DD">
        <w:rPr>
          <w:lang w:val="en"/>
        </w:rPr>
        <w:t>Azure or ASP.NET. On completing the tutorial, you'll have a simple web application up and running in the cloud.</w:t>
      </w:r>
    </w:p>
    <w:p w14:paraId="154778FE" w14:textId="790FDB54" w:rsidR="00F941DD" w:rsidRPr="005F2AFE" w:rsidRDefault="00F941DD" w:rsidP="009D2105">
      <w:pPr>
        <w:pStyle w:val="Heading4"/>
        <w:spacing w:line="276" w:lineRule="auto"/>
        <w:rPr>
          <w:color w:val="A6A6A6" w:themeColor="background1" w:themeShade="A6"/>
        </w:rPr>
      </w:pPr>
      <w:r w:rsidRPr="002F5608">
        <w:t>Objectives</w:t>
      </w:r>
    </w:p>
    <w:p w14:paraId="5CD9ABA6" w14:textId="705E1EAC" w:rsidR="0078086B" w:rsidRDefault="0078086B" w:rsidP="0078086B">
      <w:r>
        <w:t xml:space="preserve">After completing this lab, you will be able to leverage rapid application development and improve your application </w:t>
      </w:r>
      <w:r w:rsidR="00C366FB">
        <w:t xml:space="preserve">lifecycle </w:t>
      </w:r>
      <w:r>
        <w:t>management (ALM) through the following features:</w:t>
      </w:r>
    </w:p>
    <w:p w14:paraId="259AF552" w14:textId="79AAC2F8" w:rsidR="0078086B" w:rsidRDefault="0078086B" w:rsidP="000B39E7">
      <w:pPr>
        <w:pStyle w:val="ListParagraph"/>
        <w:numPr>
          <w:ilvl w:val="0"/>
          <w:numId w:val="34"/>
        </w:numPr>
        <w:spacing w:after="0" w:line="276" w:lineRule="auto"/>
      </w:pPr>
      <w:r>
        <w:t xml:space="preserve">Quickly Create </w:t>
      </w:r>
      <w:r w:rsidR="00C366FB">
        <w:t>ASP</w:t>
      </w:r>
      <w:r>
        <w:t>.</w:t>
      </w:r>
      <w:r w:rsidR="00C366FB">
        <w:t xml:space="preserve">NET </w:t>
      </w:r>
      <w:r>
        <w:t xml:space="preserve">Web </w:t>
      </w:r>
      <w:r w:rsidR="00C366FB">
        <w:t xml:space="preserve">App </w:t>
      </w:r>
      <w:r>
        <w:t>in Azure</w:t>
      </w:r>
      <w:r w:rsidR="008C3BF2">
        <w:t>.</w:t>
      </w:r>
    </w:p>
    <w:p w14:paraId="44C2017D" w14:textId="4213C93A" w:rsidR="0078086B" w:rsidRDefault="0078086B" w:rsidP="000B39E7">
      <w:pPr>
        <w:pStyle w:val="ListParagraph"/>
        <w:numPr>
          <w:ilvl w:val="0"/>
          <w:numId w:val="34"/>
        </w:numPr>
        <w:spacing w:after="0" w:line="276" w:lineRule="auto"/>
      </w:pPr>
      <w:r>
        <w:t>Auto</w:t>
      </w:r>
      <w:r w:rsidR="00C366FB">
        <w:t>-g</w:t>
      </w:r>
      <w:r>
        <w:t>enerate your basic back</w:t>
      </w:r>
      <w:r w:rsidR="00C366FB">
        <w:t xml:space="preserve"> </w:t>
      </w:r>
      <w:r>
        <w:t>end code for your model</w:t>
      </w:r>
      <w:r w:rsidR="008C3BF2">
        <w:t>.</w:t>
      </w:r>
    </w:p>
    <w:p w14:paraId="61BFE2D0" w14:textId="5B02A6EF" w:rsidR="0078086B" w:rsidRDefault="0078086B" w:rsidP="000B39E7">
      <w:pPr>
        <w:pStyle w:val="ListParagraph"/>
        <w:numPr>
          <w:ilvl w:val="0"/>
          <w:numId w:val="34"/>
        </w:numPr>
        <w:spacing w:after="0" w:line="276" w:lineRule="auto"/>
      </w:pPr>
      <w:r>
        <w:t>Save time by enabling continuous deployment</w:t>
      </w:r>
      <w:r w:rsidR="008C3BF2">
        <w:t>.</w:t>
      </w:r>
    </w:p>
    <w:p w14:paraId="60F12042" w14:textId="77777777" w:rsidR="0078086B" w:rsidRDefault="0078086B" w:rsidP="0078086B">
      <w:pPr>
        <w:pStyle w:val="Lb1"/>
        <w:numPr>
          <w:ilvl w:val="0"/>
          <w:numId w:val="0"/>
        </w:numPr>
        <w:tabs>
          <w:tab w:val="clear" w:pos="720"/>
        </w:tabs>
        <w:spacing w:after="0"/>
        <w:ind w:left="720"/>
      </w:pPr>
    </w:p>
    <w:p w14:paraId="0B1E9926" w14:textId="7C275178" w:rsidR="00F941DD" w:rsidRPr="005F2AFE" w:rsidRDefault="00F941DD" w:rsidP="009D2105">
      <w:pPr>
        <w:pStyle w:val="Heading4"/>
        <w:spacing w:line="276" w:lineRule="auto"/>
        <w:rPr>
          <w:color w:val="A6A6A6" w:themeColor="background1" w:themeShade="A6"/>
        </w:rPr>
      </w:pPr>
      <w:r w:rsidRPr="00037718">
        <w:t xml:space="preserve">Estimated </w:t>
      </w:r>
      <w:r w:rsidR="00525283">
        <w:t>T</w:t>
      </w:r>
      <w:r w:rsidRPr="00037718">
        <w:t xml:space="preserve">ime to </w:t>
      </w:r>
      <w:r w:rsidR="00525283">
        <w:t>C</w:t>
      </w:r>
      <w:r w:rsidRPr="00037718">
        <w:t xml:space="preserve">omplete </w:t>
      </w:r>
      <w:r w:rsidR="00525283">
        <w:t>T</w:t>
      </w:r>
      <w:r w:rsidRPr="00037718">
        <w:t xml:space="preserve">his </w:t>
      </w:r>
      <w:r w:rsidR="00525283">
        <w:t>L</w:t>
      </w:r>
      <w:r w:rsidRPr="00037718">
        <w:t>ab</w:t>
      </w:r>
      <w:r>
        <w:t xml:space="preserve"> </w:t>
      </w:r>
    </w:p>
    <w:p w14:paraId="2FE5F590" w14:textId="77C01CBF" w:rsidR="00F941DD" w:rsidRDefault="00F368D9" w:rsidP="009D2105">
      <w:pPr>
        <w:spacing w:after="0" w:line="276" w:lineRule="auto"/>
      </w:pPr>
      <w:r>
        <w:t>75</w:t>
      </w:r>
      <w:r w:rsidR="00F941DD" w:rsidRPr="007D226F">
        <w:t xml:space="preserve"> minutes</w:t>
      </w:r>
    </w:p>
    <w:p w14:paraId="1D842883" w14:textId="5B835B0D" w:rsidR="0078086B" w:rsidRDefault="0078086B" w:rsidP="009D2105">
      <w:pPr>
        <w:spacing w:after="0" w:line="276" w:lineRule="auto"/>
      </w:pPr>
    </w:p>
    <w:p w14:paraId="7346535D" w14:textId="77777777" w:rsidR="0078086B" w:rsidRDefault="0078086B" w:rsidP="000B39E7">
      <w:pPr>
        <w:pStyle w:val="Heading4"/>
        <w:spacing w:line="276" w:lineRule="auto"/>
      </w:pPr>
      <w:r>
        <w:t xml:space="preserve">Scenario </w:t>
      </w:r>
    </w:p>
    <w:p w14:paraId="6BF9105B" w14:textId="08F78DBD" w:rsidR="0078086B" w:rsidRPr="00A8207F" w:rsidRDefault="0078086B" w:rsidP="0078086B">
      <w:r>
        <w:t xml:space="preserve">In order to maximize the reach of your application, you could extend part of your solution as a web front. Indeed, you could define that your application on mobile devices would </w:t>
      </w:r>
      <w:r w:rsidR="00F61539">
        <w:t xml:space="preserve">provide </w:t>
      </w:r>
      <w:r>
        <w:t>administrative tasks through a web application</w:t>
      </w:r>
      <w:r w:rsidR="00F61539">
        <w:t>. An example is:</w:t>
      </w:r>
      <w:r w:rsidR="00C366FB">
        <w:t xml:space="preserve"> the </w:t>
      </w:r>
      <w:r>
        <w:t>Centralize Model management (Add, Update, Remove, etc.)</w:t>
      </w:r>
    </w:p>
    <w:p w14:paraId="5948F290" w14:textId="77777777" w:rsidR="0078086B" w:rsidRPr="007D226F" w:rsidRDefault="0078086B" w:rsidP="009D2105">
      <w:pPr>
        <w:spacing w:after="0" w:line="276" w:lineRule="auto"/>
      </w:pPr>
    </w:p>
    <w:p w14:paraId="609DC8AA" w14:textId="25A83825" w:rsidR="002C43C8" w:rsidRPr="000B39E7" w:rsidRDefault="002C43C8" w:rsidP="009D2105">
      <w:pPr>
        <w:pStyle w:val="Heading2"/>
        <w:spacing w:line="276" w:lineRule="auto"/>
      </w:pPr>
      <w:r>
        <w:br w:type="page"/>
      </w:r>
      <w:bookmarkStart w:id="17" w:name="_Toc433385528"/>
      <w:r>
        <w:lastRenderedPageBreak/>
        <w:t xml:space="preserve">Exercise 1: </w:t>
      </w:r>
      <w:r w:rsidR="0078086B">
        <w:t>Create an Admin Website</w:t>
      </w:r>
      <w:bookmarkEnd w:id="17"/>
    </w:p>
    <w:p w14:paraId="2027F993" w14:textId="507E70D9" w:rsidR="002C43C8" w:rsidRPr="005F2AFE" w:rsidRDefault="002C43C8" w:rsidP="009D2105">
      <w:pPr>
        <w:pStyle w:val="Heading4"/>
        <w:spacing w:line="276" w:lineRule="auto"/>
        <w:rPr>
          <w:color w:val="A6A6A6" w:themeColor="background1" w:themeShade="A6"/>
        </w:rPr>
      </w:pPr>
      <w:r w:rsidRPr="002F5608">
        <w:t>Objectives</w:t>
      </w:r>
    </w:p>
    <w:p w14:paraId="389E51BF" w14:textId="5F6E3215" w:rsidR="002C43C8" w:rsidRPr="007D226F" w:rsidRDefault="002C43C8" w:rsidP="009D2105">
      <w:pPr>
        <w:spacing w:after="0" w:line="276" w:lineRule="auto"/>
      </w:pPr>
      <w:r w:rsidRPr="007D226F">
        <w:t>In this exercise, you will learn how to:</w:t>
      </w:r>
    </w:p>
    <w:p w14:paraId="2CB2E1F5" w14:textId="3605AB00" w:rsidR="002C43C8" w:rsidRPr="007D226F" w:rsidRDefault="002C43C8" w:rsidP="000B39E7">
      <w:pPr>
        <w:pStyle w:val="ListParagraph"/>
        <w:numPr>
          <w:ilvl w:val="0"/>
          <w:numId w:val="34"/>
        </w:numPr>
        <w:spacing w:after="0" w:line="276" w:lineRule="auto"/>
      </w:pPr>
      <w:r w:rsidRPr="007D226F">
        <w:t xml:space="preserve">Create </w:t>
      </w:r>
      <w:r w:rsidR="00C366FB" w:rsidRPr="007D226F">
        <w:t>A</w:t>
      </w:r>
      <w:r w:rsidR="00C366FB">
        <w:t>SP</w:t>
      </w:r>
      <w:r w:rsidRPr="007D226F">
        <w:t>.</w:t>
      </w:r>
      <w:r w:rsidR="00C366FB" w:rsidRPr="007D226F">
        <w:t>N</w:t>
      </w:r>
      <w:r w:rsidR="00C366FB">
        <w:t>ET</w:t>
      </w:r>
      <w:r w:rsidR="00C366FB" w:rsidRPr="007D226F">
        <w:t xml:space="preserve"> </w:t>
      </w:r>
      <w:r w:rsidR="00C366FB">
        <w:t>a</w:t>
      </w:r>
      <w:r w:rsidR="00C366FB" w:rsidRPr="007D226F">
        <w:t>pplication</w:t>
      </w:r>
      <w:r w:rsidR="008C3BF2">
        <w:t>.</w:t>
      </w:r>
    </w:p>
    <w:p w14:paraId="6593381D" w14:textId="4662B0AC" w:rsidR="002C43C8" w:rsidRPr="007D226F" w:rsidRDefault="002C43C8" w:rsidP="000B39E7">
      <w:pPr>
        <w:pStyle w:val="ListParagraph"/>
        <w:numPr>
          <w:ilvl w:val="0"/>
          <w:numId w:val="34"/>
        </w:numPr>
        <w:spacing w:after="0" w:line="276" w:lineRule="auto"/>
      </w:pPr>
      <w:r w:rsidRPr="007D226F">
        <w:t>Deploy to Azure</w:t>
      </w:r>
      <w:r w:rsidR="008C3BF2">
        <w:t>.</w:t>
      </w:r>
    </w:p>
    <w:p w14:paraId="5BDC8EA5" w14:textId="53208F59" w:rsidR="002C43C8" w:rsidRPr="007D226F" w:rsidRDefault="002C43C8" w:rsidP="000B39E7">
      <w:pPr>
        <w:pStyle w:val="ListParagraph"/>
        <w:numPr>
          <w:ilvl w:val="0"/>
          <w:numId w:val="34"/>
        </w:numPr>
        <w:spacing w:after="0" w:line="276" w:lineRule="auto"/>
      </w:pPr>
      <w:r w:rsidRPr="007D226F">
        <w:t>Update and redeploy</w:t>
      </w:r>
      <w:r w:rsidR="008C3BF2">
        <w:t>.</w:t>
      </w:r>
    </w:p>
    <w:p w14:paraId="37592F2D" w14:textId="77777777" w:rsidR="002C43C8" w:rsidRPr="002F5608" w:rsidRDefault="002C43C8" w:rsidP="009D2105">
      <w:pPr>
        <w:pStyle w:val="Heading4"/>
        <w:spacing w:line="276" w:lineRule="auto"/>
      </w:pPr>
      <w:r>
        <w:t>Scenario</w:t>
      </w:r>
    </w:p>
    <w:p w14:paraId="77FC1C8C" w14:textId="1ED938AA" w:rsidR="002C43C8" w:rsidRDefault="002C43C8" w:rsidP="000B39E7">
      <w:pPr>
        <w:rPr>
          <w:lang w:val="en"/>
        </w:rPr>
      </w:pPr>
      <w:r>
        <w:rPr>
          <w:lang w:val="en"/>
        </w:rPr>
        <w:t xml:space="preserve">Your first step is to create a web project in Visual Studio and a </w:t>
      </w:r>
      <w:r w:rsidR="009231F8">
        <w:rPr>
          <w:lang w:val="en"/>
        </w:rPr>
        <w:t xml:space="preserve">Web App </w:t>
      </w:r>
      <w:r>
        <w:rPr>
          <w:lang w:val="en"/>
        </w:rPr>
        <w:t xml:space="preserve">in Azure App Service. When </w:t>
      </w:r>
      <w:r w:rsidR="00C366FB">
        <w:rPr>
          <w:lang w:val="en"/>
        </w:rPr>
        <w:t>that is</w:t>
      </w:r>
      <w:r>
        <w:rPr>
          <w:lang w:val="en"/>
        </w:rPr>
        <w:t xml:space="preserve"> done, </w:t>
      </w:r>
      <w:r w:rsidR="00C366FB">
        <w:rPr>
          <w:lang w:val="en"/>
        </w:rPr>
        <w:t>you will</w:t>
      </w:r>
      <w:r>
        <w:rPr>
          <w:lang w:val="en"/>
        </w:rPr>
        <w:t xml:space="preserve"> deploy the project to the </w:t>
      </w:r>
      <w:r w:rsidR="009231F8">
        <w:rPr>
          <w:lang w:val="en"/>
        </w:rPr>
        <w:t xml:space="preserve">Web App </w:t>
      </w:r>
      <w:r>
        <w:rPr>
          <w:lang w:val="en"/>
        </w:rPr>
        <w:t>to make it available on the Internet. The diagram illustrates the create and deploy steps.</w:t>
      </w:r>
    </w:p>
    <w:p w14:paraId="1DE00D37" w14:textId="77777777" w:rsidR="002C43C8" w:rsidRDefault="002C43C8" w:rsidP="000B39E7">
      <w:pPr>
        <w:pStyle w:val="Art"/>
        <w:rPr>
          <w:lang w:val="en"/>
        </w:rPr>
      </w:pPr>
      <w:r w:rsidRPr="000B39E7">
        <w:rPr>
          <w:noProof/>
          <w:lang w:val="fr-FR" w:eastAsia="fr-FR"/>
        </w:rPr>
        <w:drawing>
          <wp:inline distT="0" distB="0" distL="0" distR="0" wp14:anchorId="3767AF41" wp14:editId="5472CDD8">
            <wp:extent cx="4429125" cy="1762125"/>
            <wp:effectExtent l="0" t="0" r="9525" b="9525"/>
            <wp:docPr id="162" name="Picture 162" descr="Create and depl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descr="Create and deplo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29125" cy="1762125"/>
                    </a:xfrm>
                    <a:prstGeom prst="rect">
                      <a:avLst/>
                    </a:prstGeom>
                    <a:noFill/>
                    <a:ln>
                      <a:noFill/>
                    </a:ln>
                  </pic:spPr>
                </pic:pic>
              </a:graphicData>
            </a:graphic>
          </wp:inline>
        </w:drawing>
      </w:r>
    </w:p>
    <w:p w14:paraId="1ED5D5FA" w14:textId="7A2A886A" w:rsidR="0078086B" w:rsidRPr="005C7336" w:rsidRDefault="006E700C" w:rsidP="000B39E7">
      <w:pPr>
        <w:rPr>
          <w:lang w:val="en"/>
        </w:rPr>
      </w:pPr>
      <w:r>
        <w:rPr>
          <w:lang w:val="en"/>
        </w:rPr>
        <w:t xml:space="preserve">The application has been named </w:t>
      </w:r>
      <w:r w:rsidRPr="006E700C">
        <w:rPr>
          <w:b/>
          <w:lang w:val="en"/>
        </w:rPr>
        <w:t>MyExample</w:t>
      </w:r>
      <w:r>
        <w:rPr>
          <w:lang w:val="en"/>
        </w:rPr>
        <w:t xml:space="preserve"> in the guide</w:t>
      </w:r>
      <w:r w:rsidR="00C366FB">
        <w:rPr>
          <w:lang w:val="en"/>
        </w:rPr>
        <w:t>. F</w:t>
      </w:r>
      <w:r>
        <w:rPr>
          <w:lang w:val="en"/>
        </w:rPr>
        <w:t xml:space="preserve">eel free to customize and provide a unique name as it will be mandatory when creating </w:t>
      </w:r>
      <w:r w:rsidR="00C366FB">
        <w:rPr>
          <w:lang w:val="en"/>
        </w:rPr>
        <w:t xml:space="preserve">a </w:t>
      </w:r>
      <w:r>
        <w:rPr>
          <w:lang w:val="en"/>
        </w:rPr>
        <w:t>resource in Azure.</w:t>
      </w:r>
      <w:r w:rsidR="0078086B" w:rsidRPr="0078086B">
        <w:rPr>
          <w:lang w:val="en"/>
        </w:rPr>
        <w:t xml:space="preserve"> </w:t>
      </w:r>
      <w:r w:rsidR="00C366FB">
        <w:rPr>
          <w:lang w:val="en"/>
        </w:rPr>
        <w:t xml:space="preserve">It is recommended that you </w:t>
      </w:r>
      <w:r w:rsidR="0078086B" w:rsidRPr="005C7336">
        <w:rPr>
          <w:lang w:val="en"/>
        </w:rPr>
        <w:t>choose a more meaning</w:t>
      </w:r>
      <w:r w:rsidR="00C366FB">
        <w:rPr>
          <w:lang w:val="en"/>
        </w:rPr>
        <w:t xml:space="preserve">ful application name, for example, </w:t>
      </w:r>
      <w:r w:rsidR="0078086B" w:rsidRPr="005C7336">
        <w:rPr>
          <w:lang w:val="en"/>
        </w:rPr>
        <w:t>ProductsAdminWebsite</w:t>
      </w:r>
      <w:r w:rsidR="00C366FB">
        <w:rPr>
          <w:lang w:val="en"/>
        </w:rPr>
        <w:t>.</w:t>
      </w:r>
    </w:p>
    <w:p w14:paraId="36B4CB09" w14:textId="77777777" w:rsidR="002C43C8" w:rsidRPr="00905168" w:rsidRDefault="002C43C8" w:rsidP="009D2105">
      <w:pPr>
        <w:spacing w:after="0"/>
      </w:pPr>
    </w:p>
    <w:p w14:paraId="50DDDB2E" w14:textId="1F597862" w:rsidR="002C43C8" w:rsidRDefault="002C43C8" w:rsidP="009D2105">
      <w:pPr>
        <w:pStyle w:val="Heading3"/>
      </w:pPr>
      <w:bookmarkStart w:id="18" w:name="_Toc433385529"/>
      <w:r w:rsidRPr="00A6097A">
        <w:t xml:space="preserve">Task </w:t>
      </w:r>
      <w:r>
        <w:t xml:space="preserve">1: </w:t>
      </w:r>
      <w:r w:rsidRPr="002C43C8">
        <w:t xml:space="preserve">Create a ASP.NET </w:t>
      </w:r>
      <w:r w:rsidR="00893236">
        <w:t>W</w:t>
      </w:r>
      <w:r w:rsidR="00893236" w:rsidRPr="002C43C8">
        <w:t xml:space="preserve">eb </w:t>
      </w:r>
      <w:r w:rsidR="00893236">
        <w:t>A</w:t>
      </w:r>
      <w:r w:rsidR="00893236" w:rsidRPr="002C43C8">
        <w:t>pplication</w:t>
      </w:r>
      <w:bookmarkEnd w:id="18"/>
    </w:p>
    <w:p w14:paraId="697E3D1F" w14:textId="2094458D" w:rsidR="00EF2533" w:rsidRDefault="0078086B" w:rsidP="00120153">
      <w:pPr>
        <w:pStyle w:val="ListParagraph"/>
        <w:numPr>
          <w:ilvl w:val="0"/>
          <w:numId w:val="326"/>
        </w:numPr>
      </w:pPr>
      <w:bookmarkStart w:id="19" w:name="create-an-aspnet-web-application"/>
      <w:bookmarkEnd w:id="19"/>
      <w:r w:rsidRPr="003F52C0">
        <w:t>Open Visual Studio 2015</w:t>
      </w:r>
      <w:r w:rsidR="004A3317">
        <w:t xml:space="preserve"> and click </w:t>
      </w:r>
      <w:r w:rsidRPr="00525283">
        <w:rPr>
          <w:b/>
          <w:lang w:val="en" w:eastAsia="fr-FR"/>
        </w:rPr>
        <w:t>File</w:t>
      </w:r>
      <w:r>
        <w:t xml:space="preserve"> </w:t>
      </w:r>
      <w:r w:rsidR="004A3317">
        <w:t>&gt;</w:t>
      </w:r>
      <w:r>
        <w:t xml:space="preserve"> </w:t>
      </w:r>
      <w:r w:rsidRPr="00525283">
        <w:rPr>
          <w:b/>
          <w:lang w:val="en" w:eastAsia="fr-FR"/>
        </w:rPr>
        <w:t xml:space="preserve">New </w:t>
      </w:r>
      <w:r w:rsidRPr="000B39E7">
        <w:rPr>
          <w:lang w:val="en" w:eastAsia="fr-FR"/>
        </w:rPr>
        <w:t xml:space="preserve">&gt; </w:t>
      </w:r>
      <w:r w:rsidRPr="00525283">
        <w:rPr>
          <w:b/>
          <w:lang w:val="en" w:eastAsia="fr-FR"/>
        </w:rPr>
        <w:t>Project</w:t>
      </w:r>
      <w:r>
        <w:t>.</w:t>
      </w:r>
    </w:p>
    <w:p w14:paraId="328BE0A7" w14:textId="04A91A28" w:rsidR="00EF2533" w:rsidRDefault="0078086B" w:rsidP="00120153">
      <w:pPr>
        <w:pStyle w:val="Ln1"/>
        <w:numPr>
          <w:ilvl w:val="0"/>
          <w:numId w:val="326"/>
        </w:numPr>
      </w:pPr>
      <w:r>
        <w:t xml:space="preserve">In the </w:t>
      </w:r>
      <w:r w:rsidRPr="000B39E7">
        <w:t>New Project</w:t>
      </w:r>
      <w:r>
        <w:t xml:space="preserve"> dialog box, </w:t>
      </w:r>
      <w:r w:rsidR="004A3317">
        <w:t xml:space="preserve">in the left pane, expand </w:t>
      </w:r>
      <w:r w:rsidR="004A3317" w:rsidRPr="000B39E7">
        <w:rPr>
          <w:b/>
        </w:rPr>
        <w:t>Installed</w:t>
      </w:r>
      <w:r w:rsidR="004A3317">
        <w:t xml:space="preserve"> &gt; </w:t>
      </w:r>
      <w:r w:rsidR="004A3317" w:rsidRPr="000B39E7">
        <w:rPr>
          <w:b/>
        </w:rPr>
        <w:t>Templates</w:t>
      </w:r>
      <w:r w:rsidR="004A3317">
        <w:t xml:space="preserve"> &gt; </w:t>
      </w:r>
      <w:r w:rsidR="004A3317" w:rsidRPr="000B39E7">
        <w:rPr>
          <w:b/>
        </w:rPr>
        <w:t xml:space="preserve">Visual </w:t>
      </w:r>
      <w:r w:rsidRPr="000B39E7">
        <w:t>C#</w:t>
      </w:r>
      <w:r w:rsidR="004A3317">
        <w:t xml:space="preserve"> and then click </w:t>
      </w:r>
      <w:r w:rsidR="004A3317" w:rsidRPr="000B39E7">
        <w:rPr>
          <w:b/>
        </w:rPr>
        <w:t>Web</w:t>
      </w:r>
      <w:r w:rsidR="004A3317">
        <w:t xml:space="preserve">. In the middle pane, click </w:t>
      </w:r>
      <w:r w:rsidRPr="000B39E7">
        <w:t>ASP.NET Web Application</w:t>
      </w:r>
      <w:r>
        <w:t xml:space="preserve">. If you prefer, you can choose </w:t>
      </w:r>
      <w:r w:rsidRPr="000B39E7">
        <w:t>Visual Basic</w:t>
      </w:r>
      <w:r>
        <w:t>.</w:t>
      </w:r>
    </w:p>
    <w:p w14:paraId="3C9BBB7C" w14:textId="1EDC2B29" w:rsidR="0078086B" w:rsidRDefault="004A3317" w:rsidP="00120153">
      <w:pPr>
        <w:pStyle w:val="Ln1"/>
        <w:numPr>
          <w:ilvl w:val="0"/>
          <w:numId w:val="326"/>
        </w:numPr>
      </w:pPr>
      <w:r>
        <w:t xml:space="preserve">In the </w:t>
      </w:r>
      <w:r w:rsidR="0078086B" w:rsidRPr="000B39E7">
        <w:rPr>
          <w:b/>
        </w:rPr>
        <w:t>Name</w:t>
      </w:r>
      <w:r w:rsidR="0078086B">
        <w:t xml:space="preserve"> </w:t>
      </w:r>
      <w:r>
        <w:t xml:space="preserve">box, type </w:t>
      </w:r>
      <w:r w:rsidR="0078086B" w:rsidRPr="000B39E7">
        <w:t>MyExample</w:t>
      </w:r>
      <w:r w:rsidRPr="000B39E7">
        <w:t xml:space="preserve">, and then click </w:t>
      </w:r>
      <w:r w:rsidRPr="00B73D32">
        <w:rPr>
          <w:b/>
        </w:rPr>
        <w:t>OK</w:t>
      </w:r>
      <w:r>
        <w:t>.</w:t>
      </w:r>
    </w:p>
    <w:p w14:paraId="7EAD92B3" w14:textId="38B117F8" w:rsidR="0078086B" w:rsidRDefault="0078086B">
      <w:pPr>
        <w:spacing w:after="0" w:line="240" w:lineRule="auto"/>
        <w:ind w:left="0"/>
        <w:rPr>
          <w:rFonts w:eastAsia="Times New Roman"/>
          <w:sz w:val="24"/>
          <w:szCs w:val="24"/>
          <w:lang w:val="en" w:eastAsia="en-US"/>
        </w:rPr>
      </w:pPr>
      <w:r>
        <w:rPr>
          <w:lang w:val="en"/>
        </w:rPr>
        <w:br w:type="page"/>
      </w:r>
    </w:p>
    <w:p w14:paraId="1A2FE7A4" w14:textId="0D46554A" w:rsidR="002D0171" w:rsidRDefault="002D0171" w:rsidP="000B39E7">
      <w:pPr>
        <w:pStyle w:val="Art"/>
        <w:rPr>
          <w:lang w:val="en"/>
        </w:rPr>
      </w:pPr>
      <w:r w:rsidRPr="000B39E7">
        <w:rPr>
          <w:noProof/>
          <w:lang w:val="fr-FR" w:eastAsia="fr-FR"/>
        </w:rPr>
        <w:lastRenderedPageBreak/>
        <w:drawing>
          <wp:inline distT="0" distB="0" distL="0" distR="0" wp14:anchorId="5E42A3DD" wp14:editId="0A6017E9">
            <wp:extent cx="4829175" cy="3076575"/>
            <wp:effectExtent l="0" t="0" r="9525" b="9525"/>
            <wp:docPr id="17" name="Picture 17" descr="New Project dialog box"/>
            <wp:cNvGraphicFramePr/>
            <a:graphic xmlns:a="http://schemas.openxmlformats.org/drawingml/2006/main">
              <a:graphicData uri="http://schemas.openxmlformats.org/drawingml/2006/picture">
                <pic:pic xmlns:pic="http://schemas.openxmlformats.org/drawingml/2006/picture">
                  <pic:nvPicPr>
                    <pic:cNvPr id="23" name="Picture 23" descr="New Project dialog box"/>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29175" cy="3076575"/>
                    </a:xfrm>
                    <a:prstGeom prst="rect">
                      <a:avLst/>
                    </a:prstGeom>
                    <a:noFill/>
                    <a:ln>
                      <a:noFill/>
                    </a:ln>
                  </pic:spPr>
                </pic:pic>
              </a:graphicData>
            </a:graphic>
          </wp:inline>
        </w:drawing>
      </w:r>
    </w:p>
    <w:p w14:paraId="0CBDE5E9" w14:textId="18780AFF" w:rsidR="002D0171" w:rsidRDefault="002D0171" w:rsidP="000B39E7">
      <w:pPr>
        <w:pStyle w:val="Ln1"/>
        <w:numPr>
          <w:ilvl w:val="0"/>
          <w:numId w:val="326"/>
        </w:numPr>
      </w:pPr>
      <w:r>
        <w:t xml:space="preserve">In the </w:t>
      </w:r>
      <w:r w:rsidRPr="000B39E7">
        <w:t>New ASP.NET Project</w:t>
      </w:r>
      <w:r>
        <w:t xml:space="preserve"> dialog box, </w:t>
      </w:r>
      <w:r w:rsidR="004A3317">
        <w:t xml:space="preserve">under </w:t>
      </w:r>
      <w:r w:rsidR="004A3317" w:rsidRPr="000B39E7">
        <w:rPr>
          <w:b/>
        </w:rPr>
        <w:t>ASP.NET 4.5.2 Templates</w:t>
      </w:r>
      <w:r w:rsidR="004A3317">
        <w:t xml:space="preserve">, </w:t>
      </w:r>
      <w:r>
        <w:t>select</w:t>
      </w:r>
      <w:r w:rsidR="004A3317">
        <w:t xml:space="preserve"> </w:t>
      </w:r>
      <w:r w:rsidRPr="000B39E7">
        <w:t>MVC</w:t>
      </w:r>
      <w:r w:rsidR="004A3317">
        <w:t>.</w:t>
      </w:r>
    </w:p>
    <w:p w14:paraId="4878E556" w14:textId="7645D2B5" w:rsidR="0078086B" w:rsidRDefault="0078086B" w:rsidP="000B39E7">
      <w:pPr>
        <w:pStyle w:val="Art"/>
        <w:rPr>
          <w:lang w:val="en"/>
        </w:rPr>
      </w:pPr>
      <w:r w:rsidRPr="000B39E7">
        <w:rPr>
          <w:noProof/>
          <w:lang w:val="fr-FR" w:eastAsia="fr-FR"/>
        </w:rPr>
        <w:drawing>
          <wp:inline distT="0" distB="0" distL="0" distR="0" wp14:anchorId="4C848A79" wp14:editId="42B65E79">
            <wp:extent cx="4714875" cy="3028950"/>
            <wp:effectExtent l="0" t="0" r="9525" b="0"/>
            <wp:docPr id="18" name="Picture 18" descr="New ASP.NET Project dialog box"/>
            <wp:cNvGraphicFramePr/>
            <a:graphic xmlns:a="http://schemas.openxmlformats.org/drawingml/2006/main">
              <a:graphicData uri="http://schemas.openxmlformats.org/drawingml/2006/picture">
                <pic:pic xmlns:pic="http://schemas.openxmlformats.org/drawingml/2006/picture">
                  <pic:nvPicPr>
                    <pic:cNvPr id="22" name="Picture 22" descr="New ASP.NET Project dialog box"/>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14875" cy="3028950"/>
                    </a:xfrm>
                    <a:prstGeom prst="rect">
                      <a:avLst/>
                    </a:prstGeom>
                    <a:noFill/>
                    <a:ln>
                      <a:noFill/>
                    </a:ln>
                  </pic:spPr>
                </pic:pic>
              </a:graphicData>
            </a:graphic>
          </wp:inline>
        </w:drawing>
      </w:r>
      <w:r w:rsidRPr="00D9782C">
        <w:rPr>
          <w:lang w:val="en"/>
        </w:rPr>
        <w:t xml:space="preserve"> </w:t>
      </w:r>
    </w:p>
    <w:p w14:paraId="6102F2E0" w14:textId="77777777" w:rsidR="0078086B" w:rsidRDefault="0078086B" w:rsidP="0078086B">
      <w:pPr>
        <w:pStyle w:val="ListParagraph"/>
        <w:rPr>
          <w:lang w:val="en"/>
        </w:rPr>
      </w:pPr>
    </w:p>
    <w:p w14:paraId="492C6506" w14:textId="0D334755" w:rsidR="0078086B" w:rsidRPr="00D9782C" w:rsidRDefault="0078086B" w:rsidP="00C57644">
      <w:pPr>
        <w:pStyle w:val="Note"/>
        <w:rPr>
          <w:lang w:val="en"/>
        </w:rPr>
      </w:pPr>
      <w:r w:rsidRPr="00D9782C">
        <w:rPr>
          <w:b/>
        </w:rPr>
        <w:t>Note</w:t>
      </w:r>
      <w:r w:rsidR="00B170CA">
        <w:t>:</w:t>
      </w:r>
      <w:r w:rsidR="004A3317">
        <w:rPr>
          <w:b/>
        </w:rPr>
        <w:t xml:space="preserve">  </w:t>
      </w:r>
      <w:hyperlink r:id="rId63" w:history="1">
        <w:r w:rsidRPr="00D9782C">
          <w:rPr>
            <w:rStyle w:val="Hyperlink"/>
            <w:rFonts w:eastAsia="Times New Roman"/>
            <w:lang w:val="en"/>
          </w:rPr>
          <w:t>MVC</w:t>
        </w:r>
      </w:hyperlink>
      <w:r w:rsidRPr="00D9782C">
        <w:rPr>
          <w:lang w:val="en"/>
        </w:rPr>
        <w:t xml:space="preserve"> is an ASP.NET framework for developing web app</w:t>
      </w:r>
      <w:r w:rsidR="009231F8">
        <w:rPr>
          <w:lang w:val="en"/>
        </w:rPr>
        <w:t>lication</w:t>
      </w:r>
      <w:r w:rsidRPr="00D9782C">
        <w:rPr>
          <w:lang w:val="en"/>
        </w:rPr>
        <w:t xml:space="preserve">s. For more </w:t>
      </w:r>
      <w:r w:rsidR="004A3317">
        <w:rPr>
          <w:lang w:val="en"/>
        </w:rPr>
        <w:t>information,</w:t>
      </w:r>
      <w:r w:rsidR="004A3317" w:rsidRPr="00D9782C">
        <w:rPr>
          <w:lang w:val="en"/>
        </w:rPr>
        <w:t xml:space="preserve"> </w:t>
      </w:r>
      <w:r w:rsidR="004A3317">
        <w:rPr>
          <w:lang w:val="en"/>
        </w:rPr>
        <w:t>see:</w:t>
      </w:r>
      <w:r w:rsidRPr="00D9782C">
        <w:rPr>
          <w:lang w:val="en"/>
        </w:rPr>
        <w:t xml:space="preserve">  </w:t>
      </w:r>
      <w:hyperlink r:id="rId64" w:history="1">
        <w:r w:rsidRPr="00D9782C">
          <w:rPr>
            <w:rStyle w:val="Hyperlink"/>
            <w:lang w:val="en"/>
          </w:rPr>
          <w:t>http://www.asp.net/mvc</w:t>
        </w:r>
      </w:hyperlink>
    </w:p>
    <w:p w14:paraId="472C755D" w14:textId="77777777" w:rsidR="0078086B" w:rsidRDefault="0078086B" w:rsidP="0078086B"/>
    <w:p w14:paraId="0F9F56FE" w14:textId="16402DC4" w:rsidR="0078086B" w:rsidRDefault="0078086B" w:rsidP="000B39E7">
      <w:pPr>
        <w:pStyle w:val="Ln1"/>
        <w:numPr>
          <w:ilvl w:val="0"/>
          <w:numId w:val="326"/>
        </w:numPr>
      </w:pPr>
      <w:r>
        <w:lastRenderedPageBreak/>
        <w:t xml:space="preserve">The </w:t>
      </w:r>
      <w:r w:rsidRPr="000B39E7">
        <w:t xml:space="preserve">Configure Microsoft Azure Web App </w:t>
      </w:r>
      <w:r>
        <w:t>dialog box asks you what resources you want to create.</w:t>
      </w:r>
      <w:r w:rsidR="0005750F">
        <w:t xml:space="preserve"> In the </w:t>
      </w:r>
      <w:r w:rsidR="0005750F" w:rsidRPr="000B39E7">
        <w:rPr>
          <w:b/>
        </w:rPr>
        <w:t>Web App name</w:t>
      </w:r>
      <w:r w:rsidR="0005750F">
        <w:t xml:space="preserve"> box, enter a </w:t>
      </w:r>
      <w:r w:rsidR="0005750F" w:rsidRPr="006103F6">
        <w:t>Web App name</w:t>
      </w:r>
      <w:r w:rsidR="0005750F">
        <w:t xml:space="preserve"> that is unique in the </w:t>
      </w:r>
      <w:r w:rsidR="0005750F" w:rsidRPr="006103F6">
        <w:t>azurewebsites.net</w:t>
      </w:r>
      <w:r w:rsidR="0005750F">
        <w:t xml:space="preserve"> domain. For example, you can name it </w:t>
      </w:r>
      <w:r w:rsidR="0005750F" w:rsidRPr="000B39E7">
        <w:rPr>
          <w:b/>
        </w:rPr>
        <w:t>MyExample</w:t>
      </w:r>
      <w:r w:rsidR="0005750F">
        <w:t xml:space="preserve"> with numbers to the right to make it unique, such as MyExample810. If a default web name has been created for you, it will be unique and you can use that.</w:t>
      </w:r>
    </w:p>
    <w:p w14:paraId="6ED8F875" w14:textId="003E4535" w:rsidR="0078086B" w:rsidRDefault="00CB7702" w:rsidP="00525283">
      <w:pPr>
        <w:pStyle w:val="Art"/>
        <w:ind w:left="1224"/>
        <w:rPr>
          <w:lang w:val="en"/>
        </w:rPr>
      </w:pPr>
      <w:r w:rsidRPr="000B39E7">
        <w:rPr>
          <w:noProof/>
          <w:lang w:val="fr-FR" w:eastAsia="fr-FR"/>
        </w:rPr>
        <w:drawing>
          <wp:inline distT="0" distB="0" distL="0" distR="0" wp14:anchorId="6FF1A1F2" wp14:editId="4925A18F">
            <wp:extent cx="3990975" cy="2952750"/>
            <wp:effectExtent l="0" t="0" r="9525" b="0"/>
            <wp:docPr id="19" name="Picture 19" descr="Signed in to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igned in to Azur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90975" cy="2952750"/>
                    </a:xfrm>
                    <a:prstGeom prst="rect">
                      <a:avLst/>
                    </a:prstGeom>
                    <a:noFill/>
                    <a:ln>
                      <a:noFill/>
                    </a:ln>
                  </pic:spPr>
                </pic:pic>
              </a:graphicData>
            </a:graphic>
          </wp:inline>
        </w:drawing>
      </w:r>
    </w:p>
    <w:p w14:paraId="38A66255" w14:textId="241A005F" w:rsidR="0078086B" w:rsidRDefault="0078086B" w:rsidP="00C57644">
      <w:pPr>
        <w:pStyle w:val="Note"/>
        <w:rPr>
          <w:lang w:val="en"/>
        </w:rPr>
      </w:pPr>
      <w:r w:rsidRPr="00F32C55">
        <w:rPr>
          <w:b/>
          <w:lang w:val="en"/>
        </w:rPr>
        <w:t>Note</w:t>
      </w:r>
      <w:r w:rsidRPr="00B170CA">
        <w:rPr>
          <w:lang w:val="en"/>
        </w:rPr>
        <w:t>:</w:t>
      </w:r>
      <w:r>
        <w:rPr>
          <w:lang w:val="en"/>
        </w:rPr>
        <w:t xml:space="preserve">  If someone else has already used the name you enter</w:t>
      </w:r>
      <w:r w:rsidR="0005750F">
        <w:rPr>
          <w:lang w:val="en"/>
        </w:rPr>
        <w:t>ed</w:t>
      </w:r>
      <w:r>
        <w:rPr>
          <w:lang w:val="en"/>
        </w:rPr>
        <w:t xml:space="preserve">, </w:t>
      </w:r>
      <w:r w:rsidR="0005750F">
        <w:rPr>
          <w:lang w:val="en"/>
        </w:rPr>
        <w:t>you will</w:t>
      </w:r>
      <w:r>
        <w:rPr>
          <w:lang w:val="en"/>
        </w:rPr>
        <w:t xml:space="preserve"> see a red exclamation mark to the right instead of a green check mark, and </w:t>
      </w:r>
      <w:r w:rsidR="0005750F">
        <w:rPr>
          <w:lang w:val="en"/>
        </w:rPr>
        <w:t>you will</w:t>
      </w:r>
      <w:r>
        <w:rPr>
          <w:lang w:val="en"/>
        </w:rPr>
        <w:t xml:space="preserve"> need to enter </w:t>
      </w:r>
      <w:r w:rsidR="0005750F">
        <w:rPr>
          <w:lang w:val="en"/>
        </w:rPr>
        <w:t xml:space="preserve">a different Web App name </w:t>
      </w:r>
      <w:r>
        <w:rPr>
          <w:lang w:val="en"/>
        </w:rPr>
        <w:t>.</w:t>
      </w:r>
    </w:p>
    <w:p w14:paraId="62172AF2" w14:textId="148CFBAE" w:rsidR="0078086B" w:rsidRDefault="0078086B" w:rsidP="00C57644">
      <w:pPr>
        <w:pStyle w:val="Note"/>
        <w:rPr>
          <w:lang w:val="en"/>
        </w:rPr>
      </w:pPr>
      <w:r>
        <w:rPr>
          <w:lang w:val="en"/>
        </w:rPr>
        <w:t>Azure will use this name as the prefix for your application's URL. The complete URL will consist of this name plus.</w:t>
      </w:r>
      <w:r>
        <w:rPr>
          <w:rStyle w:val="Emphasis"/>
          <w:lang w:val="en"/>
        </w:rPr>
        <w:t>azurewebsites.net</w:t>
      </w:r>
      <w:r>
        <w:rPr>
          <w:lang w:val="en"/>
        </w:rPr>
        <w:t xml:space="preserve"> (as shown next to the </w:t>
      </w:r>
      <w:r>
        <w:rPr>
          <w:rStyle w:val="Strong"/>
          <w:lang w:val="en"/>
        </w:rPr>
        <w:t>Web App name</w:t>
      </w:r>
      <w:r>
        <w:rPr>
          <w:lang w:val="en"/>
        </w:rPr>
        <w:t xml:space="preserve"> box). For example, if the </w:t>
      </w:r>
      <w:r w:rsidRPr="00B170CA">
        <w:rPr>
          <w:lang w:val="en"/>
        </w:rPr>
        <w:t xml:space="preserve">name is </w:t>
      </w:r>
      <w:r w:rsidRPr="00B170CA">
        <w:rPr>
          <w:rStyle w:val="HTMLCode"/>
          <w:rFonts w:eastAsia="MS Mincho"/>
          <w:sz w:val="20"/>
          <w:szCs w:val="20"/>
          <w:lang w:val="en"/>
        </w:rPr>
        <w:t>MyExample810</w:t>
      </w:r>
      <w:r w:rsidRPr="00B170CA">
        <w:rPr>
          <w:lang w:val="en"/>
        </w:rPr>
        <w:t xml:space="preserve">, the URL will be </w:t>
      </w:r>
      <w:r w:rsidRPr="00B170CA">
        <w:rPr>
          <w:rStyle w:val="HTMLCode"/>
          <w:rFonts w:eastAsia="MS Mincho"/>
          <w:sz w:val="20"/>
          <w:szCs w:val="20"/>
          <w:lang w:val="en"/>
        </w:rPr>
        <w:t>MyExample810.azurewebsites.net</w:t>
      </w:r>
      <w:r w:rsidRPr="00B170CA">
        <w:rPr>
          <w:lang w:val="en"/>
        </w:rPr>
        <w:t>. The URL has to be unique.</w:t>
      </w:r>
      <w:r>
        <w:rPr>
          <w:lang w:val="en"/>
        </w:rPr>
        <w:t xml:space="preserve"> </w:t>
      </w:r>
    </w:p>
    <w:p w14:paraId="3F1BCBC3" w14:textId="782275FA" w:rsidR="0078086B" w:rsidRDefault="0078086B" w:rsidP="00A003F2">
      <w:pPr>
        <w:pStyle w:val="Ln1"/>
        <w:numPr>
          <w:ilvl w:val="0"/>
          <w:numId w:val="326"/>
        </w:numPr>
      </w:pPr>
      <w:r>
        <w:t xml:space="preserve">In the </w:t>
      </w:r>
      <w:r w:rsidR="0005750F" w:rsidRPr="000B7173">
        <w:rPr>
          <w:b/>
        </w:rPr>
        <w:t>Configure Microsoft Azure Web App</w:t>
      </w:r>
      <w:r w:rsidR="0005750F" w:rsidRPr="006103F6">
        <w:t xml:space="preserve"> </w:t>
      </w:r>
      <w:r w:rsidR="0005750F">
        <w:t xml:space="preserve">dialog box, in the </w:t>
      </w:r>
      <w:r w:rsidRPr="000B7173">
        <w:t>App Service plan</w:t>
      </w:r>
      <w:r>
        <w:t xml:space="preserve"> </w:t>
      </w:r>
      <w:r w:rsidR="0005750F">
        <w:t>drop-down box</w:t>
      </w:r>
      <w:r>
        <w:t xml:space="preserve">, </w:t>
      </w:r>
      <w:r w:rsidR="0005750F">
        <w:t>e</w:t>
      </w:r>
      <w:r>
        <w:t xml:space="preserve">nter </w:t>
      </w:r>
      <w:r w:rsidRPr="00FB5144">
        <w:rPr>
          <w:b/>
        </w:rPr>
        <w:t>MyExamplePlan</w:t>
      </w:r>
      <w:r>
        <w:t xml:space="preserve"> or another name if you prefer, for the plan name.</w:t>
      </w:r>
    </w:p>
    <w:p w14:paraId="3E7C5581" w14:textId="39FFC3C2" w:rsidR="0078086B" w:rsidRDefault="0078086B" w:rsidP="00A003F2">
      <w:pPr>
        <w:pStyle w:val="Ln1"/>
        <w:numPr>
          <w:ilvl w:val="0"/>
          <w:numId w:val="326"/>
        </w:numPr>
      </w:pPr>
      <w:r>
        <w:t xml:space="preserve">In the </w:t>
      </w:r>
      <w:r w:rsidRPr="00FB5144">
        <w:rPr>
          <w:b/>
        </w:rPr>
        <w:t>Resource group</w:t>
      </w:r>
      <w:r>
        <w:t xml:space="preserve"> drop-down</w:t>
      </w:r>
      <w:r w:rsidR="0005750F">
        <w:t xml:space="preserve"> box</w:t>
      </w:r>
      <w:r>
        <w:t xml:space="preserve">, </w:t>
      </w:r>
      <w:r w:rsidR="00810B20">
        <w:t>e</w:t>
      </w:r>
      <w:r>
        <w:t xml:space="preserve">nter </w:t>
      </w:r>
      <w:r w:rsidRPr="00FB5144">
        <w:rPr>
          <w:b/>
        </w:rPr>
        <w:t>MyExampleGroup</w:t>
      </w:r>
      <w:r>
        <w:t>, or another name if you prefer, for the resource group name.</w:t>
      </w:r>
    </w:p>
    <w:p w14:paraId="42E90F8D" w14:textId="09F24552" w:rsidR="0078086B" w:rsidRDefault="0078086B" w:rsidP="00A003F2">
      <w:pPr>
        <w:pStyle w:val="Ln1"/>
        <w:numPr>
          <w:ilvl w:val="0"/>
          <w:numId w:val="326"/>
        </w:numPr>
      </w:pPr>
      <w:r>
        <w:t xml:space="preserve">In the </w:t>
      </w:r>
      <w:r w:rsidRPr="000B7173">
        <w:rPr>
          <w:b/>
        </w:rPr>
        <w:t>Region</w:t>
      </w:r>
      <w:r>
        <w:t xml:space="preserve"> drop-down </w:t>
      </w:r>
      <w:r w:rsidR="00810B20">
        <w:t>box</w:t>
      </w:r>
      <w:r>
        <w:t xml:space="preserve">, </w:t>
      </w:r>
      <w:r w:rsidR="00810B20">
        <w:t xml:space="preserve">select </w:t>
      </w:r>
      <w:r>
        <w:t>the location that is closest to you.</w:t>
      </w:r>
    </w:p>
    <w:p w14:paraId="02067E53" w14:textId="235B8D1D" w:rsidR="0078086B" w:rsidRPr="00D9782C" w:rsidRDefault="0078086B" w:rsidP="00A003F2">
      <w:pPr>
        <w:pStyle w:val="Ln1"/>
        <w:numPr>
          <w:ilvl w:val="0"/>
          <w:numId w:val="326"/>
        </w:numPr>
      </w:pPr>
      <w:r w:rsidRPr="00D9782C">
        <w:t xml:space="preserve">Click </w:t>
      </w:r>
      <w:r w:rsidRPr="000B7173">
        <w:rPr>
          <w:b/>
        </w:rPr>
        <w:t>OK</w:t>
      </w:r>
      <w:r w:rsidRPr="00D9782C">
        <w:t xml:space="preserve">. The allocation of the resources in the cloud and the creation of the process </w:t>
      </w:r>
      <w:r w:rsidR="00810B20">
        <w:t>will begin</w:t>
      </w:r>
      <w:r w:rsidRPr="00D9782C">
        <w:t xml:space="preserve">. Once done, go to </w:t>
      </w:r>
      <w:r w:rsidRPr="000B7173">
        <w:t>Solution Explorer</w:t>
      </w:r>
      <w:r w:rsidR="00810B20">
        <w:t xml:space="preserve">, which </w:t>
      </w:r>
      <w:r w:rsidRPr="00D9782C">
        <w:t>shows the files and folders in the new project.</w:t>
      </w:r>
    </w:p>
    <w:p w14:paraId="4E28F16C" w14:textId="77777777" w:rsidR="0078086B" w:rsidRPr="002B0926" w:rsidRDefault="0078086B" w:rsidP="00525283">
      <w:pPr>
        <w:pStyle w:val="Art"/>
        <w:ind w:left="1224"/>
        <w:rPr>
          <w:lang w:val="en"/>
        </w:rPr>
      </w:pPr>
      <w:r w:rsidRPr="000B39E7">
        <w:rPr>
          <w:noProof/>
          <w:lang w:val="fr-FR" w:eastAsia="fr-FR"/>
        </w:rPr>
        <w:lastRenderedPageBreak/>
        <w:drawing>
          <wp:inline distT="0" distB="0" distL="0" distR="0" wp14:anchorId="627E68B8" wp14:editId="7ED4F5C4">
            <wp:extent cx="1714500" cy="2647390"/>
            <wp:effectExtent l="0" t="0" r="0" b="635"/>
            <wp:docPr id="25" name="Picture 25" descr="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olution Explore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14500" cy="2647390"/>
                    </a:xfrm>
                    <a:prstGeom prst="rect">
                      <a:avLst/>
                    </a:prstGeom>
                    <a:noFill/>
                    <a:ln>
                      <a:noFill/>
                    </a:ln>
                  </pic:spPr>
                </pic:pic>
              </a:graphicData>
            </a:graphic>
          </wp:inline>
        </w:drawing>
      </w:r>
    </w:p>
    <w:p w14:paraId="13C289B7" w14:textId="0A4159EB" w:rsidR="0078086B" w:rsidRPr="000B39E7" w:rsidRDefault="0078086B" w:rsidP="0078086B">
      <w:pPr>
        <w:pStyle w:val="Heading3"/>
      </w:pPr>
      <w:bookmarkStart w:id="20" w:name="_Toc433385530"/>
      <w:r w:rsidRPr="000B39E7">
        <w:t>Task 2: Add</w:t>
      </w:r>
      <w:r w:rsidR="00DB1ED6">
        <w:t xml:space="preserve"> </w:t>
      </w:r>
      <w:r w:rsidRPr="000B39E7">
        <w:t>Scaffolding</w:t>
      </w:r>
      <w:bookmarkEnd w:id="20"/>
    </w:p>
    <w:p w14:paraId="2929F4EB" w14:textId="5DA872C7" w:rsidR="0078086B" w:rsidRDefault="0078086B" w:rsidP="0078086B">
      <w:pPr>
        <w:rPr>
          <w:lang w:val="en"/>
        </w:rPr>
      </w:pPr>
      <w:r>
        <w:rPr>
          <w:lang w:val="en"/>
        </w:rPr>
        <w:t xml:space="preserve">We will now leverage an Entity Framework Code First and </w:t>
      </w:r>
      <w:r w:rsidR="00C57644">
        <w:rPr>
          <w:lang w:val="en"/>
        </w:rPr>
        <w:t>ASP</w:t>
      </w:r>
      <w:r>
        <w:rPr>
          <w:lang w:val="en"/>
        </w:rPr>
        <w:t>.</w:t>
      </w:r>
      <w:r w:rsidR="00C57644">
        <w:rPr>
          <w:lang w:val="en"/>
        </w:rPr>
        <w:t xml:space="preserve">NET </w:t>
      </w:r>
      <w:r>
        <w:rPr>
          <w:lang w:val="en"/>
        </w:rPr>
        <w:t>MVC scaffolding feature to auto-generate the code for the CRUD operation (Create, Read, Update, Delete).</w:t>
      </w:r>
    </w:p>
    <w:p w14:paraId="49A5A121" w14:textId="5B3A81C6" w:rsidR="0078086B" w:rsidRDefault="0078086B" w:rsidP="00C57644">
      <w:pPr>
        <w:pStyle w:val="Note"/>
        <w:rPr>
          <w:lang w:val="en"/>
        </w:rPr>
      </w:pPr>
      <w:r w:rsidRPr="00AF1318">
        <w:rPr>
          <w:b/>
          <w:lang w:val="en"/>
        </w:rPr>
        <w:t>Note</w:t>
      </w:r>
      <w:r w:rsidR="00B170CA">
        <w:rPr>
          <w:lang w:val="en"/>
        </w:rPr>
        <w:t xml:space="preserve">: </w:t>
      </w:r>
      <w:r>
        <w:rPr>
          <w:lang w:val="en"/>
        </w:rPr>
        <w:t xml:space="preserve">We will not go through all implementation </w:t>
      </w:r>
      <w:r w:rsidR="00C57644">
        <w:rPr>
          <w:lang w:val="en"/>
        </w:rPr>
        <w:t xml:space="preserve">details </w:t>
      </w:r>
      <w:r>
        <w:rPr>
          <w:lang w:val="en"/>
        </w:rPr>
        <w:t>for those features</w:t>
      </w:r>
      <w:r w:rsidR="00C57644">
        <w:rPr>
          <w:lang w:val="en"/>
        </w:rPr>
        <w:t>,</w:t>
      </w:r>
      <w:r>
        <w:rPr>
          <w:lang w:val="en"/>
        </w:rPr>
        <w:t xml:space="preserve"> however</w:t>
      </w:r>
      <w:r w:rsidR="00C57644">
        <w:rPr>
          <w:lang w:val="en"/>
        </w:rPr>
        <w:t>,</w:t>
      </w:r>
      <w:r>
        <w:rPr>
          <w:lang w:val="en"/>
        </w:rPr>
        <w:t xml:space="preserve"> you can always refer to the following links for additional information: </w:t>
      </w:r>
    </w:p>
    <w:p w14:paraId="72234CF2" w14:textId="588F1A15" w:rsidR="0078086B" w:rsidRDefault="00C57644" w:rsidP="00C57644">
      <w:pPr>
        <w:pStyle w:val="Note"/>
        <w:rPr>
          <w:rStyle w:val="Hyperlink"/>
          <w:lang w:val="en"/>
        </w:rPr>
      </w:pPr>
      <w:r w:rsidRPr="000B39E7">
        <w:rPr>
          <w:rStyle w:val="Hyperlink"/>
          <w:lang w:val="en"/>
        </w:rPr>
        <w:t>•</w:t>
      </w:r>
      <w:r>
        <w:rPr>
          <w:rFonts w:cs="Segoe UI"/>
        </w:rPr>
        <w:t xml:space="preserve"> </w:t>
      </w:r>
      <w:hyperlink r:id="rId67" w:history="1">
        <w:r w:rsidR="0078086B">
          <w:rPr>
            <w:rStyle w:val="Hyperlink"/>
            <w:lang w:val="en"/>
          </w:rPr>
          <w:t>C</w:t>
        </w:r>
        <w:r w:rsidR="0078086B" w:rsidRPr="001C37A5">
          <w:rPr>
            <w:rStyle w:val="Hyperlink"/>
            <w:lang w:val="en"/>
          </w:rPr>
          <w:t>reate MVC controllers and views using scaffolding</w:t>
        </w:r>
      </w:hyperlink>
    </w:p>
    <w:p w14:paraId="4F4BD793" w14:textId="04E88E9E" w:rsidR="0078086B" w:rsidRPr="001C37A5" w:rsidRDefault="00C57644" w:rsidP="00C57644">
      <w:pPr>
        <w:pStyle w:val="Note"/>
        <w:rPr>
          <w:lang w:val="en"/>
        </w:rPr>
      </w:pPr>
      <w:r>
        <w:rPr>
          <w:rStyle w:val="Hyperlink"/>
          <w:rFonts w:cs="Segoe UI"/>
          <w:lang w:val="en"/>
        </w:rPr>
        <w:t>•</w:t>
      </w:r>
      <w:r>
        <w:rPr>
          <w:rStyle w:val="Hyperlink"/>
          <w:lang w:val="en"/>
        </w:rPr>
        <w:t xml:space="preserve"> </w:t>
      </w:r>
      <w:hyperlink r:id="rId68" w:history="1">
        <w:r w:rsidR="0078086B" w:rsidRPr="001C37A5">
          <w:rPr>
            <w:rStyle w:val="Hyperlink"/>
            <w:lang w:val="en"/>
          </w:rPr>
          <w:t xml:space="preserve">How to write Entity Framework code that works with SQL Server databases </w:t>
        </w:r>
      </w:hyperlink>
      <w:r w:rsidR="0078086B" w:rsidRPr="001C37A5">
        <w:rPr>
          <w:lang w:val="en"/>
        </w:rPr>
        <w:t xml:space="preserve"> </w:t>
      </w:r>
    </w:p>
    <w:p w14:paraId="2B99FF64" w14:textId="5F43084E" w:rsidR="0078086B" w:rsidRPr="002E1BE1" w:rsidRDefault="0078086B" w:rsidP="000B39E7">
      <w:pPr>
        <w:pStyle w:val="Ln1"/>
        <w:numPr>
          <w:ilvl w:val="0"/>
          <w:numId w:val="338"/>
        </w:numPr>
      </w:pPr>
      <w:r w:rsidRPr="002E1BE1">
        <w:t xml:space="preserve">Copy content of </w:t>
      </w:r>
      <w:r w:rsidRPr="001F393D">
        <w:rPr>
          <w:rFonts w:ascii="Arial" w:hAnsi="Arial"/>
          <w:b/>
          <w:bCs/>
          <w:i/>
        </w:rPr>
        <w:t>\Labs\Module05-Web Apps\Lab2\Exercise1\Asset\Models</w:t>
      </w:r>
      <w:r w:rsidRPr="001503EF">
        <w:rPr>
          <w:noProof/>
        </w:rPr>
        <w:t xml:space="preserve"> </w:t>
      </w:r>
      <w:r>
        <w:rPr>
          <w:noProof/>
        </w:rPr>
        <w:t xml:space="preserve">to the project </w:t>
      </w:r>
      <w:r w:rsidRPr="000B39E7">
        <w:rPr>
          <w:b/>
          <w:noProof/>
        </w:rPr>
        <w:t>Models</w:t>
      </w:r>
      <w:r>
        <w:rPr>
          <w:noProof/>
        </w:rPr>
        <w:t xml:space="preserve"> folder (two files DatataLayer.cs and DataModel.cs)</w:t>
      </w:r>
      <w:r w:rsidR="00C57644">
        <w:rPr>
          <w:noProof/>
        </w:rPr>
        <w:t>.</w:t>
      </w:r>
    </w:p>
    <w:p w14:paraId="4DE762C3" w14:textId="77777777" w:rsidR="0078086B" w:rsidRDefault="0078086B" w:rsidP="00525283">
      <w:pPr>
        <w:pStyle w:val="Art"/>
        <w:ind w:left="1224"/>
        <w:rPr>
          <w:lang w:val="en"/>
        </w:rPr>
      </w:pPr>
      <w:r w:rsidRPr="000B39E7">
        <w:rPr>
          <w:noProof/>
          <w:lang w:val="fr-FR" w:eastAsia="fr-FR"/>
        </w:rPr>
        <w:lastRenderedPageBreak/>
        <w:drawing>
          <wp:inline distT="0" distB="0" distL="0" distR="0" wp14:anchorId="39E003FF" wp14:editId="15BFA244">
            <wp:extent cx="2700338" cy="4020879"/>
            <wp:effectExtent l="0" t="0" r="508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04122" cy="4026514"/>
                    </a:xfrm>
                    <a:prstGeom prst="rect">
                      <a:avLst/>
                    </a:prstGeom>
                  </pic:spPr>
                </pic:pic>
              </a:graphicData>
            </a:graphic>
          </wp:inline>
        </w:drawing>
      </w:r>
    </w:p>
    <w:p w14:paraId="40C4BEF6" w14:textId="5B4893EF" w:rsidR="0078086B" w:rsidRDefault="0078086B" w:rsidP="000B39E7">
      <w:pPr>
        <w:pStyle w:val="Ln1"/>
        <w:numPr>
          <w:ilvl w:val="0"/>
          <w:numId w:val="338"/>
        </w:numPr>
      </w:pPr>
      <w:r>
        <w:t>Build project</w:t>
      </w:r>
      <w:r w:rsidR="00C57644">
        <w:t>.</w:t>
      </w:r>
    </w:p>
    <w:p w14:paraId="56DEC154" w14:textId="65277C34" w:rsidR="0078086B" w:rsidRDefault="0078086B" w:rsidP="000B39E7">
      <w:pPr>
        <w:pStyle w:val="Ln1"/>
        <w:numPr>
          <w:ilvl w:val="0"/>
          <w:numId w:val="338"/>
        </w:numPr>
      </w:pPr>
      <w:r>
        <w:t>Right</w:t>
      </w:r>
      <w:r w:rsidR="00C57644">
        <w:t>-</w:t>
      </w:r>
      <w:r>
        <w:t xml:space="preserve">click the </w:t>
      </w:r>
      <w:r w:rsidRPr="000B39E7">
        <w:rPr>
          <w:b/>
        </w:rPr>
        <w:t>Controllers</w:t>
      </w:r>
      <w:r>
        <w:t xml:space="preserve"> folder</w:t>
      </w:r>
      <w:r w:rsidR="00C57644">
        <w:t xml:space="preserve">, and from the shortcut menu, select </w:t>
      </w:r>
      <w:r w:rsidRPr="000B39E7">
        <w:rPr>
          <w:b/>
        </w:rPr>
        <w:t>Add</w:t>
      </w:r>
      <w:r w:rsidR="00C57644">
        <w:t>.</w:t>
      </w:r>
    </w:p>
    <w:p w14:paraId="3AAB84D0" w14:textId="77777777" w:rsidR="0078086B" w:rsidRDefault="0078086B" w:rsidP="00525283">
      <w:pPr>
        <w:pStyle w:val="Art"/>
        <w:ind w:left="1224"/>
        <w:rPr>
          <w:lang w:val="en"/>
        </w:rPr>
      </w:pPr>
      <w:r w:rsidRPr="000B39E7">
        <w:rPr>
          <w:noProof/>
          <w:lang w:val="fr-FR" w:eastAsia="fr-FR"/>
        </w:rPr>
        <w:drawing>
          <wp:inline distT="0" distB="0" distL="0" distR="0" wp14:anchorId="1F173CA9" wp14:editId="0F140A36">
            <wp:extent cx="4643438" cy="2633997"/>
            <wp:effectExtent l="0" t="0" r="508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59602" cy="2643166"/>
                    </a:xfrm>
                    <a:prstGeom prst="rect">
                      <a:avLst/>
                    </a:prstGeom>
                  </pic:spPr>
                </pic:pic>
              </a:graphicData>
            </a:graphic>
          </wp:inline>
        </w:drawing>
      </w:r>
    </w:p>
    <w:p w14:paraId="6112FC79" w14:textId="4BA33EEE" w:rsidR="0078086B" w:rsidRDefault="0078086B" w:rsidP="000B39E7">
      <w:pPr>
        <w:pStyle w:val="Ln1"/>
        <w:numPr>
          <w:ilvl w:val="0"/>
          <w:numId w:val="338"/>
        </w:numPr>
      </w:pPr>
      <w:r>
        <w:t xml:space="preserve">In the </w:t>
      </w:r>
      <w:r w:rsidRPr="00494EBA">
        <w:rPr>
          <w:b/>
        </w:rPr>
        <w:t>Add</w:t>
      </w:r>
      <w:r w:rsidRPr="00226991">
        <w:t xml:space="preserve"> </w:t>
      </w:r>
      <w:r w:rsidR="00494EBA">
        <w:t xml:space="preserve">&gt; </w:t>
      </w:r>
      <w:r w:rsidR="00C57644" w:rsidRPr="00494EBA">
        <w:rPr>
          <w:b/>
        </w:rPr>
        <w:t>Controller</w:t>
      </w:r>
      <w:r w:rsidR="00C57644">
        <w:t xml:space="preserve"> dialog box</w:t>
      </w:r>
      <w:r>
        <w:t xml:space="preserve">, </w:t>
      </w:r>
      <w:r w:rsidR="00C57644" w:rsidRPr="00494EBA">
        <w:rPr>
          <w:b/>
        </w:rPr>
        <w:t xml:space="preserve">click </w:t>
      </w:r>
      <w:r w:rsidRPr="00494EBA">
        <w:rPr>
          <w:b/>
        </w:rPr>
        <w:t xml:space="preserve">Create MVC 5 Controller with views using Entity </w:t>
      </w:r>
      <w:commentRangeStart w:id="21"/>
      <w:r w:rsidRPr="00494EBA">
        <w:rPr>
          <w:b/>
        </w:rPr>
        <w:t>Framework</w:t>
      </w:r>
      <w:commentRangeEnd w:id="21"/>
      <w:r w:rsidR="00C57644" w:rsidRPr="00494EBA">
        <w:rPr>
          <w:rStyle w:val="CommentReference"/>
          <w:b/>
          <w:lang w:val="en-US" w:eastAsia="ja-JP"/>
        </w:rPr>
        <w:commentReference w:id="21"/>
      </w:r>
      <w:r w:rsidR="00C57644">
        <w:t>.</w:t>
      </w:r>
      <w:r w:rsidR="00B671C7">
        <w:t xml:space="preserve"> </w:t>
      </w:r>
    </w:p>
    <w:p w14:paraId="306C90CA" w14:textId="4622B134" w:rsidR="0078086B" w:rsidRDefault="00C57644" w:rsidP="000B39E7">
      <w:pPr>
        <w:pStyle w:val="Ln1"/>
        <w:numPr>
          <w:ilvl w:val="0"/>
          <w:numId w:val="338"/>
        </w:numPr>
      </w:pPr>
      <w:r>
        <w:t xml:space="preserve">In the </w:t>
      </w:r>
      <w:r w:rsidRPr="000B39E7">
        <w:rPr>
          <w:b/>
        </w:rPr>
        <w:t>Model</w:t>
      </w:r>
      <w:r>
        <w:t xml:space="preserve"> class drop-down list, select </w:t>
      </w:r>
      <w:r w:rsidRPr="000B39E7">
        <w:rPr>
          <w:b/>
        </w:rPr>
        <w:t>Product</w:t>
      </w:r>
      <w:r>
        <w:t xml:space="preserve"> and in the </w:t>
      </w:r>
      <w:r w:rsidRPr="000B39E7">
        <w:rPr>
          <w:b/>
        </w:rPr>
        <w:t>Data context class</w:t>
      </w:r>
      <w:r>
        <w:t xml:space="preserve"> drop-down list, select </w:t>
      </w:r>
      <w:r w:rsidRPr="000B39E7">
        <w:rPr>
          <w:b/>
        </w:rPr>
        <w:t>EFContext</w:t>
      </w:r>
      <w:r>
        <w:t>.</w:t>
      </w:r>
    </w:p>
    <w:p w14:paraId="4FFB5F43" w14:textId="77777777" w:rsidR="0078086B" w:rsidRPr="008012F5" w:rsidRDefault="0078086B" w:rsidP="000B39E7">
      <w:pPr>
        <w:pStyle w:val="Art"/>
        <w:rPr>
          <w:lang w:val="en"/>
        </w:rPr>
      </w:pPr>
      <w:r w:rsidRPr="000B39E7">
        <w:rPr>
          <w:noProof/>
          <w:lang w:val="fr-FR" w:eastAsia="fr-FR"/>
        </w:rPr>
        <w:lastRenderedPageBreak/>
        <w:drawing>
          <wp:inline distT="0" distB="0" distL="0" distR="0" wp14:anchorId="7523FBE0" wp14:editId="0286ABA5">
            <wp:extent cx="4424363" cy="28463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33561" cy="2852308"/>
                    </a:xfrm>
                    <a:prstGeom prst="rect">
                      <a:avLst/>
                    </a:prstGeom>
                  </pic:spPr>
                </pic:pic>
              </a:graphicData>
            </a:graphic>
          </wp:inline>
        </w:drawing>
      </w:r>
    </w:p>
    <w:p w14:paraId="79826AEC" w14:textId="41C6BAA2" w:rsidR="0078086B" w:rsidRPr="002B6610" w:rsidRDefault="0078086B" w:rsidP="000B39E7">
      <w:pPr>
        <w:pStyle w:val="Ln1"/>
        <w:numPr>
          <w:ilvl w:val="0"/>
          <w:numId w:val="0"/>
        </w:numPr>
        <w:ind w:left="1080"/>
      </w:pPr>
      <w:r>
        <w:t>You should have a few file generated for you (controller and view)</w:t>
      </w:r>
      <w:r w:rsidR="00C57644">
        <w:t>.</w:t>
      </w:r>
    </w:p>
    <w:p w14:paraId="1B4CDAEB" w14:textId="77777777" w:rsidR="0078086B" w:rsidRPr="001E4289" w:rsidRDefault="0078086B" w:rsidP="000B39E7">
      <w:pPr>
        <w:pStyle w:val="Art"/>
        <w:rPr>
          <w:lang w:val="en"/>
        </w:rPr>
      </w:pPr>
      <w:r w:rsidRPr="000B39E7">
        <w:rPr>
          <w:noProof/>
          <w:lang w:val="fr-FR" w:eastAsia="fr-FR"/>
        </w:rPr>
        <w:drawing>
          <wp:inline distT="0" distB="0" distL="0" distR="0" wp14:anchorId="2FDE4513" wp14:editId="489DF275">
            <wp:extent cx="1799733" cy="4433888"/>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2944" cy="4441799"/>
                    </a:xfrm>
                    <a:prstGeom prst="rect">
                      <a:avLst/>
                    </a:prstGeom>
                  </pic:spPr>
                </pic:pic>
              </a:graphicData>
            </a:graphic>
          </wp:inline>
        </w:drawing>
      </w:r>
    </w:p>
    <w:p w14:paraId="6E773486" w14:textId="28FC52A8" w:rsidR="0078086B" w:rsidRDefault="00C57644" w:rsidP="000B39E7">
      <w:pPr>
        <w:pStyle w:val="Ln1"/>
        <w:numPr>
          <w:ilvl w:val="0"/>
          <w:numId w:val="338"/>
        </w:numPr>
      </w:pPr>
      <w:r>
        <w:lastRenderedPageBreak/>
        <w:t xml:space="preserve">In the </w:t>
      </w:r>
      <w:r w:rsidRPr="000B39E7">
        <w:rPr>
          <w:b/>
        </w:rPr>
        <w:t>View\Products</w:t>
      </w:r>
      <w:r>
        <w:t xml:space="preserve"> folder, r</w:t>
      </w:r>
      <w:r w:rsidR="0078086B">
        <w:t>ight</w:t>
      </w:r>
      <w:r>
        <w:t>-</w:t>
      </w:r>
      <w:r w:rsidR="0078086B">
        <w:t xml:space="preserve">click </w:t>
      </w:r>
      <w:r w:rsidRPr="00B73D32">
        <w:rPr>
          <w:b/>
        </w:rPr>
        <w:t>I</w:t>
      </w:r>
      <w:r w:rsidR="0078086B" w:rsidRPr="000B39E7">
        <w:rPr>
          <w:b/>
        </w:rPr>
        <w:t>ndex.cshtml</w:t>
      </w:r>
      <w:r w:rsidR="00494EBA">
        <w:t xml:space="preserve"> and click </w:t>
      </w:r>
      <w:r w:rsidR="00494EBA" w:rsidRPr="00494EBA">
        <w:rPr>
          <w:b/>
        </w:rPr>
        <w:t>Navigate</w:t>
      </w:r>
      <w:r w:rsidR="00494EBA">
        <w:t xml:space="preserve">. </w:t>
      </w:r>
      <w:r w:rsidR="0078086B">
        <w:t xml:space="preserve">The default browser should launch the page with the CRUD operations (Create, Read, Update, </w:t>
      </w:r>
      <w:commentRangeStart w:id="22"/>
      <w:commentRangeStart w:id="23"/>
      <w:r w:rsidR="0078086B">
        <w:t>Delete</w:t>
      </w:r>
      <w:commentRangeEnd w:id="22"/>
      <w:r>
        <w:rPr>
          <w:rStyle w:val="CommentReference"/>
          <w:lang w:val="en-US" w:eastAsia="ja-JP"/>
        </w:rPr>
        <w:commentReference w:id="22"/>
      </w:r>
      <w:commentRangeEnd w:id="23"/>
      <w:r w:rsidR="00494EBA">
        <w:rPr>
          <w:rStyle w:val="CommentReference"/>
          <w:lang w:val="en-US" w:eastAsia="ja-JP"/>
        </w:rPr>
        <w:commentReference w:id="23"/>
      </w:r>
      <w:r w:rsidR="0078086B">
        <w:t>).</w:t>
      </w:r>
    </w:p>
    <w:p w14:paraId="6E26D9A2" w14:textId="7DDB8994" w:rsidR="0078086B" w:rsidRDefault="0078086B" w:rsidP="000B39E7">
      <w:pPr>
        <w:pStyle w:val="Ln1"/>
        <w:numPr>
          <w:ilvl w:val="0"/>
          <w:numId w:val="338"/>
        </w:numPr>
      </w:pPr>
      <w:r w:rsidRPr="001E4289">
        <w:t xml:space="preserve">You </w:t>
      </w:r>
      <w:r>
        <w:t xml:space="preserve">can repeat the process for all the classes in </w:t>
      </w:r>
      <w:r w:rsidRPr="000B39E7">
        <w:rPr>
          <w:b/>
        </w:rPr>
        <w:t>DataModel.cs</w:t>
      </w:r>
      <w:r>
        <w:t xml:space="preserve"> (</w:t>
      </w:r>
      <w:r w:rsidRPr="001E4289">
        <w:t>ProductSpecification</w:t>
      </w:r>
      <w:r>
        <w:t>,</w:t>
      </w:r>
      <w:r w:rsidRPr="001E4289">
        <w:t xml:space="preserve"> ProductCategory</w:t>
      </w:r>
      <w:r>
        <w:t xml:space="preserve">, </w:t>
      </w:r>
      <w:r w:rsidRPr="001E4289">
        <w:t>ProductSubCategory</w:t>
      </w:r>
      <w:r>
        <w:t>)</w:t>
      </w:r>
      <w:r w:rsidR="00C57644">
        <w:t>.</w:t>
      </w:r>
    </w:p>
    <w:p w14:paraId="63781DDA" w14:textId="19E52EB3" w:rsidR="0078086B" w:rsidRDefault="00C57644" w:rsidP="000B39E7">
      <w:pPr>
        <w:pStyle w:val="Ln1"/>
        <w:numPr>
          <w:ilvl w:val="0"/>
          <w:numId w:val="338"/>
        </w:numPr>
      </w:pPr>
      <w:r>
        <w:t xml:space="preserve">Press F5 to run </w:t>
      </w:r>
      <w:r w:rsidR="0078086B">
        <w:t>you application locally</w:t>
      </w:r>
      <w:r>
        <w:t xml:space="preserve"> </w:t>
      </w:r>
      <w:r w:rsidR="0078086B">
        <w:t>and test this newly added feature in your browser.</w:t>
      </w:r>
    </w:p>
    <w:p w14:paraId="2E319403" w14:textId="3A7BE99F" w:rsidR="000A51A3" w:rsidRPr="000A51A3" w:rsidRDefault="000A51A3" w:rsidP="00C57644">
      <w:pPr>
        <w:pStyle w:val="Note"/>
      </w:pPr>
      <w:r w:rsidRPr="000B39E7">
        <w:rPr>
          <w:b/>
          <w:lang w:val="en"/>
        </w:rPr>
        <w:t>Note</w:t>
      </w:r>
      <w:r w:rsidR="00494EBA" w:rsidRPr="00494EBA">
        <w:t>:</w:t>
      </w:r>
      <w:r w:rsidR="00494EBA">
        <w:t xml:space="preserve"> </w:t>
      </w:r>
      <w:r w:rsidR="0078086B" w:rsidRPr="00C106A5">
        <w:rPr>
          <w:lang w:val="en"/>
        </w:rPr>
        <w:t>Do not deploy yet, this will be done in Exercise 3</w:t>
      </w:r>
      <w:r w:rsidR="00C57644">
        <w:rPr>
          <w:lang w:val="en"/>
        </w:rPr>
        <w:t>.</w:t>
      </w:r>
      <w:r w:rsidR="0078086B">
        <w:br w:type="page"/>
      </w:r>
    </w:p>
    <w:p w14:paraId="355A4820" w14:textId="1932D0FD" w:rsidR="00417FEF" w:rsidRPr="000B39E7" w:rsidRDefault="00417FEF" w:rsidP="000B39E7">
      <w:pPr>
        <w:pStyle w:val="Heading2"/>
        <w:spacing w:line="276" w:lineRule="auto"/>
      </w:pPr>
      <w:bookmarkStart w:id="24" w:name="_Toc433385531"/>
      <w:r>
        <w:lastRenderedPageBreak/>
        <w:t xml:space="preserve">Exercise </w:t>
      </w:r>
      <w:r w:rsidR="00741AC0">
        <w:t>2</w:t>
      </w:r>
      <w:r>
        <w:t>: Set</w:t>
      </w:r>
      <w:r w:rsidR="00F9255F">
        <w:t xml:space="preserve"> </w:t>
      </w:r>
      <w:r>
        <w:t xml:space="preserve">up </w:t>
      </w:r>
      <w:r w:rsidR="00525283">
        <w:t xml:space="preserve">the </w:t>
      </w:r>
      <w:r>
        <w:t xml:space="preserve">Website </w:t>
      </w:r>
      <w:r w:rsidR="00C879E8">
        <w:t>Environment</w:t>
      </w:r>
      <w:bookmarkEnd w:id="24"/>
    </w:p>
    <w:p w14:paraId="638DCBE4" w14:textId="4DC23D1E" w:rsidR="00417FEF" w:rsidRPr="000B39E7" w:rsidRDefault="00417FEF" w:rsidP="009D2105">
      <w:pPr>
        <w:pStyle w:val="Heading4"/>
        <w:spacing w:line="276" w:lineRule="auto"/>
      </w:pPr>
      <w:r w:rsidRPr="002F5608">
        <w:t>Objectives</w:t>
      </w:r>
    </w:p>
    <w:p w14:paraId="51D3C29E" w14:textId="77777777" w:rsidR="00417FEF" w:rsidRPr="00971DB3" w:rsidRDefault="00417FEF" w:rsidP="009D2105">
      <w:pPr>
        <w:spacing w:after="0" w:line="276" w:lineRule="auto"/>
      </w:pPr>
      <w:r w:rsidRPr="00971DB3">
        <w:t>In this exercise, you will learn:</w:t>
      </w:r>
    </w:p>
    <w:p w14:paraId="43DE0A9B" w14:textId="7C78512A" w:rsidR="00417FEF" w:rsidRPr="00971DB3" w:rsidRDefault="00417FEF" w:rsidP="000B39E7">
      <w:pPr>
        <w:pStyle w:val="ListParagraph"/>
        <w:numPr>
          <w:ilvl w:val="0"/>
          <w:numId w:val="34"/>
        </w:numPr>
        <w:spacing w:after="0" w:line="276" w:lineRule="auto"/>
      </w:pPr>
      <w:r w:rsidRPr="00971DB3">
        <w:t xml:space="preserve">How to create </w:t>
      </w:r>
      <w:r w:rsidR="00741AC0" w:rsidRPr="00971DB3">
        <w:t xml:space="preserve">deployment slots for your </w:t>
      </w:r>
      <w:r w:rsidR="009231F8">
        <w:t>W</w:t>
      </w:r>
      <w:r w:rsidR="00741AC0" w:rsidRPr="00971DB3">
        <w:t xml:space="preserve">eb </w:t>
      </w:r>
      <w:r w:rsidR="009231F8">
        <w:t>A</w:t>
      </w:r>
      <w:r w:rsidR="009231F8" w:rsidRPr="00971DB3">
        <w:t>pp</w:t>
      </w:r>
      <w:r w:rsidR="000B3567">
        <w:t>.</w:t>
      </w:r>
    </w:p>
    <w:p w14:paraId="3849A2AB" w14:textId="2A251466" w:rsidR="00417FEF" w:rsidRPr="00971DB3" w:rsidRDefault="00741AC0" w:rsidP="000B39E7">
      <w:pPr>
        <w:pStyle w:val="ListParagraph"/>
        <w:numPr>
          <w:ilvl w:val="0"/>
          <w:numId w:val="34"/>
        </w:numPr>
        <w:spacing w:after="0" w:line="276" w:lineRule="auto"/>
      </w:pPr>
      <w:r w:rsidRPr="00971DB3">
        <w:t>How to configure settings for deployment slots</w:t>
      </w:r>
      <w:r w:rsidR="000B3567">
        <w:t>.</w:t>
      </w:r>
    </w:p>
    <w:p w14:paraId="173696DA" w14:textId="34227D13" w:rsidR="00741AC0" w:rsidRPr="00971DB3" w:rsidRDefault="00741AC0" w:rsidP="000B39E7">
      <w:pPr>
        <w:pStyle w:val="ListParagraph"/>
        <w:numPr>
          <w:ilvl w:val="0"/>
          <w:numId w:val="34"/>
        </w:numPr>
        <w:spacing w:after="0" w:line="276" w:lineRule="auto"/>
      </w:pPr>
      <w:r w:rsidRPr="00971DB3">
        <w:t>How to swap deployment slots</w:t>
      </w:r>
      <w:r w:rsidR="000B3567">
        <w:t>.</w:t>
      </w:r>
    </w:p>
    <w:p w14:paraId="7BF24319" w14:textId="77777777" w:rsidR="00417FEF" w:rsidRPr="002F5608" w:rsidRDefault="00417FEF" w:rsidP="009D2105">
      <w:pPr>
        <w:pStyle w:val="Heading4"/>
        <w:spacing w:line="276" w:lineRule="auto"/>
      </w:pPr>
      <w:r>
        <w:t>Scenario</w:t>
      </w:r>
    </w:p>
    <w:p w14:paraId="15BC05B3" w14:textId="104BB76B" w:rsidR="00417FEF" w:rsidRDefault="00B76736" w:rsidP="009D2105">
      <w:pPr>
        <w:spacing w:after="0"/>
        <w:rPr>
          <w:lang w:val="en"/>
        </w:rPr>
      </w:pPr>
      <w:r w:rsidRPr="00B76736">
        <w:rPr>
          <w:lang w:val="en"/>
        </w:rPr>
        <w:t xml:space="preserve">When you deploy your </w:t>
      </w:r>
      <w:r w:rsidR="009231F8">
        <w:rPr>
          <w:lang w:val="en"/>
        </w:rPr>
        <w:t>W</w:t>
      </w:r>
      <w:r w:rsidRPr="00B76736">
        <w:rPr>
          <w:lang w:val="en"/>
        </w:rPr>
        <w:t xml:space="preserve">eb </w:t>
      </w:r>
      <w:r w:rsidR="009231F8">
        <w:rPr>
          <w:lang w:val="en"/>
        </w:rPr>
        <w:t>A</w:t>
      </w:r>
      <w:r w:rsidRPr="00B76736">
        <w:rPr>
          <w:lang w:val="en"/>
        </w:rPr>
        <w:t xml:space="preserve">pp to </w:t>
      </w:r>
      <w:hyperlink r:id="rId73" w:history="1">
        <w:r w:rsidRPr="00B76736">
          <w:rPr>
            <w:rStyle w:val="Hyperlink"/>
            <w:lang w:val="en"/>
          </w:rPr>
          <w:t>App Service</w:t>
        </w:r>
      </w:hyperlink>
      <w:r w:rsidRPr="00B76736">
        <w:rPr>
          <w:lang w:val="en"/>
        </w:rPr>
        <w:t xml:space="preserve">, you can deploy to a separate deployment slot instead of the default production slot when running in the Standard or Premium App Service plan mode. Deployment slots are actually live </w:t>
      </w:r>
      <w:r w:rsidR="009231F8">
        <w:rPr>
          <w:lang w:val="en"/>
        </w:rPr>
        <w:t>W</w:t>
      </w:r>
      <w:r w:rsidRPr="00B76736">
        <w:rPr>
          <w:lang w:val="en"/>
        </w:rPr>
        <w:t xml:space="preserve">eb </w:t>
      </w:r>
      <w:r w:rsidR="009231F8">
        <w:rPr>
          <w:lang w:val="en"/>
        </w:rPr>
        <w:t>A</w:t>
      </w:r>
      <w:r w:rsidR="009231F8" w:rsidRPr="00B76736">
        <w:rPr>
          <w:lang w:val="en"/>
        </w:rPr>
        <w:t xml:space="preserve">pps </w:t>
      </w:r>
      <w:r w:rsidRPr="00B76736">
        <w:rPr>
          <w:lang w:val="en"/>
        </w:rPr>
        <w:t xml:space="preserve">with their own hostnames. Web </w:t>
      </w:r>
      <w:r w:rsidR="007C5F0A">
        <w:rPr>
          <w:lang w:val="en"/>
        </w:rPr>
        <w:t>A</w:t>
      </w:r>
      <w:r w:rsidR="007C5F0A" w:rsidRPr="00B76736">
        <w:rPr>
          <w:lang w:val="en"/>
        </w:rPr>
        <w:t xml:space="preserve">pp </w:t>
      </w:r>
      <w:r w:rsidRPr="00B76736">
        <w:rPr>
          <w:lang w:val="en"/>
        </w:rPr>
        <w:t>content and configurations elements can be swapped between two deployment slots, including the production slot</w:t>
      </w:r>
      <w:r>
        <w:rPr>
          <w:lang w:val="en"/>
        </w:rPr>
        <w:t>.</w:t>
      </w:r>
    </w:p>
    <w:p w14:paraId="102D9386" w14:textId="77777777" w:rsidR="00B76736" w:rsidRPr="00905168" w:rsidRDefault="00B76736" w:rsidP="009D2105">
      <w:pPr>
        <w:spacing w:after="0"/>
      </w:pPr>
    </w:p>
    <w:p w14:paraId="68E75C47" w14:textId="612FB80B" w:rsidR="004865EC" w:rsidRPr="004865EC" w:rsidRDefault="004865EC" w:rsidP="009D2105">
      <w:pPr>
        <w:pStyle w:val="Heading3"/>
      </w:pPr>
      <w:bookmarkStart w:id="25" w:name="add-a-deployment-slot-to-a-web-app"/>
      <w:bookmarkStart w:id="26" w:name="_Toc433385532"/>
      <w:bookmarkEnd w:id="25"/>
      <w:r w:rsidRPr="00A6097A">
        <w:t xml:space="preserve">Task </w:t>
      </w:r>
      <w:r w:rsidR="000F3265">
        <w:t>1:</w:t>
      </w:r>
      <w:r>
        <w:t xml:space="preserve"> </w:t>
      </w:r>
      <w:r w:rsidRPr="004865EC">
        <w:t xml:space="preserve">Add a </w:t>
      </w:r>
      <w:r w:rsidR="007C5F0A">
        <w:t>D</w:t>
      </w:r>
      <w:r w:rsidR="007C5F0A" w:rsidRPr="004865EC">
        <w:t xml:space="preserve">eployment </w:t>
      </w:r>
      <w:r w:rsidR="007C5F0A">
        <w:t>S</w:t>
      </w:r>
      <w:r w:rsidR="007C5F0A" w:rsidRPr="004865EC">
        <w:t xml:space="preserve">lot </w:t>
      </w:r>
      <w:r w:rsidRPr="004865EC">
        <w:t xml:space="preserve">to a </w:t>
      </w:r>
      <w:r w:rsidR="007C5F0A">
        <w:t>W</w:t>
      </w:r>
      <w:r w:rsidR="007C5F0A" w:rsidRPr="004865EC">
        <w:t xml:space="preserve">eb </w:t>
      </w:r>
      <w:r w:rsidR="007C5F0A">
        <w:t>A</w:t>
      </w:r>
      <w:r w:rsidR="007C5F0A" w:rsidRPr="004865EC">
        <w:t>pp</w:t>
      </w:r>
      <w:bookmarkEnd w:id="26"/>
    </w:p>
    <w:p w14:paraId="692A5D0A" w14:textId="284F095F" w:rsidR="000A51A3" w:rsidRDefault="000A51A3" w:rsidP="005A3515">
      <w:pPr>
        <w:pStyle w:val="Ln1"/>
        <w:numPr>
          <w:ilvl w:val="0"/>
          <w:numId w:val="368"/>
        </w:numPr>
      </w:pPr>
      <w:r w:rsidRPr="004865EC">
        <w:t xml:space="preserve">In the </w:t>
      </w:r>
      <w:hyperlink r:id="rId74" w:history="1">
        <w:r w:rsidRPr="000B39E7">
          <w:t xml:space="preserve">Azure Preview </w:t>
        </w:r>
        <w:r w:rsidR="00003FB8">
          <w:t>p</w:t>
        </w:r>
        <w:r w:rsidRPr="000B39E7">
          <w:t>ortal</w:t>
        </w:r>
      </w:hyperlink>
      <w:r w:rsidRPr="004865EC">
        <w:t xml:space="preserve">, open </w:t>
      </w:r>
      <w:r w:rsidR="00892CE5">
        <w:t>the</w:t>
      </w:r>
      <w:r w:rsidR="00892CE5" w:rsidRPr="004865EC">
        <w:t xml:space="preserve"> </w:t>
      </w:r>
      <w:r w:rsidR="009231F8">
        <w:t>W</w:t>
      </w:r>
      <w:r w:rsidRPr="004865EC">
        <w:t xml:space="preserve">eb </w:t>
      </w:r>
      <w:r w:rsidR="009231F8">
        <w:t>A</w:t>
      </w:r>
      <w:r w:rsidR="009231F8" w:rsidRPr="004865EC">
        <w:t xml:space="preserve">pp's </w:t>
      </w:r>
      <w:r w:rsidRPr="004865EC">
        <w:t>blade.</w:t>
      </w:r>
    </w:p>
    <w:p w14:paraId="19403488" w14:textId="76840CDE" w:rsidR="000A51A3" w:rsidRPr="004865EC" w:rsidRDefault="00003FB8" w:rsidP="005A3515">
      <w:pPr>
        <w:pStyle w:val="Ln1"/>
        <w:numPr>
          <w:ilvl w:val="0"/>
          <w:numId w:val="368"/>
        </w:numPr>
      </w:pPr>
      <w:r>
        <w:t xml:space="preserve">In the </w:t>
      </w:r>
      <w:r w:rsidRPr="000B39E7">
        <w:rPr>
          <w:b/>
        </w:rPr>
        <w:t>Settings</w:t>
      </w:r>
      <w:r>
        <w:t xml:space="preserve"> blade, </w:t>
      </w:r>
      <w:r w:rsidR="000A51A3">
        <w:t>in the search text box</w:t>
      </w:r>
      <w:r>
        <w:t>,</w:t>
      </w:r>
      <w:r w:rsidR="000A51A3">
        <w:t xml:space="preserve"> type </w:t>
      </w:r>
      <w:r w:rsidR="000A51A3" w:rsidRPr="000B39E7">
        <w:rPr>
          <w:b/>
        </w:rPr>
        <w:t>slots</w:t>
      </w:r>
      <w:r>
        <w:t xml:space="preserve"> and then click </w:t>
      </w:r>
      <w:r w:rsidRPr="005A3515">
        <w:rPr>
          <w:b/>
        </w:rPr>
        <w:t>Deployment slots</w:t>
      </w:r>
      <w:r w:rsidRPr="000B39E7">
        <w:t>.</w:t>
      </w:r>
    </w:p>
    <w:p w14:paraId="4F2C0E76" w14:textId="2FD94B4B" w:rsidR="000A51A3" w:rsidRPr="004865EC" w:rsidRDefault="00003FB8" w:rsidP="005A3515">
      <w:pPr>
        <w:pStyle w:val="Ln1"/>
        <w:numPr>
          <w:ilvl w:val="0"/>
          <w:numId w:val="368"/>
        </w:numPr>
      </w:pPr>
      <w:r>
        <w:t>I</w:t>
      </w:r>
      <w:r w:rsidR="000A51A3" w:rsidRPr="004865EC">
        <w:t xml:space="preserve">n the </w:t>
      </w:r>
      <w:r w:rsidR="000A51A3" w:rsidRPr="000B39E7">
        <w:rPr>
          <w:b/>
        </w:rPr>
        <w:t>Deployment slots</w:t>
      </w:r>
      <w:r w:rsidR="000A51A3" w:rsidRPr="004865EC">
        <w:t xml:space="preserve"> blade, click </w:t>
      </w:r>
      <w:r w:rsidR="000A51A3" w:rsidRPr="000B39E7">
        <w:rPr>
          <w:b/>
        </w:rPr>
        <w:t>Add Slot</w:t>
      </w:r>
      <w:r w:rsidR="000A51A3" w:rsidRPr="004865EC">
        <w:t>.</w:t>
      </w:r>
      <w:r w:rsidR="000A51A3">
        <w:t xml:space="preserve"> We will create three slots matching the following environment: </w:t>
      </w:r>
      <w:r w:rsidR="000A51A3" w:rsidRPr="000B39E7">
        <w:t>dev, test</w:t>
      </w:r>
      <w:r>
        <w:t>,</w:t>
      </w:r>
      <w:r w:rsidR="000A51A3" w:rsidRPr="000B39E7">
        <w:t xml:space="preserve"> and staging</w:t>
      </w:r>
      <w:r w:rsidR="000A51A3">
        <w:t>.</w:t>
      </w:r>
    </w:p>
    <w:p w14:paraId="6833A287" w14:textId="42122C65" w:rsidR="000A51A3" w:rsidRPr="004865EC" w:rsidRDefault="000A51A3" w:rsidP="000B39E7">
      <w:pPr>
        <w:pStyle w:val="Art"/>
      </w:pPr>
      <w:r w:rsidRPr="003F52C0">
        <w:rPr>
          <w:noProof/>
          <w:lang w:val="fr-FR" w:eastAsia="fr-FR"/>
        </w:rPr>
        <w:drawing>
          <wp:inline distT="0" distB="0" distL="0" distR="0" wp14:anchorId="63035F37" wp14:editId="4E3DEEDD">
            <wp:extent cx="5486400" cy="15309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1530985"/>
                    </a:xfrm>
                    <a:prstGeom prst="rect">
                      <a:avLst/>
                    </a:prstGeom>
                  </pic:spPr>
                </pic:pic>
              </a:graphicData>
            </a:graphic>
          </wp:inline>
        </w:drawing>
      </w:r>
    </w:p>
    <w:p w14:paraId="1FEEF0D5" w14:textId="489D8F92" w:rsidR="000A51A3" w:rsidRPr="004865EC" w:rsidRDefault="00003FB8" w:rsidP="00C57644">
      <w:pPr>
        <w:pStyle w:val="Note"/>
        <w:rPr>
          <w:lang w:val="en"/>
        </w:rPr>
      </w:pPr>
      <w:bookmarkStart w:id="27" w:name="note-1"/>
      <w:bookmarkEnd w:id="27"/>
      <w:r w:rsidRPr="000B39E7">
        <w:rPr>
          <w:b/>
          <w:lang w:val="en"/>
        </w:rPr>
        <w:t>Note</w:t>
      </w:r>
      <w:r w:rsidR="00494EBA" w:rsidRPr="00494EBA">
        <w:t>:</w:t>
      </w:r>
      <w:r>
        <w:rPr>
          <w:lang w:val="en"/>
        </w:rPr>
        <w:t xml:space="preserve"> </w:t>
      </w:r>
      <w:r w:rsidR="000A51A3" w:rsidRPr="004865EC">
        <w:rPr>
          <w:lang w:val="en"/>
        </w:rPr>
        <w:t xml:space="preserve">The </w:t>
      </w:r>
      <w:r w:rsidR="009231F8">
        <w:rPr>
          <w:lang w:val="en"/>
        </w:rPr>
        <w:t>W</w:t>
      </w:r>
      <w:r w:rsidR="009231F8" w:rsidRPr="004865EC">
        <w:rPr>
          <w:lang w:val="en"/>
        </w:rPr>
        <w:t xml:space="preserve">eb </w:t>
      </w:r>
      <w:r w:rsidR="009231F8">
        <w:rPr>
          <w:lang w:val="en"/>
        </w:rPr>
        <w:t>A</w:t>
      </w:r>
      <w:r w:rsidR="009231F8" w:rsidRPr="004865EC">
        <w:rPr>
          <w:lang w:val="en"/>
        </w:rPr>
        <w:t xml:space="preserve">pp </w:t>
      </w:r>
      <w:r w:rsidR="000A51A3" w:rsidRPr="004865EC">
        <w:rPr>
          <w:lang w:val="en"/>
        </w:rPr>
        <w:t>must be running in the Standard or Premium mode in order for you to enable multiple deployment slots.</w:t>
      </w:r>
    </w:p>
    <w:p w14:paraId="2C99E26A" w14:textId="3841386A" w:rsidR="000A51A3" w:rsidRPr="004865EC" w:rsidRDefault="000A51A3" w:rsidP="00C57644">
      <w:pPr>
        <w:pStyle w:val="Note"/>
        <w:rPr>
          <w:lang w:val="en"/>
        </w:rPr>
      </w:pPr>
      <w:r w:rsidRPr="004865EC">
        <w:rPr>
          <w:lang w:val="en"/>
        </w:rPr>
        <w:t xml:space="preserve">If the </w:t>
      </w:r>
      <w:r w:rsidR="009231F8">
        <w:rPr>
          <w:lang w:val="en"/>
        </w:rPr>
        <w:t>W</w:t>
      </w:r>
      <w:r w:rsidR="009231F8" w:rsidRPr="004865EC">
        <w:rPr>
          <w:lang w:val="en"/>
        </w:rPr>
        <w:t xml:space="preserve">eb </w:t>
      </w:r>
      <w:r w:rsidR="009231F8">
        <w:rPr>
          <w:lang w:val="en"/>
        </w:rPr>
        <w:t>A</w:t>
      </w:r>
      <w:r w:rsidR="009231F8" w:rsidRPr="004865EC">
        <w:rPr>
          <w:lang w:val="en"/>
        </w:rPr>
        <w:t xml:space="preserve">pp </w:t>
      </w:r>
      <w:r w:rsidRPr="004865EC">
        <w:rPr>
          <w:lang w:val="en"/>
        </w:rPr>
        <w:t xml:space="preserve">is not already in the Standard or Premium mode, you will receive a message indicating the supported modes for enabling staged publishing. At this point, you have the option to select Upgrade and navigate to the Scale tab of your </w:t>
      </w:r>
      <w:r w:rsidR="009231F8">
        <w:rPr>
          <w:lang w:val="en"/>
        </w:rPr>
        <w:t>W</w:t>
      </w:r>
      <w:r w:rsidR="009231F8" w:rsidRPr="004865EC">
        <w:rPr>
          <w:lang w:val="en"/>
        </w:rPr>
        <w:t xml:space="preserve">eb </w:t>
      </w:r>
      <w:r w:rsidR="009231F8">
        <w:rPr>
          <w:lang w:val="en"/>
        </w:rPr>
        <w:t>A</w:t>
      </w:r>
      <w:r w:rsidR="009231F8" w:rsidRPr="004865EC">
        <w:rPr>
          <w:lang w:val="en"/>
        </w:rPr>
        <w:t xml:space="preserve">pp </w:t>
      </w:r>
      <w:r w:rsidRPr="004865EC">
        <w:rPr>
          <w:lang w:val="en"/>
        </w:rPr>
        <w:t>before continuing.</w:t>
      </w:r>
    </w:p>
    <w:p w14:paraId="268FB77A" w14:textId="03F36AFC" w:rsidR="000A51A3" w:rsidRPr="004865EC" w:rsidRDefault="000A51A3" w:rsidP="000B39E7">
      <w:pPr>
        <w:pStyle w:val="Ln1"/>
        <w:numPr>
          <w:ilvl w:val="0"/>
          <w:numId w:val="368"/>
        </w:numPr>
      </w:pPr>
      <w:r w:rsidRPr="004865EC">
        <w:lastRenderedPageBreak/>
        <w:t xml:space="preserve">In the </w:t>
      </w:r>
      <w:r w:rsidRPr="000B39E7">
        <w:rPr>
          <w:b/>
        </w:rPr>
        <w:t>Add a slot</w:t>
      </w:r>
      <w:r w:rsidRPr="004865EC">
        <w:t xml:space="preserve"> blade, </w:t>
      </w:r>
      <w:r w:rsidR="001B18BD">
        <w:t>in the Name box, enter a</w:t>
      </w:r>
      <w:r w:rsidRPr="004865EC">
        <w:t xml:space="preserve"> slot name, and select whether to clone </w:t>
      </w:r>
      <w:r w:rsidR="009231F8">
        <w:t>W</w:t>
      </w:r>
      <w:r w:rsidR="009231F8" w:rsidRPr="004865EC">
        <w:t xml:space="preserve">eb </w:t>
      </w:r>
      <w:r w:rsidR="009231F8">
        <w:t>A</w:t>
      </w:r>
      <w:r w:rsidR="009231F8" w:rsidRPr="004865EC">
        <w:t xml:space="preserve">pp </w:t>
      </w:r>
      <w:r w:rsidRPr="004865EC">
        <w:t>configuration from another existing deployment slot. Click the check mark to continue.</w:t>
      </w:r>
    </w:p>
    <w:p w14:paraId="727E9B49" w14:textId="77777777" w:rsidR="000A51A3" w:rsidRPr="004865EC" w:rsidRDefault="000A51A3" w:rsidP="00525283">
      <w:pPr>
        <w:pStyle w:val="Art"/>
        <w:ind w:left="1224"/>
      </w:pPr>
      <w:r w:rsidRPr="003F52C0">
        <w:rPr>
          <w:noProof/>
          <w:lang w:val="fr-FR" w:eastAsia="fr-FR"/>
        </w:rPr>
        <w:drawing>
          <wp:inline distT="0" distB="0" distL="0" distR="0" wp14:anchorId="33ED8393" wp14:editId="27D507B1">
            <wp:extent cx="2424113" cy="3363283"/>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515"/>
                    <a:stretch/>
                  </pic:blipFill>
                  <pic:spPr bwMode="auto">
                    <a:xfrm>
                      <a:off x="0" y="0"/>
                      <a:ext cx="2427054" cy="3367364"/>
                    </a:xfrm>
                    <a:prstGeom prst="rect">
                      <a:avLst/>
                    </a:prstGeom>
                    <a:ln>
                      <a:noFill/>
                    </a:ln>
                    <a:extLst>
                      <a:ext uri="{53640926-AAD7-44D8-BBD7-CCE9431645EC}">
                        <a14:shadowObscured xmlns:a14="http://schemas.microsoft.com/office/drawing/2010/main"/>
                      </a:ext>
                    </a:extLst>
                  </pic:spPr>
                </pic:pic>
              </a:graphicData>
            </a:graphic>
          </wp:inline>
        </w:drawing>
      </w:r>
    </w:p>
    <w:p w14:paraId="7E1822CC" w14:textId="24C9C260" w:rsidR="000A51A3" w:rsidRPr="00D76CBE" w:rsidRDefault="000A51A3" w:rsidP="000B39E7">
      <w:pPr>
        <w:pStyle w:val="ListParagraph"/>
        <w:numPr>
          <w:ilvl w:val="0"/>
          <w:numId w:val="34"/>
        </w:numPr>
        <w:spacing w:after="0" w:line="276" w:lineRule="auto"/>
      </w:pPr>
      <w:r w:rsidRPr="000B39E7">
        <w:t>The first time you add a slot, you will only have two choices: clone configuration from the default slot in production or not at all.</w:t>
      </w:r>
    </w:p>
    <w:p w14:paraId="15DF1020" w14:textId="70794B19" w:rsidR="00FF65E8" w:rsidRPr="00D76CBE" w:rsidRDefault="000A51A3" w:rsidP="000B39E7">
      <w:pPr>
        <w:pStyle w:val="ListParagraph"/>
        <w:numPr>
          <w:ilvl w:val="0"/>
          <w:numId w:val="34"/>
        </w:numPr>
        <w:spacing w:after="0" w:line="276" w:lineRule="auto"/>
      </w:pPr>
      <w:r w:rsidRPr="000B39E7">
        <w:t>After you have created several slots, you will be able to clone configuration from a slot other than the one in production</w:t>
      </w:r>
      <w:r w:rsidR="002427B1">
        <w:t>.</w:t>
      </w:r>
    </w:p>
    <w:p w14:paraId="65225DC8" w14:textId="5D64E442" w:rsidR="000A51A3" w:rsidRPr="004865EC" w:rsidRDefault="000A51A3" w:rsidP="000B39E7">
      <w:pPr>
        <w:pStyle w:val="Ln1"/>
        <w:numPr>
          <w:ilvl w:val="0"/>
          <w:numId w:val="368"/>
        </w:numPr>
      </w:pPr>
      <w:r w:rsidRPr="004865EC">
        <w:t xml:space="preserve">In the </w:t>
      </w:r>
      <w:r w:rsidRPr="000B39E7">
        <w:rPr>
          <w:b/>
        </w:rPr>
        <w:t>Deployment slots</w:t>
      </w:r>
      <w:r w:rsidRPr="004865EC">
        <w:t xml:space="preserve"> blade, click the deployment slot to open a blade for the slot, with a set of metrics and configuration just like any other </w:t>
      </w:r>
      <w:r w:rsidR="009231F8">
        <w:t>W</w:t>
      </w:r>
      <w:r w:rsidR="009231F8" w:rsidRPr="004865EC">
        <w:t xml:space="preserve">eb </w:t>
      </w:r>
      <w:r w:rsidR="009231F8">
        <w:t>A</w:t>
      </w:r>
      <w:r w:rsidR="009231F8" w:rsidRPr="004865EC">
        <w:t>pp</w:t>
      </w:r>
      <w:r w:rsidRPr="004865EC">
        <w:t xml:space="preserve">. </w:t>
      </w:r>
      <w:r w:rsidR="002427B1">
        <w:t xml:space="preserve">The </w:t>
      </w:r>
      <w:r w:rsidRPr="000B39E7">
        <w:rPr>
          <w:b/>
        </w:rPr>
        <w:t>your-web-app-name-deployment-slot-name</w:t>
      </w:r>
      <w:r w:rsidRPr="004865EC">
        <w:t xml:space="preserve"> will appear at the top of blade to remind you that you are viewing the deployment slot.</w:t>
      </w:r>
    </w:p>
    <w:p w14:paraId="7274A143" w14:textId="77777777" w:rsidR="000A51A3" w:rsidRPr="00564E6F" w:rsidRDefault="000A51A3" w:rsidP="000B39E7">
      <w:pPr>
        <w:pStyle w:val="Art"/>
      </w:pPr>
      <w:r w:rsidRPr="003F52C0">
        <w:rPr>
          <w:noProof/>
          <w:lang w:val="fr-FR" w:eastAsia="fr-FR"/>
        </w:rPr>
        <w:lastRenderedPageBreak/>
        <w:drawing>
          <wp:inline distT="0" distB="0" distL="0" distR="0" wp14:anchorId="013AEA1D" wp14:editId="2C6E9243">
            <wp:extent cx="5005388" cy="2465617"/>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18030" cy="2471844"/>
                    </a:xfrm>
                    <a:prstGeom prst="rect">
                      <a:avLst/>
                    </a:prstGeom>
                  </pic:spPr>
                </pic:pic>
              </a:graphicData>
            </a:graphic>
          </wp:inline>
        </w:drawing>
      </w:r>
    </w:p>
    <w:p w14:paraId="7F5B7ED9" w14:textId="0295A261" w:rsidR="000A51A3" w:rsidRPr="004865EC" w:rsidRDefault="000A51A3" w:rsidP="000B39E7">
      <w:pPr>
        <w:pStyle w:val="Ln1"/>
        <w:numPr>
          <w:ilvl w:val="0"/>
          <w:numId w:val="368"/>
        </w:numPr>
      </w:pPr>
      <w:r w:rsidRPr="004865EC">
        <w:t>Click the app URL in the slot's blade. Notice the deployment slot has its own hostname and is also a live app.</w:t>
      </w:r>
    </w:p>
    <w:p w14:paraId="741E403E" w14:textId="5CA3C0CF" w:rsidR="000A51A3" w:rsidRDefault="000A51A3" w:rsidP="00C57644">
      <w:pPr>
        <w:pStyle w:val="Note"/>
        <w:rPr>
          <w:lang w:val="en"/>
        </w:rPr>
      </w:pPr>
      <w:r w:rsidRPr="00B76736">
        <w:rPr>
          <w:b/>
          <w:lang w:val="en"/>
        </w:rPr>
        <w:t>Note</w:t>
      </w:r>
      <w:r>
        <w:rPr>
          <w:lang w:val="en"/>
        </w:rPr>
        <w:t xml:space="preserve"> </w:t>
      </w:r>
      <w:r w:rsidR="002427B1">
        <w:rPr>
          <w:lang w:val="en"/>
        </w:rPr>
        <w:t xml:space="preserve"> </w:t>
      </w:r>
      <w:r w:rsidRPr="00B76736">
        <w:rPr>
          <w:lang w:val="en"/>
        </w:rPr>
        <w:t xml:space="preserve">There is no content after deployment slot creation. You can deploy to the slot from a different repository branch, or an altogether different repository. You can also change the slot's configuration. Use the publish profile or deployment credentials associated with the deployment slot for content updates. For example, you can publish to this slot with </w:t>
      </w:r>
      <w:r w:rsidRPr="000B39E7">
        <w:rPr>
          <w:b/>
          <w:lang w:val="en"/>
        </w:rPr>
        <w:t>git</w:t>
      </w:r>
      <w:r w:rsidRPr="00B76736">
        <w:rPr>
          <w:lang w:val="en"/>
        </w:rPr>
        <w:t>.</w:t>
      </w:r>
      <w:r>
        <w:rPr>
          <w:lang w:val="en"/>
        </w:rPr>
        <w:t xml:space="preserve"> We will see an example with Visual Studio Online in the next exercise.</w:t>
      </w:r>
    </w:p>
    <w:p w14:paraId="47937CA4" w14:textId="6CDF3347" w:rsidR="000A51A3" w:rsidRPr="00B76736" w:rsidRDefault="000A51A3" w:rsidP="00C57644">
      <w:pPr>
        <w:pStyle w:val="Note"/>
        <w:rPr>
          <w:lang w:val="en"/>
        </w:rPr>
      </w:pPr>
      <w:r w:rsidRPr="004865EC">
        <w:rPr>
          <w:lang w:val="en"/>
        </w:rPr>
        <w:t xml:space="preserve">To limit </w:t>
      </w:r>
      <w:r w:rsidR="00F179E3">
        <w:rPr>
          <w:lang w:val="en"/>
        </w:rPr>
        <w:t xml:space="preserve">the </w:t>
      </w:r>
      <w:r w:rsidRPr="004865EC">
        <w:rPr>
          <w:lang w:val="en"/>
        </w:rPr>
        <w:t xml:space="preserve">public access to the deployment slot, see </w:t>
      </w:r>
      <w:hyperlink r:id="rId78" w:history="1">
        <w:r w:rsidRPr="004865EC">
          <w:rPr>
            <w:rStyle w:val="Hyperlink"/>
            <w:lang w:val="en"/>
          </w:rPr>
          <w:t>App Service Web App – block web access to non-production deployment slots</w:t>
        </w:r>
      </w:hyperlink>
      <w:r w:rsidRPr="004865EC">
        <w:rPr>
          <w:lang w:val="en"/>
        </w:rPr>
        <w:t>.</w:t>
      </w:r>
    </w:p>
    <w:p w14:paraId="00216BA2" w14:textId="77777777" w:rsidR="000A51A3" w:rsidRDefault="000A51A3" w:rsidP="000B39E7">
      <w:pPr>
        <w:pStyle w:val="Ln1"/>
        <w:numPr>
          <w:ilvl w:val="0"/>
          <w:numId w:val="0"/>
        </w:numPr>
        <w:ind w:left="1080"/>
      </w:pPr>
      <w:bookmarkStart w:id="28" w:name="AboutConfiguration"/>
      <w:bookmarkStart w:id="29" w:name="configuration-for-deployment-slots"/>
      <w:bookmarkEnd w:id="28"/>
      <w:bookmarkEnd w:id="29"/>
    </w:p>
    <w:p w14:paraId="1D2AE757" w14:textId="6107D62C" w:rsidR="000A51A3" w:rsidRPr="00B76736" w:rsidRDefault="000A51A3" w:rsidP="00F54904">
      <w:pPr>
        <w:pStyle w:val="Heading3"/>
      </w:pPr>
      <w:bookmarkStart w:id="30" w:name="_Toc433385533"/>
      <w:r w:rsidRPr="00A6097A">
        <w:t xml:space="preserve">Task </w:t>
      </w:r>
      <w:r>
        <w:t xml:space="preserve">2: </w:t>
      </w:r>
      <w:r w:rsidRPr="00B76736">
        <w:t xml:space="preserve">Configuration for </w:t>
      </w:r>
      <w:r w:rsidR="00F179E3">
        <w:t>D</w:t>
      </w:r>
      <w:r w:rsidR="00F179E3" w:rsidRPr="00B76736">
        <w:t xml:space="preserve">eployment </w:t>
      </w:r>
      <w:r w:rsidR="00F179E3">
        <w:t>S</w:t>
      </w:r>
      <w:r w:rsidR="00F179E3" w:rsidRPr="00B76736">
        <w:t>lots</w:t>
      </w:r>
      <w:bookmarkEnd w:id="30"/>
    </w:p>
    <w:p w14:paraId="11F9C502" w14:textId="275FE734" w:rsidR="000A51A3" w:rsidRPr="00B7139B" w:rsidRDefault="000A51A3" w:rsidP="000B39E7">
      <w:pPr>
        <w:pStyle w:val="Ln1"/>
        <w:numPr>
          <w:ilvl w:val="0"/>
          <w:numId w:val="369"/>
        </w:numPr>
      </w:pPr>
      <w:r w:rsidRPr="00B7139B">
        <w:t>When you clone configuration from another deployment slot, the cloned configuration is editable. Furthermore, some configuration elements will follow the content across a swap (not slot specific) while other configuration elements will stay in the same slot after a swap (slot</w:t>
      </w:r>
      <w:r w:rsidR="00F179E3">
        <w:t>-</w:t>
      </w:r>
      <w:r w:rsidRPr="00B7139B">
        <w:t>specific).</w:t>
      </w:r>
    </w:p>
    <w:p w14:paraId="36079BC5" w14:textId="0FFEBB9F" w:rsidR="000A51A3" w:rsidRPr="00515E7F" w:rsidRDefault="000A51A3" w:rsidP="000B39E7">
      <w:pPr>
        <w:pStyle w:val="Ln1"/>
        <w:numPr>
          <w:ilvl w:val="0"/>
          <w:numId w:val="368"/>
        </w:numPr>
      </w:pPr>
      <w:r w:rsidRPr="00515E7F">
        <w:t xml:space="preserve">To configure an app setting or connection string to stick to a slot (not swapped), access the </w:t>
      </w:r>
      <w:r w:rsidRPr="000B39E7">
        <w:rPr>
          <w:b/>
        </w:rPr>
        <w:t>Application Settings</w:t>
      </w:r>
      <w:r w:rsidRPr="00515E7F">
        <w:t xml:space="preserve"> blade for a specific slot, then select the </w:t>
      </w:r>
      <w:r w:rsidRPr="000B39E7">
        <w:rPr>
          <w:b/>
        </w:rPr>
        <w:t>Slot Setting</w:t>
      </w:r>
      <w:r w:rsidRPr="00515E7F">
        <w:t xml:space="preserve"> box for the configuration elements that should stick </w:t>
      </w:r>
      <w:r w:rsidR="00F179E3">
        <w:t xml:space="preserve">to </w:t>
      </w:r>
      <w:r w:rsidRPr="00515E7F">
        <w:t>the slot. Note that marking a configuration element as slot</w:t>
      </w:r>
      <w:r w:rsidR="00F179E3">
        <w:t>-</w:t>
      </w:r>
      <w:r w:rsidRPr="00515E7F">
        <w:t xml:space="preserve">specific has the effect of establishing that element as </w:t>
      </w:r>
      <w:r w:rsidR="00F179E3">
        <w:t>"</w:t>
      </w:r>
      <w:r w:rsidRPr="00515E7F">
        <w:t>not swappable</w:t>
      </w:r>
      <w:r w:rsidR="00F179E3">
        <w:t>"</w:t>
      </w:r>
      <w:r w:rsidRPr="00515E7F">
        <w:t xml:space="preserve"> across all the deployment slots associated with the </w:t>
      </w:r>
      <w:r w:rsidR="009231F8">
        <w:t>W</w:t>
      </w:r>
      <w:r w:rsidR="009231F8" w:rsidRPr="00515E7F">
        <w:t xml:space="preserve">eb </w:t>
      </w:r>
      <w:r w:rsidR="009231F8">
        <w:t>A</w:t>
      </w:r>
      <w:r w:rsidR="009231F8" w:rsidRPr="00515E7F">
        <w:t>pp</w:t>
      </w:r>
      <w:r w:rsidRPr="00515E7F">
        <w:t>.</w:t>
      </w:r>
    </w:p>
    <w:p w14:paraId="5CEF9753" w14:textId="0AE18C64" w:rsidR="000A51A3" w:rsidRPr="00515E7F" w:rsidRDefault="000A51A3" w:rsidP="000B39E7">
      <w:pPr>
        <w:pStyle w:val="Ln1"/>
        <w:numPr>
          <w:ilvl w:val="0"/>
          <w:numId w:val="368"/>
        </w:numPr>
      </w:pPr>
      <w:r w:rsidRPr="00515E7F">
        <w:t xml:space="preserve">Add to each slot the following setting </w:t>
      </w:r>
      <w:r w:rsidR="00F179E3">
        <w:t>"</w:t>
      </w:r>
      <w:r w:rsidRPr="000B39E7">
        <w:t>SLOT_SETTING</w:t>
      </w:r>
      <w:r w:rsidR="00F179E3">
        <w:t>"</w:t>
      </w:r>
      <w:r w:rsidR="00F179E3" w:rsidRPr="00515E7F">
        <w:t xml:space="preserve"> </w:t>
      </w:r>
      <w:r w:rsidRPr="00515E7F">
        <w:t xml:space="preserve">with the following values: PROD, DEV, TEST, </w:t>
      </w:r>
      <w:r w:rsidR="00F179E3">
        <w:t xml:space="preserve">and </w:t>
      </w:r>
      <w:r w:rsidRPr="00515E7F">
        <w:t>STAGING</w:t>
      </w:r>
      <w:r w:rsidR="00F179E3">
        <w:t>.</w:t>
      </w:r>
    </w:p>
    <w:p w14:paraId="6E8D4548" w14:textId="77777777" w:rsidR="000A51A3" w:rsidRPr="00515E7F" w:rsidRDefault="000A51A3" w:rsidP="000B39E7">
      <w:pPr>
        <w:pStyle w:val="Ln1"/>
        <w:numPr>
          <w:ilvl w:val="0"/>
          <w:numId w:val="368"/>
        </w:numPr>
      </w:pPr>
      <w:r w:rsidRPr="00515E7F">
        <w:t>This should look like the picture below:</w:t>
      </w:r>
    </w:p>
    <w:p w14:paraId="3CA7DE35" w14:textId="77777777" w:rsidR="000A51A3" w:rsidRPr="00B76736" w:rsidRDefault="000A51A3" w:rsidP="000B39E7">
      <w:pPr>
        <w:pStyle w:val="Art"/>
      </w:pPr>
      <w:r w:rsidRPr="003F52C0">
        <w:rPr>
          <w:noProof/>
          <w:lang w:val="fr-FR" w:eastAsia="fr-FR"/>
        </w:rPr>
        <w:lastRenderedPageBreak/>
        <w:drawing>
          <wp:inline distT="0" distB="0" distL="0" distR="0" wp14:anchorId="01CB74A2" wp14:editId="18B7042F">
            <wp:extent cx="4953000" cy="1323975"/>
            <wp:effectExtent l="0" t="0" r="0" b="9525"/>
            <wp:docPr id="148" name="Picture 148" descr="Slo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Slot setting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53000" cy="1323975"/>
                    </a:xfrm>
                    <a:prstGeom prst="rect">
                      <a:avLst/>
                    </a:prstGeom>
                    <a:noFill/>
                    <a:ln>
                      <a:noFill/>
                    </a:ln>
                  </pic:spPr>
                </pic:pic>
              </a:graphicData>
            </a:graphic>
          </wp:inline>
        </w:drawing>
      </w:r>
    </w:p>
    <w:p w14:paraId="0F046542" w14:textId="3E7C0B35" w:rsidR="000A51A3" w:rsidRDefault="000A51A3" w:rsidP="00C57644">
      <w:pPr>
        <w:pStyle w:val="Note"/>
        <w:rPr>
          <w:lang w:val="en"/>
        </w:rPr>
      </w:pPr>
      <w:r w:rsidRPr="004865EC">
        <w:rPr>
          <w:b/>
          <w:lang w:val="en"/>
        </w:rPr>
        <w:t>Note</w:t>
      </w:r>
      <w:r w:rsidR="00494EBA" w:rsidRPr="00494EBA">
        <w:t>:</w:t>
      </w:r>
      <w:r w:rsidR="00F179E3">
        <w:rPr>
          <w:lang w:val="en"/>
        </w:rPr>
        <w:t xml:space="preserve"> </w:t>
      </w:r>
      <w:r w:rsidRPr="00B76736">
        <w:rPr>
          <w:lang w:val="en"/>
        </w:rPr>
        <w:t>The following list show</w:t>
      </w:r>
      <w:r w:rsidR="00F179E3">
        <w:rPr>
          <w:lang w:val="en"/>
        </w:rPr>
        <w:t>s</w:t>
      </w:r>
      <w:r w:rsidRPr="00B76736">
        <w:rPr>
          <w:lang w:val="en"/>
        </w:rPr>
        <w:t xml:space="preserve"> the configuration that will change when you swap slots.</w:t>
      </w:r>
    </w:p>
    <w:p w14:paraId="36AD4BD3" w14:textId="77777777" w:rsidR="000A51A3" w:rsidRPr="000B39E7" w:rsidRDefault="000A51A3" w:rsidP="00C57644">
      <w:pPr>
        <w:pStyle w:val="Note"/>
        <w:rPr>
          <w:b/>
          <w:lang w:val="en"/>
        </w:rPr>
      </w:pPr>
      <w:r w:rsidRPr="000B39E7">
        <w:rPr>
          <w:b/>
          <w:lang w:val="en"/>
        </w:rPr>
        <w:t>Settings that are swapped:</w:t>
      </w:r>
    </w:p>
    <w:p w14:paraId="3142B5FE" w14:textId="2AD3B8F5" w:rsidR="000A51A3" w:rsidRPr="004865EC" w:rsidRDefault="00F179E3" w:rsidP="00C57644">
      <w:pPr>
        <w:pStyle w:val="Note"/>
        <w:rPr>
          <w:lang w:val="en"/>
        </w:rPr>
      </w:pPr>
      <w:r>
        <w:rPr>
          <w:rFonts w:cs="Segoe UI"/>
          <w:lang w:val="en"/>
        </w:rPr>
        <w:t>•</w:t>
      </w:r>
      <w:r>
        <w:rPr>
          <w:lang w:val="en"/>
        </w:rPr>
        <w:t xml:space="preserve"> </w:t>
      </w:r>
      <w:r w:rsidR="000A51A3" w:rsidRPr="004865EC">
        <w:rPr>
          <w:lang w:val="en"/>
        </w:rPr>
        <w:t>General settings</w:t>
      </w:r>
      <w:r>
        <w:rPr>
          <w:lang w:val="en"/>
        </w:rPr>
        <w:t xml:space="preserve">, </w:t>
      </w:r>
      <w:r w:rsidR="000A51A3" w:rsidRPr="004865EC">
        <w:rPr>
          <w:lang w:val="en"/>
        </w:rPr>
        <w:t>such as framework version, 32</w:t>
      </w:r>
      <w:r>
        <w:rPr>
          <w:lang w:val="en"/>
        </w:rPr>
        <w:t xml:space="preserve">- or </w:t>
      </w:r>
      <w:r w:rsidR="000A51A3" w:rsidRPr="004865EC">
        <w:rPr>
          <w:lang w:val="en"/>
        </w:rPr>
        <w:t xml:space="preserve">64-bit, </w:t>
      </w:r>
      <w:r>
        <w:rPr>
          <w:lang w:val="en"/>
        </w:rPr>
        <w:t>w</w:t>
      </w:r>
      <w:r w:rsidRPr="004865EC">
        <w:rPr>
          <w:lang w:val="en"/>
        </w:rPr>
        <w:t xml:space="preserve">eb </w:t>
      </w:r>
      <w:r w:rsidR="000A51A3" w:rsidRPr="004865EC">
        <w:rPr>
          <w:lang w:val="en"/>
        </w:rPr>
        <w:t>sockets</w:t>
      </w:r>
    </w:p>
    <w:p w14:paraId="674CB108" w14:textId="176B6134" w:rsidR="000A51A3" w:rsidRPr="004865EC" w:rsidRDefault="00F179E3" w:rsidP="00C57644">
      <w:pPr>
        <w:pStyle w:val="Note"/>
        <w:rPr>
          <w:lang w:val="en"/>
        </w:rPr>
      </w:pPr>
      <w:r>
        <w:rPr>
          <w:rFonts w:cs="Segoe UI"/>
          <w:lang w:val="en"/>
        </w:rPr>
        <w:t>•</w:t>
      </w:r>
      <w:r w:rsidR="000A51A3">
        <w:rPr>
          <w:lang w:val="en"/>
        </w:rPr>
        <w:t xml:space="preserve"> </w:t>
      </w:r>
      <w:r w:rsidR="000A51A3" w:rsidRPr="004865EC">
        <w:rPr>
          <w:lang w:val="en"/>
        </w:rPr>
        <w:t>App settings (can be configured to stick to a slot)</w:t>
      </w:r>
    </w:p>
    <w:p w14:paraId="04305EFF" w14:textId="0D7CC556" w:rsidR="000A51A3" w:rsidRPr="004865EC" w:rsidRDefault="00F179E3" w:rsidP="00C57644">
      <w:pPr>
        <w:pStyle w:val="Note"/>
        <w:rPr>
          <w:lang w:val="en"/>
        </w:rPr>
      </w:pPr>
      <w:r>
        <w:rPr>
          <w:rFonts w:cs="Segoe UI"/>
          <w:lang w:val="en"/>
        </w:rPr>
        <w:t>•</w:t>
      </w:r>
      <w:r w:rsidR="000A51A3">
        <w:rPr>
          <w:lang w:val="en"/>
        </w:rPr>
        <w:t xml:space="preserve"> </w:t>
      </w:r>
      <w:r w:rsidR="000A51A3" w:rsidRPr="004865EC">
        <w:rPr>
          <w:lang w:val="en"/>
        </w:rPr>
        <w:t>Connection strings (can be configured to stick to a slot)</w:t>
      </w:r>
    </w:p>
    <w:p w14:paraId="4EB8FD01" w14:textId="06AB25A0" w:rsidR="000A51A3" w:rsidRPr="004865EC" w:rsidRDefault="00F179E3" w:rsidP="00C57644">
      <w:pPr>
        <w:pStyle w:val="Note"/>
        <w:rPr>
          <w:lang w:val="en"/>
        </w:rPr>
      </w:pPr>
      <w:r>
        <w:rPr>
          <w:rFonts w:cs="Segoe UI"/>
          <w:lang w:val="en"/>
        </w:rPr>
        <w:t>•</w:t>
      </w:r>
      <w:r w:rsidR="000A51A3">
        <w:rPr>
          <w:lang w:val="en"/>
        </w:rPr>
        <w:t xml:space="preserve"> </w:t>
      </w:r>
      <w:r w:rsidR="000A51A3" w:rsidRPr="004865EC">
        <w:rPr>
          <w:lang w:val="en"/>
        </w:rPr>
        <w:t>Handler mappings</w:t>
      </w:r>
    </w:p>
    <w:p w14:paraId="29CEFB30" w14:textId="6ECF1322" w:rsidR="000A51A3" w:rsidRPr="004865EC" w:rsidRDefault="00F179E3" w:rsidP="00C57644">
      <w:pPr>
        <w:pStyle w:val="Note"/>
        <w:rPr>
          <w:lang w:val="en"/>
        </w:rPr>
      </w:pPr>
      <w:r>
        <w:rPr>
          <w:rFonts w:cs="Segoe UI"/>
          <w:lang w:val="en"/>
        </w:rPr>
        <w:t>•</w:t>
      </w:r>
      <w:r w:rsidR="000A51A3">
        <w:rPr>
          <w:lang w:val="en"/>
        </w:rPr>
        <w:t xml:space="preserve"> </w:t>
      </w:r>
      <w:r w:rsidR="000A51A3" w:rsidRPr="004865EC">
        <w:rPr>
          <w:lang w:val="en"/>
        </w:rPr>
        <w:t>Monitoring and diagnostic settings</w:t>
      </w:r>
    </w:p>
    <w:p w14:paraId="04872287" w14:textId="191DFF68" w:rsidR="000A51A3" w:rsidRPr="004865EC" w:rsidRDefault="00F179E3" w:rsidP="00C57644">
      <w:pPr>
        <w:pStyle w:val="Note"/>
        <w:rPr>
          <w:lang w:val="en"/>
        </w:rPr>
      </w:pPr>
      <w:r>
        <w:rPr>
          <w:rFonts w:cs="Segoe UI"/>
          <w:lang w:val="en"/>
        </w:rPr>
        <w:t>•</w:t>
      </w:r>
      <w:r w:rsidR="000A51A3">
        <w:rPr>
          <w:lang w:val="en"/>
        </w:rPr>
        <w:t xml:space="preserve"> </w:t>
      </w:r>
      <w:r w:rsidR="000A51A3" w:rsidRPr="004865EC">
        <w:rPr>
          <w:lang w:val="en"/>
        </w:rPr>
        <w:t>WebJobs content</w:t>
      </w:r>
    </w:p>
    <w:p w14:paraId="4F445076" w14:textId="77777777" w:rsidR="000A51A3" w:rsidRPr="000B39E7" w:rsidRDefault="000A51A3" w:rsidP="00C57644">
      <w:pPr>
        <w:pStyle w:val="Note"/>
        <w:rPr>
          <w:b/>
          <w:lang w:val="en"/>
        </w:rPr>
      </w:pPr>
      <w:r w:rsidRPr="000B39E7">
        <w:rPr>
          <w:b/>
          <w:lang w:val="en"/>
        </w:rPr>
        <w:t>Settings that are not swapped:</w:t>
      </w:r>
    </w:p>
    <w:p w14:paraId="0ACF9A49" w14:textId="2EDBFC98" w:rsidR="000A51A3" w:rsidRPr="004865EC" w:rsidRDefault="00F179E3" w:rsidP="00C57644">
      <w:pPr>
        <w:pStyle w:val="Note"/>
        <w:rPr>
          <w:lang w:val="en"/>
        </w:rPr>
      </w:pPr>
      <w:r>
        <w:rPr>
          <w:rFonts w:cs="Segoe UI"/>
          <w:lang w:val="en"/>
        </w:rPr>
        <w:t>•</w:t>
      </w:r>
      <w:r w:rsidR="000A51A3">
        <w:rPr>
          <w:lang w:val="en"/>
        </w:rPr>
        <w:t xml:space="preserve"> </w:t>
      </w:r>
      <w:r w:rsidR="000A51A3" w:rsidRPr="004865EC">
        <w:rPr>
          <w:lang w:val="en"/>
        </w:rPr>
        <w:t>Publishing endpoints</w:t>
      </w:r>
    </w:p>
    <w:p w14:paraId="595E86B5" w14:textId="326EB518" w:rsidR="000A51A3" w:rsidRPr="004865EC" w:rsidRDefault="00F179E3" w:rsidP="00C57644">
      <w:pPr>
        <w:pStyle w:val="Note"/>
        <w:rPr>
          <w:lang w:val="en"/>
        </w:rPr>
      </w:pPr>
      <w:r>
        <w:rPr>
          <w:rFonts w:cs="Segoe UI"/>
          <w:lang w:val="en"/>
        </w:rPr>
        <w:t>•</w:t>
      </w:r>
      <w:r w:rsidR="000A51A3">
        <w:rPr>
          <w:lang w:val="en"/>
        </w:rPr>
        <w:t xml:space="preserve"> </w:t>
      </w:r>
      <w:r w:rsidR="000A51A3" w:rsidRPr="004865EC">
        <w:rPr>
          <w:lang w:val="en"/>
        </w:rPr>
        <w:t xml:space="preserve">Custom </w:t>
      </w:r>
      <w:r>
        <w:rPr>
          <w:lang w:val="en"/>
        </w:rPr>
        <w:t>d</w:t>
      </w:r>
      <w:r w:rsidRPr="004865EC">
        <w:rPr>
          <w:lang w:val="en"/>
        </w:rPr>
        <w:t xml:space="preserve">omain </w:t>
      </w:r>
      <w:r>
        <w:rPr>
          <w:lang w:val="en"/>
        </w:rPr>
        <w:t>n</w:t>
      </w:r>
      <w:r w:rsidRPr="004865EC">
        <w:rPr>
          <w:lang w:val="en"/>
        </w:rPr>
        <w:t>ames</w:t>
      </w:r>
    </w:p>
    <w:p w14:paraId="1A62C3B2" w14:textId="5C26252C" w:rsidR="000A51A3" w:rsidRPr="004865EC" w:rsidRDefault="00F179E3" w:rsidP="00C57644">
      <w:pPr>
        <w:pStyle w:val="Note"/>
        <w:rPr>
          <w:lang w:val="en"/>
        </w:rPr>
      </w:pPr>
      <w:r>
        <w:rPr>
          <w:rFonts w:cs="Segoe UI"/>
          <w:lang w:val="en"/>
        </w:rPr>
        <w:t>•</w:t>
      </w:r>
      <w:r w:rsidR="000A51A3">
        <w:rPr>
          <w:lang w:val="en"/>
        </w:rPr>
        <w:t xml:space="preserve"> </w:t>
      </w:r>
      <w:r>
        <w:rPr>
          <w:lang w:val="en"/>
        </w:rPr>
        <w:t>Secure Sockets Layer (</w:t>
      </w:r>
      <w:r w:rsidR="000A51A3" w:rsidRPr="004865EC">
        <w:rPr>
          <w:lang w:val="en"/>
        </w:rPr>
        <w:t>SSL</w:t>
      </w:r>
      <w:r>
        <w:rPr>
          <w:lang w:val="en"/>
        </w:rPr>
        <w:t>)</w:t>
      </w:r>
      <w:r w:rsidR="000A51A3" w:rsidRPr="004865EC">
        <w:rPr>
          <w:lang w:val="en"/>
        </w:rPr>
        <w:t xml:space="preserve"> certificates and bindings</w:t>
      </w:r>
    </w:p>
    <w:p w14:paraId="59FA3364" w14:textId="3E6CDF74" w:rsidR="000A51A3" w:rsidRDefault="00F179E3" w:rsidP="00C57644">
      <w:pPr>
        <w:pStyle w:val="Note"/>
        <w:rPr>
          <w:lang w:val="en"/>
        </w:rPr>
      </w:pPr>
      <w:r>
        <w:rPr>
          <w:rFonts w:cs="Segoe UI"/>
          <w:lang w:val="en"/>
        </w:rPr>
        <w:t>•</w:t>
      </w:r>
      <w:r w:rsidR="000A51A3">
        <w:rPr>
          <w:lang w:val="en"/>
        </w:rPr>
        <w:t xml:space="preserve"> </w:t>
      </w:r>
      <w:r w:rsidR="000A51A3" w:rsidRPr="004865EC">
        <w:rPr>
          <w:lang w:val="en"/>
        </w:rPr>
        <w:t>Scale settings</w:t>
      </w:r>
    </w:p>
    <w:p w14:paraId="6E927837" w14:textId="71C53024" w:rsidR="000A51A3" w:rsidRDefault="00F179E3" w:rsidP="00C57644">
      <w:pPr>
        <w:pStyle w:val="Note"/>
        <w:rPr>
          <w:lang w:val="en"/>
        </w:rPr>
      </w:pPr>
      <w:r>
        <w:rPr>
          <w:rFonts w:cs="Segoe UI"/>
          <w:lang w:val="en"/>
        </w:rPr>
        <w:t>•</w:t>
      </w:r>
      <w:r w:rsidR="000A51A3">
        <w:rPr>
          <w:lang w:val="en"/>
        </w:rPr>
        <w:t xml:space="preserve"> </w:t>
      </w:r>
      <w:r w:rsidR="000A51A3" w:rsidRPr="004865EC">
        <w:rPr>
          <w:lang w:val="en"/>
        </w:rPr>
        <w:t>WebJobs schedulers</w:t>
      </w:r>
    </w:p>
    <w:p w14:paraId="041ABD9C" w14:textId="77777777" w:rsidR="000A51A3" w:rsidRDefault="000A51A3" w:rsidP="000B39E7">
      <w:pPr>
        <w:pStyle w:val="Ln1"/>
        <w:numPr>
          <w:ilvl w:val="0"/>
          <w:numId w:val="0"/>
        </w:numPr>
        <w:ind w:left="720"/>
      </w:pPr>
    </w:p>
    <w:p w14:paraId="184F1608" w14:textId="77777777" w:rsidR="000A51A3" w:rsidRPr="000B39E7" w:rsidRDefault="000A51A3" w:rsidP="000B39E7">
      <w:pPr>
        <w:pStyle w:val="Ln1"/>
        <w:numPr>
          <w:ilvl w:val="0"/>
          <w:numId w:val="368"/>
        </w:numPr>
        <w:rPr>
          <w:rFonts w:ascii="Arial" w:hAnsi="Arial" w:cs="Arial"/>
          <w:kern w:val="32"/>
          <w:sz w:val="28"/>
        </w:rPr>
      </w:pPr>
      <w:bookmarkStart w:id="31" w:name="Swap"/>
      <w:bookmarkStart w:id="32" w:name="to-swap-deployment-slots"/>
      <w:bookmarkEnd w:id="31"/>
      <w:bookmarkEnd w:id="32"/>
      <w:r>
        <w:br w:type="page"/>
      </w:r>
    </w:p>
    <w:p w14:paraId="4CE39E82" w14:textId="4816865B" w:rsidR="000A51A3" w:rsidRPr="00165554" w:rsidRDefault="000A51A3" w:rsidP="00F54904">
      <w:pPr>
        <w:pStyle w:val="Heading3"/>
      </w:pPr>
      <w:bookmarkStart w:id="33" w:name="_Toc433385534"/>
      <w:r w:rsidRPr="00A6097A">
        <w:lastRenderedPageBreak/>
        <w:t xml:space="preserve">Task </w:t>
      </w:r>
      <w:r>
        <w:t xml:space="preserve">3: </w:t>
      </w:r>
      <w:r w:rsidR="00DB1ED6">
        <w:t>S</w:t>
      </w:r>
      <w:r w:rsidRPr="00165554">
        <w:t xml:space="preserve">wap </w:t>
      </w:r>
      <w:r w:rsidR="00F179E3">
        <w:t>D</w:t>
      </w:r>
      <w:r w:rsidR="00F179E3" w:rsidRPr="00165554">
        <w:t xml:space="preserve">eployment </w:t>
      </w:r>
      <w:r w:rsidR="00F179E3">
        <w:t>S</w:t>
      </w:r>
      <w:r w:rsidR="00F179E3" w:rsidRPr="00165554">
        <w:t>lots</w:t>
      </w:r>
      <w:bookmarkEnd w:id="33"/>
    </w:p>
    <w:p w14:paraId="5344C9E7" w14:textId="1A0DB6C2" w:rsidR="000A51A3" w:rsidRPr="004865EC" w:rsidRDefault="000A51A3" w:rsidP="000B39E7">
      <w:pPr>
        <w:pStyle w:val="Ln1"/>
        <w:numPr>
          <w:ilvl w:val="0"/>
          <w:numId w:val="370"/>
        </w:numPr>
      </w:pPr>
      <w:bookmarkStart w:id="34" w:name="important"/>
      <w:bookmarkEnd w:id="34"/>
      <w:r w:rsidRPr="004865EC">
        <w:t xml:space="preserve">To swap deployment slots, click the </w:t>
      </w:r>
      <w:r w:rsidRPr="000B39E7">
        <w:rPr>
          <w:b/>
        </w:rPr>
        <w:t>Swap</w:t>
      </w:r>
      <w:r w:rsidRPr="004865EC">
        <w:t xml:space="preserve"> button in the command bar of the </w:t>
      </w:r>
      <w:r w:rsidR="009231F8">
        <w:t>W</w:t>
      </w:r>
      <w:r w:rsidR="009231F8" w:rsidRPr="004865EC">
        <w:t xml:space="preserve">eb </w:t>
      </w:r>
      <w:r w:rsidR="009231F8">
        <w:t>A</w:t>
      </w:r>
      <w:r w:rsidR="009231F8" w:rsidRPr="004865EC">
        <w:t xml:space="preserve">pp </w:t>
      </w:r>
      <w:r w:rsidRPr="004865EC">
        <w:t>or in the command bar of a deployment slot. Make sure that the swap source and swap target are set properly. Usually, the swap target would be the production slot.</w:t>
      </w:r>
    </w:p>
    <w:p w14:paraId="1102733F" w14:textId="77777777" w:rsidR="000A51A3" w:rsidRPr="004865EC" w:rsidRDefault="000A51A3" w:rsidP="000B39E7">
      <w:pPr>
        <w:pStyle w:val="Art"/>
      </w:pPr>
      <w:r w:rsidRPr="003F52C0">
        <w:rPr>
          <w:noProof/>
          <w:lang w:val="fr-FR" w:eastAsia="fr-FR"/>
        </w:rPr>
        <w:drawing>
          <wp:inline distT="0" distB="0" distL="0" distR="0" wp14:anchorId="35864F15" wp14:editId="7C94B709">
            <wp:extent cx="5728447" cy="225425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728447" cy="2254250"/>
                    </a:xfrm>
                    <a:prstGeom prst="rect">
                      <a:avLst/>
                    </a:prstGeom>
                  </pic:spPr>
                </pic:pic>
              </a:graphicData>
            </a:graphic>
          </wp:inline>
        </w:drawing>
      </w:r>
    </w:p>
    <w:p w14:paraId="260BE093" w14:textId="0E1672C7" w:rsidR="000A51A3" w:rsidRPr="00165554" w:rsidRDefault="00EF4177" w:rsidP="000B39E7">
      <w:pPr>
        <w:pStyle w:val="Ln1"/>
        <w:numPr>
          <w:ilvl w:val="0"/>
          <w:numId w:val="368"/>
        </w:numPr>
      </w:pPr>
      <w:r>
        <w:t>T</w:t>
      </w:r>
      <w:r w:rsidRPr="004865EC">
        <w:t xml:space="preserve">o complete the </w:t>
      </w:r>
      <w:r>
        <w:t xml:space="preserve">swap </w:t>
      </w:r>
      <w:r w:rsidRPr="004865EC">
        <w:t>operation</w:t>
      </w:r>
      <w:r>
        <w:t>,</w:t>
      </w:r>
      <w:r w:rsidRPr="004865EC">
        <w:t xml:space="preserve"> </w:t>
      </w:r>
      <w:r>
        <w:t>c</w:t>
      </w:r>
      <w:r w:rsidRPr="004865EC">
        <w:t xml:space="preserve">lick </w:t>
      </w:r>
      <w:r w:rsidR="000A51A3" w:rsidRPr="000B39E7">
        <w:rPr>
          <w:b/>
        </w:rPr>
        <w:t>OK</w:t>
      </w:r>
      <w:r w:rsidR="000A51A3" w:rsidRPr="004865EC">
        <w:t>. When the operation finishes, the deployment slots have been swapped.</w:t>
      </w:r>
    </w:p>
    <w:p w14:paraId="30B33315" w14:textId="4A78280D" w:rsidR="000A51A3" w:rsidRPr="004865EC" w:rsidRDefault="000A51A3" w:rsidP="00C57644">
      <w:pPr>
        <w:pStyle w:val="Note"/>
        <w:rPr>
          <w:lang w:val="en"/>
        </w:rPr>
      </w:pPr>
      <w:r w:rsidRPr="00165554">
        <w:rPr>
          <w:b/>
          <w:lang w:val="en"/>
        </w:rPr>
        <w:t>I</w:t>
      </w:r>
      <w:r w:rsidR="00EF4177">
        <w:rPr>
          <w:b/>
          <w:lang w:val="en"/>
        </w:rPr>
        <w:t>mportant</w:t>
      </w:r>
      <w:r w:rsidR="00494EBA" w:rsidRPr="00494EBA">
        <w:t>:</w:t>
      </w:r>
      <w:r w:rsidR="00494EBA">
        <w:t xml:space="preserve"> </w:t>
      </w:r>
      <w:r w:rsidRPr="004865EC">
        <w:rPr>
          <w:lang w:val="en"/>
        </w:rPr>
        <w:t xml:space="preserve">Before you swap a </w:t>
      </w:r>
      <w:r w:rsidR="009231F8">
        <w:rPr>
          <w:lang w:val="en"/>
        </w:rPr>
        <w:t>W</w:t>
      </w:r>
      <w:r w:rsidR="009231F8" w:rsidRPr="004865EC">
        <w:rPr>
          <w:lang w:val="en"/>
        </w:rPr>
        <w:t xml:space="preserve">eb </w:t>
      </w:r>
      <w:r w:rsidR="009231F8">
        <w:rPr>
          <w:lang w:val="en"/>
        </w:rPr>
        <w:t>A</w:t>
      </w:r>
      <w:r w:rsidR="009231F8" w:rsidRPr="004865EC">
        <w:rPr>
          <w:lang w:val="en"/>
        </w:rPr>
        <w:t xml:space="preserve">pp </w:t>
      </w:r>
      <w:r w:rsidRPr="004865EC">
        <w:rPr>
          <w:lang w:val="en"/>
        </w:rPr>
        <w:t>from a deployment slot into production, make sure that all non-slot specific settings are configured exactly as you want to have it in the swap target.</w:t>
      </w:r>
    </w:p>
    <w:p w14:paraId="65BB71A3" w14:textId="77777777" w:rsidR="000A51A3" w:rsidRPr="00417FEF" w:rsidRDefault="000A51A3" w:rsidP="000A51A3">
      <w:pPr>
        <w:pStyle w:val="Lb1"/>
        <w:numPr>
          <w:ilvl w:val="0"/>
          <w:numId w:val="0"/>
        </w:numPr>
        <w:tabs>
          <w:tab w:val="clear" w:pos="720"/>
        </w:tabs>
        <w:ind w:left="1080" w:hanging="360"/>
        <w:rPr>
          <w:lang w:val="en"/>
        </w:rPr>
      </w:pPr>
    </w:p>
    <w:p w14:paraId="3CAC25EE" w14:textId="77777777" w:rsidR="000A51A3" w:rsidRDefault="000A51A3">
      <w:pPr>
        <w:spacing w:after="0" w:line="240" w:lineRule="auto"/>
        <w:ind w:left="0"/>
        <w:rPr>
          <w:rFonts w:ascii="Arial" w:hAnsi="Arial" w:cs="Tahoma"/>
          <w:b/>
          <w:iCs/>
          <w:kern w:val="32"/>
          <w:sz w:val="34"/>
          <w:szCs w:val="20"/>
        </w:rPr>
      </w:pPr>
      <w:r>
        <w:br w:type="page"/>
      </w:r>
    </w:p>
    <w:p w14:paraId="6DE27759" w14:textId="6C945CAE" w:rsidR="00C80CF6" w:rsidRPr="000B39E7" w:rsidRDefault="00C80CF6" w:rsidP="009D2105">
      <w:pPr>
        <w:pStyle w:val="Heading2"/>
        <w:spacing w:line="276" w:lineRule="auto"/>
      </w:pPr>
      <w:bookmarkStart w:id="35" w:name="_Toc433385535"/>
      <w:r>
        <w:lastRenderedPageBreak/>
        <w:t xml:space="preserve">Exercise </w:t>
      </w:r>
      <w:r w:rsidR="004865EC">
        <w:t>3</w:t>
      </w:r>
      <w:r>
        <w:t xml:space="preserve">: </w:t>
      </w:r>
      <w:r w:rsidR="00417FEF">
        <w:t xml:space="preserve">Enabling </w:t>
      </w:r>
      <w:r w:rsidR="00525283">
        <w:t>C</w:t>
      </w:r>
      <w:r w:rsidR="00417FEF">
        <w:t xml:space="preserve">ontinuous </w:t>
      </w:r>
      <w:r w:rsidR="00525283">
        <w:t>I</w:t>
      </w:r>
      <w:r w:rsidR="00417FEF">
        <w:t xml:space="preserve">ntegration and </w:t>
      </w:r>
      <w:r w:rsidR="00525283">
        <w:t>C</w:t>
      </w:r>
      <w:r w:rsidR="00417FEF">
        <w:t xml:space="preserve">ontinuous </w:t>
      </w:r>
      <w:r w:rsidR="00525283">
        <w:t>D</w:t>
      </w:r>
      <w:r w:rsidR="00417FEF">
        <w:t>eployment</w:t>
      </w:r>
      <w:bookmarkEnd w:id="35"/>
    </w:p>
    <w:p w14:paraId="24097297" w14:textId="12B4729B" w:rsidR="00C80CF6" w:rsidRPr="005F2AFE" w:rsidRDefault="00C80CF6" w:rsidP="009D2105">
      <w:pPr>
        <w:pStyle w:val="Heading4"/>
        <w:spacing w:line="276" w:lineRule="auto"/>
        <w:rPr>
          <w:color w:val="A6A6A6" w:themeColor="background1" w:themeShade="A6"/>
        </w:rPr>
      </w:pPr>
      <w:r w:rsidRPr="002F5608">
        <w:t>Objectives</w:t>
      </w:r>
    </w:p>
    <w:p w14:paraId="197DDC01" w14:textId="77777777" w:rsidR="00C80CF6" w:rsidRPr="00971DB3" w:rsidRDefault="00C80CF6" w:rsidP="009D2105">
      <w:pPr>
        <w:spacing w:after="0" w:line="276" w:lineRule="auto"/>
      </w:pPr>
      <w:r w:rsidRPr="00971DB3">
        <w:t>In this exercise, you will learn:</w:t>
      </w:r>
    </w:p>
    <w:p w14:paraId="204DF41E" w14:textId="2F9D4D4C" w:rsidR="00F54904" w:rsidRPr="000B39E7" w:rsidRDefault="00F54904" w:rsidP="000B39E7">
      <w:pPr>
        <w:pStyle w:val="ListParagraph"/>
        <w:numPr>
          <w:ilvl w:val="0"/>
          <w:numId w:val="34"/>
        </w:numPr>
        <w:spacing w:after="0" w:line="276" w:lineRule="auto"/>
        <w:rPr>
          <w:bCs/>
        </w:rPr>
      </w:pPr>
      <w:r w:rsidRPr="000B39E7">
        <w:t xml:space="preserve">How to extend classic continuous integration process up to </w:t>
      </w:r>
      <w:r w:rsidR="003A7501">
        <w:t xml:space="preserve">the </w:t>
      </w:r>
      <w:r w:rsidRPr="000B39E7">
        <w:t>deployment phase</w:t>
      </w:r>
      <w:r w:rsidR="00EF4177">
        <w:t>.</w:t>
      </w:r>
    </w:p>
    <w:p w14:paraId="699AD386" w14:textId="40AB1DCC" w:rsidR="00F54904" w:rsidRPr="000B39E7" w:rsidRDefault="00F54904" w:rsidP="000B39E7">
      <w:pPr>
        <w:pStyle w:val="ListParagraph"/>
        <w:numPr>
          <w:ilvl w:val="0"/>
          <w:numId w:val="34"/>
        </w:numPr>
        <w:spacing w:after="0" w:line="276" w:lineRule="auto"/>
        <w:rPr>
          <w:bCs/>
        </w:rPr>
      </w:pPr>
      <w:r w:rsidRPr="000B39E7">
        <w:t xml:space="preserve">Connect Visual Studio Online and Azure Web </w:t>
      </w:r>
      <w:r w:rsidR="003A7501">
        <w:t>A</w:t>
      </w:r>
      <w:r w:rsidRPr="000B39E7">
        <w:t>pps from the new preview portal</w:t>
      </w:r>
      <w:r w:rsidR="003A7501">
        <w:t>.</w:t>
      </w:r>
    </w:p>
    <w:p w14:paraId="086F6B8F" w14:textId="77777777" w:rsidR="00C80CF6" w:rsidRPr="002F5608" w:rsidRDefault="00C80CF6" w:rsidP="009D2105">
      <w:pPr>
        <w:pStyle w:val="Heading4"/>
        <w:spacing w:line="276" w:lineRule="auto"/>
      </w:pPr>
      <w:r>
        <w:t>Scenario</w:t>
      </w:r>
    </w:p>
    <w:p w14:paraId="50829D54" w14:textId="29C41E24" w:rsidR="002F16CD" w:rsidRDefault="002F16CD" w:rsidP="002F16CD">
      <w:pPr>
        <w:rPr>
          <w:lang w:val="en"/>
        </w:rPr>
      </w:pPr>
      <w:r>
        <w:rPr>
          <w:lang w:val="en"/>
        </w:rPr>
        <w:t>Because time is money and reducing the time to release is a critical factor in modern application development driven by agility, companies always seek new way</w:t>
      </w:r>
      <w:r w:rsidR="003A7501">
        <w:rPr>
          <w:lang w:val="en"/>
        </w:rPr>
        <w:t>s</w:t>
      </w:r>
      <w:r>
        <w:rPr>
          <w:lang w:val="en"/>
        </w:rPr>
        <w:t xml:space="preserve"> of improving and </w:t>
      </w:r>
      <w:r w:rsidR="003A7501">
        <w:rPr>
          <w:lang w:val="en"/>
        </w:rPr>
        <w:t xml:space="preserve">optimizing </w:t>
      </w:r>
      <w:r>
        <w:rPr>
          <w:lang w:val="en"/>
        </w:rPr>
        <w:t xml:space="preserve">the whole delivery cycle of an application. Web </w:t>
      </w:r>
      <w:r w:rsidR="003A7501">
        <w:rPr>
          <w:lang w:val="en"/>
        </w:rPr>
        <w:t xml:space="preserve">Apps </w:t>
      </w:r>
      <w:r>
        <w:rPr>
          <w:lang w:val="en"/>
        </w:rPr>
        <w:t>align with modern development practice</w:t>
      </w:r>
      <w:r w:rsidR="003A7501">
        <w:rPr>
          <w:lang w:val="en"/>
        </w:rPr>
        <w:t>s</w:t>
      </w:r>
      <w:r>
        <w:rPr>
          <w:lang w:val="en"/>
        </w:rPr>
        <w:t xml:space="preserve"> and needs. It offers a functionality called continuous deployment</w:t>
      </w:r>
      <w:r w:rsidR="003A7501">
        <w:rPr>
          <w:lang w:val="en"/>
        </w:rPr>
        <w:t>,</w:t>
      </w:r>
      <w:r>
        <w:rPr>
          <w:lang w:val="en"/>
        </w:rPr>
        <w:t xml:space="preserve"> which enable you to extend the application life cycle from coding, compiling, testing to delivery while conforming to the new DevOps trend.</w:t>
      </w:r>
    </w:p>
    <w:p w14:paraId="72D4C9B2" w14:textId="77777777" w:rsidR="00D0516D" w:rsidRDefault="00D0516D" w:rsidP="009D2105">
      <w:pPr>
        <w:spacing w:after="0" w:line="240" w:lineRule="auto"/>
        <w:ind w:left="0"/>
        <w:rPr>
          <w:lang w:val="en"/>
        </w:rPr>
      </w:pPr>
    </w:p>
    <w:p w14:paraId="2E8F2F9E" w14:textId="48780BD4" w:rsidR="00417FEF" w:rsidRPr="00C80CF6" w:rsidRDefault="00417FEF" w:rsidP="009D2105">
      <w:pPr>
        <w:spacing w:after="0" w:line="240" w:lineRule="auto"/>
        <w:ind w:left="0"/>
        <w:rPr>
          <w:lang w:val="en"/>
        </w:rPr>
      </w:pPr>
    </w:p>
    <w:p w14:paraId="18CA083D" w14:textId="77777777" w:rsidR="002F16CD" w:rsidRPr="008A01D6" w:rsidRDefault="002F16CD" w:rsidP="002F16CD">
      <w:pPr>
        <w:pStyle w:val="Heading3"/>
      </w:pPr>
      <w:bookmarkStart w:id="36" w:name="_Toc433385536"/>
      <w:r w:rsidRPr="002750B9">
        <w:t xml:space="preserve">Task 1: </w:t>
      </w:r>
      <w:r w:rsidRPr="008A01D6">
        <w:t>Create Team Project</w:t>
      </w:r>
      <w:bookmarkEnd w:id="36"/>
    </w:p>
    <w:p w14:paraId="19AACDCD" w14:textId="2197D541" w:rsidR="002F16CD" w:rsidRPr="008A01D6" w:rsidRDefault="002F16CD" w:rsidP="002F16CD">
      <w:pPr>
        <w:pStyle w:val="ListParagraph"/>
        <w:spacing w:after="0" w:line="240" w:lineRule="auto"/>
      </w:pPr>
      <w:r w:rsidRPr="008A01D6">
        <w:t xml:space="preserve">You need to have a Visual Studio Online account for the </w:t>
      </w:r>
      <w:r w:rsidR="003A7501" w:rsidRPr="008A01D6">
        <w:t>exercise</w:t>
      </w:r>
      <w:r w:rsidRPr="008A01D6">
        <w:t xml:space="preserve">. The easiest way to create one is to use the new </w:t>
      </w:r>
      <w:r w:rsidR="003A7501">
        <w:t>A</w:t>
      </w:r>
      <w:r w:rsidR="003A7501" w:rsidRPr="008A01D6">
        <w:t xml:space="preserve">zure </w:t>
      </w:r>
      <w:r w:rsidRPr="008A01D6">
        <w:t xml:space="preserve">portal integration with </w:t>
      </w:r>
      <w:r w:rsidR="003A7501">
        <w:t>Visual Studio Online</w:t>
      </w:r>
      <w:r w:rsidRPr="008A01D6">
        <w:t>.</w:t>
      </w:r>
    </w:p>
    <w:p w14:paraId="48A5E972" w14:textId="0FD665FD" w:rsidR="002F16CD" w:rsidRPr="008A01D6" w:rsidRDefault="00601229" w:rsidP="002750B9">
      <w:pPr>
        <w:pStyle w:val="Ln1"/>
        <w:numPr>
          <w:ilvl w:val="0"/>
          <w:numId w:val="371"/>
        </w:numPr>
      </w:pPr>
      <w:r>
        <w:t xml:space="preserve">In the </w:t>
      </w:r>
      <w:r w:rsidRPr="002750B9">
        <w:rPr>
          <w:b/>
        </w:rPr>
        <w:t>General</w:t>
      </w:r>
      <w:r w:rsidRPr="008A01D6">
        <w:t xml:space="preserve"> menu</w:t>
      </w:r>
      <w:r>
        <w:t>,</w:t>
      </w:r>
      <w:r w:rsidRPr="008A01D6">
        <w:t xml:space="preserve"> </w:t>
      </w:r>
      <w:r>
        <w:t>c</w:t>
      </w:r>
      <w:r w:rsidRPr="008A01D6">
        <w:t>lick</w:t>
      </w:r>
      <w:r>
        <w:t xml:space="preserve"> the</w:t>
      </w:r>
      <w:r w:rsidRPr="008A01D6">
        <w:t xml:space="preserve"> </w:t>
      </w:r>
      <w:r w:rsidRPr="002750B9">
        <w:rPr>
          <w:b/>
        </w:rPr>
        <w:t>New</w:t>
      </w:r>
      <w:r w:rsidRPr="002750B9">
        <w:t xml:space="preserve"> button</w:t>
      </w:r>
      <w:r>
        <w:t>.</w:t>
      </w:r>
      <w:r w:rsidR="002F16CD" w:rsidRPr="008A01D6">
        <w:t xml:space="preserve"> </w:t>
      </w:r>
    </w:p>
    <w:p w14:paraId="1FF98831" w14:textId="68E8CD3E" w:rsidR="002F16CD" w:rsidRPr="008A01D6" w:rsidRDefault="002F16CD" w:rsidP="002750B9">
      <w:pPr>
        <w:pStyle w:val="Ln1"/>
        <w:numPr>
          <w:ilvl w:val="0"/>
          <w:numId w:val="371"/>
        </w:numPr>
      </w:pPr>
      <w:r w:rsidRPr="008A01D6">
        <w:t xml:space="preserve">Go to </w:t>
      </w:r>
      <w:r w:rsidRPr="002750B9">
        <w:rPr>
          <w:b/>
        </w:rPr>
        <w:t>Developer Services</w:t>
      </w:r>
      <w:r w:rsidR="00601229">
        <w:t>.</w:t>
      </w:r>
      <w:r w:rsidR="00C460F3">
        <w:t xml:space="preserve"> </w:t>
      </w:r>
    </w:p>
    <w:p w14:paraId="42EA881B" w14:textId="2F134998" w:rsidR="002F16CD" w:rsidRPr="008A01D6" w:rsidRDefault="002F16CD" w:rsidP="002750B9">
      <w:pPr>
        <w:pStyle w:val="Ln1"/>
        <w:numPr>
          <w:ilvl w:val="0"/>
          <w:numId w:val="371"/>
        </w:numPr>
      </w:pPr>
      <w:r w:rsidRPr="008A01D6">
        <w:t xml:space="preserve">Click </w:t>
      </w:r>
      <w:r w:rsidRPr="002750B9">
        <w:rPr>
          <w:b/>
        </w:rPr>
        <w:t>Team Project</w:t>
      </w:r>
      <w:r w:rsidR="00601229">
        <w:t>.</w:t>
      </w:r>
      <w:r w:rsidR="00C460F3">
        <w:t xml:space="preserve"> </w:t>
      </w:r>
    </w:p>
    <w:p w14:paraId="3A745883" w14:textId="77777777" w:rsidR="002F16CD" w:rsidRPr="008A01D6" w:rsidRDefault="002F16CD" w:rsidP="002750B9">
      <w:pPr>
        <w:pStyle w:val="Art"/>
      </w:pPr>
      <w:r w:rsidRPr="003F52C0">
        <w:rPr>
          <w:noProof/>
          <w:lang w:val="fr-FR" w:eastAsia="fr-FR"/>
        </w:rPr>
        <w:drawing>
          <wp:inline distT="0" distB="0" distL="0" distR="0" wp14:anchorId="1A15DF3F" wp14:editId="41AF349A">
            <wp:extent cx="5760720" cy="23215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60720" cy="2321560"/>
                    </a:xfrm>
                    <a:prstGeom prst="rect">
                      <a:avLst/>
                    </a:prstGeom>
                  </pic:spPr>
                </pic:pic>
              </a:graphicData>
            </a:graphic>
          </wp:inline>
        </w:drawing>
      </w:r>
    </w:p>
    <w:p w14:paraId="1C74783A" w14:textId="77777777" w:rsidR="002F16CD" w:rsidRPr="008A01D6" w:rsidRDefault="002F16CD" w:rsidP="002F16CD">
      <w:pPr>
        <w:spacing w:after="0" w:line="240" w:lineRule="auto"/>
        <w:ind w:left="0"/>
      </w:pPr>
    </w:p>
    <w:p w14:paraId="7D5F79B9" w14:textId="43500E8F" w:rsidR="002F16CD" w:rsidRPr="008A01D6" w:rsidRDefault="002F16CD" w:rsidP="000B39E7">
      <w:pPr>
        <w:pStyle w:val="Ln1"/>
        <w:numPr>
          <w:ilvl w:val="0"/>
          <w:numId w:val="368"/>
        </w:numPr>
      </w:pPr>
      <w:r w:rsidRPr="008A01D6">
        <w:lastRenderedPageBreak/>
        <w:t>If you already have an account</w:t>
      </w:r>
      <w:r w:rsidR="00601229">
        <w:t>,</w:t>
      </w:r>
      <w:r w:rsidRPr="008A01D6">
        <w:t xml:space="preserve"> just create a new team project.</w:t>
      </w:r>
      <w:r w:rsidR="00601229">
        <w:t xml:space="preserve"> </w:t>
      </w:r>
      <w:r w:rsidRPr="008A01D6">
        <w:t>If not</w:t>
      </w:r>
      <w:r w:rsidR="00601229">
        <w:t>,</w:t>
      </w:r>
      <w:r w:rsidRPr="008A01D6">
        <w:t xml:space="preserve"> follow </w:t>
      </w:r>
      <w:r w:rsidR="00601229" w:rsidRPr="008A01D6">
        <w:t>the</w:t>
      </w:r>
      <w:r w:rsidR="00601229">
        <w:t xml:space="preserve">se </w:t>
      </w:r>
      <w:r w:rsidRPr="008A01D6">
        <w:t>steps:</w:t>
      </w:r>
    </w:p>
    <w:p w14:paraId="52CDA51E" w14:textId="714B4AE7" w:rsidR="002F16CD" w:rsidRPr="008A01D6" w:rsidRDefault="002F16CD" w:rsidP="00CC3B31">
      <w:pPr>
        <w:numPr>
          <w:ilvl w:val="0"/>
          <w:numId w:val="53"/>
        </w:numPr>
        <w:spacing w:after="0" w:line="240" w:lineRule="auto"/>
      </w:pPr>
      <w:r w:rsidRPr="008A01D6">
        <w:t xml:space="preserve">Go </w:t>
      </w:r>
      <w:r w:rsidR="00601229">
        <w:t>to</w:t>
      </w:r>
      <w:r w:rsidR="00601229" w:rsidRPr="008A01D6">
        <w:t xml:space="preserve"> </w:t>
      </w:r>
      <w:r w:rsidRPr="008A01D6">
        <w:t>the account</w:t>
      </w:r>
      <w:r w:rsidR="00601229">
        <w:t>.</w:t>
      </w:r>
    </w:p>
    <w:p w14:paraId="364453EE" w14:textId="708580A4" w:rsidR="002F16CD" w:rsidRPr="008A01D6" w:rsidRDefault="002F16CD" w:rsidP="00CC3B31">
      <w:pPr>
        <w:numPr>
          <w:ilvl w:val="0"/>
          <w:numId w:val="53"/>
        </w:numPr>
        <w:spacing w:after="0" w:line="240" w:lineRule="auto"/>
      </w:pPr>
      <w:r w:rsidRPr="008A01D6">
        <w:t>Create a new account</w:t>
      </w:r>
      <w:r w:rsidR="00601229">
        <w:t>.</w:t>
      </w:r>
    </w:p>
    <w:p w14:paraId="765497BE" w14:textId="4CA5162D" w:rsidR="002F16CD" w:rsidRDefault="002F16CD" w:rsidP="00CC3B31">
      <w:pPr>
        <w:numPr>
          <w:ilvl w:val="0"/>
          <w:numId w:val="53"/>
        </w:numPr>
        <w:spacing w:after="0" w:line="240" w:lineRule="auto"/>
      </w:pPr>
      <w:r w:rsidRPr="008A01D6">
        <w:t>Enter a name</w:t>
      </w:r>
      <w:r w:rsidR="00601229">
        <w:t>.</w:t>
      </w:r>
    </w:p>
    <w:p w14:paraId="226FEFF2" w14:textId="77777777" w:rsidR="002F16CD" w:rsidRDefault="002F16CD" w:rsidP="000B39E7">
      <w:pPr>
        <w:pStyle w:val="Art"/>
      </w:pPr>
      <w:r w:rsidRPr="003F52C0">
        <w:rPr>
          <w:noProof/>
          <w:lang w:val="fr-FR" w:eastAsia="fr-FR"/>
        </w:rPr>
        <w:drawing>
          <wp:inline distT="0" distB="0" distL="0" distR="0" wp14:anchorId="06B9C5E0" wp14:editId="52B6E9EB">
            <wp:extent cx="5191125" cy="15621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210573" cy="1567996"/>
                    </a:xfrm>
                    <a:prstGeom prst="rect">
                      <a:avLst/>
                    </a:prstGeom>
                  </pic:spPr>
                </pic:pic>
              </a:graphicData>
            </a:graphic>
          </wp:inline>
        </w:drawing>
      </w:r>
    </w:p>
    <w:p w14:paraId="3B54D70E" w14:textId="77777777" w:rsidR="002F16CD" w:rsidRPr="008A01D6" w:rsidRDefault="002F16CD" w:rsidP="002F16CD">
      <w:pPr>
        <w:spacing w:after="0" w:line="240" w:lineRule="auto"/>
        <w:ind w:left="0"/>
      </w:pPr>
    </w:p>
    <w:p w14:paraId="40CAFA25" w14:textId="52834F09" w:rsidR="002F16CD" w:rsidRDefault="00601229" w:rsidP="000B39E7">
      <w:pPr>
        <w:pStyle w:val="Ln1"/>
        <w:numPr>
          <w:ilvl w:val="0"/>
          <w:numId w:val="368"/>
        </w:numPr>
      </w:pPr>
      <w:r>
        <w:t xml:space="preserve">In the </w:t>
      </w:r>
      <w:r w:rsidRPr="000B39E7">
        <w:rPr>
          <w:b/>
        </w:rPr>
        <w:t>Name</w:t>
      </w:r>
      <w:r>
        <w:t xml:space="preserve"> box, e</w:t>
      </w:r>
      <w:r w:rsidRPr="008A01D6">
        <w:t xml:space="preserve">nter </w:t>
      </w:r>
      <w:r w:rsidR="002F16CD" w:rsidRPr="008A01D6">
        <w:t>a name for the new project</w:t>
      </w:r>
      <w:r>
        <w:t xml:space="preserve">, for example, </w:t>
      </w:r>
      <w:r w:rsidR="002F16CD" w:rsidRPr="000B39E7">
        <w:rPr>
          <w:b/>
        </w:rPr>
        <w:t>ContosoProductsWebsite</w:t>
      </w:r>
      <w:r>
        <w:t>.</w:t>
      </w:r>
    </w:p>
    <w:p w14:paraId="295564D0" w14:textId="1A9D6490" w:rsidR="00484DFF" w:rsidRPr="008A01D6" w:rsidRDefault="00484DFF" w:rsidP="00C57644">
      <w:pPr>
        <w:pStyle w:val="Note"/>
      </w:pPr>
      <w:r w:rsidRPr="000B39E7">
        <w:rPr>
          <w:b/>
        </w:rPr>
        <w:t>Note</w:t>
      </w:r>
      <w:r w:rsidR="00452592">
        <w:rPr>
          <w:b/>
        </w:rPr>
        <w:t>:</w:t>
      </w:r>
      <w:r>
        <w:t xml:space="preserve"> </w:t>
      </w:r>
      <w:r w:rsidR="004E07E2">
        <w:t>Remember</w:t>
      </w:r>
      <w:r w:rsidRPr="008A01D6">
        <w:t xml:space="preserve"> to adjust settings like subscription (if you have several) and the location</w:t>
      </w:r>
      <w:r w:rsidR="004E07E2">
        <w:t>.</w:t>
      </w:r>
    </w:p>
    <w:p w14:paraId="1EE79B7A" w14:textId="127BE8BC" w:rsidR="00484DFF" w:rsidRDefault="00484DFF" w:rsidP="000B39E7">
      <w:pPr>
        <w:pStyle w:val="Art"/>
      </w:pPr>
      <w:r w:rsidRPr="00063E6B">
        <w:rPr>
          <w:noProof/>
          <w:lang w:val="fr-FR" w:eastAsia="fr-FR"/>
        </w:rPr>
        <w:drawing>
          <wp:inline distT="0" distB="0" distL="0" distR="0" wp14:anchorId="2B6FEBC1" wp14:editId="7FB40DDF">
            <wp:extent cx="1924050" cy="3796665"/>
            <wp:effectExtent l="0" t="0" r="0" b="0"/>
            <wp:docPr id="21" name="Picture 21" descr="C:\Users\dacoppet\AppData\Local\Temp\SNAGHTML60d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coppet\AppData\Local\Temp\SNAGHTML60d72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24050" cy="3796665"/>
                    </a:xfrm>
                    <a:prstGeom prst="rect">
                      <a:avLst/>
                    </a:prstGeom>
                    <a:noFill/>
                    <a:ln>
                      <a:noFill/>
                    </a:ln>
                  </pic:spPr>
                </pic:pic>
              </a:graphicData>
            </a:graphic>
          </wp:inline>
        </w:drawing>
      </w:r>
    </w:p>
    <w:p w14:paraId="6CA9F3B2" w14:textId="6AE1913E" w:rsidR="002F16CD" w:rsidRDefault="002F16CD" w:rsidP="000B39E7">
      <w:pPr>
        <w:pStyle w:val="Ln1"/>
        <w:numPr>
          <w:ilvl w:val="0"/>
          <w:numId w:val="368"/>
        </w:numPr>
      </w:pPr>
      <w:r w:rsidRPr="008A01D6">
        <w:t xml:space="preserve">After a </w:t>
      </w:r>
      <w:r w:rsidR="004E07E2">
        <w:t xml:space="preserve">while, </w:t>
      </w:r>
      <w:r w:rsidRPr="008A01D6">
        <w:t xml:space="preserve">you will have your dedicated </w:t>
      </w:r>
      <w:r w:rsidR="004E07E2">
        <w:t>t</w:t>
      </w:r>
      <w:r w:rsidRPr="008A01D6">
        <w:t xml:space="preserve">eam project </w:t>
      </w:r>
      <w:r w:rsidR="004E07E2">
        <w:t xml:space="preserve">created </w:t>
      </w:r>
      <w:r w:rsidRPr="008A01D6">
        <w:t>in the portal</w:t>
      </w:r>
      <w:r w:rsidR="004E07E2">
        <w:t>.</w:t>
      </w:r>
    </w:p>
    <w:p w14:paraId="576D52AD" w14:textId="77777777" w:rsidR="00A630F0" w:rsidRDefault="00A630F0" w:rsidP="000B39E7">
      <w:pPr>
        <w:pStyle w:val="Art"/>
      </w:pPr>
    </w:p>
    <w:p w14:paraId="11D0E8AA" w14:textId="7F6C7023" w:rsidR="00A630F0" w:rsidRDefault="00A630F0" w:rsidP="000B39E7">
      <w:pPr>
        <w:pStyle w:val="Art"/>
      </w:pPr>
      <w:r>
        <w:tab/>
      </w:r>
      <w:r w:rsidRPr="003F52C0">
        <w:rPr>
          <w:noProof/>
          <w:lang w:val="fr-FR" w:eastAsia="fr-FR"/>
        </w:rPr>
        <w:drawing>
          <wp:inline distT="0" distB="0" distL="0" distR="0" wp14:anchorId="1131F789" wp14:editId="158501CC">
            <wp:extent cx="3195637" cy="5440936"/>
            <wp:effectExtent l="0" t="0" r="508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03363" cy="5454090"/>
                    </a:xfrm>
                    <a:prstGeom prst="rect">
                      <a:avLst/>
                    </a:prstGeom>
                  </pic:spPr>
                </pic:pic>
              </a:graphicData>
            </a:graphic>
          </wp:inline>
        </w:drawing>
      </w:r>
    </w:p>
    <w:p w14:paraId="25B5AB7C" w14:textId="425CF914" w:rsidR="002F16CD" w:rsidRPr="008A01D6" w:rsidRDefault="002F16CD" w:rsidP="00C57644">
      <w:pPr>
        <w:pStyle w:val="Note"/>
      </w:pPr>
      <w:r w:rsidRPr="002D6104">
        <w:rPr>
          <w:b/>
        </w:rPr>
        <w:t>Note</w:t>
      </w:r>
      <w:r w:rsidR="00494EBA">
        <w:t xml:space="preserve">: </w:t>
      </w:r>
      <w:r w:rsidRPr="008A01D6">
        <w:t>We could set</w:t>
      </w:r>
      <w:r w:rsidR="004E07E2">
        <w:t xml:space="preserve"> </w:t>
      </w:r>
      <w:r w:rsidRPr="008A01D6">
        <w:t>up continuous deployment from there</w:t>
      </w:r>
      <w:r w:rsidR="004E07E2">
        <w:t>,</w:t>
      </w:r>
      <w:r w:rsidRPr="008A01D6">
        <w:t xml:space="preserve"> but </w:t>
      </w:r>
      <w:r w:rsidR="004E07E2" w:rsidRPr="008A01D6">
        <w:t>let</w:t>
      </w:r>
      <w:r w:rsidR="004E07E2">
        <w:t>'</w:t>
      </w:r>
      <w:r w:rsidR="004E07E2" w:rsidRPr="008A01D6">
        <w:t xml:space="preserve">s </w:t>
      </w:r>
      <w:r w:rsidRPr="008A01D6">
        <w:t>set</w:t>
      </w:r>
      <w:r w:rsidR="004E07E2">
        <w:t xml:space="preserve"> </w:t>
      </w:r>
      <w:r w:rsidRPr="008A01D6">
        <w:t>up this feature directly from a specific slot</w:t>
      </w:r>
      <w:r w:rsidR="004E07E2">
        <w:t>.</w:t>
      </w:r>
    </w:p>
    <w:p w14:paraId="45808B30" w14:textId="77777777" w:rsidR="002F16CD" w:rsidRPr="008A01D6" w:rsidRDefault="002F16CD" w:rsidP="002F16CD">
      <w:pPr>
        <w:spacing w:after="0" w:line="240" w:lineRule="auto"/>
        <w:ind w:left="0"/>
      </w:pPr>
    </w:p>
    <w:p w14:paraId="19FAA70B" w14:textId="4E4B20D3" w:rsidR="002F16CD" w:rsidRPr="008A01D6" w:rsidRDefault="002F16CD">
      <w:pPr>
        <w:pStyle w:val="Heading3"/>
      </w:pPr>
      <w:bookmarkStart w:id="37" w:name="_Toc433385537"/>
      <w:r w:rsidRPr="008A01D6">
        <w:t xml:space="preserve">Task </w:t>
      </w:r>
      <w:r>
        <w:t xml:space="preserve">2: </w:t>
      </w:r>
      <w:r w:rsidRPr="008A01D6">
        <w:t>Set</w:t>
      </w:r>
      <w:r w:rsidR="00DB1ED6">
        <w:t xml:space="preserve"> U</w:t>
      </w:r>
      <w:r w:rsidR="00DB1ED6" w:rsidRPr="008A01D6">
        <w:t xml:space="preserve">p </w:t>
      </w:r>
      <w:r w:rsidRPr="008A01D6">
        <w:t xml:space="preserve">Continuous </w:t>
      </w:r>
      <w:r w:rsidR="00DB1ED6">
        <w:t>D</w:t>
      </w:r>
      <w:r w:rsidRPr="008A01D6">
        <w:t>eployment</w:t>
      </w:r>
      <w:bookmarkEnd w:id="37"/>
    </w:p>
    <w:p w14:paraId="3FE711CF" w14:textId="0EA6825E" w:rsidR="002F16CD" w:rsidRDefault="002F16CD" w:rsidP="00BA42A3">
      <w:pPr>
        <w:pStyle w:val="Ln1"/>
        <w:numPr>
          <w:ilvl w:val="0"/>
          <w:numId w:val="374"/>
        </w:numPr>
      </w:pPr>
      <w:r w:rsidRPr="008A01D6">
        <w:t xml:space="preserve">Go back to your </w:t>
      </w:r>
      <w:r w:rsidR="009231F8">
        <w:t>W</w:t>
      </w:r>
      <w:r w:rsidR="009231F8" w:rsidRPr="008A01D6">
        <w:t xml:space="preserve">eb </w:t>
      </w:r>
      <w:r w:rsidR="009231F8">
        <w:t>A</w:t>
      </w:r>
      <w:r w:rsidR="009231F8" w:rsidRPr="008A01D6">
        <w:t>pp</w:t>
      </w:r>
      <w:r w:rsidR="00DB3E1C">
        <w:t>'</w:t>
      </w:r>
      <w:r w:rsidR="009231F8" w:rsidRPr="008A01D6">
        <w:t xml:space="preserve">s </w:t>
      </w:r>
      <w:r w:rsidRPr="008A01D6">
        <w:t>dev slot</w:t>
      </w:r>
      <w:r w:rsidR="00871E91">
        <w:t>.</w:t>
      </w:r>
    </w:p>
    <w:p w14:paraId="2E0B90DE" w14:textId="7106A21E" w:rsidR="00255441" w:rsidRDefault="00255441">
      <w:pPr>
        <w:pStyle w:val="Ln1"/>
        <w:numPr>
          <w:ilvl w:val="0"/>
          <w:numId w:val="374"/>
        </w:numPr>
      </w:pPr>
      <w:r>
        <w:t xml:space="preserve">Click </w:t>
      </w:r>
      <w:r w:rsidRPr="00A869DE">
        <w:rPr>
          <w:b/>
        </w:rPr>
        <w:t>Setup continuous deployment</w:t>
      </w:r>
      <w:r>
        <w:t>.</w:t>
      </w:r>
    </w:p>
    <w:p w14:paraId="14F4F65C" w14:textId="149BDDFA" w:rsidR="00255441" w:rsidRPr="008A01D6" w:rsidRDefault="00255441">
      <w:pPr>
        <w:pStyle w:val="Ln1"/>
        <w:numPr>
          <w:ilvl w:val="0"/>
          <w:numId w:val="374"/>
        </w:numPr>
      </w:pPr>
      <w:r>
        <w:t xml:space="preserve">Select </w:t>
      </w:r>
      <w:r w:rsidRPr="00A869DE">
        <w:rPr>
          <w:b/>
        </w:rPr>
        <w:t>Visual Studio Online</w:t>
      </w:r>
      <w:r>
        <w:t>.</w:t>
      </w:r>
    </w:p>
    <w:p w14:paraId="37F99E0F" w14:textId="5166B99B" w:rsidR="002F16CD" w:rsidRDefault="00902A44" w:rsidP="000B39E7">
      <w:pPr>
        <w:pStyle w:val="Art"/>
        <w:rPr>
          <w:lang w:val="fr-FR"/>
        </w:rPr>
      </w:pPr>
      <w:r w:rsidRPr="00B91D5D">
        <w:rPr>
          <w:noProof/>
          <w:lang w:val="fr-FR" w:eastAsia="fr-FR"/>
        </w:rPr>
        <w:lastRenderedPageBreak/>
        <w:drawing>
          <wp:inline distT="0" distB="0" distL="0" distR="0" wp14:anchorId="6CEB4AB8" wp14:editId="32EB488A">
            <wp:extent cx="4919663" cy="322337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920423" cy="3223875"/>
                    </a:xfrm>
                    <a:prstGeom prst="rect">
                      <a:avLst/>
                    </a:prstGeom>
                  </pic:spPr>
                </pic:pic>
              </a:graphicData>
            </a:graphic>
          </wp:inline>
        </w:drawing>
      </w:r>
    </w:p>
    <w:p w14:paraId="47E23A1D" w14:textId="1619D934" w:rsidR="002F16CD" w:rsidRPr="008A01D6" w:rsidRDefault="002F16CD" w:rsidP="000B39E7">
      <w:pPr>
        <w:pStyle w:val="Ln1"/>
        <w:numPr>
          <w:ilvl w:val="0"/>
          <w:numId w:val="368"/>
        </w:numPr>
      </w:pPr>
      <w:r w:rsidRPr="008A01D6">
        <w:t xml:space="preserve">Select your </w:t>
      </w:r>
      <w:r w:rsidRPr="00750A39">
        <w:rPr>
          <w:b/>
        </w:rPr>
        <w:t>Team project</w:t>
      </w:r>
      <w:r w:rsidR="00DB3E1C">
        <w:t>.</w:t>
      </w:r>
    </w:p>
    <w:p w14:paraId="4CDC377C" w14:textId="76B9FC73" w:rsidR="002F16CD" w:rsidRPr="008A01D6" w:rsidRDefault="002F16CD" w:rsidP="000B39E7">
      <w:pPr>
        <w:pStyle w:val="Ln1"/>
        <w:numPr>
          <w:ilvl w:val="0"/>
          <w:numId w:val="368"/>
        </w:numPr>
      </w:pPr>
      <w:r w:rsidRPr="008A01D6">
        <w:t xml:space="preserve">Browse the list of result and select your newly created </w:t>
      </w:r>
      <w:r w:rsidR="00DB3E1C">
        <w:t>t</w:t>
      </w:r>
      <w:r w:rsidR="00DB3E1C" w:rsidRPr="008A01D6">
        <w:t xml:space="preserve">eam </w:t>
      </w:r>
      <w:r w:rsidR="00DB3E1C">
        <w:t>p</w:t>
      </w:r>
      <w:r w:rsidR="00DB3E1C" w:rsidRPr="008A01D6">
        <w:t>roject</w:t>
      </w:r>
      <w:r w:rsidR="00DB3E1C">
        <w:t xml:space="preserve">, </w:t>
      </w:r>
      <w:r w:rsidRPr="00750A39">
        <w:rPr>
          <w:b/>
        </w:rPr>
        <w:t>ConsosoProductsWebsie</w:t>
      </w:r>
      <w:r w:rsidR="00DB3E1C">
        <w:t>, in this case.</w:t>
      </w:r>
    </w:p>
    <w:p w14:paraId="37497ECB" w14:textId="5C11AFB8" w:rsidR="002F16CD" w:rsidRPr="00750A39" w:rsidRDefault="002F16CD" w:rsidP="00C57644">
      <w:pPr>
        <w:pStyle w:val="Note"/>
      </w:pPr>
      <w:r w:rsidRPr="009B3048">
        <w:rPr>
          <w:b/>
        </w:rPr>
        <w:t>Note</w:t>
      </w:r>
      <w:r w:rsidR="00494EBA">
        <w:t xml:space="preserve">: </w:t>
      </w:r>
      <w:r w:rsidR="0041696E">
        <w:t>I</w:t>
      </w:r>
      <w:r w:rsidR="0041696E" w:rsidRPr="008A01D6">
        <w:t xml:space="preserve">t </w:t>
      </w:r>
      <w:r w:rsidRPr="008A01D6">
        <w:t>should appear at the bottom of the list if just create</w:t>
      </w:r>
      <w:r w:rsidR="0041696E">
        <w:t>d</w:t>
      </w:r>
      <w:r w:rsidRPr="008A01D6">
        <w:t xml:space="preserve"> and never used or </w:t>
      </w:r>
      <w:r w:rsidR="0041696E" w:rsidRPr="008A01D6">
        <w:t>i</w:t>
      </w:r>
      <w:r w:rsidR="0041696E">
        <w:t>s</w:t>
      </w:r>
      <w:r w:rsidR="0041696E" w:rsidRPr="008A01D6">
        <w:t xml:space="preserve"> </w:t>
      </w:r>
      <w:r w:rsidRPr="008A01D6">
        <w:t xml:space="preserve">at </w:t>
      </w:r>
      <w:r w:rsidRPr="00750A39">
        <w:t>the top if recent</w:t>
      </w:r>
      <w:r w:rsidR="0041696E">
        <w:t>.</w:t>
      </w:r>
    </w:p>
    <w:p w14:paraId="0FBFAE9A" w14:textId="1D16E9F5" w:rsidR="002F16CD" w:rsidRPr="00112A7F" w:rsidRDefault="0041696E" w:rsidP="000B39E7">
      <w:pPr>
        <w:pStyle w:val="Ln1"/>
        <w:numPr>
          <w:ilvl w:val="0"/>
          <w:numId w:val="368"/>
        </w:numPr>
      </w:pPr>
      <w:r>
        <w:t>T</w:t>
      </w:r>
      <w:r w:rsidRPr="000F0508">
        <w:t>o finalize the process</w:t>
      </w:r>
      <w:r>
        <w:t>, c</w:t>
      </w:r>
      <w:r w:rsidR="002F16CD" w:rsidRPr="000F0508">
        <w:t xml:space="preserve">lick </w:t>
      </w:r>
      <w:r w:rsidR="002F16CD" w:rsidRPr="000B39E7">
        <w:rPr>
          <w:b/>
        </w:rPr>
        <w:t>OK</w:t>
      </w:r>
      <w:r>
        <w:t>.</w:t>
      </w:r>
    </w:p>
    <w:p w14:paraId="479A0D9B" w14:textId="77777777" w:rsidR="002F16CD" w:rsidRPr="002D6104" w:rsidRDefault="002F16CD" w:rsidP="000B39E7">
      <w:pPr>
        <w:pStyle w:val="Art"/>
      </w:pPr>
      <w:r w:rsidRPr="003F52C0">
        <w:rPr>
          <w:noProof/>
          <w:lang w:val="fr-FR" w:eastAsia="fr-FR"/>
        </w:rPr>
        <w:lastRenderedPageBreak/>
        <w:drawing>
          <wp:inline distT="0" distB="0" distL="0" distR="0" wp14:anchorId="67844696" wp14:editId="65032726">
            <wp:extent cx="4381500" cy="398256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387508" cy="3988029"/>
                    </a:xfrm>
                    <a:prstGeom prst="rect">
                      <a:avLst/>
                    </a:prstGeom>
                  </pic:spPr>
                </pic:pic>
              </a:graphicData>
            </a:graphic>
          </wp:inline>
        </w:drawing>
      </w:r>
    </w:p>
    <w:p w14:paraId="78D29B0D" w14:textId="3194798B" w:rsidR="002F16CD" w:rsidRPr="008A01D6" w:rsidRDefault="002F16CD" w:rsidP="000B39E7">
      <w:pPr>
        <w:pStyle w:val="Ln1"/>
        <w:numPr>
          <w:ilvl w:val="0"/>
          <w:numId w:val="368"/>
        </w:numPr>
      </w:pPr>
      <w:r w:rsidRPr="008A01D6">
        <w:t>After few seconds</w:t>
      </w:r>
      <w:r w:rsidR="005F31A1">
        <w:t>,</w:t>
      </w:r>
      <w:r w:rsidRPr="008A01D6">
        <w:t xml:space="preserve"> you should see the following state:</w:t>
      </w:r>
    </w:p>
    <w:p w14:paraId="42933A95" w14:textId="77777777" w:rsidR="002F16CD" w:rsidRDefault="002F16CD" w:rsidP="000B39E7">
      <w:pPr>
        <w:pStyle w:val="Art"/>
      </w:pPr>
      <w:r w:rsidRPr="003F52C0">
        <w:rPr>
          <w:noProof/>
          <w:lang w:val="fr-FR" w:eastAsia="fr-FR"/>
        </w:rPr>
        <w:drawing>
          <wp:inline distT="0" distB="0" distL="0" distR="0" wp14:anchorId="5F02243A" wp14:editId="3FA3BDFC">
            <wp:extent cx="4498509" cy="326231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502674" cy="3265332"/>
                    </a:xfrm>
                    <a:prstGeom prst="rect">
                      <a:avLst/>
                    </a:prstGeom>
                  </pic:spPr>
                </pic:pic>
              </a:graphicData>
            </a:graphic>
          </wp:inline>
        </w:drawing>
      </w:r>
    </w:p>
    <w:p w14:paraId="253B3F85" w14:textId="77777777" w:rsidR="002F16CD" w:rsidRDefault="002F16CD" w:rsidP="002F16CD">
      <w:pPr>
        <w:spacing w:after="0" w:line="240" w:lineRule="auto"/>
        <w:ind w:left="0"/>
      </w:pPr>
    </w:p>
    <w:p w14:paraId="6D009F8A" w14:textId="28078597" w:rsidR="002F16CD" w:rsidRPr="008A01D6" w:rsidRDefault="002F16CD" w:rsidP="000B39E7">
      <w:pPr>
        <w:pStyle w:val="Ln1"/>
        <w:numPr>
          <w:ilvl w:val="0"/>
          <w:numId w:val="368"/>
        </w:numPr>
      </w:pPr>
      <w:r w:rsidRPr="008A01D6">
        <w:t xml:space="preserve">Go back to your </w:t>
      </w:r>
      <w:r w:rsidRPr="00750A39">
        <w:rPr>
          <w:b/>
        </w:rPr>
        <w:t>Team Project</w:t>
      </w:r>
      <w:r w:rsidR="00087AC7">
        <w:t>.</w:t>
      </w:r>
    </w:p>
    <w:p w14:paraId="4BF56340" w14:textId="79C4A4D1" w:rsidR="002F16CD" w:rsidRDefault="00087AC7" w:rsidP="000B39E7">
      <w:pPr>
        <w:pStyle w:val="Art"/>
      </w:pPr>
      <w:r w:rsidRPr="00E1254E">
        <w:rPr>
          <w:noProof/>
          <w:lang w:val="fr-FR" w:eastAsia="fr-FR"/>
        </w:rPr>
        <w:lastRenderedPageBreak/>
        <w:drawing>
          <wp:inline distT="0" distB="0" distL="0" distR="0" wp14:anchorId="07F3EADA" wp14:editId="4E0F49C0">
            <wp:extent cx="3419475" cy="370504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419475" cy="3705041"/>
                    </a:xfrm>
                    <a:prstGeom prst="rect">
                      <a:avLst/>
                    </a:prstGeom>
                  </pic:spPr>
                </pic:pic>
              </a:graphicData>
            </a:graphic>
          </wp:inline>
        </w:drawing>
      </w:r>
    </w:p>
    <w:p w14:paraId="1FED5A4E" w14:textId="750A60FD" w:rsidR="002F16CD" w:rsidRDefault="002F16CD" w:rsidP="000B39E7">
      <w:pPr>
        <w:pStyle w:val="Ln1"/>
        <w:numPr>
          <w:ilvl w:val="0"/>
          <w:numId w:val="368"/>
        </w:numPr>
      </w:pPr>
      <w:r w:rsidRPr="002D6104">
        <w:t>This will open a blad</w:t>
      </w:r>
      <w:r>
        <w:t>e</w:t>
      </w:r>
      <w:r w:rsidRPr="002D6104">
        <w:t xml:space="preserve"> with your team project instance.</w:t>
      </w:r>
    </w:p>
    <w:p w14:paraId="6FAE23D2" w14:textId="73389A00" w:rsidR="002F16CD" w:rsidRDefault="00CB4BA7" w:rsidP="000B39E7">
      <w:pPr>
        <w:pStyle w:val="Art"/>
      </w:pPr>
      <w:r w:rsidRPr="003F52C0">
        <w:rPr>
          <w:noProof/>
          <w:lang w:val="fr-FR" w:eastAsia="fr-FR"/>
        </w:rPr>
        <w:drawing>
          <wp:inline distT="0" distB="0" distL="0" distR="0" wp14:anchorId="5D78E503" wp14:editId="3F04137B">
            <wp:extent cx="5760720" cy="2923350"/>
            <wp:effectExtent l="0" t="0" r="0" b="0"/>
            <wp:docPr id="28" name="Picture 28" descr="C:\Users\dacoppet\AppData\Local\Temp\SNAGHTML787c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coppet\AppData\Local\Temp\SNAGHTML787cc9.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720" cy="2923350"/>
                    </a:xfrm>
                    <a:prstGeom prst="rect">
                      <a:avLst/>
                    </a:prstGeom>
                    <a:noFill/>
                    <a:ln>
                      <a:noFill/>
                    </a:ln>
                  </pic:spPr>
                </pic:pic>
              </a:graphicData>
            </a:graphic>
          </wp:inline>
        </w:drawing>
      </w:r>
    </w:p>
    <w:p w14:paraId="6F3D96D0" w14:textId="7CC6827C" w:rsidR="002F16CD" w:rsidRPr="008A01D6" w:rsidRDefault="002F16CD" w:rsidP="000B39E7">
      <w:pPr>
        <w:pStyle w:val="Ln1"/>
        <w:numPr>
          <w:ilvl w:val="0"/>
          <w:numId w:val="368"/>
        </w:numPr>
      </w:pPr>
      <w:r w:rsidRPr="008A01D6">
        <w:t xml:space="preserve">Click </w:t>
      </w:r>
      <w:r w:rsidRPr="00750A39">
        <w:rPr>
          <w:b/>
        </w:rPr>
        <w:t>Open in Visual Studio</w:t>
      </w:r>
      <w:r>
        <w:t xml:space="preserve">. </w:t>
      </w:r>
      <w:r w:rsidRPr="008A01D6">
        <w:t xml:space="preserve">It will open a </w:t>
      </w:r>
      <w:r w:rsidR="005F31A1">
        <w:t>URL</w:t>
      </w:r>
      <w:r w:rsidR="005F31A1" w:rsidRPr="008A01D6">
        <w:t xml:space="preserve"> </w:t>
      </w:r>
      <w:r w:rsidR="005F31A1">
        <w:t>and</w:t>
      </w:r>
      <w:r w:rsidR="005F31A1" w:rsidRPr="008A01D6">
        <w:t xml:space="preserve"> </w:t>
      </w:r>
      <w:r w:rsidRPr="008A01D6">
        <w:t>launch your favorite IDE</w:t>
      </w:r>
      <w:r>
        <w:t>.</w:t>
      </w:r>
    </w:p>
    <w:p w14:paraId="28CF9E74" w14:textId="4CA471C3" w:rsidR="002F16CD" w:rsidRPr="008A01D6" w:rsidRDefault="002F16CD" w:rsidP="00C57644">
      <w:pPr>
        <w:pStyle w:val="Note"/>
      </w:pPr>
      <w:r w:rsidRPr="002D6104">
        <w:rPr>
          <w:b/>
        </w:rPr>
        <w:t>Note</w:t>
      </w:r>
      <w:r w:rsidR="00494EBA">
        <w:t>:</w:t>
      </w:r>
      <w:r w:rsidR="005F31A1">
        <w:t xml:space="preserve"> </w:t>
      </w:r>
      <w:r>
        <w:t>You</w:t>
      </w:r>
      <w:r w:rsidRPr="008A01D6">
        <w:t xml:space="preserve"> will probably be asked to log</w:t>
      </w:r>
      <w:r w:rsidR="005F31A1">
        <w:t xml:space="preserve"> </w:t>
      </w:r>
      <w:r w:rsidRPr="008A01D6">
        <w:t xml:space="preserve">in order to access the VSO account. </w:t>
      </w:r>
      <w:r>
        <w:t>Enter</w:t>
      </w:r>
      <w:r w:rsidRPr="008A01D6">
        <w:t xml:space="preserve"> the same Microsoft account you’ve used to create it. You should then see the “Team Explorer” window with the </w:t>
      </w:r>
      <w:r>
        <w:t xml:space="preserve">team </w:t>
      </w:r>
      <w:r w:rsidR="001E5E6F">
        <w:t xml:space="preserve">project's </w:t>
      </w:r>
      <w:r>
        <w:t>information</w:t>
      </w:r>
      <w:r w:rsidR="005F31A1">
        <w:t>.</w:t>
      </w:r>
    </w:p>
    <w:p w14:paraId="3FFE8967" w14:textId="0560DB99" w:rsidR="002F16CD" w:rsidRDefault="002F16CD" w:rsidP="002F16CD">
      <w:pPr>
        <w:spacing w:after="0" w:line="240" w:lineRule="auto"/>
        <w:ind w:left="0"/>
        <w:rPr>
          <w:rFonts w:ascii="Arial" w:hAnsi="Arial" w:cs="Arial"/>
          <w:b/>
          <w:bCs/>
          <w:iCs/>
          <w:kern w:val="32"/>
          <w:sz w:val="28"/>
        </w:rPr>
      </w:pPr>
    </w:p>
    <w:p w14:paraId="22EA1647" w14:textId="2A45A476" w:rsidR="002F16CD" w:rsidRPr="00750A39" w:rsidRDefault="002F16CD" w:rsidP="002F16CD">
      <w:pPr>
        <w:pStyle w:val="Heading3"/>
      </w:pPr>
      <w:bookmarkStart w:id="38" w:name="_Toc433385538"/>
      <w:r w:rsidRPr="00A6097A">
        <w:t xml:space="preserve">Task </w:t>
      </w:r>
      <w:r>
        <w:t xml:space="preserve">3: </w:t>
      </w:r>
      <w:r w:rsidRPr="00750A39">
        <w:t xml:space="preserve">Check </w:t>
      </w:r>
      <w:r w:rsidR="00133478">
        <w:t>I</w:t>
      </w:r>
      <w:r w:rsidR="00133478" w:rsidRPr="00750A39">
        <w:t xml:space="preserve">n </w:t>
      </w:r>
      <w:r w:rsidRPr="00750A39">
        <w:t xml:space="preserve">a </w:t>
      </w:r>
      <w:r w:rsidR="00133478">
        <w:t>P</w:t>
      </w:r>
      <w:r w:rsidR="00133478" w:rsidRPr="00750A39">
        <w:t xml:space="preserve">roject </w:t>
      </w:r>
      <w:r w:rsidRPr="00750A39">
        <w:t xml:space="preserve">to </w:t>
      </w:r>
      <w:r w:rsidR="00133478">
        <w:t>S</w:t>
      </w:r>
      <w:r w:rsidR="00133478" w:rsidRPr="00750A39">
        <w:t xml:space="preserve">ource </w:t>
      </w:r>
      <w:r w:rsidR="00133478">
        <w:t>C</w:t>
      </w:r>
      <w:r w:rsidR="00133478" w:rsidRPr="00750A39">
        <w:t>ontrol</w:t>
      </w:r>
      <w:bookmarkEnd w:id="38"/>
    </w:p>
    <w:p w14:paraId="09655DD0" w14:textId="24F1A55C" w:rsidR="002F16CD" w:rsidRPr="00072408" w:rsidRDefault="002F16CD" w:rsidP="00BA42A3">
      <w:pPr>
        <w:pStyle w:val="Ln1"/>
        <w:numPr>
          <w:ilvl w:val="0"/>
          <w:numId w:val="375"/>
        </w:numPr>
      </w:pPr>
      <w:r w:rsidRPr="00072408">
        <w:t xml:space="preserve">In Visual Studio, open the solution you want to deploy, or create a new one. You can deploy a </w:t>
      </w:r>
      <w:r w:rsidR="009231F8">
        <w:t>W</w:t>
      </w:r>
      <w:r w:rsidR="009231F8" w:rsidRPr="00072408">
        <w:t xml:space="preserve">eb </w:t>
      </w:r>
      <w:r w:rsidR="009231F8">
        <w:t>A</w:t>
      </w:r>
      <w:r w:rsidR="009231F8" w:rsidRPr="00072408">
        <w:t xml:space="preserve">pp </w:t>
      </w:r>
      <w:r w:rsidRPr="00072408">
        <w:t xml:space="preserve">or a cloud service (Azure </w:t>
      </w:r>
      <w:r w:rsidR="00C30FF6">
        <w:t>a</w:t>
      </w:r>
      <w:r w:rsidR="00C30FF6" w:rsidRPr="00072408">
        <w:t>pplication</w:t>
      </w:r>
      <w:r w:rsidRPr="00072408">
        <w:t xml:space="preserve">) by following the steps in this walkthrough. If you want to create a new solution, create a new Azure Cloud Service project, or a new ASP.NET MVC project. Make sure that the project targets .NET Framework 4 or 4.5, and if you are creating a cloud service project, add </w:t>
      </w:r>
      <w:r w:rsidR="00C30FF6">
        <w:t>a</w:t>
      </w:r>
      <w:r w:rsidR="00C30FF6" w:rsidRPr="00072408">
        <w:t xml:space="preserve"> </w:t>
      </w:r>
      <w:r w:rsidRPr="00072408">
        <w:t xml:space="preserve">ASP.NET MVC web role and a worker role, and </w:t>
      </w:r>
      <w:r w:rsidR="00C30FF6">
        <w:t xml:space="preserve">select </w:t>
      </w:r>
      <w:r w:rsidRPr="00072408">
        <w:t xml:space="preserve">Internet </w:t>
      </w:r>
      <w:r w:rsidR="00C30FF6">
        <w:t>A</w:t>
      </w:r>
      <w:r w:rsidR="00C30FF6" w:rsidRPr="00072408">
        <w:t xml:space="preserve">pplication </w:t>
      </w:r>
      <w:r w:rsidRPr="00072408">
        <w:t xml:space="preserve">for the web role. When prompted, </w:t>
      </w:r>
      <w:r w:rsidR="00C30FF6">
        <w:t>select</w:t>
      </w:r>
      <w:r w:rsidR="00C30FF6" w:rsidRPr="00072408">
        <w:t xml:space="preserve"> </w:t>
      </w:r>
      <w:r w:rsidRPr="00BA42A3">
        <w:rPr>
          <w:b/>
        </w:rPr>
        <w:t>Internet Application</w:t>
      </w:r>
      <w:r w:rsidRPr="00072408">
        <w:t xml:space="preserve">. If you want to create a </w:t>
      </w:r>
      <w:r w:rsidR="009231F8">
        <w:t>W</w:t>
      </w:r>
      <w:r w:rsidRPr="00072408">
        <w:t xml:space="preserve">eb </w:t>
      </w:r>
      <w:r w:rsidR="009231F8">
        <w:t>A</w:t>
      </w:r>
      <w:r w:rsidR="009231F8" w:rsidRPr="00072408">
        <w:t>pp</w:t>
      </w:r>
      <w:r w:rsidRPr="00072408">
        <w:t xml:space="preserve">, choose the </w:t>
      </w:r>
      <w:r w:rsidRPr="00BA42A3">
        <w:rPr>
          <w:b/>
        </w:rPr>
        <w:t>ASP.NET Web Application</w:t>
      </w:r>
      <w:r w:rsidRPr="00072408">
        <w:t xml:space="preserve"> project template, and then choose </w:t>
      </w:r>
      <w:r w:rsidRPr="00BA42A3">
        <w:rPr>
          <w:b/>
        </w:rPr>
        <w:t>MVC</w:t>
      </w:r>
      <w:r w:rsidRPr="00072408">
        <w:t xml:space="preserve">. </w:t>
      </w:r>
    </w:p>
    <w:p w14:paraId="10CCBB00" w14:textId="54ECE9CA" w:rsidR="002F16CD" w:rsidRDefault="002F16CD" w:rsidP="00C57644">
      <w:pPr>
        <w:pStyle w:val="Note"/>
        <w:rPr>
          <w:lang w:val="en"/>
        </w:rPr>
      </w:pPr>
      <w:r w:rsidRPr="00D0516D">
        <w:rPr>
          <w:b/>
          <w:lang w:val="en"/>
        </w:rPr>
        <w:t>Note</w:t>
      </w:r>
      <w:r w:rsidR="00494EBA">
        <w:rPr>
          <w:lang w:val="en"/>
        </w:rPr>
        <w:t>:</w:t>
      </w:r>
      <w:r>
        <w:rPr>
          <w:lang w:val="en"/>
        </w:rPr>
        <w:t xml:space="preserve"> Visual Studio Online only support</w:t>
      </w:r>
      <w:r w:rsidR="00C30FF6">
        <w:rPr>
          <w:lang w:val="en"/>
        </w:rPr>
        <w:t>s</w:t>
      </w:r>
      <w:r>
        <w:rPr>
          <w:lang w:val="en"/>
        </w:rPr>
        <w:t xml:space="preserve"> CI deployments of Visual Studio Web Applications at this time. We</w:t>
      </w:r>
      <w:r w:rsidR="00C30FF6">
        <w:rPr>
          <w:lang w:val="en"/>
        </w:rPr>
        <w:t>bs</w:t>
      </w:r>
      <w:r>
        <w:rPr>
          <w:lang w:val="en"/>
        </w:rPr>
        <w:t>ite projects are out of scope</w:t>
      </w:r>
      <w:r w:rsidR="00C30FF6">
        <w:rPr>
          <w:lang w:val="en"/>
        </w:rPr>
        <w:t>.</w:t>
      </w:r>
    </w:p>
    <w:p w14:paraId="48472A35" w14:textId="3734E04A" w:rsidR="0089192D" w:rsidRPr="00072408" w:rsidRDefault="00C30FF6" w:rsidP="000B39E7">
      <w:pPr>
        <w:pStyle w:val="Ln1"/>
        <w:numPr>
          <w:ilvl w:val="0"/>
          <w:numId w:val="368"/>
        </w:numPr>
      </w:pPr>
      <w:r>
        <w:t>Right-click the solution, and in the shortcut menu, s</w:t>
      </w:r>
      <w:r w:rsidR="002F16CD" w:rsidRPr="00072408">
        <w:t xml:space="preserve">elect </w:t>
      </w:r>
      <w:r w:rsidR="002F16CD" w:rsidRPr="00750A39">
        <w:rPr>
          <w:b/>
        </w:rPr>
        <w:t>Add Solution to Source Control</w:t>
      </w:r>
      <w:r w:rsidR="002F16CD" w:rsidRPr="00072408">
        <w:t>.</w:t>
      </w:r>
    </w:p>
    <w:p w14:paraId="192E9897" w14:textId="0179D2D5" w:rsidR="002F16CD" w:rsidRPr="00750A39" w:rsidRDefault="002F16CD" w:rsidP="00750A39">
      <w:pPr>
        <w:pStyle w:val="Art"/>
        <w:rPr>
          <w:rFonts w:eastAsia="Times New Roman"/>
          <w:lang w:val="en" w:eastAsia="fr-FR"/>
        </w:rPr>
      </w:pPr>
      <w:r w:rsidRPr="00111901">
        <w:rPr>
          <w:noProof/>
          <w:lang w:val="fr-FR" w:eastAsia="fr-FR"/>
        </w:rPr>
        <w:drawing>
          <wp:inline distT="0" distB="0" distL="0" distR="0" wp14:anchorId="1FF758F5" wp14:editId="0C679C17">
            <wp:extent cx="2805112" cy="3319811"/>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12445" cy="3328489"/>
                    </a:xfrm>
                    <a:prstGeom prst="rect">
                      <a:avLst/>
                    </a:prstGeom>
                  </pic:spPr>
                </pic:pic>
              </a:graphicData>
            </a:graphic>
          </wp:inline>
        </w:drawing>
      </w:r>
    </w:p>
    <w:p w14:paraId="2BA08511" w14:textId="77777777" w:rsidR="002F16CD" w:rsidRPr="002D6104" w:rsidRDefault="002F16CD" w:rsidP="00750A39">
      <w:pPr>
        <w:pStyle w:val="Art"/>
        <w:rPr>
          <w:rFonts w:eastAsia="Times New Roman"/>
          <w:lang w:val="en" w:eastAsia="fr-FR"/>
        </w:rPr>
      </w:pPr>
      <w:r w:rsidRPr="00111901">
        <w:rPr>
          <w:noProof/>
          <w:lang w:val="fr-FR" w:eastAsia="fr-FR"/>
        </w:rPr>
        <w:lastRenderedPageBreak/>
        <w:drawing>
          <wp:inline distT="0" distB="0" distL="0" distR="0" wp14:anchorId="2FCCB0EA" wp14:editId="52D82BE6">
            <wp:extent cx="5105400" cy="2189209"/>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09356" cy="2190905"/>
                    </a:xfrm>
                    <a:prstGeom prst="rect">
                      <a:avLst/>
                    </a:prstGeom>
                  </pic:spPr>
                </pic:pic>
              </a:graphicData>
            </a:graphic>
          </wp:inline>
        </w:drawing>
      </w:r>
    </w:p>
    <w:p w14:paraId="30BB0555" w14:textId="1E9D766B" w:rsidR="00801284" w:rsidRDefault="002F16CD" w:rsidP="000B39E7">
      <w:pPr>
        <w:pStyle w:val="Ln1"/>
        <w:numPr>
          <w:ilvl w:val="0"/>
          <w:numId w:val="368"/>
        </w:numPr>
      </w:pPr>
      <w:r w:rsidRPr="002D6104">
        <w:t xml:space="preserve">Accept or change the defaults and </w:t>
      </w:r>
      <w:r w:rsidR="009B5FDC">
        <w:t>click</w:t>
      </w:r>
      <w:r w:rsidR="009B5FDC" w:rsidRPr="002D6104">
        <w:t xml:space="preserve"> </w:t>
      </w:r>
      <w:r w:rsidRPr="00750A39">
        <w:rPr>
          <w:b/>
        </w:rPr>
        <w:t>OK</w:t>
      </w:r>
      <w:r w:rsidRPr="002D6104">
        <w:t xml:space="preserve">. Once the process completes, </w:t>
      </w:r>
      <w:r w:rsidR="009B5FDC">
        <w:t xml:space="preserve">the </w:t>
      </w:r>
      <w:r w:rsidRPr="002D6104">
        <w:t>source control icons appear</w:t>
      </w:r>
      <w:r w:rsidR="009B5FDC">
        <w:t>s</w:t>
      </w:r>
      <w:r w:rsidRPr="002D6104">
        <w:t xml:space="preserve"> in Solution Explorer.</w:t>
      </w:r>
    </w:p>
    <w:p w14:paraId="481D9718" w14:textId="2E6F3813" w:rsidR="002F16CD" w:rsidRPr="002D6104" w:rsidRDefault="002F16CD" w:rsidP="00750A39">
      <w:pPr>
        <w:pStyle w:val="Art"/>
        <w:rPr>
          <w:lang w:val="en" w:eastAsia="fr-FR"/>
        </w:rPr>
      </w:pPr>
      <w:r w:rsidRPr="003F52C0">
        <w:rPr>
          <w:noProof/>
          <w:lang w:val="fr-FR" w:eastAsia="fr-FR"/>
        </w:rPr>
        <w:drawing>
          <wp:inline distT="0" distB="0" distL="0" distR="0" wp14:anchorId="0ED1FEAE" wp14:editId="79BABD09">
            <wp:extent cx="4152900" cy="41031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54969" cy="4105209"/>
                    </a:xfrm>
                    <a:prstGeom prst="rect">
                      <a:avLst/>
                    </a:prstGeom>
                  </pic:spPr>
                </pic:pic>
              </a:graphicData>
            </a:graphic>
          </wp:inline>
        </w:drawing>
      </w:r>
    </w:p>
    <w:p w14:paraId="2F24F042" w14:textId="19D49927" w:rsidR="0083337E" w:rsidRDefault="002F16CD" w:rsidP="000B39E7">
      <w:pPr>
        <w:pStyle w:val="Ln1"/>
        <w:numPr>
          <w:ilvl w:val="0"/>
          <w:numId w:val="368"/>
        </w:numPr>
      </w:pPr>
      <w:r w:rsidRPr="002D6104">
        <w:t xml:space="preserve">Open the shortcut menu for the solution, and </w:t>
      </w:r>
      <w:r w:rsidR="009B5FDC">
        <w:t>select</w:t>
      </w:r>
      <w:r w:rsidR="009B5FDC" w:rsidRPr="002D6104">
        <w:t xml:space="preserve"> </w:t>
      </w:r>
      <w:r w:rsidRPr="00750A39">
        <w:rPr>
          <w:b/>
        </w:rPr>
        <w:t>Check In</w:t>
      </w:r>
      <w:r w:rsidRPr="002D6104">
        <w:t>.</w:t>
      </w:r>
    </w:p>
    <w:p w14:paraId="323A5D38" w14:textId="0C041C14" w:rsidR="002F16CD" w:rsidRDefault="002F16CD" w:rsidP="00750A39">
      <w:pPr>
        <w:pStyle w:val="Art"/>
        <w:rPr>
          <w:rFonts w:eastAsia="Times New Roman"/>
          <w:lang w:val="en" w:eastAsia="fr-FR"/>
        </w:rPr>
      </w:pPr>
      <w:r w:rsidRPr="003F52C0">
        <w:rPr>
          <w:noProof/>
          <w:lang w:val="fr-FR" w:eastAsia="fr-FR"/>
        </w:rPr>
        <w:lastRenderedPageBreak/>
        <w:drawing>
          <wp:inline distT="0" distB="0" distL="0" distR="0" wp14:anchorId="6604D93F" wp14:editId="79B457B8">
            <wp:extent cx="2909887" cy="3850128"/>
            <wp:effectExtent l="0" t="0" r="508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13366" cy="3854732"/>
                    </a:xfrm>
                    <a:prstGeom prst="rect">
                      <a:avLst/>
                    </a:prstGeom>
                  </pic:spPr>
                </pic:pic>
              </a:graphicData>
            </a:graphic>
          </wp:inline>
        </w:drawing>
      </w:r>
    </w:p>
    <w:p w14:paraId="58A4029B" w14:textId="1E7FC419" w:rsidR="00F87E7D" w:rsidRDefault="002F16CD" w:rsidP="000B39E7">
      <w:pPr>
        <w:pStyle w:val="Ln1"/>
        <w:numPr>
          <w:ilvl w:val="0"/>
          <w:numId w:val="368"/>
        </w:numPr>
      </w:pPr>
      <w:r w:rsidRPr="002D6104">
        <w:t xml:space="preserve">In the </w:t>
      </w:r>
      <w:r w:rsidRPr="00750A39">
        <w:rPr>
          <w:b/>
        </w:rPr>
        <w:t>Pending Changes</w:t>
      </w:r>
      <w:r w:rsidRPr="002D6104">
        <w:t xml:space="preserve"> </w:t>
      </w:r>
      <w:r w:rsidR="009B5FDC">
        <w:t>section</w:t>
      </w:r>
      <w:r w:rsidR="009B5FDC" w:rsidRPr="002D6104">
        <w:t xml:space="preserve"> </w:t>
      </w:r>
      <w:r w:rsidRPr="002D6104">
        <w:t xml:space="preserve">of Team Explorer, type a comment for the check-in and </w:t>
      </w:r>
      <w:r w:rsidR="009B5FDC">
        <w:t>click</w:t>
      </w:r>
      <w:r w:rsidR="009B5FDC" w:rsidRPr="002D6104">
        <w:t xml:space="preserve"> </w:t>
      </w:r>
      <w:r w:rsidRPr="002D6104">
        <w:t xml:space="preserve">the </w:t>
      </w:r>
      <w:r w:rsidRPr="00750A39">
        <w:rPr>
          <w:b/>
        </w:rPr>
        <w:t>Check In</w:t>
      </w:r>
      <w:r w:rsidRPr="002D6104">
        <w:t xml:space="preserve"> button.</w:t>
      </w:r>
    </w:p>
    <w:p w14:paraId="0416FD99" w14:textId="2692AA75" w:rsidR="002F16CD" w:rsidRPr="002D6104" w:rsidRDefault="002F16CD" w:rsidP="00750A39">
      <w:pPr>
        <w:pStyle w:val="Art"/>
        <w:rPr>
          <w:rFonts w:eastAsia="Times New Roman"/>
          <w:lang w:val="en" w:eastAsia="fr-FR"/>
        </w:rPr>
      </w:pPr>
      <w:r w:rsidRPr="003F52C0">
        <w:rPr>
          <w:noProof/>
          <w:lang w:val="fr-FR" w:eastAsia="fr-FR"/>
        </w:rPr>
        <w:lastRenderedPageBreak/>
        <w:drawing>
          <wp:inline distT="0" distB="0" distL="0" distR="0" wp14:anchorId="5A06C8CA" wp14:editId="2F1FEE45">
            <wp:extent cx="4319587" cy="4859535"/>
            <wp:effectExtent l="0" t="0" r="508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22570" cy="4862890"/>
                    </a:xfrm>
                    <a:prstGeom prst="rect">
                      <a:avLst/>
                    </a:prstGeom>
                  </pic:spPr>
                </pic:pic>
              </a:graphicData>
            </a:graphic>
          </wp:inline>
        </w:drawing>
      </w:r>
    </w:p>
    <w:p w14:paraId="3012F1C6" w14:textId="0266A9A6" w:rsidR="002F16CD" w:rsidRPr="002D6104" w:rsidRDefault="002F16CD" w:rsidP="00C57644">
      <w:pPr>
        <w:pStyle w:val="Note"/>
        <w:rPr>
          <w:lang w:val="en" w:eastAsia="fr-FR"/>
        </w:rPr>
      </w:pPr>
      <w:r w:rsidRPr="002D6104">
        <w:rPr>
          <w:b/>
          <w:lang w:val="en" w:eastAsia="fr-FR"/>
        </w:rPr>
        <w:t>Note</w:t>
      </w:r>
      <w:r w:rsidR="00494EBA">
        <w:rPr>
          <w:lang w:val="en" w:eastAsia="fr-FR"/>
        </w:rPr>
        <w:t>:</w:t>
      </w:r>
      <w:r w:rsidR="009C4264">
        <w:rPr>
          <w:lang w:val="en" w:eastAsia="fr-FR"/>
        </w:rPr>
        <w:t xml:space="preserve"> Check t</w:t>
      </w:r>
      <w:r w:rsidRPr="002D6104">
        <w:rPr>
          <w:lang w:val="en" w:eastAsia="fr-FR"/>
        </w:rPr>
        <w:t xml:space="preserve">he options to include or exclude specific changes when you check in. If desired changes are excluded, </w:t>
      </w:r>
      <w:r w:rsidR="009C4264">
        <w:rPr>
          <w:lang w:val="en" w:eastAsia="fr-FR"/>
        </w:rPr>
        <w:t>click</w:t>
      </w:r>
      <w:r w:rsidR="009C4264" w:rsidRPr="002D6104">
        <w:rPr>
          <w:lang w:val="en" w:eastAsia="fr-FR"/>
        </w:rPr>
        <w:t xml:space="preserve"> </w:t>
      </w:r>
      <w:r w:rsidRPr="002D6104">
        <w:rPr>
          <w:lang w:val="en" w:eastAsia="fr-FR"/>
        </w:rPr>
        <w:t xml:space="preserve">the </w:t>
      </w:r>
      <w:r w:rsidRPr="00750A39">
        <w:rPr>
          <w:b/>
          <w:lang w:val="en" w:eastAsia="fr-FR"/>
        </w:rPr>
        <w:t>Include All</w:t>
      </w:r>
      <w:r w:rsidRPr="002D6104">
        <w:rPr>
          <w:lang w:val="en" w:eastAsia="fr-FR"/>
        </w:rPr>
        <w:t xml:space="preserve"> link.</w:t>
      </w:r>
    </w:p>
    <w:p w14:paraId="61D1FD90" w14:textId="77777777" w:rsidR="002F16CD" w:rsidRPr="002D6104" w:rsidRDefault="002F16CD" w:rsidP="000B39E7">
      <w:pPr>
        <w:pStyle w:val="Art"/>
        <w:rPr>
          <w:lang w:val="en" w:eastAsia="fr-FR"/>
        </w:rPr>
      </w:pPr>
      <w:r w:rsidRPr="003F52C0">
        <w:rPr>
          <w:noProof/>
          <w:lang w:val="fr-FR" w:eastAsia="fr-FR"/>
        </w:rPr>
        <w:drawing>
          <wp:inline distT="0" distB="0" distL="0" distR="0" wp14:anchorId="48B96E5D" wp14:editId="58A85D02">
            <wp:extent cx="2705100" cy="2218093"/>
            <wp:effectExtent l="0" t="0" r="0" b="0"/>
            <wp:docPr id="183" name="Picture 183" descr="https://acomdpsstorage.blob.core.windows.net/dpsmedia-prod/azure.microsoft.com/en-us/documentation/articles/cloud-services-continuous-delivery-use-vso/20150810050008/tf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descr="https://acomdpsstorage.blob.core.windows.net/dpsmedia-prod/azure.microsoft.com/en-us/documentation/articles/cloud-services-continuous-delivery-use-vso/20150810050008/tfs9.png"/>
                    <pic:cNvPicPr>
                      <a:picLocks noChangeAspect="1" noChangeArrowheads="1"/>
                    </pic:cNvPicPr>
                  </pic:nvPicPr>
                  <pic:blipFill rotWithShape="1">
                    <a:blip r:embed="rId95">
                      <a:extLst>
                        <a:ext uri="{28A0092B-C50C-407E-A947-70E740481C1C}">
                          <a14:useLocalDpi xmlns:a14="http://schemas.microsoft.com/office/drawing/2010/main" val="0"/>
                        </a:ext>
                      </a:extLst>
                    </a:blip>
                    <a:srcRect b="31747"/>
                    <a:stretch/>
                  </pic:blipFill>
                  <pic:spPr bwMode="auto">
                    <a:xfrm>
                      <a:off x="0" y="0"/>
                      <a:ext cx="2705100" cy="2218093"/>
                    </a:xfrm>
                    <a:prstGeom prst="rect">
                      <a:avLst/>
                    </a:prstGeom>
                    <a:noFill/>
                    <a:ln>
                      <a:noFill/>
                    </a:ln>
                    <a:extLst>
                      <a:ext uri="{53640926-AAD7-44D8-BBD7-CCE9431645EC}">
                        <a14:shadowObscured xmlns:a14="http://schemas.microsoft.com/office/drawing/2010/main"/>
                      </a:ext>
                    </a:extLst>
                  </pic:spPr>
                </pic:pic>
              </a:graphicData>
            </a:graphic>
          </wp:inline>
        </w:drawing>
      </w:r>
    </w:p>
    <w:p w14:paraId="4FF97157" w14:textId="3312D7F4" w:rsidR="002F16CD" w:rsidRDefault="002F16CD" w:rsidP="000B39E7">
      <w:pPr>
        <w:pStyle w:val="Ln1"/>
        <w:numPr>
          <w:ilvl w:val="0"/>
          <w:numId w:val="368"/>
        </w:numPr>
      </w:pPr>
      <w:r w:rsidRPr="002D6104">
        <w:lastRenderedPageBreak/>
        <w:t xml:space="preserve">If you go back to your dev slot in the </w:t>
      </w:r>
      <w:r w:rsidR="009C4264">
        <w:t>A</w:t>
      </w:r>
      <w:r w:rsidRPr="002D6104">
        <w:t>zure portal</w:t>
      </w:r>
      <w:r w:rsidR="009C4264">
        <w:t>,</w:t>
      </w:r>
      <w:r w:rsidRPr="002D6104">
        <w:t xml:space="preserve"> </w:t>
      </w:r>
      <w:r w:rsidR="009C4264">
        <w:t xml:space="preserve">it will look like the </w:t>
      </w:r>
      <w:r w:rsidRPr="002D6104">
        <w:t xml:space="preserve">screenshot </w:t>
      </w:r>
      <w:r w:rsidR="009C4264">
        <w:t xml:space="preserve">given </w:t>
      </w:r>
      <w:r w:rsidRPr="002D6104">
        <w:t>below:</w:t>
      </w:r>
    </w:p>
    <w:p w14:paraId="2F7DE7AE" w14:textId="77777777" w:rsidR="002F16CD" w:rsidRPr="002D6104" w:rsidRDefault="002F16CD" w:rsidP="00750A39">
      <w:pPr>
        <w:pStyle w:val="Art"/>
      </w:pPr>
      <w:r w:rsidRPr="003F52C0">
        <w:rPr>
          <w:noProof/>
          <w:lang w:val="fr-FR" w:eastAsia="fr-FR"/>
        </w:rPr>
        <w:drawing>
          <wp:inline distT="0" distB="0" distL="0" distR="0" wp14:anchorId="7E4CBCC3" wp14:editId="138AB32A">
            <wp:extent cx="5486400" cy="34607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3460750"/>
                    </a:xfrm>
                    <a:prstGeom prst="rect">
                      <a:avLst/>
                    </a:prstGeom>
                  </pic:spPr>
                </pic:pic>
              </a:graphicData>
            </a:graphic>
          </wp:inline>
        </w:drawing>
      </w:r>
    </w:p>
    <w:p w14:paraId="5E5E6AFD" w14:textId="77777777" w:rsidR="00D601E7" w:rsidRPr="002D6104" w:rsidRDefault="00D601E7" w:rsidP="002F16CD">
      <w:pPr>
        <w:rPr>
          <w:lang w:val="en"/>
        </w:rPr>
      </w:pPr>
    </w:p>
    <w:p w14:paraId="531A1B2C" w14:textId="58291AB0" w:rsidR="002F16CD" w:rsidRPr="00750A39" w:rsidRDefault="00D601E7" w:rsidP="00750A39">
      <w:pPr>
        <w:pStyle w:val="Heading3"/>
        <w:rPr>
          <w:bCs w:val="0"/>
          <w:iCs w:val="0"/>
        </w:rPr>
      </w:pPr>
      <w:bookmarkStart w:id="39" w:name="_Toc433385539"/>
      <w:r w:rsidRPr="00D601E7">
        <w:t xml:space="preserve">Task 4: Trigger a </w:t>
      </w:r>
      <w:r w:rsidR="009C4264">
        <w:t>R</w:t>
      </w:r>
      <w:r w:rsidRPr="00D601E7">
        <w:t xml:space="preserve">ebuild and </w:t>
      </w:r>
      <w:r w:rsidR="009C4264">
        <w:t>R</w:t>
      </w:r>
      <w:r w:rsidRPr="00D601E7">
        <w:t xml:space="preserve">edeploy </w:t>
      </w:r>
      <w:r w:rsidR="009C4264">
        <w:t>Y</w:t>
      </w:r>
      <w:r w:rsidRPr="00D601E7">
        <w:t xml:space="preserve">our </w:t>
      </w:r>
      <w:r w:rsidR="009C4264">
        <w:t>P</w:t>
      </w:r>
      <w:r w:rsidRPr="00D601E7">
        <w:t>roject (Optional)</w:t>
      </w:r>
      <w:bookmarkEnd w:id="39"/>
    </w:p>
    <w:p w14:paraId="1427AA64" w14:textId="08805493" w:rsidR="00F50623" w:rsidRDefault="002F16CD" w:rsidP="00750A39">
      <w:pPr>
        <w:pStyle w:val="ListParagraph"/>
        <w:numPr>
          <w:ilvl w:val="0"/>
          <w:numId w:val="177"/>
        </w:numPr>
      </w:pPr>
      <w:r w:rsidRPr="00B7139B">
        <w:t xml:space="preserve">In Solution Explorer, open up a file and change it. For example, </w:t>
      </w:r>
      <w:r w:rsidR="00F93298">
        <w:t>in</w:t>
      </w:r>
      <w:r w:rsidR="00F93298" w:rsidRPr="00B7139B">
        <w:t xml:space="preserve"> the </w:t>
      </w:r>
      <w:r w:rsidR="00F93298" w:rsidRPr="00750A39">
        <w:rPr>
          <w:b/>
        </w:rPr>
        <w:t>Views\Shared</w:t>
      </w:r>
      <w:r w:rsidR="00F93298" w:rsidRPr="00B7139B">
        <w:t xml:space="preserve"> folder</w:t>
      </w:r>
      <w:r w:rsidR="00F93298" w:rsidRPr="00F93298">
        <w:t xml:space="preserve"> </w:t>
      </w:r>
      <w:r w:rsidR="00F93298" w:rsidRPr="00B7139B">
        <w:t>in an MVC web role</w:t>
      </w:r>
      <w:r w:rsidR="00F93298">
        <w:t>,</w:t>
      </w:r>
      <w:r w:rsidR="00F93298" w:rsidRPr="00B7139B">
        <w:t xml:space="preserve"> </w:t>
      </w:r>
      <w:r w:rsidRPr="00B7139B">
        <w:t xml:space="preserve">change the file </w:t>
      </w:r>
      <w:r w:rsidRPr="00750A39">
        <w:rPr>
          <w:b/>
        </w:rPr>
        <w:t>_Layout.cshtml</w:t>
      </w:r>
      <w:r w:rsidRPr="00B7139B">
        <w:t>.</w:t>
      </w:r>
    </w:p>
    <w:p w14:paraId="1A46B27E" w14:textId="3E39337D" w:rsidR="002F16CD" w:rsidRPr="00371B46" w:rsidRDefault="002F16CD" w:rsidP="00750A39">
      <w:pPr>
        <w:pStyle w:val="Art"/>
      </w:pPr>
      <w:r w:rsidRPr="003F52C0">
        <w:rPr>
          <w:noProof/>
          <w:lang w:val="fr-FR" w:eastAsia="fr-FR"/>
        </w:rPr>
        <w:lastRenderedPageBreak/>
        <w:drawing>
          <wp:inline distT="0" distB="0" distL="0" distR="0" wp14:anchorId="508B23E7" wp14:editId="16ADE7F7">
            <wp:extent cx="3852862" cy="3473477"/>
            <wp:effectExtent l="0" t="0" r="0" b="0"/>
            <wp:docPr id="205" name="Picture 205" descr="https://acomdpsstorage.blob.core.windows.net/dpsmedia-prod/azure.microsoft.com/en-us/documentation/articles/cloud-services-continuous-delivery-use-vso/20150810050008/tf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descr="https://acomdpsstorage.blob.core.windows.net/dpsmedia-prod/azure.microsoft.com/en-us/documentation/articles/cloud-services-continuous-delivery-use-vso/20150810050008/tfs1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60322" cy="3480202"/>
                    </a:xfrm>
                    <a:prstGeom prst="rect">
                      <a:avLst/>
                    </a:prstGeom>
                    <a:noFill/>
                    <a:ln>
                      <a:noFill/>
                    </a:ln>
                  </pic:spPr>
                </pic:pic>
              </a:graphicData>
            </a:graphic>
          </wp:inline>
        </w:drawing>
      </w:r>
    </w:p>
    <w:p w14:paraId="626ECC28" w14:textId="33792312" w:rsidR="004448F0" w:rsidRDefault="002F16CD" w:rsidP="00750A39">
      <w:pPr>
        <w:pStyle w:val="ListParagraph"/>
        <w:numPr>
          <w:ilvl w:val="0"/>
          <w:numId w:val="177"/>
        </w:numPr>
      </w:pPr>
      <w:r w:rsidRPr="001A0825">
        <w:t xml:space="preserve">Edit the logo for the site and </w:t>
      </w:r>
      <w:r w:rsidR="00825D42">
        <w:t>press</w:t>
      </w:r>
      <w:r w:rsidR="00825D42" w:rsidRPr="001A0825">
        <w:t xml:space="preserve"> </w:t>
      </w:r>
      <w:r w:rsidRPr="001A0825">
        <w:t>Ctrl+S to save the file.</w:t>
      </w:r>
    </w:p>
    <w:p w14:paraId="253A514F" w14:textId="4ECA2121" w:rsidR="002F16CD" w:rsidRPr="001A0825" w:rsidRDefault="002F16CD" w:rsidP="000B39E7">
      <w:pPr>
        <w:pStyle w:val="Art"/>
      </w:pPr>
      <w:r w:rsidRPr="003F52C0">
        <w:rPr>
          <w:noProof/>
          <w:lang w:val="fr-FR" w:eastAsia="fr-FR"/>
        </w:rPr>
        <w:drawing>
          <wp:inline distT="0" distB="0" distL="0" distR="0" wp14:anchorId="18980C21" wp14:editId="6361EDDB">
            <wp:extent cx="5486400" cy="2776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2776220"/>
                    </a:xfrm>
                    <a:prstGeom prst="rect">
                      <a:avLst/>
                    </a:prstGeom>
                  </pic:spPr>
                </pic:pic>
              </a:graphicData>
            </a:graphic>
          </wp:inline>
        </w:drawing>
      </w:r>
    </w:p>
    <w:p w14:paraId="4900D785" w14:textId="49432927" w:rsidR="00641196" w:rsidRDefault="002F16CD" w:rsidP="00750A39">
      <w:pPr>
        <w:pStyle w:val="ListParagraph"/>
        <w:numPr>
          <w:ilvl w:val="0"/>
          <w:numId w:val="177"/>
        </w:numPr>
      </w:pPr>
      <w:r w:rsidRPr="001A0825">
        <w:t xml:space="preserve">In </w:t>
      </w:r>
      <w:r w:rsidRPr="00750A39">
        <w:rPr>
          <w:b/>
        </w:rPr>
        <w:t>Team Explorer</w:t>
      </w:r>
      <w:r w:rsidRPr="001A0825">
        <w:t xml:space="preserve">, </w:t>
      </w:r>
      <w:r w:rsidR="00825D42">
        <w:t>click</w:t>
      </w:r>
      <w:r w:rsidR="00825D42" w:rsidRPr="001A0825">
        <w:t xml:space="preserve"> </w:t>
      </w:r>
      <w:r w:rsidRPr="001A0825">
        <w:t xml:space="preserve">the </w:t>
      </w:r>
      <w:r w:rsidRPr="00750A39">
        <w:rPr>
          <w:b/>
        </w:rPr>
        <w:t>Pending Changes</w:t>
      </w:r>
      <w:r w:rsidRPr="001A0825">
        <w:t xml:space="preserve"> link.</w:t>
      </w:r>
    </w:p>
    <w:p w14:paraId="494E1841" w14:textId="308E9F2D" w:rsidR="002F16CD" w:rsidRPr="001A0825" w:rsidRDefault="002F16CD" w:rsidP="000B39E7">
      <w:pPr>
        <w:pStyle w:val="Art"/>
      </w:pPr>
      <w:r w:rsidRPr="003F52C0">
        <w:rPr>
          <w:noProof/>
          <w:lang w:val="fr-FR" w:eastAsia="fr-FR"/>
        </w:rPr>
        <w:lastRenderedPageBreak/>
        <w:drawing>
          <wp:inline distT="0" distB="0" distL="0" distR="0" wp14:anchorId="12CD2935" wp14:editId="09C1DA56">
            <wp:extent cx="3200400" cy="3066463"/>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00400" cy="3066463"/>
                    </a:xfrm>
                    <a:prstGeom prst="rect">
                      <a:avLst/>
                    </a:prstGeom>
                  </pic:spPr>
                </pic:pic>
              </a:graphicData>
            </a:graphic>
          </wp:inline>
        </w:drawing>
      </w:r>
    </w:p>
    <w:p w14:paraId="3CF655DC" w14:textId="63BEAD86" w:rsidR="00025F1E" w:rsidRDefault="002F16CD" w:rsidP="00750A39">
      <w:pPr>
        <w:pStyle w:val="ListParagraph"/>
        <w:numPr>
          <w:ilvl w:val="0"/>
          <w:numId w:val="177"/>
        </w:numPr>
      </w:pPr>
      <w:r w:rsidRPr="001A0825">
        <w:t xml:space="preserve">Type a comment and </w:t>
      </w:r>
      <w:r w:rsidR="00825D42">
        <w:t>click</w:t>
      </w:r>
      <w:r w:rsidR="00825D42" w:rsidRPr="001A0825">
        <w:t xml:space="preserve"> </w:t>
      </w:r>
      <w:r w:rsidRPr="001A0825">
        <w:t xml:space="preserve">the </w:t>
      </w:r>
      <w:r w:rsidRPr="00750A39">
        <w:rPr>
          <w:b/>
        </w:rPr>
        <w:t>Check In</w:t>
      </w:r>
      <w:r w:rsidRPr="001A0825">
        <w:t xml:space="preserve"> button.</w:t>
      </w:r>
    </w:p>
    <w:p w14:paraId="540561EC" w14:textId="2513E4BE" w:rsidR="002F16CD" w:rsidRPr="001A0825" w:rsidRDefault="002F16CD" w:rsidP="000B39E7">
      <w:pPr>
        <w:pStyle w:val="Art"/>
      </w:pPr>
      <w:r w:rsidRPr="003F52C0">
        <w:rPr>
          <w:noProof/>
          <w:lang w:val="fr-FR" w:eastAsia="fr-FR"/>
        </w:rPr>
        <w:drawing>
          <wp:inline distT="0" distB="0" distL="0" distR="0" wp14:anchorId="559C629C" wp14:editId="14D64058">
            <wp:extent cx="3144482" cy="3286125"/>
            <wp:effectExtent l="0" t="0" r="0" b="0"/>
            <wp:docPr id="41" name="Picture 41" descr="C:\Users\dacoppet\AppData\Local\Temp\SNAGHTMLafca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coppet\AppData\Local\Temp\SNAGHTMLafca80.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44482" cy="3286125"/>
                    </a:xfrm>
                    <a:prstGeom prst="rect">
                      <a:avLst/>
                    </a:prstGeom>
                    <a:noFill/>
                    <a:ln>
                      <a:noFill/>
                    </a:ln>
                  </pic:spPr>
                </pic:pic>
              </a:graphicData>
            </a:graphic>
          </wp:inline>
        </w:drawing>
      </w:r>
    </w:p>
    <w:p w14:paraId="6F4031F9" w14:textId="71AEF17B" w:rsidR="002A2F7C" w:rsidRDefault="00825D42" w:rsidP="00750A39">
      <w:pPr>
        <w:pStyle w:val="ListParagraph"/>
        <w:numPr>
          <w:ilvl w:val="0"/>
          <w:numId w:val="177"/>
        </w:numPr>
      </w:pPr>
      <w:r>
        <w:t>I</w:t>
      </w:r>
      <w:r w:rsidR="002F16CD" w:rsidRPr="001A0825">
        <w:t xml:space="preserve">n </w:t>
      </w:r>
      <w:r w:rsidR="002F16CD" w:rsidRPr="00750A39">
        <w:rPr>
          <w:b/>
        </w:rPr>
        <w:t>Team Explorer</w:t>
      </w:r>
      <w:r w:rsidR="002F16CD" w:rsidRPr="001A0825">
        <w:t xml:space="preserve">, </w:t>
      </w:r>
      <w:r>
        <w:t>c</w:t>
      </w:r>
      <w:r w:rsidRPr="001A0825">
        <w:t xml:space="preserve">lick </w:t>
      </w:r>
      <w:r w:rsidR="002F16CD" w:rsidRPr="00750A39">
        <w:rPr>
          <w:b/>
        </w:rPr>
        <w:t>P</w:t>
      </w:r>
      <w:r w:rsidRPr="00750A39">
        <w:rPr>
          <w:b/>
        </w:rPr>
        <w:t>e</w:t>
      </w:r>
      <w:r w:rsidR="002F16CD" w:rsidRPr="00750A39">
        <w:rPr>
          <w:b/>
        </w:rPr>
        <w:t>nding Changes</w:t>
      </w:r>
      <w:r w:rsidR="002F16CD" w:rsidRPr="001A0825">
        <w:t xml:space="preserve"> and </w:t>
      </w:r>
      <w:r>
        <w:t>in the drop-</w:t>
      </w:r>
      <w:r w:rsidRPr="001A0825">
        <w:t>down list</w:t>
      </w:r>
      <w:r>
        <w:t>,</w:t>
      </w:r>
      <w:r w:rsidRPr="001A0825" w:rsidDel="00825D42">
        <w:t xml:space="preserve"> </w:t>
      </w:r>
      <w:r>
        <w:t>click</w:t>
      </w:r>
      <w:r w:rsidRPr="001A0825">
        <w:t xml:space="preserve"> </w:t>
      </w:r>
      <w:r w:rsidR="002F16CD" w:rsidRPr="00750A39">
        <w:rPr>
          <w:b/>
        </w:rPr>
        <w:t>Builds</w:t>
      </w:r>
      <w:r w:rsidR="002F16CD" w:rsidRPr="001A0825">
        <w:t>.</w:t>
      </w:r>
    </w:p>
    <w:p w14:paraId="6D8A76E5" w14:textId="5F72F48B" w:rsidR="002F16CD" w:rsidRPr="001A0825" w:rsidRDefault="002F16CD" w:rsidP="000B39E7">
      <w:pPr>
        <w:pStyle w:val="Art"/>
      </w:pPr>
      <w:r w:rsidRPr="003F52C0">
        <w:rPr>
          <w:noProof/>
          <w:lang w:val="fr-FR" w:eastAsia="fr-FR"/>
        </w:rPr>
        <w:lastRenderedPageBreak/>
        <w:drawing>
          <wp:inline distT="0" distB="0" distL="0" distR="0" wp14:anchorId="244FFD03" wp14:editId="3362DD90">
            <wp:extent cx="2133333" cy="15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33333" cy="1590476"/>
                    </a:xfrm>
                    <a:prstGeom prst="rect">
                      <a:avLst/>
                    </a:prstGeom>
                  </pic:spPr>
                </pic:pic>
              </a:graphicData>
            </a:graphic>
          </wp:inline>
        </w:drawing>
      </w:r>
    </w:p>
    <w:p w14:paraId="47C0323C" w14:textId="517E3FB0" w:rsidR="002A2F7C" w:rsidRDefault="00825D42" w:rsidP="00750A39">
      <w:pPr>
        <w:pStyle w:val="ListParagraph"/>
        <w:numPr>
          <w:ilvl w:val="0"/>
          <w:numId w:val="177"/>
        </w:numPr>
      </w:pPr>
      <w:r>
        <w:t>Click</w:t>
      </w:r>
      <w:r w:rsidRPr="001A0825">
        <w:t xml:space="preserve"> </w:t>
      </w:r>
      <w:r w:rsidR="002F16CD" w:rsidRPr="001A0825">
        <w:t xml:space="preserve">the </w:t>
      </w:r>
      <w:r>
        <w:t>b</w:t>
      </w:r>
      <w:r w:rsidRPr="001A0825">
        <w:t xml:space="preserve">uilds </w:t>
      </w:r>
      <w:r w:rsidR="002F16CD" w:rsidRPr="001A0825">
        <w:t>link to view the builds in progress. The Team Explorer shows that a build has been triggered for your check-in.</w:t>
      </w:r>
    </w:p>
    <w:p w14:paraId="64D194B3" w14:textId="593D8335" w:rsidR="0082205C" w:rsidRDefault="0082205C" w:rsidP="000B39E7">
      <w:pPr>
        <w:pStyle w:val="Art"/>
      </w:pPr>
      <w:r w:rsidRPr="008B0AAC">
        <w:rPr>
          <w:noProof/>
          <w:lang w:val="fr-FR" w:eastAsia="fr-FR"/>
        </w:rPr>
        <w:drawing>
          <wp:inline distT="0" distB="0" distL="0" distR="0" wp14:anchorId="27DF71AE" wp14:editId="4218E97E">
            <wp:extent cx="4152381" cy="4000000"/>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52381" cy="4000000"/>
                    </a:xfrm>
                    <a:prstGeom prst="rect">
                      <a:avLst/>
                    </a:prstGeom>
                  </pic:spPr>
                </pic:pic>
              </a:graphicData>
            </a:graphic>
          </wp:inline>
        </w:drawing>
      </w:r>
    </w:p>
    <w:p w14:paraId="2A9ECF8F" w14:textId="430FA361" w:rsidR="0082205C" w:rsidRDefault="0082205C" w:rsidP="00750A39">
      <w:pPr>
        <w:pStyle w:val="ListParagraph"/>
        <w:numPr>
          <w:ilvl w:val="0"/>
          <w:numId w:val="177"/>
        </w:numPr>
      </w:pPr>
      <w:commentRangeStart w:id="40"/>
      <w:r w:rsidRPr="001D1467">
        <w:t xml:space="preserve">Type a comment and </w:t>
      </w:r>
      <w:r w:rsidR="00825D42">
        <w:t>click</w:t>
      </w:r>
      <w:r w:rsidRPr="001D1467">
        <w:t xml:space="preserve"> the </w:t>
      </w:r>
      <w:r w:rsidRPr="00750A39">
        <w:rPr>
          <w:b/>
        </w:rPr>
        <w:t>Check In</w:t>
      </w:r>
      <w:r w:rsidRPr="001D1467">
        <w:t xml:space="preserve"> button.</w:t>
      </w:r>
    </w:p>
    <w:p w14:paraId="483FE8C1" w14:textId="604CB274" w:rsidR="0082205C" w:rsidRDefault="00825D42" w:rsidP="00750A39">
      <w:pPr>
        <w:pStyle w:val="ListParagraph"/>
        <w:numPr>
          <w:ilvl w:val="0"/>
          <w:numId w:val="177"/>
        </w:numPr>
      </w:pPr>
      <w:r>
        <w:t>T</w:t>
      </w:r>
      <w:r w:rsidRPr="001D1467">
        <w:t xml:space="preserve">o return to </w:t>
      </w:r>
      <w:r>
        <w:t xml:space="preserve">the </w:t>
      </w:r>
      <w:r w:rsidRPr="001D1467">
        <w:t>Team Explorer home page</w:t>
      </w:r>
      <w:r>
        <w:t>, click</w:t>
      </w:r>
      <w:r w:rsidR="002F16CD" w:rsidRPr="001D1467">
        <w:t xml:space="preserve"> the </w:t>
      </w:r>
      <w:r w:rsidR="002F16CD" w:rsidRPr="00750A39">
        <w:rPr>
          <w:b/>
        </w:rPr>
        <w:t>Home</w:t>
      </w:r>
      <w:r w:rsidR="002F16CD" w:rsidRPr="001D1467">
        <w:t xml:space="preserve"> button.</w:t>
      </w:r>
    </w:p>
    <w:p w14:paraId="22E7FDE9" w14:textId="51142C70" w:rsidR="002F16CD" w:rsidRPr="001D1467" w:rsidRDefault="00EE3068" w:rsidP="00750A39">
      <w:pPr>
        <w:pStyle w:val="ListParagraph"/>
        <w:numPr>
          <w:ilvl w:val="0"/>
          <w:numId w:val="177"/>
        </w:numPr>
      </w:pPr>
      <w:r>
        <w:t>Cl</w:t>
      </w:r>
      <w:r w:rsidR="00825D42">
        <w:t>ick</w:t>
      </w:r>
      <w:r w:rsidR="002F16CD" w:rsidRPr="001D1467">
        <w:t xml:space="preserve"> the </w:t>
      </w:r>
      <w:r w:rsidR="002F16CD" w:rsidRPr="00750A39">
        <w:rPr>
          <w:b/>
        </w:rPr>
        <w:t>Builds</w:t>
      </w:r>
      <w:r w:rsidR="002F16CD" w:rsidRPr="001D1467">
        <w:t xml:space="preserve"> link to view the builds in progress.</w:t>
      </w:r>
      <w:r w:rsidR="00825D42">
        <w:t xml:space="preserve"> </w:t>
      </w:r>
      <w:r w:rsidR="002F16CD" w:rsidRPr="001D1467">
        <w:t>The Team Explorer shows that a build has been triggered for your check-in.</w:t>
      </w:r>
      <w:commentRangeEnd w:id="40"/>
      <w:r w:rsidR="00825D42">
        <w:rPr>
          <w:rStyle w:val="CommentReference"/>
        </w:rPr>
        <w:commentReference w:id="40"/>
      </w:r>
    </w:p>
    <w:p w14:paraId="661C58A8" w14:textId="77777777" w:rsidR="001750A3" w:rsidRDefault="002F16CD" w:rsidP="00750A39">
      <w:pPr>
        <w:pStyle w:val="ListParagraph"/>
        <w:numPr>
          <w:ilvl w:val="0"/>
          <w:numId w:val="177"/>
        </w:numPr>
      </w:pPr>
      <w:r w:rsidRPr="001D1467">
        <w:t>Double-click the name of the build in progress to view a detailed log as the build progresses.</w:t>
      </w:r>
    </w:p>
    <w:p w14:paraId="3904A94A" w14:textId="0DF9A460" w:rsidR="002F16CD" w:rsidRDefault="002F16CD" w:rsidP="000B39E7">
      <w:pPr>
        <w:pStyle w:val="Art"/>
        <w:rPr>
          <w:lang w:val="en"/>
        </w:rPr>
      </w:pPr>
      <w:r w:rsidRPr="003F52C0">
        <w:rPr>
          <w:noProof/>
          <w:lang w:val="fr-FR" w:eastAsia="fr-FR"/>
        </w:rPr>
        <w:lastRenderedPageBreak/>
        <w:drawing>
          <wp:inline distT="0" distB="0" distL="0" distR="0" wp14:anchorId="6331447E" wp14:editId="49F6EAC0">
            <wp:extent cx="5486400" cy="30022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3002280"/>
                    </a:xfrm>
                    <a:prstGeom prst="rect">
                      <a:avLst/>
                    </a:prstGeom>
                  </pic:spPr>
                </pic:pic>
              </a:graphicData>
            </a:graphic>
          </wp:inline>
        </w:drawing>
      </w:r>
    </w:p>
    <w:p w14:paraId="4AB2255B" w14:textId="1E6C3C0E" w:rsidR="002F16CD" w:rsidRDefault="002F16CD" w:rsidP="00750A39">
      <w:pPr>
        <w:pStyle w:val="ListParagraph"/>
        <w:numPr>
          <w:ilvl w:val="0"/>
          <w:numId w:val="177"/>
        </w:numPr>
      </w:pPr>
      <w:r w:rsidRPr="001D1467">
        <w:t xml:space="preserve">In the </w:t>
      </w:r>
      <w:hyperlink r:id="rId104" w:history="1">
        <w:r w:rsidR="00825D42" w:rsidRPr="00750A39">
          <w:t xml:space="preserve">Azure </w:t>
        </w:r>
        <w:r w:rsidR="00825D42">
          <w:t>p</w:t>
        </w:r>
        <w:r w:rsidR="00825D42" w:rsidRPr="00750A39">
          <w:t>ortal</w:t>
        </w:r>
      </w:hyperlink>
      <w:r w:rsidRPr="001D1467">
        <w:t xml:space="preserve">, </w:t>
      </w:r>
      <w:r w:rsidR="00825D42" w:rsidRPr="001D1467">
        <w:t xml:space="preserve">on the </w:t>
      </w:r>
      <w:r w:rsidR="00825D42" w:rsidRPr="00750A39">
        <w:rPr>
          <w:b/>
        </w:rPr>
        <w:t>Deployments</w:t>
      </w:r>
      <w:r w:rsidR="00825D42" w:rsidRPr="001D1467">
        <w:t xml:space="preserve"> tab</w:t>
      </w:r>
      <w:r w:rsidR="00825D42">
        <w:t>,</w:t>
      </w:r>
      <w:r w:rsidR="00825D42" w:rsidRPr="001D1467">
        <w:t xml:space="preserve"> </w:t>
      </w:r>
      <w:r w:rsidRPr="001D1467">
        <w:t>view the associated deployment when the staging environment is selected.</w:t>
      </w:r>
    </w:p>
    <w:p w14:paraId="2F4FF3AC" w14:textId="3948AAB2" w:rsidR="002F16CD" w:rsidRDefault="002F16CD" w:rsidP="000B39E7">
      <w:pPr>
        <w:pStyle w:val="Art"/>
        <w:rPr>
          <w:lang w:val="en"/>
        </w:rPr>
      </w:pPr>
      <w:r w:rsidRPr="003F52C0">
        <w:rPr>
          <w:noProof/>
          <w:lang w:val="fr-FR" w:eastAsia="fr-FR"/>
        </w:rPr>
        <w:drawing>
          <wp:inline distT="0" distB="0" distL="0" distR="0" wp14:anchorId="28556B73" wp14:editId="6C449983">
            <wp:extent cx="5486400" cy="3733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6400" cy="3733800"/>
                    </a:xfrm>
                    <a:prstGeom prst="rect">
                      <a:avLst/>
                    </a:prstGeom>
                  </pic:spPr>
                </pic:pic>
              </a:graphicData>
            </a:graphic>
          </wp:inline>
        </w:drawing>
      </w:r>
    </w:p>
    <w:p w14:paraId="2943CF46" w14:textId="77777777" w:rsidR="002F16CD" w:rsidRPr="00C80CF6" w:rsidRDefault="002F16CD" w:rsidP="002F16CD">
      <w:pPr>
        <w:spacing w:after="0" w:line="240" w:lineRule="auto"/>
        <w:ind w:left="0"/>
        <w:rPr>
          <w:lang w:val="en"/>
        </w:rPr>
      </w:pPr>
    </w:p>
    <w:p w14:paraId="6A8DFECC" w14:textId="77777777" w:rsidR="002F16CD" w:rsidRDefault="002F16CD">
      <w:pPr>
        <w:spacing w:after="0" w:line="240" w:lineRule="auto"/>
        <w:ind w:left="0"/>
        <w:rPr>
          <w:rFonts w:ascii="Arial" w:hAnsi="Arial" w:cs="Tahoma"/>
          <w:b/>
          <w:bCs/>
          <w:kern w:val="32"/>
          <w:sz w:val="36"/>
          <w:szCs w:val="32"/>
        </w:rPr>
      </w:pPr>
      <w:r>
        <w:br w:type="page"/>
      </w:r>
    </w:p>
    <w:p w14:paraId="712774C6" w14:textId="5B9126E5" w:rsidR="00BB1752" w:rsidRDefault="00400C8E" w:rsidP="009D2105">
      <w:pPr>
        <w:pStyle w:val="Heading1"/>
        <w:spacing w:after="0" w:line="276" w:lineRule="auto"/>
      </w:pPr>
      <w:bookmarkStart w:id="41" w:name="_Toc433385540"/>
      <w:r>
        <w:lastRenderedPageBreak/>
        <w:t xml:space="preserve">Lab </w:t>
      </w:r>
      <w:r w:rsidR="00F941DD">
        <w:t>3</w:t>
      </w:r>
      <w:r>
        <w:t xml:space="preserve">: </w:t>
      </w:r>
      <w:r w:rsidR="00F941DD">
        <w:t>Azure Web Jobs</w:t>
      </w:r>
      <w:bookmarkEnd w:id="41"/>
    </w:p>
    <w:p w14:paraId="11B7C499" w14:textId="77777777" w:rsidR="003D2D85" w:rsidRPr="005F2AFE" w:rsidRDefault="003D2D85" w:rsidP="009D2105">
      <w:pPr>
        <w:pStyle w:val="Heading4"/>
        <w:tabs>
          <w:tab w:val="left" w:pos="5547"/>
          <w:tab w:val="left" w:pos="5987"/>
        </w:tabs>
        <w:spacing w:line="276" w:lineRule="auto"/>
        <w:rPr>
          <w:color w:val="A6A6A6" w:themeColor="background1" w:themeShade="A6"/>
        </w:rPr>
      </w:pPr>
      <w:r w:rsidRPr="002F5608">
        <w:t>Introduction</w:t>
      </w:r>
      <w:r w:rsidR="003E1460">
        <w:t xml:space="preserve"> </w:t>
      </w:r>
    </w:p>
    <w:p w14:paraId="0BF1C21B" w14:textId="2E322C75" w:rsidR="00466B64" w:rsidRPr="00805264" w:rsidRDefault="00466B64" w:rsidP="00750A39">
      <w:pPr>
        <w:rPr>
          <w:color w:val="808080" w:themeColor="background1" w:themeShade="80"/>
        </w:rPr>
      </w:pPr>
      <w:r>
        <w:t>In this lab</w:t>
      </w:r>
      <w:r w:rsidR="006D68F7">
        <w:t>,</w:t>
      </w:r>
      <w:r>
        <w:t xml:space="preserve"> you will create a web application that expose a front end that will serve pages to your users and will also run </w:t>
      </w:r>
      <w:r w:rsidR="006D68F7">
        <w:t xml:space="preserve">a background job </w:t>
      </w:r>
      <w:r>
        <w:t xml:space="preserve">on </w:t>
      </w:r>
      <w:r w:rsidR="00E51528">
        <w:t>that front end server</w:t>
      </w:r>
      <w:r>
        <w:t xml:space="preserve">. This </w:t>
      </w:r>
      <w:r w:rsidR="006D68F7">
        <w:t xml:space="preserve">lab </w:t>
      </w:r>
      <w:r>
        <w:t>will demonstrate a classic scenario where users upload a picture and a process asynchronously generate</w:t>
      </w:r>
      <w:r w:rsidR="006D68F7">
        <w:t>s</w:t>
      </w:r>
      <w:r>
        <w:t xml:space="preserve"> a thumbnail. The goal is to show you how you can create online resources to support your mobile app</w:t>
      </w:r>
      <w:r w:rsidR="006D68F7">
        <w:t>lications</w:t>
      </w:r>
      <w:r>
        <w:t xml:space="preserve">, </w:t>
      </w:r>
      <w:r w:rsidR="006D68F7">
        <w:t xml:space="preserve">and </w:t>
      </w:r>
      <w:r>
        <w:t xml:space="preserve">how easy it is to integrate other </w:t>
      </w:r>
      <w:r w:rsidR="006D68F7">
        <w:t xml:space="preserve">Azure </w:t>
      </w:r>
      <w:r>
        <w:t>service in order to complete your solution.</w:t>
      </w:r>
    </w:p>
    <w:p w14:paraId="51FDCE04" w14:textId="158AE14B" w:rsidR="003D2D85" w:rsidRPr="00805264" w:rsidRDefault="003D2D85" w:rsidP="00466B64">
      <w:pPr>
        <w:spacing w:after="0" w:line="276" w:lineRule="auto"/>
        <w:rPr>
          <w:color w:val="808080" w:themeColor="background1" w:themeShade="80"/>
        </w:rPr>
      </w:pPr>
    </w:p>
    <w:p w14:paraId="10D53E48" w14:textId="77777777" w:rsidR="003D2D85" w:rsidRPr="005F2AFE" w:rsidRDefault="003D2D85" w:rsidP="009D2105">
      <w:pPr>
        <w:pStyle w:val="Heading4"/>
        <w:spacing w:line="276" w:lineRule="auto"/>
        <w:rPr>
          <w:color w:val="A6A6A6" w:themeColor="background1" w:themeShade="A6"/>
        </w:rPr>
      </w:pPr>
      <w:r w:rsidRPr="002F5608">
        <w:t>Objectives</w:t>
      </w:r>
      <w:r w:rsidR="003E1460">
        <w:t xml:space="preserve"> </w:t>
      </w:r>
    </w:p>
    <w:p w14:paraId="3776A6B0" w14:textId="20473DCB" w:rsidR="00C74D33" w:rsidRDefault="00C74D33" w:rsidP="009D2105">
      <w:pPr>
        <w:spacing w:after="0"/>
      </w:pPr>
      <w:r>
        <w:t xml:space="preserve"> After completing this lab, you will be able to:</w:t>
      </w:r>
    </w:p>
    <w:p w14:paraId="4B8974C5" w14:textId="7FE6F387" w:rsidR="00466B64" w:rsidRPr="00750A39" w:rsidRDefault="00466B64" w:rsidP="00750A39">
      <w:pPr>
        <w:pStyle w:val="ListParagraph"/>
        <w:numPr>
          <w:ilvl w:val="0"/>
          <w:numId w:val="34"/>
        </w:numPr>
        <w:spacing w:after="0" w:line="276" w:lineRule="auto"/>
      </w:pPr>
      <w:r w:rsidRPr="00750A39">
        <w:t xml:space="preserve">Enable your machine for Azure development by installing the Azure </w:t>
      </w:r>
      <w:r w:rsidR="006D68F7">
        <w:t>software development kit (</w:t>
      </w:r>
      <w:r w:rsidRPr="00750A39">
        <w:t>SDK</w:t>
      </w:r>
      <w:r w:rsidR="006D68F7">
        <w:t>)</w:t>
      </w:r>
      <w:r w:rsidRPr="00750A39">
        <w:t>.</w:t>
      </w:r>
    </w:p>
    <w:p w14:paraId="73517D1C" w14:textId="77777777" w:rsidR="00466B64" w:rsidRPr="00750A39" w:rsidRDefault="00466B64" w:rsidP="00750A39">
      <w:pPr>
        <w:pStyle w:val="ListParagraph"/>
        <w:numPr>
          <w:ilvl w:val="0"/>
          <w:numId w:val="34"/>
        </w:numPr>
        <w:spacing w:after="0" w:line="276" w:lineRule="auto"/>
      </w:pPr>
      <w:r w:rsidRPr="00750A39">
        <w:t>Create a Console Application project that automatically deploys as an Azure WebJob when you deploy the associated web project.</w:t>
      </w:r>
    </w:p>
    <w:p w14:paraId="18398952" w14:textId="64B60312" w:rsidR="00466B64" w:rsidRPr="00750A39" w:rsidRDefault="00466B64" w:rsidP="00750A39">
      <w:pPr>
        <w:pStyle w:val="ListParagraph"/>
        <w:numPr>
          <w:ilvl w:val="0"/>
          <w:numId w:val="34"/>
        </w:numPr>
        <w:spacing w:after="0" w:line="276" w:lineRule="auto"/>
      </w:pPr>
      <w:r w:rsidRPr="00750A39">
        <w:t>Test a WebJobs SDK back</w:t>
      </w:r>
      <w:r w:rsidR="006D68F7">
        <w:t xml:space="preserve"> </w:t>
      </w:r>
      <w:r w:rsidRPr="00750A39">
        <w:t>end locally on the development computer.</w:t>
      </w:r>
    </w:p>
    <w:p w14:paraId="7255C2DD" w14:textId="682631AC" w:rsidR="00466B64" w:rsidRPr="00750A39" w:rsidRDefault="00466B64" w:rsidP="00750A39">
      <w:pPr>
        <w:pStyle w:val="ListParagraph"/>
        <w:numPr>
          <w:ilvl w:val="0"/>
          <w:numId w:val="34"/>
        </w:numPr>
        <w:spacing w:after="0" w:line="276" w:lineRule="auto"/>
      </w:pPr>
      <w:r w:rsidRPr="00750A39">
        <w:t>Publish an application with a WebJobs back</w:t>
      </w:r>
      <w:r w:rsidR="006D68F7">
        <w:t xml:space="preserve"> </w:t>
      </w:r>
      <w:r w:rsidRPr="00750A39">
        <w:t xml:space="preserve">end to a </w:t>
      </w:r>
      <w:r w:rsidR="009231F8">
        <w:t>W</w:t>
      </w:r>
      <w:r w:rsidR="009231F8" w:rsidRPr="00750A39">
        <w:t xml:space="preserve">eb </w:t>
      </w:r>
      <w:r w:rsidR="009231F8">
        <w:t>A</w:t>
      </w:r>
      <w:r w:rsidR="009231F8" w:rsidRPr="00750A39">
        <w:t xml:space="preserve">pp </w:t>
      </w:r>
      <w:r w:rsidRPr="00750A39">
        <w:t>in App Service.</w:t>
      </w:r>
    </w:p>
    <w:p w14:paraId="5F217B57" w14:textId="77777777" w:rsidR="00466B64" w:rsidRPr="00750A39" w:rsidRDefault="00466B64" w:rsidP="00750A39">
      <w:pPr>
        <w:pStyle w:val="ListParagraph"/>
        <w:numPr>
          <w:ilvl w:val="0"/>
          <w:numId w:val="34"/>
        </w:numPr>
        <w:spacing w:after="0" w:line="276" w:lineRule="auto"/>
      </w:pPr>
      <w:r w:rsidRPr="00750A39">
        <w:t>Upload files and store them in the Azure Blob service.</w:t>
      </w:r>
    </w:p>
    <w:p w14:paraId="2285978B" w14:textId="3707A602" w:rsidR="00466B64" w:rsidRPr="00750A39" w:rsidRDefault="00466B64" w:rsidP="00750A39">
      <w:pPr>
        <w:pStyle w:val="ListParagraph"/>
        <w:numPr>
          <w:ilvl w:val="0"/>
          <w:numId w:val="34"/>
        </w:numPr>
        <w:spacing w:after="0" w:line="276" w:lineRule="auto"/>
      </w:pPr>
      <w:r w:rsidRPr="00750A39">
        <w:t>Use the Azure WebJobs SDK to work with Azure Storage queues and blobs</w:t>
      </w:r>
      <w:r w:rsidR="006D68F7">
        <w:t>.</w:t>
      </w:r>
    </w:p>
    <w:p w14:paraId="1B8D09DD" w14:textId="681A6059" w:rsidR="00C74D33" w:rsidRPr="00466B64" w:rsidRDefault="00C74D33" w:rsidP="009D2105">
      <w:pPr>
        <w:pStyle w:val="Lb1"/>
        <w:numPr>
          <w:ilvl w:val="0"/>
          <w:numId w:val="0"/>
        </w:numPr>
        <w:tabs>
          <w:tab w:val="clear" w:pos="720"/>
        </w:tabs>
        <w:spacing w:after="0"/>
        <w:ind w:left="1440"/>
        <w:rPr>
          <w:lang w:val="en"/>
        </w:rPr>
      </w:pPr>
    </w:p>
    <w:p w14:paraId="57BC6FB2" w14:textId="77777777" w:rsidR="003D2D85" w:rsidRPr="005F2AFE" w:rsidRDefault="003D2D85" w:rsidP="009D2105">
      <w:pPr>
        <w:pStyle w:val="Heading4"/>
        <w:spacing w:line="276" w:lineRule="auto"/>
        <w:rPr>
          <w:color w:val="A6A6A6" w:themeColor="background1" w:themeShade="A6"/>
        </w:rPr>
      </w:pPr>
      <w:r w:rsidRPr="00037718">
        <w:t>Estimated time to complete this lab</w:t>
      </w:r>
      <w:r w:rsidR="003E1460">
        <w:t xml:space="preserve"> </w:t>
      </w:r>
    </w:p>
    <w:p w14:paraId="7315DA8D" w14:textId="2572AF5E" w:rsidR="003D2D85" w:rsidRPr="00971DB3" w:rsidRDefault="00F941DD" w:rsidP="009D2105">
      <w:pPr>
        <w:spacing w:after="0" w:line="276" w:lineRule="auto"/>
      </w:pPr>
      <w:r w:rsidRPr="00971DB3">
        <w:t>45</w:t>
      </w:r>
      <w:r w:rsidR="00445EF5" w:rsidRPr="00971DB3">
        <w:t xml:space="preserve"> </w:t>
      </w:r>
      <w:r w:rsidR="003D2D85" w:rsidRPr="00971DB3">
        <w:t>minutes</w:t>
      </w:r>
    </w:p>
    <w:p w14:paraId="4E962367" w14:textId="1C4C93B0" w:rsidR="00F941DD" w:rsidRDefault="00F941DD" w:rsidP="009D2105">
      <w:pPr>
        <w:spacing w:after="0" w:line="240" w:lineRule="auto"/>
        <w:ind w:left="0"/>
        <w:rPr>
          <w:rFonts w:ascii="Arial" w:hAnsi="Arial"/>
          <w:b/>
          <w:bCs/>
          <w:sz w:val="24"/>
          <w:szCs w:val="24"/>
        </w:rPr>
      </w:pPr>
    </w:p>
    <w:p w14:paraId="2706A5F6" w14:textId="680979E5" w:rsidR="003D2D85" w:rsidRPr="002F5608" w:rsidRDefault="003D2D85" w:rsidP="00750A39">
      <w:pPr>
        <w:pStyle w:val="Heading4"/>
        <w:tabs>
          <w:tab w:val="left" w:pos="5547"/>
          <w:tab w:val="left" w:pos="5987"/>
        </w:tabs>
        <w:spacing w:line="276" w:lineRule="auto"/>
      </w:pPr>
      <w:r>
        <w:t>Scenario</w:t>
      </w:r>
      <w:r w:rsidR="003E1460">
        <w:t xml:space="preserve"> </w:t>
      </w:r>
    </w:p>
    <w:p w14:paraId="2886E2E9" w14:textId="40CA989C" w:rsidR="00F941DD" w:rsidRPr="00F941DD" w:rsidRDefault="00F941DD" w:rsidP="00750A39">
      <w:pPr>
        <w:rPr>
          <w:lang w:val="en"/>
        </w:rPr>
      </w:pPr>
      <w:r w:rsidRPr="00750A39">
        <w:t xml:space="preserve">The sample application uses the </w:t>
      </w:r>
      <w:hyperlink r:id="rId106" w:history="1">
        <w:r w:rsidRPr="00750A39">
          <w:rPr>
            <w:color w:val="000000" w:themeColor="text1"/>
          </w:rPr>
          <w:t>queue-centric work pattern</w:t>
        </w:r>
      </w:hyperlink>
      <w:r w:rsidRPr="00750A39">
        <w:t xml:space="preserve"> to off-load the CPU-</w:t>
      </w:r>
      <w:r w:rsidRPr="00F941DD">
        <w:rPr>
          <w:lang w:val="en"/>
        </w:rPr>
        <w:t>intensive work of creating thumbnails to a back</w:t>
      </w:r>
      <w:r w:rsidR="002044E2">
        <w:rPr>
          <w:lang w:val="en"/>
        </w:rPr>
        <w:t xml:space="preserve"> </w:t>
      </w:r>
      <w:r w:rsidRPr="00F941DD">
        <w:rPr>
          <w:lang w:val="en"/>
        </w:rPr>
        <w:t xml:space="preserve">end process. The app stores ads in a </w:t>
      </w:r>
      <w:r w:rsidR="002044E2">
        <w:rPr>
          <w:lang w:val="en"/>
        </w:rPr>
        <w:t xml:space="preserve">Microsoft </w:t>
      </w:r>
      <w:r w:rsidRPr="00F941DD">
        <w:rPr>
          <w:lang w:val="en"/>
        </w:rPr>
        <w:t xml:space="preserve">SQL </w:t>
      </w:r>
      <w:r w:rsidR="002044E2">
        <w:rPr>
          <w:lang w:val="en"/>
        </w:rPr>
        <w:t xml:space="preserve">Server </w:t>
      </w:r>
      <w:r w:rsidRPr="00F941DD">
        <w:rPr>
          <w:lang w:val="en"/>
        </w:rPr>
        <w:t>database, using Entity Framework Code First to create the tables and access the data. For each ad, the database stores two URLs: one for the full-size image and one for the thumbnail.</w:t>
      </w:r>
    </w:p>
    <w:p w14:paraId="59BBBE7D" w14:textId="6328C233" w:rsidR="00F941DD" w:rsidRPr="00F941DD" w:rsidRDefault="00F941DD" w:rsidP="000B39E7">
      <w:pPr>
        <w:pStyle w:val="Art"/>
        <w:rPr>
          <w:lang w:val="en"/>
        </w:rPr>
      </w:pPr>
      <w:r w:rsidRPr="00750A39">
        <w:rPr>
          <w:noProof/>
          <w:lang w:val="fr-FR" w:eastAsia="fr-FR"/>
        </w:rPr>
        <w:lastRenderedPageBreak/>
        <w:drawing>
          <wp:inline distT="0" distB="0" distL="0" distR="0" wp14:anchorId="63A1C2E5" wp14:editId="6DF882AC">
            <wp:extent cx="3336925" cy="3051810"/>
            <wp:effectExtent l="0" t="0" r="0" b="0"/>
            <wp:docPr id="39" name="Picture 39" descr="Ad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Ad tabl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36925" cy="3051810"/>
                    </a:xfrm>
                    <a:prstGeom prst="rect">
                      <a:avLst/>
                    </a:prstGeom>
                    <a:noFill/>
                    <a:ln>
                      <a:noFill/>
                    </a:ln>
                  </pic:spPr>
                </pic:pic>
              </a:graphicData>
            </a:graphic>
          </wp:inline>
        </w:drawing>
      </w:r>
    </w:p>
    <w:p w14:paraId="1287A3F2" w14:textId="5E55EEF1" w:rsidR="00F941DD" w:rsidRPr="00F941DD" w:rsidRDefault="00F941DD" w:rsidP="00750A39">
      <w:pPr>
        <w:rPr>
          <w:lang w:val="en"/>
        </w:rPr>
      </w:pPr>
      <w:r w:rsidRPr="00F941DD">
        <w:rPr>
          <w:lang w:val="en"/>
        </w:rPr>
        <w:t>When a user uploads an image, the front</w:t>
      </w:r>
      <w:r w:rsidR="002044E2">
        <w:rPr>
          <w:lang w:val="en"/>
        </w:rPr>
        <w:t xml:space="preserve"> </w:t>
      </w:r>
      <w:r w:rsidRPr="00F941DD">
        <w:rPr>
          <w:lang w:val="en"/>
        </w:rPr>
        <w:t xml:space="preserve">end of the </w:t>
      </w:r>
      <w:r w:rsidR="009231F8">
        <w:rPr>
          <w:lang w:val="en"/>
        </w:rPr>
        <w:t>W</w:t>
      </w:r>
      <w:r w:rsidR="009231F8" w:rsidRPr="00F941DD">
        <w:rPr>
          <w:lang w:val="en"/>
        </w:rPr>
        <w:t xml:space="preserve">eb </w:t>
      </w:r>
      <w:r w:rsidR="009231F8">
        <w:rPr>
          <w:lang w:val="en"/>
        </w:rPr>
        <w:t>A</w:t>
      </w:r>
      <w:r w:rsidR="009231F8" w:rsidRPr="00F941DD">
        <w:rPr>
          <w:lang w:val="en"/>
        </w:rPr>
        <w:t xml:space="preserve">pp </w:t>
      </w:r>
      <w:r w:rsidRPr="00F941DD">
        <w:rPr>
          <w:lang w:val="en"/>
        </w:rPr>
        <w:t xml:space="preserve">stores the image in an </w:t>
      </w:r>
      <w:hyperlink r:id="rId108" w:history="1">
        <w:r w:rsidRPr="00F941DD">
          <w:t>Azure blob</w:t>
        </w:r>
      </w:hyperlink>
      <w:r w:rsidRPr="00F941DD">
        <w:rPr>
          <w:lang w:val="en"/>
        </w:rPr>
        <w:t>, and it stores the ad information in the database with a URL that points to the blob. At the same time, it writes a message to an Azure queue. A back</w:t>
      </w:r>
      <w:r w:rsidR="002044E2">
        <w:rPr>
          <w:lang w:val="en"/>
        </w:rPr>
        <w:t xml:space="preserve"> </w:t>
      </w:r>
      <w:r w:rsidRPr="00F941DD">
        <w:rPr>
          <w:lang w:val="en"/>
        </w:rPr>
        <w:t xml:space="preserve">end process running as an Azure WebJob uses the WebJobs SDK to poll the queue for new messages. When a new message appears, the WebJob creates a thumbnail for that image and updates the thumbnail URL database field for that ad. </w:t>
      </w:r>
      <w:r w:rsidR="002044E2" w:rsidRPr="00F941DD">
        <w:rPr>
          <w:lang w:val="en"/>
        </w:rPr>
        <w:t>Here is</w:t>
      </w:r>
      <w:r w:rsidRPr="00F941DD">
        <w:rPr>
          <w:lang w:val="en"/>
        </w:rPr>
        <w:t xml:space="preserve"> a diagram that shows how the parts of the application interact</w:t>
      </w:r>
      <w:r w:rsidR="002044E2">
        <w:rPr>
          <w:lang w:val="en"/>
        </w:rPr>
        <w:t>.</w:t>
      </w:r>
    </w:p>
    <w:p w14:paraId="78A928EB" w14:textId="1A28939E" w:rsidR="00F941DD" w:rsidRDefault="00F941DD" w:rsidP="000B39E7">
      <w:pPr>
        <w:pStyle w:val="Art"/>
        <w:rPr>
          <w:lang w:val="en"/>
        </w:rPr>
      </w:pPr>
      <w:r w:rsidRPr="00750A39">
        <w:rPr>
          <w:noProof/>
          <w:lang w:val="fr-FR" w:eastAsia="fr-FR"/>
        </w:rPr>
        <w:lastRenderedPageBreak/>
        <w:drawing>
          <wp:inline distT="0" distB="0" distL="0" distR="0" wp14:anchorId="4FBEA8A0" wp14:editId="5AAB0739">
            <wp:extent cx="5106670" cy="3728720"/>
            <wp:effectExtent l="0" t="0" r="0" b="5080"/>
            <wp:docPr id="38" name="Picture 38" descr="Contoso Ad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ontoso Ads architectur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06670" cy="3728720"/>
                    </a:xfrm>
                    <a:prstGeom prst="rect">
                      <a:avLst/>
                    </a:prstGeom>
                    <a:noFill/>
                    <a:ln>
                      <a:noFill/>
                    </a:ln>
                  </pic:spPr>
                </pic:pic>
              </a:graphicData>
            </a:graphic>
          </wp:inline>
        </w:drawing>
      </w:r>
    </w:p>
    <w:p w14:paraId="24F5975D" w14:textId="77777777" w:rsidR="00F941DD" w:rsidRDefault="00F941DD" w:rsidP="009D2105">
      <w:pPr>
        <w:pStyle w:val="NormalWeb"/>
        <w:shd w:val="clear" w:color="auto" w:fill="FFFFFF"/>
        <w:spacing w:after="0" w:afterAutospacing="0"/>
        <w:rPr>
          <w:sz w:val="22"/>
          <w:szCs w:val="22"/>
          <w:lang w:val="en"/>
        </w:rPr>
      </w:pPr>
    </w:p>
    <w:p w14:paraId="7D078F97" w14:textId="77777777" w:rsidR="00F941DD" w:rsidRDefault="00F941DD" w:rsidP="009D2105">
      <w:pPr>
        <w:spacing w:after="0" w:line="240" w:lineRule="auto"/>
        <w:ind w:left="0"/>
        <w:rPr>
          <w:rFonts w:ascii="Arial" w:hAnsi="Arial" w:cs="Tahoma"/>
          <w:b/>
          <w:iCs/>
          <w:kern w:val="32"/>
          <w:sz w:val="34"/>
          <w:szCs w:val="20"/>
        </w:rPr>
      </w:pPr>
      <w:r>
        <w:br w:type="page"/>
      </w:r>
    </w:p>
    <w:p w14:paraId="17709DE5" w14:textId="7F00261C" w:rsidR="00F941DD" w:rsidRDefault="00F941DD" w:rsidP="009D2105">
      <w:pPr>
        <w:pStyle w:val="Heading2"/>
        <w:spacing w:line="276" w:lineRule="auto"/>
      </w:pPr>
      <w:bookmarkStart w:id="42" w:name="_Toc433385541"/>
      <w:r>
        <w:lastRenderedPageBreak/>
        <w:t xml:space="preserve">Exercise 1: </w:t>
      </w:r>
      <w:commentRangeStart w:id="43"/>
      <w:commentRangeStart w:id="44"/>
      <w:r>
        <w:t>Set</w:t>
      </w:r>
      <w:r w:rsidR="00D33606">
        <w:t xml:space="preserve"> </w:t>
      </w:r>
      <w:r>
        <w:t xml:space="preserve">up </w:t>
      </w:r>
      <w:r w:rsidR="00D33606">
        <w:t xml:space="preserve">and </w:t>
      </w:r>
      <w:r w:rsidR="00C5325C">
        <w:t>deploy</w:t>
      </w:r>
      <w:commentRangeEnd w:id="43"/>
      <w:r w:rsidR="00C5325C">
        <w:rPr>
          <w:rStyle w:val="CommentReference"/>
          <w:rFonts w:ascii="Segoe UI" w:hAnsi="Segoe UI" w:cs="Times New Roman"/>
          <w:iCs w:val="0"/>
          <w:color w:val="404040" w:themeColor="text1" w:themeTint="BF"/>
          <w:kern w:val="0"/>
        </w:rPr>
        <w:commentReference w:id="43"/>
      </w:r>
      <w:commentRangeEnd w:id="44"/>
      <w:r w:rsidR="00F61539">
        <w:rPr>
          <w:rStyle w:val="CommentReference"/>
          <w:rFonts w:ascii="Segoe UI" w:hAnsi="Segoe UI" w:cs="Times New Roman"/>
          <w:iCs w:val="0"/>
          <w:color w:val="404040" w:themeColor="text1" w:themeTint="BF"/>
          <w:kern w:val="0"/>
        </w:rPr>
        <w:commentReference w:id="44"/>
      </w:r>
      <w:bookmarkEnd w:id="42"/>
    </w:p>
    <w:p w14:paraId="091D38AF" w14:textId="77777777" w:rsidR="00560243" w:rsidRPr="00750A39" w:rsidRDefault="00560243" w:rsidP="00560243">
      <w:pPr>
        <w:pStyle w:val="Heading4"/>
        <w:spacing w:line="276" w:lineRule="auto"/>
      </w:pPr>
      <w:r w:rsidRPr="002F5608">
        <w:t>Objectives</w:t>
      </w:r>
    </w:p>
    <w:p w14:paraId="3BF2F4E2" w14:textId="5143F57D" w:rsidR="00F941DD" w:rsidRDefault="007E24D5" w:rsidP="00750A39">
      <w:pPr>
        <w:spacing w:after="0" w:line="276" w:lineRule="auto"/>
      </w:pPr>
      <w:r>
        <w:t>In this exercise</w:t>
      </w:r>
      <w:r w:rsidR="00C5325C">
        <w:t>,</w:t>
      </w:r>
      <w:r>
        <w:t xml:space="preserve"> we w</w:t>
      </w:r>
      <w:r w:rsidR="00F941DD">
        <w:t xml:space="preserve">ill recreate the necessary </w:t>
      </w:r>
      <w:r w:rsidR="00C5325C">
        <w:t xml:space="preserve">Azure </w:t>
      </w:r>
      <w:r w:rsidR="00F941DD">
        <w:t>resources</w:t>
      </w:r>
      <w:r>
        <w:t xml:space="preserve"> to execute the solution.</w:t>
      </w:r>
      <w:r w:rsidR="00C5325C">
        <w:t xml:space="preserve"> Also, we </w:t>
      </w:r>
      <w:r>
        <w:t>will perform the following steps:</w:t>
      </w:r>
    </w:p>
    <w:p w14:paraId="7D19D056" w14:textId="6B498E31" w:rsidR="00F941DD" w:rsidRDefault="00F941DD" w:rsidP="00750A39">
      <w:pPr>
        <w:pStyle w:val="ListParagraph"/>
        <w:numPr>
          <w:ilvl w:val="0"/>
          <w:numId w:val="34"/>
        </w:numPr>
        <w:spacing w:after="0" w:line="276" w:lineRule="auto"/>
      </w:pPr>
      <w:commentRangeStart w:id="45"/>
      <w:commentRangeStart w:id="46"/>
      <w:r>
        <w:t xml:space="preserve">Deploy </w:t>
      </w:r>
      <w:r w:rsidR="00F61539">
        <w:t xml:space="preserve">a Web app </w:t>
      </w:r>
      <w:r w:rsidR="00C5325C">
        <w:t xml:space="preserve">and </w:t>
      </w:r>
      <w:r>
        <w:t xml:space="preserve">run </w:t>
      </w:r>
      <w:r w:rsidR="00C5325C">
        <w:t>l</w:t>
      </w:r>
      <w:r>
        <w:t>ocally</w:t>
      </w:r>
      <w:r w:rsidR="00560243">
        <w:t>.</w:t>
      </w:r>
      <w:commentRangeEnd w:id="45"/>
      <w:r w:rsidR="00C5325C">
        <w:rPr>
          <w:rStyle w:val="CommentReference"/>
        </w:rPr>
        <w:commentReference w:id="45"/>
      </w:r>
      <w:commentRangeEnd w:id="46"/>
      <w:r w:rsidR="00F61539">
        <w:rPr>
          <w:rStyle w:val="CommentReference"/>
        </w:rPr>
        <w:commentReference w:id="46"/>
      </w:r>
    </w:p>
    <w:p w14:paraId="417F0002" w14:textId="57DC6419" w:rsidR="00F941DD" w:rsidRPr="00F941DD" w:rsidRDefault="00F941DD" w:rsidP="00750A39">
      <w:pPr>
        <w:pStyle w:val="ListParagraph"/>
        <w:numPr>
          <w:ilvl w:val="0"/>
          <w:numId w:val="34"/>
        </w:numPr>
        <w:spacing w:after="0" w:line="276" w:lineRule="auto"/>
      </w:pPr>
      <w:r>
        <w:t xml:space="preserve">Deploy </w:t>
      </w:r>
      <w:r w:rsidR="00F61539">
        <w:t xml:space="preserve">a Web app </w:t>
      </w:r>
      <w:r w:rsidR="00C5325C">
        <w:t xml:space="preserve">and </w:t>
      </w:r>
      <w:r>
        <w:t xml:space="preserve">run in the </w:t>
      </w:r>
      <w:r w:rsidR="00C5325C">
        <w:t>cloud</w:t>
      </w:r>
      <w:r w:rsidR="00560243">
        <w:t>.</w:t>
      </w:r>
    </w:p>
    <w:p w14:paraId="0A24657B" w14:textId="77777777" w:rsidR="00F941DD" w:rsidRDefault="00F941DD" w:rsidP="009D2105">
      <w:pPr>
        <w:spacing w:after="0"/>
      </w:pPr>
    </w:p>
    <w:p w14:paraId="052A1B3F" w14:textId="445EA1C1" w:rsidR="00F941DD" w:rsidRPr="00EF1220" w:rsidRDefault="00F941DD" w:rsidP="009D2105">
      <w:pPr>
        <w:pStyle w:val="Heading3"/>
      </w:pPr>
      <w:bookmarkStart w:id="47" w:name="_Toc433385542"/>
      <w:r w:rsidRPr="00EF1220">
        <w:t xml:space="preserve">Task 1: Create Azure Storage </w:t>
      </w:r>
      <w:r w:rsidR="00893236">
        <w:t>A</w:t>
      </w:r>
      <w:r w:rsidRPr="00EF1220">
        <w:t>ccount (Optional)</w:t>
      </w:r>
      <w:bookmarkEnd w:id="47"/>
      <w:r w:rsidRPr="00EF1220">
        <w:t xml:space="preserve"> </w:t>
      </w:r>
    </w:p>
    <w:p w14:paraId="5FE3BE99" w14:textId="77777777" w:rsidR="00F941DD" w:rsidRPr="00EE1BD1" w:rsidRDefault="00F941DD" w:rsidP="00750A39">
      <w:pPr>
        <w:rPr>
          <w:lang w:val="en" w:eastAsia="fr-FR"/>
        </w:rPr>
      </w:pPr>
      <w:r w:rsidRPr="00EE1BD1">
        <w:rPr>
          <w:lang w:val="en"/>
        </w:rPr>
        <w:t>An Azure storage account provides resources for storing queue and blob data in the cloud. It is also used by the WebJobs SDK to store logging data for the dashboard.</w:t>
      </w:r>
    </w:p>
    <w:p w14:paraId="3F13EBEB" w14:textId="5A3147B9" w:rsidR="00F941DD" w:rsidRPr="00EE1BD1" w:rsidRDefault="00F941DD" w:rsidP="00750A39">
      <w:pPr>
        <w:rPr>
          <w:lang w:val="en"/>
        </w:rPr>
      </w:pPr>
      <w:r w:rsidRPr="00EE1BD1">
        <w:rPr>
          <w:lang w:val="en"/>
        </w:rPr>
        <w:t>In a real-world application, you typically create separate accounts for application data versus logging data, and separate accounts for test data versus production data. For this tutorial</w:t>
      </w:r>
      <w:r w:rsidR="00111BB5">
        <w:rPr>
          <w:lang w:val="en"/>
        </w:rPr>
        <w:t>,</w:t>
      </w:r>
      <w:r w:rsidRPr="00EE1BD1">
        <w:rPr>
          <w:lang w:val="en"/>
        </w:rPr>
        <w:t xml:space="preserve"> you'll use just one account.</w:t>
      </w:r>
    </w:p>
    <w:p w14:paraId="7A4E6544" w14:textId="01807D94" w:rsidR="00F941DD" w:rsidRPr="00D76CBE" w:rsidRDefault="001869CB" w:rsidP="00BA42A3">
      <w:pPr>
        <w:pStyle w:val="Ln1"/>
        <w:numPr>
          <w:ilvl w:val="0"/>
          <w:numId w:val="376"/>
        </w:numPr>
      </w:pPr>
      <w:r>
        <w:t>I</w:t>
      </w:r>
      <w:r w:rsidRPr="00072408">
        <w:t>n Visual Studio</w:t>
      </w:r>
      <w:r>
        <w:t>,</w:t>
      </w:r>
      <w:r w:rsidRPr="002E1BE1">
        <w:t xml:space="preserve"> </w:t>
      </w:r>
      <w:r>
        <w:t>o</w:t>
      </w:r>
      <w:r w:rsidRPr="002E1BE1">
        <w:t xml:space="preserve">pen </w:t>
      </w:r>
      <w:r w:rsidR="00F941DD" w:rsidRPr="002E1BE1">
        <w:t xml:space="preserve">the </w:t>
      </w:r>
      <w:r w:rsidR="00F941DD" w:rsidRPr="00BA42A3">
        <w:rPr>
          <w:rStyle w:val="Strong"/>
          <w:sz w:val="22"/>
        </w:rPr>
        <w:t>Server Explorer</w:t>
      </w:r>
      <w:r w:rsidR="00F941DD" w:rsidRPr="00072408">
        <w:t xml:space="preserve"> window.</w:t>
      </w:r>
    </w:p>
    <w:p w14:paraId="2C8FEC2C" w14:textId="395E46CC" w:rsidR="00F941DD" w:rsidRPr="00EE1BD1" w:rsidRDefault="00F941DD" w:rsidP="006363AF">
      <w:pPr>
        <w:pStyle w:val="Ln1"/>
        <w:numPr>
          <w:ilvl w:val="0"/>
          <w:numId w:val="368"/>
        </w:numPr>
      </w:pPr>
      <w:r w:rsidRPr="00EE1BD1">
        <w:t xml:space="preserve">Right-click the </w:t>
      </w:r>
      <w:r w:rsidRPr="006C200C">
        <w:rPr>
          <w:b/>
        </w:rPr>
        <w:t>Azure</w:t>
      </w:r>
      <w:r w:rsidRPr="00EE1BD1">
        <w:t xml:space="preserve"> node, and then </w:t>
      </w:r>
      <w:r w:rsidR="001869CB">
        <w:t>select</w:t>
      </w:r>
      <w:r w:rsidR="001869CB" w:rsidRPr="00EE1BD1">
        <w:t xml:space="preserve"> </w:t>
      </w:r>
      <w:r w:rsidRPr="006C200C">
        <w:rPr>
          <w:b/>
        </w:rPr>
        <w:t>Connect to Microsoft Azure</w:t>
      </w:r>
      <w:r w:rsidRPr="00EE1BD1">
        <w:t>.</w:t>
      </w:r>
    </w:p>
    <w:p w14:paraId="2864213D" w14:textId="0593E763" w:rsidR="00F941DD" w:rsidRPr="00EE1BD1" w:rsidRDefault="00F941DD" w:rsidP="000B39E7">
      <w:pPr>
        <w:pStyle w:val="Art"/>
        <w:rPr>
          <w:lang w:val="en"/>
        </w:rPr>
      </w:pPr>
      <w:r w:rsidRPr="000B39E7">
        <w:rPr>
          <w:noProof/>
          <w:lang w:val="fr-FR" w:eastAsia="fr-FR"/>
        </w:rPr>
        <w:drawing>
          <wp:inline distT="0" distB="0" distL="0" distR="0" wp14:anchorId="1AA79068" wp14:editId="63EE0D10">
            <wp:extent cx="3609975" cy="1626870"/>
            <wp:effectExtent l="0" t="0" r="9525" b="0"/>
            <wp:docPr id="69" name="Picture 69" descr="Connect to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onnect to Azur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09975" cy="1626870"/>
                    </a:xfrm>
                    <a:prstGeom prst="rect">
                      <a:avLst/>
                    </a:prstGeom>
                    <a:noFill/>
                    <a:ln>
                      <a:noFill/>
                    </a:ln>
                  </pic:spPr>
                </pic:pic>
              </a:graphicData>
            </a:graphic>
          </wp:inline>
        </w:drawing>
      </w:r>
    </w:p>
    <w:p w14:paraId="245BDF0E" w14:textId="77777777" w:rsidR="00F941DD" w:rsidRPr="00EE1BD1" w:rsidRDefault="00F941DD" w:rsidP="000B39E7">
      <w:pPr>
        <w:pStyle w:val="Ln1"/>
        <w:numPr>
          <w:ilvl w:val="0"/>
          <w:numId w:val="368"/>
        </w:numPr>
      </w:pPr>
      <w:r w:rsidRPr="00EE1BD1">
        <w:t>Sign in using your Azure credentials.</w:t>
      </w:r>
    </w:p>
    <w:p w14:paraId="7388D0E8" w14:textId="222081B3" w:rsidR="00F941DD" w:rsidRPr="00EE1BD1" w:rsidRDefault="001869CB" w:rsidP="000B39E7">
      <w:pPr>
        <w:pStyle w:val="Ln1"/>
        <w:numPr>
          <w:ilvl w:val="0"/>
          <w:numId w:val="368"/>
        </w:numPr>
      </w:pPr>
      <w:r>
        <w:t>U</w:t>
      </w:r>
      <w:r w:rsidRPr="00EE1BD1">
        <w:t xml:space="preserve">nder the </w:t>
      </w:r>
      <w:r w:rsidRPr="0083775A">
        <w:rPr>
          <w:b/>
        </w:rPr>
        <w:t>Azure</w:t>
      </w:r>
      <w:r w:rsidRPr="00EE1BD1">
        <w:t xml:space="preserve"> node</w:t>
      </w:r>
      <w:r>
        <w:t>,</w:t>
      </w:r>
      <w:r w:rsidRPr="00EE1BD1">
        <w:t xml:space="preserve"> </w:t>
      </w:r>
      <w:r>
        <w:t>r</w:t>
      </w:r>
      <w:r w:rsidRPr="00EE1BD1">
        <w:t>ight</w:t>
      </w:r>
      <w:r w:rsidR="00F941DD" w:rsidRPr="00EE1BD1">
        <w:t xml:space="preserve">-click </w:t>
      </w:r>
      <w:r w:rsidR="00F941DD" w:rsidRPr="0083775A">
        <w:rPr>
          <w:b/>
        </w:rPr>
        <w:t>Storage</w:t>
      </w:r>
      <w:r w:rsidR="00F941DD" w:rsidRPr="00EE1BD1">
        <w:t xml:space="preserve">, and then </w:t>
      </w:r>
      <w:r>
        <w:t>select</w:t>
      </w:r>
      <w:r w:rsidRPr="00EE1BD1">
        <w:t xml:space="preserve"> </w:t>
      </w:r>
      <w:r w:rsidR="00F941DD" w:rsidRPr="00830724">
        <w:rPr>
          <w:b/>
        </w:rPr>
        <w:t>Create Storage Account</w:t>
      </w:r>
      <w:r w:rsidR="00F941DD" w:rsidRPr="00EE1BD1">
        <w:t>.</w:t>
      </w:r>
    </w:p>
    <w:p w14:paraId="62C356A8" w14:textId="7D76FF7F" w:rsidR="00F941DD" w:rsidRPr="00EE1BD1" w:rsidRDefault="00F941DD" w:rsidP="000B39E7">
      <w:pPr>
        <w:pStyle w:val="Art"/>
        <w:rPr>
          <w:lang w:val="en"/>
        </w:rPr>
      </w:pPr>
      <w:r w:rsidRPr="000B39E7">
        <w:rPr>
          <w:noProof/>
          <w:lang w:val="fr-FR" w:eastAsia="fr-FR"/>
        </w:rPr>
        <w:lastRenderedPageBreak/>
        <w:drawing>
          <wp:inline distT="0" distB="0" distL="0" distR="0" wp14:anchorId="295B9A02" wp14:editId="33CEE8BF">
            <wp:extent cx="3491230" cy="3075940"/>
            <wp:effectExtent l="0" t="0" r="0" b="0"/>
            <wp:docPr id="68" name="Picture 68" descr="Create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reate Storage Accoun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91230" cy="3075940"/>
                    </a:xfrm>
                    <a:prstGeom prst="rect">
                      <a:avLst/>
                    </a:prstGeom>
                    <a:noFill/>
                    <a:ln>
                      <a:noFill/>
                    </a:ln>
                  </pic:spPr>
                </pic:pic>
              </a:graphicData>
            </a:graphic>
          </wp:inline>
        </w:drawing>
      </w:r>
    </w:p>
    <w:p w14:paraId="2FD7D80E" w14:textId="113F525A" w:rsidR="00F941DD" w:rsidRPr="00EE1BD1" w:rsidRDefault="00F941DD" w:rsidP="00C01655">
      <w:pPr>
        <w:pStyle w:val="Ln1"/>
        <w:numPr>
          <w:ilvl w:val="0"/>
          <w:numId w:val="368"/>
        </w:numPr>
      </w:pPr>
      <w:r w:rsidRPr="00EE1BD1">
        <w:t xml:space="preserve">In the </w:t>
      </w:r>
      <w:r w:rsidRPr="00C01655">
        <w:rPr>
          <w:b/>
        </w:rPr>
        <w:t>Create Storage Account</w:t>
      </w:r>
      <w:r w:rsidRPr="00EE1BD1">
        <w:t xml:space="preserve"> dialog</w:t>
      </w:r>
      <w:r w:rsidR="002211A4">
        <w:t xml:space="preserve"> box</w:t>
      </w:r>
      <w:r w:rsidRPr="00EE1BD1">
        <w:t xml:space="preserve">, </w:t>
      </w:r>
      <w:r w:rsidR="00BF08D5">
        <w:t xml:space="preserve">in the </w:t>
      </w:r>
      <w:r w:rsidR="00BF08D5" w:rsidRPr="00B75FBB">
        <w:rPr>
          <w:b/>
        </w:rPr>
        <w:t>Name</w:t>
      </w:r>
      <w:r w:rsidR="00BF08D5">
        <w:t xml:space="preserve"> box, </w:t>
      </w:r>
      <w:r w:rsidRPr="00EE1BD1">
        <w:t>enter a name for the storage account.</w:t>
      </w:r>
      <w:r w:rsidR="002211A4">
        <w:t xml:space="preserve"> </w:t>
      </w:r>
      <w:r w:rsidRPr="00EE1BD1">
        <w:t>The name must be must be unique (no other Azure storage account</w:t>
      </w:r>
      <w:r w:rsidR="001B154A">
        <w:t>s</w:t>
      </w:r>
      <w:r w:rsidRPr="00EE1BD1">
        <w:t xml:space="preserve"> can have the same name). If the name you enter is already in use</w:t>
      </w:r>
      <w:r w:rsidR="001B154A">
        <w:t>,</w:t>
      </w:r>
      <w:r w:rsidRPr="00EE1BD1">
        <w:t xml:space="preserve"> </w:t>
      </w:r>
      <w:r w:rsidR="001B154A">
        <w:t>then you will</w:t>
      </w:r>
      <w:r w:rsidR="001B154A" w:rsidRPr="00EE1BD1">
        <w:t xml:space="preserve"> </w:t>
      </w:r>
      <w:r w:rsidRPr="00EE1BD1">
        <w:t>get a chance to change it.</w:t>
      </w:r>
      <w:r w:rsidR="001B154A">
        <w:t xml:space="preserve"> </w:t>
      </w:r>
      <w:r w:rsidRPr="00EE1BD1">
        <w:t xml:space="preserve">The URL to access your storage account will be </w:t>
      </w:r>
      <w:r w:rsidRPr="001B154A">
        <w:rPr>
          <w:rStyle w:val="Emphasis"/>
          <w:sz w:val="22"/>
        </w:rPr>
        <w:t>{name}</w:t>
      </w:r>
      <w:r w:rsidRPr="00EE1BD1">
        <w:t>.core.windows.net.</w:t>
      </w:r>
    </w:p>
    <w:p w14:paraId="36A6A3DF" w14:textId="31D6F151" w:rsidR="00F941DD" w:rsidRPr="00EE1BD1" w:rsidRDefault="00BF08D5" w:rsidP="00C01655">
      <w:pPr>
        <w:pStyle w:val="Ln1"/>
        <w:numPr>
          <w:ilvl w:val="0"/>
          <w:numId w:val="368"/>
        </w:numPr>
      </w:pPr>
      <w:r>
        <w:t xml:space="preserve">In the </w:t>
      </w:r>
      <w:r w:rsidR="00F941DD" w:rsidRPr="00B75FBB">
        <w:rPr>
          <w:b/>
        </w:rPr>
        <w:t>Region or Affinity Group</w:t>
      </w:r>
      <w:r w:rsidR="00F941DD" w:rsidRPr="00EE1BD1">
        <w:t xml:space="preserve"> drop-down list</w:t>
      </w:r>
      <w:r>
        <w:t xml:space="preserve">, select </w:t>
      </w:r>
      <w:r w:rsidR="00F941DD" w:rsidRPr="00EE1BD1">
        <w:t>the region closest to you.</w:t>
      </w:r>
      <w:r>
        <w:t xml:space="preserve"> </w:t>
      </w:r>
      <w:r w:rsidR="00F941DD" w:rsidRPr="00EE1BD1">
        <w:t xml:space="preserve">This setting specifies which Azure datacenter will host your storage account. For this tutorial, your choice won't make a noticeable difference. However, for a production </w:t>
      </w:r>
      <w:r w:rsidR="009231F8">
        <w:t>W</w:t>
      </w:r>
      <w:r w:rsidR="009231F8" w:rsidRPr="00EE1BD1">
        <w:t xml:space="preserve">eb </w:t>
      </w:r>
      <w:r w:rsidR="009231F8">
        <w:t>A</w:t>
      </w:r>
      <w:r w:rsidR="009231F8" w:rsidRPr="00EE1BD1">
        <w:t>pp</w:t>
      </w:r>
      <w:r w:rsidR="00F941DD" w:rsidRPr="00EE1BD1">
        <w:t xml:space="preserve">, you want your web server and your storage account to be in the same region to minimize latency and data egress charges. The </w:t>
      </w:r>
      <w:r w:rsidR="009231F8">
        <w:t>W</w:t>
      </w:r>
      <w:r w:rsidR="009231F8" w:rsidRPr="00EE1BD1">
        <w:t xml:space="preserve">eb </w:t>
      </w:r>
      <w:r w:rsidR="009231F8">
        <w:t>A</w:t>
      </w:r>
      <w:r w:rsidR="009231F8" w:rsidRPr="00EE1BD1">
        <w:t xml:space="preserve">pp </w:t>
      </w:r>
      <w:r w:rsidR="00F941DD" w:rsidRPr="00EE1BD1">
        <w:t xml:space="preserve">(which you'll create later) datacenter should be as close as possible to the browsers accessing the </w:t>
      </w:r>
      <w:r w:rsidR="009231F8">
        <w:t>W</w:t>
      </w:r>
      <w:r w:rsidR="009231F8" w:rsidRPr="00EE1BD1">
        <w:t xml:space="preserve">eb </w:t>
      </w:r>
      <w:r w:rsidR="009231F8">
        <w:t>A</w:t>
      </w:r>
      <w:r w:rsidR="009231F8" w:rsidRPr="00EE1BD1">
        <w:t xml:space="preserve">pp </w:t>
      </w:r>
      <w:r w:rsidR="00F941DD" w:rsidRPr="00EE1BD1">
        <w:t>in order to minimize latency.</w:t>
      </w:r>
    </w:p>
    <w:p w14:paraId="6310A515" w14:textId="2D28021E" w:rsidR="00F941DD" w:rsidRPr="00EE1BD1" w:rsidRDefault="00BF3CBF" w:rsidP="00C01655">
      <w:pPr>
        <w:pStyle w:val="Ln1"/>
        <w:numPr>
          <w:ilvl w:val="0"/>
          <w:numId w:val="368"/>
        </w:numPr>
      </w:pPr>
      <w:r>
        <w:t xml:space="preserve">In the </w:t>
      </w:r>
      <w:r w:rsidR="00F941DD" w:rsidRPr="00C01655">
        <w:rPr>
          <w:b/>
        </w:rPr>
        <w:t>Replication</w:t>
      </w:r>
      <w:r w:rsidR="00F941DD" w:rsidRPr="00EE1BD1">
        <w:t xml:space="preserve"> drop-down list</w:t>
      </w:r>
      <w:r>
        <w:t xml:space="preserve">, select </w:t>
      </w:r>
      <w:r w:rsidR="00F941DD" w:rsidRPr="00C01655">
        <w:rPr>
          <w:b/>
        </w:rPr>
        <w:t xml:space="preserve">Locally </w:t>
      </w:r>
      <w:r w:rsidRPr="00C01655">
        <w:rPr>
          <w:b/>
        </w:rPr>
        <w:t>R</w:t>
      </w:r>
      <w:r w:rsidR="00F941DD" w:rsidRPr="00C01655">
        <w:rPr>
          <w:b/>
        </w:rPr>
        <w:t>edundant</w:t>
      </w:r>
      <w:r w:rsidR="00F941DD" w:rsidRPr="00EE1BD1">
        <w:t>.</w:t>
      </w:r>
      <w:r>
        <w:t xml:space="preserve"> </w:t>
      </w:r>
      <w:r w:rsidR="00F941DD" w:rsidRPr="00EE1BD1">
        <w:t xml:space="preserve">When geo-replication is enabled for a storage account, the stored content is replicated to a secondary datacenter to enable failover to that location in case of a major disaster in the primary location. Geo-replication can incur additional costs. For test and development accounts, you generally don't want to pay for geo-replication. For more information, see </w:t>
      </w:r>
      <w:hyperlink r:id="rId112" w:anchor="replication-options" w:history="1">
        <w:r w:rsidR="00F941DD" w:rsidRPr="00BF3CBF">
          <w:rPr>
            <w:rStyle w:val="Hyperlink"/>
            <w:sz w:val="22"/>
          </w:rPr>
          <w:t>Create, manage, or delete a storage account</w:t>
        </w:r>
      </w:hyperlink>
      <w:r w:rsidR="00F941DD" w:rsidRPr="00EE1BD1">
        <w:t>.</w:t>
      </w:r>
    </w:p>
    <w:p w14:paraId="109A145D" w14:textId="72E61475" w:rsidR="00F941DD" w:rsidRDefault="00F941DD" w:rsidP="00C01655">
      <w:pPr>
        <w:pStyle w:val="Ln1"/>
        <w:numPr>
          <w:ilvl w:val="0"/>
          <w:numId w:val="368"/>
        </w:numPr>
      </w:pPr>
      <w:r w:rsidRPr="00EE1BD1">
        <w:t>Cli</w:t>
      </w:r>
      <w:r>
        <w:t xml:space="preserve">ck </w:t>
      </w:r>
      <w:r w:rsidRPr="00B75FBB">
        <w:rPr>
          <w:b/>
        </w:rPr>
        <w:t>Create</w:t>
      </w:r>
      <w:r>
        <w:t>.</w:t>
      </w:r>
    </w:p>
    <w:p w14:paraId="020BDF53" w14:textId="76DC6A40" w:rsidR="00F941DD" w:rsidRDefault="00F941DD" w:rsidP="000B39E7">
      <w:pPr>
        <w:pStyle w:val="Art"/>
        <w:rPr>
          <w:lang w:val="en"/>
        </w:rPr>
      </w:pPr>
      <w:r w:rsidRPr="000B39E7">
        <w:rPr>
          <w:noProof/>
          <w:lang w:val="fr-FR" w:eastAsia="fr-FR"/>
        </w:rPr>
        <w:lastRenderedPageBreak/>
        <w:drawing>
          <wp:inline distT="0" distB="0" distL="0" distR="0" wp14:anchorId="3A30095B" wp14:editId="2928BFD2">
            <wp:extent cx="4667250" cy="3420110"/>
            <wp:effectExtent l="0" t="0" r="0" b="8890"/>
            <wp:docPr id="67" name="Picture 67" descr="New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New storage accou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67250" cy="3420110"/>
                    </a:xfrm>
                    <a:prstGeom prst="rect">
                      <a:avLst/>
                    </a:prstGeom>
                    <a:noFill/>
                    <a:ln>
                      <a:noFill/>
                    </a:ln>
                  </pic:spPr>
                </pic:pic>
              </a:graphicData>
            </a:graphic>
          </wp:inline>
        </w:drawing>
      </w:r>
    </w:p>
    <w:p w14:paraId="35F11248" w14:textId="5888CE68" w:rsidR="00F941DD" w:rsidRPr="00F941DD" w:rsidRDefault="00F941DD" w:rsidP="009D2105">
      <w:pPr>
        <w:pStyle w:val="Heading3"/>
      </w:pPr>
      <w:bookmarkStart w:id="48" w:name="_Toc433385543"/>
      <w:r w:rsidRPr="009162B4">
        <w:t xml:space="preserve">Task </w:t>
      </w:r>
      <w:r>
        <w:t>2</w:t>
      </w:r>
      <w:r w:rsidRPr="009162B4">
        <w:t xml:space="preserve">: </w:t>
      </w:r>
      <w:bookmarkStart w:id="49" w:name="download"/>
      <w:bookmarkEnd w:id="49"/>
      <w:r w:rsidRPr="00F941DD">
        <w:t>Download the application</w:t>
      </w:r>
      <w:bookmarkEnd w:id="48"/>
    </w:p>
    <w:p w14:paraId="7C57218E" w14:textId="7FABCB5B" w:rsidR="00F941DD" w:rsidRPr="0093175D" w:rsidRDefault="00EE1BD1" w:rsidP="00BA42A3">
      <w:pPr>
        <w:pStyle w:val="Ln1"/>
        <w:numPr>
          <w:ilvl w:val="0"/>
          <w:numId w:val="377"/>
        </w:numPr>
        <w:rPr>
          <w:lang w:eastAsia="ja-JP"/>
        </w:rPr>
      </w:pPr>
      <w:r w:rsidRPr="002E1BE1">
        <w:t>C</w:t>
      </w:r>
      <w:r w:rsidR="00F941DD" w:rsidRPr="00C35DD3">
        <w:t>opy and unzip the (Labs</w:t>
      </w:r>
      <w:r w:rsidR="00F941DD" w:rsidRPr="00EE1BD1">
        <w:t>\</w:t>
      </w:r>
      <w:r w:rsidR="00F941DD" w:rsidRPr="002E1BE1">
        <w:t>Module05-Web Apps</w:t>
      </w:r>
      <w:r w:rsidR="00B30AF2" w:rsidRPr="00C35DD3">
        <w:t>\Lab3\Start)</w:t>
      </w:r>
      <w:r w:rsidR="00B30AF2" w:rsidRPr="0093175D">
        <w:rPr>
          <w:lang w:eastAsia="ja-JP"/>
        </w:rPr>
        <w:t>.</w:t>
      </w:r>
    </w:p>
    <w:p w14:paraId="1DD5433E" w14:textId="5E59B6DD" w:rsidR="00F941DD" w:rsidRPr="00EE1BD1" w:rsidRDefault="00F941DD" w:rsidP="000B39E7">
      <w:pPr>
        <w:pStyle w:val="Ln1"/>
        <w:numPr>
          <w:ilvl w:val="0"/>
          <w:numId w:val="368"/>
        </w:numPr>
      </w:pPr>
      <w:r w:rsidRPr="00EE1BD1">
        <w:t>Start Visual Studio</w:t>
      </w:r>
      <w:r w:rsidR="0093175D">
        <w:t>. C</w:t>
      </w:r>
      <w:r w:rsidR="0034398B">
        <w:t xml:space="preserve">lick </w:t>
      </w:r>
      <w:r w:rsidRPr="0093175D">
        <w:rPr>
          <w:b/>
        </w:rPr>
        <w:t>File</w:t>
      </w:r>
      <w:r w:rsidRPr="00EE1BD1">
        <w:t xml:space="preserve"> </w:t>
      </w:r>
      <w:r w:rsidR="0034398B">
        <w:t xml:space="preserve">&gt; </w:t>
      </w:r>
      <w:r w:rsidRPr="0093175D">
        <w:rPr>
          <w:b/>
        </w:rPr>
        <w:t>Open</w:t>
      </w:r>
      <w:r w:rsidRPr="00EE1BD1">
        <w:t xml:space="preserve"> &gt; </w:t>
      </w:r>
      <w:r w:rsidRPr="0093175D">
        <w:rPr>
          <w:b/>
        </w:rPr>
        <w:t>Project/Solution</w:t>
      </w:r>
      <w:r w:rsidRPr="00EE1BD1">
        <w:t>, navigate to where you downloaded the solution, and then open the solution file.</w:t>
      </w:r>
    </w:p>
    <w:p w14:paraId="198157ED" w14:textId="25ABE974" w:rsidR="00F941DD" w:rsidRPr="00EE1BD1" w:rsidRDefault="00810001" w:rsidP="000B39E7">
      <w:pPr>
        <w:pStyle w:val="Ln1"/>
        <w:numPr>
          <w:ilvl w:val="0"/>
          <w:numId w:val="368"/>
        </w:numPr>
      </w:pPr>
      <w:r>
        <w:t>T</w:t>
      </w:r>
      <w:r w:rsidRPr="00EE1BD1">
        <w:t>o build the solution</w:t>
      </w:r>
      <w:r>
        <w:t>,</w:t>
      </w:r>
      <w:r w:rsidRPr="00EE1BD1">
        <w:t xml:space="preserve"> </w:t>
      </w:r>
      <w:r>
        <w:t>p</w:t>
      </w:r>
      <w:r w:rsidRPr="00EE1BD1">
        <w:t>ress C</w:t>
      </w:r>
      <w:r>
        <w:t>trl</w:t>
      </w:r>
      <w:r w:rsidR="00F941DD" w:rsidRPr="00EE1BD1">
        <w:t>+</w:t>
      </w:r>
      <w:r w:rsidRPr="00EE1BD1">
        <w:t>S</w:t>
      </w:r>
      <w:r>
        <w:t>hift</w:t>
      </w:r>
      <w:r w:rsidR="00F941DD" w:rsidRPr="00EE1BD1">
        <w:t>+B.</w:t>
      </w:r>
    </w:p>
    <w:p w14:paraId="1216CDA2" w14:textId="4F27CDA6" w:rsidR="00F941DD" w:rsidRPr="00EE1BD1" w:rsidRDefault="00F941DD" w:rsidP="000B39E7">
      <w:pPr>
        <w:pStyle w:val="Ln1"/>
        <w:numPr>
          <w:ilvl w:val="0"/>
          <w:numId w:val="368"/>
        </w:numPr>
      </w:pPr>
      <w:r w:rsidRPr="00EE1BD1">
        <w:t xml:space="preserve">By default, Visual Studio automatically restores the NuGet package content, which was not included in the </w:t>
      </w:r>
      <w:r w:rsidRPr="0093175D">
        <w:t>.zip</w:t>
      </w:r>
      <w:r w:rsidRPr="00EE1BD1">
        <w:t xml:space="preserve"> file. If the packages don't restore, install them manually by going to the </w:t>
      </w:r>
      <w:r w:rsidRPr="0093175D">
        <w:rPr>
          <w:b/>
        </w:rPr>
        <w:t>Manage NuGet Packages for Solution</w:t>
      </w:r>
      <w:r w:rsidRPr="00EE1BD1">
        <w:t xml:space="preserve"> dialog </w:t>
      </w:r>
      <w:r w:rsidR="00810001">
        <w:t xml:space="preserve">box </w:t>
      </w:r>
      <w:r w:rsidRPr="00EE1BD1">
        <w:t xml:space="preserve">and clicking the </w:t>
      </w:r>
      <w:r w:rsidRPr="0093175D">
        <w:rPr>
          <w:b/>
        </w:rPr>
        <w:t>Restore</w:t>
      </w:r>
      <w:r w:rsidRPr="00EE1BD1">
        <w:t xml:space="preserve"> button at the top right.</w:t>
      </w:r>
    </w:p>
    <w:p w14:paraId="0FDB6B9D" w14:textId="77777777" w:rsidR="00F941DD" w:rsidRPr="00EE1BD1" w:rsidRDefault="00F941DD" w:rsidP="000B39E7">
      <w:pPr>
        <w:pStyle w:val="Ln1"/>
        <w:numPr>
          <w:ilvl w:val="0"/>
          <w:numId w:val="368"/>
        </w:numPr>
      </w:pPr>
      <w:r w:rsidRPr="00EE1BD1">
        <w:t xml:space="preserve">In </w:t>
      </w:r>
      <w:r w:rsidRPr="0093175D">
        <w:t>Solution Explorer</w:t>
      </w:r>
      <w:r w:rsidRPr="00EE1BD1">
        <w:t xml:space="preserve">, make sure that </w:t>
      </w:r>
      <w:r w:rsidRPr="0093175D">
        <w:rPr>
          <w:b/>
        </w:rPr>
        <w:t>ContosoAdsWeb</w:t>
      </w:r>
      <w:r w:rsidRPr="00EE1BD1">
        <w:t xml:space="preserve"> is selected as the startup project.</w:t>
      </w:r>
    </w:p>
    <w:p w14:paraId="625F166F" w14:textId="77777777" w:rsidR="00F941DD" w:rsidRDefault="00F941DD" w:rsidP="009D2105">
      <w:pPr>
        <w:spacing w:after="0" w:line="240" w:lineRule="auto"/>
        <w:ind w:left="0"/>
      </w:pPr>
    </w:p>
    <w:p w14:paraId="761196CD" w14:textId="77777777" w:rsidR="00EE1BD1" w:rsidRDefault="00EE1BD1">
      <w:pPr>
        <w:spacing w:after="0" w:line="240" w:lineRule="auto"/>
        <w:ind w:left="0"/>
        <w:rPr>
          <w:rFonts w:ascii="Arial" w:hAnsi="Arial" w:cs="Arial"/>
          <w:b/>
          <w:bCs/>
          <w:iCs/>
          <w:kern w:val="32"/>
          <w:sz w:val="28"/>
        </w:rPr>
      </w:pPr>
      <w:r>
        <w:br w:type="page"/>
      </w:r>
    </w:p>
    <w:p w14:paraId="4A890168" w14:textId="1D0A2384" w:rsidR="00F941DD" w:rsidRPr="00F941DD" w:rsidRDefault="00F941DD" w:rsidP="009D2105">
      <w:pPr>
        <w:pStyle w:val="Heading3"/>
      </w:pPr>
      <w:bookmarkStart w:id="50" w:name="_Toc433385544"/>
      <w:r w:rsidRPr="009162B4">
        <w:lastRenderedPageBreak/>
        <w:t xml:space="preserve">Task </w:t>
      </w:r>
      <w:r>
        <w:t>3</w:t>
      </w:r>
      <w:r w:rsidRPr="009162B4">
        <w:t xml:space="preserve">: </w:t>
      </w:r>
      <w:r w:rsidRPr="00F941DD">
        <w:t xml:space="preserve">Configure the </w:t>
      </w:r>
      <w:r w:rsidR="00893236">
        <w:t>A</w:t>
      </w:r>
      <w:r w:rsidRPr="00F941DD">
        <w:t xml:space="preserve">pplication to </w:t>
      </w:r>
      <w:r w:rsidR="00893236">
        <w:t>U</w:t>
      </w:r>
      <w:r w:rsidR="00893236" w:rsidRPr="00F941DD">
        <w:t xml:space="preserve">se </w:t>
      </w:r>
      <w:r w:rsidR="00893236">
        <w:t>Y</w:t>
      </w:r>
      <w:r w:rsidR="00893236" w:rsidRPr="00F941DD">
        <w:t xml:space="preserve">our </w:t>
      </w:r>
      <w:r w:rsidR="00893236">
        <w:t>S</w:t>
      </w:r>
      <w:r w:rsidR="00893236" w:rsidRPr="00F941DD">
        <w:t xml:space="preserve">torage </w:t>
      </w:r>
      <w:r w:rsidR="00893236">
        <w:t>A</w:t>
      </w:r>
      <w:r w:rsidR="00893236" w:rsidRPr="00F941DD">
        <w:t>ccount</w:t>
      </w:r>
      <w:bookmarkEnd w:id="50"/>
    </w:p>
    <w:p w14:paraId="56E69E90" w14:textId="60F7E75C" w:rsidR="00F941DD" w:rsidRPr="00D76CBE" w:rsidRDefault="007D11E5" w:rsidP="00BA42A3">
      <w:pPr>
        <w:pStyle w:val="Ln1"/>
        <w:numPr>
          <w:ilvl w:val="0"/>
          <w:numId w:val="378"/>
        </w:numPr>
      </w:pPr>
      <w:r>
        <w:t>I</w:t>
      </w:r>
      <w:r w:rsidRPr="00072408">
        <w:t xml:space="preserve">n the </w:t>
      </w:r>
      <w:r w:rsidRPr="00BA42A3">
        <w:rPr>
          <w:b/>
        </w:rPr>
        <w:t>ContosoAdsWeb</w:t>
      </w:r>
      <w:r w:rsidRPr="00072408">
        <w:t xml:space="preserve"> project</w:t>
      </w:r>
      <w:r>
        <w:t>,</w:t>
      </w:r>
      <w:r w:rsidRPr="002E1BE1">
        <w:t xml:space="preserve"> </w:t>
      </w:r>
      <w:r>
        <w:t>o</w:t>
      </w:r>
      <w:r w:rsidRPr="002E1BE1">
        <w:t xml:space="preserve">pen </w:t>
      </w:r>
      <w:r w:rsidR="00F941DD" w:rsidRPr="002E1BE1">
        <w:t xml:space="preserve">the application </w:t>
      </w:r>
      <w:r w:rsidR="00F941DD" w:rsidRPr="00BA42A3">
        <w:rPr>
          <w:rStyle w:val="Emphasis"/>
          <w:b/>
          <w:i w:val="0"/>
          <w:sz w:val="22"/>
        </w:rPr>
        <w:t>Web.config</w:t>
      </w:r>
      <w:r w:rsidR="00F941DD" w:rsidRPr="00072408">
        <w:t xml:space="preserve"> file.</w:t>
      </w:r>
    </w:p>
    <w:p w14:paraId="685DCD8E" w14:textId="55A8EF7C" w:rsidR="00F941DD" w:rsidRPr="00EE1BD1" w:rsidRDefault="00F941DD" w:rsidP="000B39E7">
      <w:pPr>
        <w:pStyle w:val="Ln1"/>
        <w:numPr>
          <w:ilvl w:val="0"/>
          <w:numId w:val="0"/>
        </w:numPr>
        <w:ind w:left="1080"/>
      </w:pPr>
      <w:r w:rsidRPr="00EE1BD1">
        <w:t xml:space="preserve">The file contains a SQL </w:t>
      </w:r>
      <w:r w:rsidR="007D11E5">
        <w:t xml:space="preserve">Server </w:t>
      </w:r>
      <w:r w:rsidRPr="00EE1BD1">
        <w:t xml:space="preserve">connection string and an Azure storage connection string for working with blobs and queues. </w:t>
      </w:r>
    </w:p>
    <w:p w14:paraId="002CCF96" w14:textId="77777777" w:rsidR="0001097B" w:rsidRDefault="0001097B" w:rsidP="000B39E7">
      <w:pPr>
        <w:pStyle w:val="Ln1"/>
        <w:numPr>
          <w:ilvl w:val="0"/>
          <w:numId w:val="0"/>
        </w:numPr>
        <w:ind w:left="1080"/>
      </w:pPr>
    </w:p>
    <w:p w14:paraId="3105841E" w14:textId="547BB1CC" w:rsidR="00F941DD" w:rsidRPr="00EE1BD1" w:rsidRDefault="00F941DD" w:rsidP="000B39E7">
      <w:pPr>
        <w:pStyle w:val="Ln1"/>
        <w:numPr>
          <w:ilvl w:val="0"/>
          <w:numId w:val="368"/>
        </w:numPr>
      </w:pPr>
      <w:r w:rsidRPr="00EE1BD1">
        <w:t xml:space="preserve">The SQL </w:t>
      </w:r>
      <w:r w:rsidR="007D11E5">
        <w:t xml:space="preserve">Server </w:t>
      </w:r>
      <w:r w:rsidRPr="00EE1BD1">
        <w:t xml:space="preserve">connection string points to a </w:t>
      </w:r>
      <w:hyperlink r:id="rId114" w:history="1">
        <w:r w:rsidRPr="00EE1BD1">
          <w:rPr>
            <w:rStyle w:val="Hyperlink"/>
            <w:sz w:val="22"/>
          </w:rPr>
          <w:t>SQL Server Express LocalDB</w:t>
        </w:r>
      </w:hyperlink>
      <w:r w:rsidRPr="00EE1BD1">
        <w:t xml:space="preserve"> database.</w:t>
      </w:r>
      <w:r w:rsidR="007D11E5">
        <w:t xml:space="preserve"> </w:t>
      </w:r>
      <w:r w:rsidRPr="00EE1BD1">
        <w:t xml:space="preserve">The storage connection string is an example that has placeholders for the storage account name and access key. </w:t>
      </w:r>
      <w:r w:rsidR="008D38A8">
        <w:t>R</w:t>
      </w:r>
      <w:r w:rsidRPr="00EE1BD1">
        <w:t xml:space="preserve">eplace this with a connection string that has the name and key of your storage account. </w:t>
      </w:r>
    </w:p>
    <w:p w14:paraId="3BAA4698" w14:textId="77777777" w:rsidR="00F941DD" w:rsidRDefault="00F941DD" w:rsidP="009D2105">
      <w:pPr>
        <w:pStyle w:val="Code"/>
        <w:spacing w:after="0"/>
        <w:rPr>
          <w:rStyle w:val="pln1"/>
          <w:lang w:val="en"/>
        </w:rPr>
      </w:pPr>
      <w:r>
        <w:rPr>
          <w:rStyle w:val="tag2"/>
          <w:lang w:val="en"/>
        </w:rPr>
        <w:t>&lt;connectionStrings&gt;</w:t>
      </w:r>
    </w:p>
    <w:p w14:paraId="0E630AF1" w14:textId="77777777" w:rsidR="00F941DD" w:rsidRDefault="00F941DD" w:rsidP="009D2105">
      <w:pPr>
        <w:pStyle w:val="Code"/>
        <w:spacing w:after="0"/>
        <w:rPr>
          <w:rStyle w:val="pln1"/>
          <w:lang w:val="en"/>
        </w:rPr>
      </w:pPr>
      <w:r>
        <w:rPr>
          <w:rStyle w:val="pln1"/>
          <w:lang w:val="en"/>
        </w:rPr>
        <w:t xml:space="preserve">  </w:t>
      </w:r>
      <w:r>
        <w:rPr>
          <w:rStyle w:val="tag2"/>
          <w:lang w:val="en"/>
        </w:rPr>
        <w:t>&lt;add</w:t>
      </w:r>
      <w:r>
        <w:rPr>
          <w:rStyle w:val="pln1"/>
          <w:lang w:val="en"/>
        </w:rPr>
        <w:t xml:space="preserve"> </w:t>
      </w:r>
      <w:r>
        <w:rPr>
          <w:rStyle w:val="atn"/>
          <w:lang w:val="en"/>
        </w:rPr>
        <w:t>name</w:t>
      </w:r>
      <w:r>
        <w:rPr>
          <w:rStyle w:val="pun"/>
          <w:lang w:val="en"/>
        </w:rPr>
        <w:t>=</w:t>
      </w:r>
      <w:r>
        <w:rPr>
          <w:rStyle w:val="atv"/>
          <w:lang w:val="en"/>
        </w:rPr>
        <w:t>"ContosoAdsContext"</w:t>
      </w:r>
      <w:r>
        <w:rPr>
          <w:rStyle w:val="pln1"/>
          <w:lang w:val="en"/>
        </w:rPr>
        <w:t xml:space="preserve"> </w:t>
      </w:r>
      <w:r>
        <w:rPr>
          <w:rStyle w:val="atn"/>
          <w:lang w:val="en"/>
        </w:rPr>
        <w:t>connectionString</w:t>
      </w:r>
      <w:r>
        <w:rPr>
          <w:rStyle w:val="pun"/>
          <w:lang w:val="en"/>
        </w:rPr>
        <w:t>=</w:t>
      </w:r>
      <w:r>
        <w:rPr>
          <w:rStyle w:val="atv"/>
          <w:lang w:val="en"/>
        </w:rPr>
        <w:t>"Data Source=(localdb)\v11.0; Initial Catalog=ContosoAds; Integrated Security=True; MultipleActiveResultSets=True;"</w:t>
      </w:r>
      <w:r>
        <w:rPr>
          <w:rStyle w:val="pln1"/>
          <w:lang w:val="en"/>
        </w:rPr>
        <w:t xml:space="preserve"> </w:t>
      </w:r>
      <w:r>
        <w:rPr>
          <w:rStyle w:val="atn"/>
          <w:lang w:val="en"/>
        </w:rPr>
        <w:t>providerName</w:t>
      </w:r>
      <w:r>
        <w:rPr>
          <w:rStyle w:val="pun"/>
          <w:lang w:val="en"/>
        </w:rPr>
        <w:t>=</w:t>
      </w:r>
      <w:r>
        <w:rPr>
          <w:rStyle w:val="atv"/>
          <w:lang w:val="en"/>
        </w:rPr>
        <w:t>"System.Data.SqlClient"</w:t>
      </w:r>
      <w:r>
        <w:rPr>
          <w:rStyle w:val="pln1"/>
          <w:lang w:val="en"/>
        </w:rPr>
        <w:t xml:space="preserve"> </w:t>
      </w:r>
      <w:r>
        <w:rPr>
          <w:rStyle w:val="tag2"/>
          <w:lang w:val="en"/>
        </w:rPr>
        <w:t>/&gt;</w:t>
      </w:r>
    </w:p>
    <w:p w14:paraId="08A76B3D" w14:textId="77777777" w:rsidR="00F941DD" w:rsidRDefault="00F941DD" w:rsidP="009D2105">
      <w:pPr>
        <w:pStyle w:val="Code"/>
        <w:spacing w:after="0"/>
        <w:rPr>
          <w:rStyle w:val="pln1"/>
          <w:lang w:val="en"/>
        </w:rPr>
      </w:pPr>
      <w:r>
        <w:rPr>
          <w:rStyle w:val="pln1"/>
          <w:lang w:val="en"/>
        </w:rPr>
        <w:t xml:space="preserve">  </w:t>
      </w:r>
      <w:r>
        <w:rPr>
          <w:rStyle w:val="tag2"/>
          <w:lang w:val="en"/>
        </w:rPr>
        <w:t>&lt;add</w:t>
      </w:r>
      <w:r>
        <w:rPr>
          <w:rStyle w:val="pln1"/>
          <w:lang w:val="en"/>
        </w:rPr>
        <w:t xml:space="preserve"> </w:t>
      </w:r>
      <w:r>
        <w:rPr>
          <w:rStyle w:val="atn"/>
          <w:lang w:val="en"/>
        </w:rPr>
        <w:t>name</w:t>
      </w:r>
      <w:r>
        <w:rPr>
          <w:rStyle w:val="pun"/>
          <w:lang w:val="en"/>
        </w:rPr>
        <w:t>=</w:t>
      </w:r>
      <w:r>
        <w:rPr>
          <w:rStyle w:val="atv"/>
          <w:lang w:val="en"/>
        </w:rPr>
        <w:t>"AzureWebJobsStorage"</w:t>
      </w:r>
      <w:r>
        <w:rPr>
          <w:rStyle w:val="pln1"/>
          <w:lang w:val="en"/>
        </w:rPr>
        <w:t xml:space="preserve"> </w:t>
      </w:r>
      <w:r>
        <w:rPr>
          <w:rStyle w:val="atn"/>
          <w:lang w:val="en"/>
        </w:rPr>
        <w:t>connectionString</w:t>
      </w:r>
      <w:r>
        <w:rPr>
          <w:rStyle w:val="pun"/>
          <w:lang w:val="en"/>
        </w:rPr>
        <w:t>=</w:t>
      </w:r>
      <w:r>
        <w:rPr>
          <w:rStyle w:val="atv"/>
          <w:lang w:val="en"/>
        </w:rPr>
        <w:t>"DefaultEndpointsProtocol=https;AccountName=[accountname];AccountKey=[accesskey]"</w:t>
      </w:r>
      <w:r>
        <w:rPr>
          <w:rStyle w:val="tag2"/>
          <w:lang w:val="en"/>
        </w:rPr>
        <w:t>/&gt;</w:t>
      </w:r>
    </w:p>
    <w:p w14:paraId="19C9B2AB" w14:textId="77777777" w:rsidR="00F941DD" w:rsidRDefault="00F941DD" w:rsidP="009D2105">
      <w:pPr>
        <w:pStyle w:val="Code"/>
        <w:spacing w:after="0"/>
        <w:rPr>
          <w:lang w:val="en"/>
        </w:rPr>
      </w:pPr>
      <w:r>
        <w:rPr>
          <w:rStyle w:val="tag2"/>
          <w:lang w:val="en"/>
        </w:rPr>
        <w:t>&lt;/connectionStrings&gt;</w:t>
      </w:r>
    </w:p>
    <w:p w14:paraId="69D803BD" w14:textId="2860B26E" w:rsidR="00F941DD" w:rsidRPr="00EE1BD1" w:rsidRDefault="00F941DD" w:rsidP="000B39E7">
      <w:pPr>
        <w:pStyle w:val="Ln1"/>
        <w:numPr>
          <w:ilvl w:val="0"/>
          <w:numId w:val="0"/>
        </w:numPr>
        <w:ind w:left="1080"/>
      </w:pPr>
      <w:r w:rsidRPr="00EE1BD1">
        <w:t>The storage connection string is named AzureWebJobsStorage because that's the name the WebJobs SDK uses by default. Th</w:t>
      </w:r>
      <w:r w:rsidR="008D38A8">
        <w:t>is n</w:t>
      </w:r>
      <w:r w:rsidRPr="00EE1BD1">
        <w:t>ame is used here so you have to set only one connection string value in the Azure environment.</w:t>
      </w:r>
    </w:p>
    <w:p w14:paraId="1F145DA7" w14:textId="65E86EB4" w:rsidR="00F941DD" w:rsidRPr="00EE1BD1" w:rsidRDefault="00F941DD" w:rsidP="000B39E7">
      <w:pPr>
        <w:pStyle w:val="Ln1"/>
        <w:numPr>
          <w:ilvl w:val="0"/>
          <w:numId w:val="368"/>
        </w:numPr>
      </w:pPr>
      <w:r w:rsidRPr="00EE1BD1">
        <w:t xml:space="preserve">In </w:t>
      </w:r>
      <w:r w:rsidRPr="001E7A77">
        <w:rPr>
          <w:b/>
        </w:rPr>
        <w:t>Server Explorer</w:t>
      </w:r>
      <w:r w:rsidRPr="00EE1BD1">
        <w:t xml:space="preserve">, </w:t>
      </w:r>
      <w:r w:rsidR="008D38A8" w:rsidRPr="00EE1BD1">
        <w:t xml:space="preserve">under the </w:t>
      </w:r>
      <w:r w:rsidR="008D38A8" w:rsidRPr="001E7A77">
        <w:rPr>
          <w:b/>
        </w:rPr>
        <w:t>Storage</w:t>
      </w:r>
      <w:r w:rsidR="008D38A8" w:rsidRPr="00EE1BD1">
        <w:t xml:space="preserve"> node</w:t>
      </w:r>
      <w:r w:rsidR="008D38A8">
        <w:t>,</w:t>
      </w:r>
      <w:r w:rsidR="008D38A8" w:rsidRPr="00EE1BD1">
        <w:t xml:space="preserve"> </w:t>
      </w:r>
      <w:r w:rsidRPr="00EE1BD1">
        <w:t xml:space="preserve">right-click your storage account, and then click </w:t>
      </w:r>
      <w:r w:rsidRPr="001E7A77">
        <w:rPr>
          <w:b/>
        </w:rPr>
        <w:t>Properties</w:t>
      </w:r>
      <w:r w:rsidRPr="00EE1BD1">
        <w:t>.</w:t>
      </w:r>
    </w:p>
    <w:p w14:paraId="6B598A09" w14:textId="43DF572A" w:rsidR="00F941DD" w:rsidRPr="00EE1BD1" w:rsidRDefault="00F941DD" w:rsidP="001E7A77">
      <w:pPr>
        <w:pStyle w:val="Art"/>
        <w:rPr>
          <w:lang w:val="en"/>
        </w:rPr>
      </w:pPr>
      <w:r w:rsidRPr="001E7A77">
        <w:rPr>
          <w:noProof/>
          <w:lang w:val="fr-FR" w:eastAsia="fr-FR"/>
        </w:rPr>
        <w:drawing>
          <wp:inline distT="0" distB="0" distL="0" distR="0" wp14:anchorId="6EB5C0AA" wp14:editId="7781A376">
            <wp:extent cx="3372485" cy="3111500"/>
            <wp:effectExtent l="0" t="0" r="0" b="0"/>
            <wp:docPr id="96" name="Picture 96" descr="Click Storage Account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lick Storage Account Propertie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72485" cy="3111500"/>
                    </a:xfrm>
                    <a:prstGeom prst="rect">
                      <a:avLst/>
                    </a:prstGeom>
                    <a:noFill/>
                    <a:ln>
                      <a:noFill/>
                    </a:ln>
                  </pic:spPr>
                </pic:pic>
              </a:graphicData>
            </a:graphic>
          </wp:inline>
        </w:drawing>
      </w:r>
    </w:p>
    <w:p w14:paraId="65116837" w14:textId="77777777" w:rsidR="00F941DD" w:rsidRPr="00EE1BD1" w:rsidRDefault="00F941DD" w:rsidP="000B39E7">
      <w:pPr>
        <w:pStyle w:val="Ln1"/>
        <w:numPr>
          <w:ilvl w:val="0"/>
          <w:numId w:val="368"/>
        </w:numPr>
      </w:pPr>
      <w:r w:rsidRPr="00EE1BD1">
        <w:t xml:space="preserve">In the </w:t>
      </w:r>
      <w:r w:rsidRPr="00C31ABF">
        <w:rPr>
          <w:b/>
        </w:rPr>
        <w:t>Properties</w:t>
      </w:r>
      <w:r w:rsidRPr="00EE1BD1">
        <w:t xml:space="preserve"> window, click </w:t>
      </w:r>
      <w:r w:rsidRPr="00C31ABF">
        <w:rPr>
          <w:b/>
        </w:rPr>
        <w:t>Storage Account Keys</w:t>
      </w:r>
      <w:r w:rsidRPr="00EE1BD1">
        <w:t>, and then click the ellipsis.</w:t>
      </w:r>
    </w:p>
    <w:p w14:paraId="67D7E403" w14:textId="31845AEB" w:rsidR="00F941DD" w:rsidRPr="00EE1BD1" w:rsidRDefault="00F941DD" w:rsidP="00C31ABF">
      <w:pPr>
        <w:pStyle w:val="Art"/>
        <w:rPr>
          <w:lang w:val="en"/>
        </w:rPr>
      </w:pPr>
      <w:r w:rsidRPr="00C31ABF">
        <w:rPr>
          <w:noProof/>
          <w:lang w:val="fr-FR" w:eastAsia="fr-FR"/>
        </w:rPr>
        <w:lastRenderedPageBreak/>
        <w:drawing>
          <wp:inline distT="0" distB="0" distL="0" distR="0" wp14:anchorId="4DAD21AF" wp14:editId="65D653E8">
            <wp:extent cx="4667250" cy="3420110"/>
            <wp:effectExtent l="0" t="0" r="0" b="8890"/>
            <wp:docPr id="95" name="Picture 95" descr="New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New storage accou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67250" cy="3420110"/>
                    </a:xfrm>
                    <a:prstGeom prst="rect">
                      <a:avLst/>
                    </a:prstGeom>
                    <a:noFill/>
                    <a:ln>
                      <a:noFill/>
                    </a:ln>
                  </pic:spPr>
                </pic:pic>
              </a:graphicData>
            </a:graphic>
          </wp:inline>
        </w:drawing>
      </w:r>
    </w:p>
    <w:p w14:paraId="605345B8" w14:textId="77777777" w:rsidR="00F941DD" w:rsidRPr="00EE1BD1" w:rsidRDefault="00F941DD" w:rsidP="00B5151B">
      <w:pPr>
        <w:pStyle w:val="Ln1"/>
        <w:numPr>
          <w:ilvl w:val="0"/>
          <w:numId w:val="368"/>
        </w:numPr>
      </w:pPr>
      <w:r w:rsidRPr="00EE1BD1">
        <w:t xml:space="preserve">Copy the </w:t>
      </w:r>
      <w:r w:rsidRPr="00B5151B">
        <w:rPr>
          <w:b/>
        </w:rPr>
        <w:t>Connection String</w:t>
      </w:r>
      <w:r w:rsidRPr="00EE1BD1">
        <w:t>.</w:t>
      </w:r>
    </w:p>
    <w:p w14:paraId="75A67CA1" w14:textId="0F1CCC76" w:rsidR="00F941DD" w:rsidRPr="00EE1BD1" w:rsidRDefault="00F941DD" w:rsidP="000B39E7">
      <w:pPr>
        <w:pStyle w:val="Art"/>
        <w:rPr>
          <w:lang w:val="en"/>
        </w:rPr>
      </w:pPr>
      <w:r w:rsidRPr="000B39E7">
        <w:rPr>
          <w:noProof/>
          <w:lang w:val="fr-FR" w:eastAsia="fr-FR"/>
        </w:rPr>
        <w:drawing>
          <wp:inline distT="0" distB="0" distL="0" distR="0" wp14:anchorId="05F20E05" wp14:editId="7A158364">
            <wp:extent cx="5711825" cy="2386965"/>
            <wp:effectExtent l="0" t="0" r="3175" b="0"/>
            <wp:docPr id="94" name="Picture 94" descr="Storage Account Key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Storage Account Keys dialo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11825" cy="2386965"/>
                    </a:xfrm>
                    <a:prstGeom prst="rect">
                      <a:avLst/>
                    </a:prstGeom>
                    <a:noFill/>
                    <a:ln>
                      <a:noFill/>
                    </a:ln>
                  </pic:spPr>
                </pic:pic>
              </a:graphicData>
            </a:graphic>
          </wp:inline>
        </w:drawing>
      </w:r>
    </w:p>
    <w:p w14:paraId="0F08360F" w14:textId="20EBE0FC" w:rsidR="00F941DD" w:rsidRPr="00EE1BD1" w:rsidRDefault="00F941DD" w:rsidP="000B39E7">
      <w:pPr>
        <w:pStyle w:val="Ln1"/>
        <w:numPr>
          <w:ilvl w:val="0"/>
          <w:numId w:val="368"/>
        </w:numPr>
      </w:pPr>
      <w:r w:rsidRPr="00EE1BD1">
        <w:t xml:space="preserve">Replace the storage connection string in the </w:t>
      </w:r>
      <w:r w:rsidRPr="00C31ABF">
        <w:t>Web.config</w:t>
      </w:r>
      <w:r w:rsidRPr="00EE1BD1">
        <w:t xml:space="preserve"> file with the connection string you just copied. Make sure you select everything inside the quotation marks </w:t>
      </w:r>
      <w:r w:rsidR="004B6C88">
        <w:t>but excluding</w:t>
      </w:r>
      <w:r w:rsidRPr="00EE1BD1">
        <w:t xml:space="preserve"> the quotation marks before pasting.</w:t>
      </w:r>
    </w:p>
    <w:p w14:paraId="490EA3CF" w14:textId="77777777" w:rsidR="00F941DD" w:rsidRPr="00EE1BD1" w:rsidRDefault="00F941DD" w:rsidP="000B39E7">
      <w:pPr>
        <w:pStyle w:val="Ln1"/>
        <w:numPr>
          <w:ilvl w:val="0"/>
          <w:numId w:val="368"/>
        </w:numPr>
      </w:pPr>
      <w:r w:rsidRPr="00EE1BD1">
        <w:t xml:space="preserve">Open the </w:t>
      </w:r>
      <w:r w:rsidRPr="00C31ABF">
        <w:t>App.config</w:t>
      </w:r>
      <w:r w:rsidRPr="00EE1BD1">
        <w:t xml:space="preserve"> file in the ContosoAdsWebJob project.</w:t>
      </w:r>
    </w:p>
    <w:p w14:paraId="00368CAE" w14:textId="77777777" w:rsidR="0001097B" w:rsidRDefault="0001097B" w:rsidP="000B39E7">
      <w:pPr>
        <w:pStyle w:val="Ln1"/>
        <w:numPr>
          <w:ilvl w:val="0"/>
          <w:numId w:val="0"/>
        </w:numPr>
        <w:ind w:left="1080"/>
      </w:pPr>
    </w:p>
    <w:p w14:paraId="51AF052E" w14:textId="19BC3A8A" w:rsidR="00F941DD" w:rsidRPr="00EE1BD1" w:rsidRDefault="00F941DD" w:rsidP="000B39E7">
      <w:pPr>
        <w:pStyle w:val="Ln1"/>
        <w:numPr>
          <w:ilvl w:val="0"/>
          <w:numId w:val="0"/>
        </w:numPr>
        <w:ind w:left="1080"/>
      </w:pPr>
      <w:r w:rsidRPr="00EE1BD1">
        <w:t>This file has two storage connection strings</w:t>
      </w:r>
      <w:r w:rsidR="004B6C88">
        <w:t>:</w:t>
      </w:r>
      <w:r w:rsidRPr="00EE1BD1">
        <w:t xml:space="preserve"> one for application data and one for logging. For this tutorial</w:t>
      </w:r>
      <w:r w:rsidR="004B6C88">
        <w:t>,</w:t>
      </w:r>
      <w:r w:rsidRPr="00EE1BD1">
        <w:t xml:space="preserve"> </w:t>
      </w:r>
      <w:r w:rsidR="004B6C88" w:rsidRPr="00EE1BD1">
        <w:t>you will</w:t>
      </w:r>
      <w:r w:rsidRPr="00EE1BD1">
        <w:t xml:space="preserve"> use the same account for both. The connection strings have placeholders for the storage account keys.</w:t>
      </w:r>
    </w:p>
    <w:p w14:paraId="42668C67" w14:textId="77777777" w:rsidR="00F941DD" w:rsidRDefault="00F941DD" w:rsidP="009D2105">
      <w:pPr>
        <w:pStyle w:val="Code"/>
        <w:spacing w:after="0"/>
        <w:rPr>
          <w:rStyle w:val="pln1"/>
          <w:lang w:val="en"/>
        </w:rPr>
      </w:pPr>
      <w:r>
        <w:rPr>
          <w:rStyle w:val="tag2"/>
          <w:lang w:val="en"/>
        </w:rPr>
        <w:t>&lt;configuration&gt;</w:t>
      </w:r>
    </w:p>
    <w:p w14:paraId="73252B53" w14:textId="77777777" w:rsidR="00F941DD" w:rsidRDefault="00F941DD" w:rsidP="009D2105">
      <w:pPr>
        <w:pStyle w:val="Code"/>
        <w:spacing w:after="0"/>
        <w:rPr>
          <w:rStyle w:val="pln1"/>
          <w:lang w:val="en"/>
        </w:rPr>
      </w:pPr>
      <w:r>
        <w:rPr>
          <w:rStyle w:val="tag2"/>
          <w:lang w:val="en"/>
        </w:rPr>
        <w:lastRenderedPageBreak/>
        <w:t>&lt;connectionStrings&gt;</w:t>
      </w:r>
    </w:p>
    <w:p w14:paraId="73FBFC2C" w14:textId="77777777" w:rsidR="00F941DD" w:rsidRDefault="00F941DD" w:rsidP="009D2105">
      <w:pPr>
        <w:pStyle w:val="Code"/>
        <w:spacing w:after="0"/>
        <w:rPr>
          <w:rStyle w:val="pln1"/>
          <w:lang w:val="en"/>
        </w:rPr>
      </w:pPr>
      <w:r>
        <w:rPr>
          <w:rStyle w:val="pln1"/>
          <w:lang w:val="en"/>
        </w:rPr>
        <w:t xml:space="preserve">    </w:t>
      </w:r>
      <w:r>
        <w:rPr>
          <w:rStyle w:val="tag2"/>
          <w:lang w:val="en"/>
        </w:rPr>
        <w:t>&lt;add</w:t>
      </w:r>
      <w:r>
        <w:rPr>
          <w:rStyle w:val="pln1"/>
          <w:lang w:val="en"/>
        </w:rPr>
        <w:t xml:space="preserve"> </w:t>
      </w:r>
      <w:r>
        <w:rPr>
          <w:rStyle w:val="atn"/>
          <w:lang w:val="en"/>
        </w:rPr>
        <w:t>name</w:t>
      </w:r>
      <w:r>
        <w:rPr>
          <w:rStyle w:val="pun"/>
          <w:lang w:val="en"/>
        </w:rPr>
        <w:t>=</w:t>
      </w:r>
      <w:r>
        <w:rPr>
          <w:rStyle w:val="atv"/>
          <w:lang w:val="en"/>
        </w:rPr>
        <w:t>"AzureWebJobsDashboard"</w:t>
      </w:r>
      <w:r>
        <w:rPr>
          <w:rStyle w:val="pln1"/>
          <w:lang w:val="en"/>
        </w:rPr>
        <w:t xml:space="preserve"> </w:t>
      </w:r>
      <w:r>
        <w:rPr>
          <w:rStyle w:val="atn"/>
          <w:lang w:val="en"/>
        </w:rPr>
        <w:t>connectionString</w:t>
      </w:r>
      <w:r>
        <w:rPr>
          <w:rStyle w:val="pun"/>
          <w:lang w:val="en"/>
        </w:rPr>
        <w:t>=</w:t>
      </w:r>
      <w:r>
        <w:rPr>
          <w:rStyle w:val="atv"/>
          <w:lang w:val="en"/>
        </w:rPr>
        <w:t>"DefaultEndpointsProtocol=https;AccountName=[accountname];AccountKey=[accesskey]"</w:t>
      </w:r>
      <w:r>
        <w:rPr>
          <w:rStyle w:val="tag2"/>
          <w:lang w:val="en"/>
        </w:rPr>
        <w:t>/&gt;</w:t>
      </w:r>
    </w:p>
    <w:p w14:paraId="250608EA" w14:textId="77777777" w:rsidR="00F941DD" w:rsidRDefault="00F941DD" w:rsidP="009D2105">
      <w:pPr>
        <w:pStyle w:val="Code"/>
        <w:spacing w:after="0"/>
        <w:rPr>
          <w:rStyle w:val="pln1"/>
          <w:lang w:val="en"/>
        </w:rPr>
      </w:pPr>
      <w:r>
        <w:rPr>
          <w:rStyle w:val="pln1"/>
          <w:lang w:val="en"/>
        </w:rPr>
        <w:t xml:space="preserve">    </w:t>
      </w:r>
      <w:r>
        <w:rPr>
          <w:rStyle w:val="tag2"/>
          <w:lang w:val="en"/>
        </w:rPr>
        <w:t>&lt;add</w:t>
      </w:r>
      <w:r>
        <w:rPr>
          <w:rStyle w:val="pln1"/>
          <w:lang w:val="en"/>
        </w:rPr>
        <w:t xml:space="preserve"> </w:t>
      </w:r>
      <w:r>
        <w:rPr>
          <w:rStyle w:val="atn"/>
          <w:lang w:val="en"/>
        </w:rPr>
        <w:t>name</w:t>
      </w:r>
      <w:r>
        <w:rPr>
          <w:rStyle w:val="pun"/>
          <w:lang w:val="en"/>
        </w:rPr>
        <w:t>=</w:t>
      </w:r>
      <w:r>
        <w:rPr>
          <w:rStyle w:val="atv"/>
          <w:lang w:val="en"/>
        </w:rPr>
        <w:t>"AzureWebJobsStorage"</w:t>
      </w:r>
      <w:r>
        <w:rPr>
          <w:rStyle w:val="pln1"/>
          <w:lang w:val="en"/>
        </w:rPr>
        <w:t xml:space="preserve"> </w:t>
      </w:r>
      <w:r>
        <w:rPr>
          <w:rStyle w:val="atn"/>
          <w:lang w:val="en"/>
        </w:rPr>
        <w:t>connectionString</w:t>
      </w:r>
      <w:r>
        <w:rPr>
          <w:rStyle w:val="pun"/>
          <w:lang w:val="en"/>
        </w:rPr>
        <w:t>=</w:t>
      </w:r>
      <w:r>
        <w:rPr>
          <w:rStyle w:val="atv"/>
          <w:lang w:val="en"/>
        </w:rPr>
        <w:t>"DefaultEndpointsProtocol=https;AccountName=[accountname];AccountKey=[accesskey]"</w:t>
      </w:r>
      <w:r>
        <w:rPr>
          <w:rStyle w:val="tag2"/>
          <w:lang w:val="en"/>
        </w:rPr>
        <w:t>/&gt;</w:t>
      </w:r>
    </w:p>
    <w:p w14:paraId="7390C642" w14:textId="77777777" w:rsidR="00F941DD" w:rsidRDefault="00F941DD" w:rsidP="009D2105">
      <w:pPr>
        <w:pStyle w:val="Code"/>
        <w:spacing w:after="0"/>
        <w:rPr>
          <w:rStyle w:val="pln1"/>
          <w:lang w:val="en"/>
        </w:rPr>
      </w:pPr>
      <w:r>
        <w:rPr>
          <w:rStyle w:val="pln1"/>
          <w:lang w:val="en"/>
        </w:rPr>
        <w:t xml:space="preserve">    </w:t>
      </w:r>
      <w:r>
        <w:rPr>
          <w:rStyle w:val="tag2"/>
          <w:lang w:val="en"/>
        </w:rPr>
        <w:t>&lt;add</w:t>
      </w:r>
      <w:r>
        <w:rPr>
          <w:rStyle w:val="pln1"/>
          <w:lang w:val="en"/>
        </w:rPr>
        <w:t xml:space="preserve"> </w:t>
      </w:r>
      <w:r>
        <w:rPr>
          <w:rStyle w:val="atn"/>
          <w:lang w:val="en"/>
        </w:rPr>
        <w:t>name</w:t>
      </w:r>
      <w:r>
        <w:rPr>
          <w:rStyle w:val="pun"/>
          <w:lang w:val="en"/>
        </w:rPr>
        <w:t>=</w:t>
      </w:r>
      <w:r>
        <w:rPr>
          <w:rStyle w:val="atv"/>
          <w:lang w:val="en"/>
        </w:rPr>
        <w:t>"ContosoAdsContext"</w:t>
      </w:r>
      <w:r>
        <w:rPr>
          <w:rStyle w:val="pln1"/>
          <w:lang w:val="en"/>
        </w:rPr>
        <w:t xml:space="preserve"> </w:t>
      </w:r>
      <w:r>
        <w:rPr>
          <w:rStyle w:val="atn"/>
          <w:lang w:val="en"/>
        </w:rPr>
        <w:t>connectionString</w:t>
      </w:r>
      <w:r>
        <w:rPr>
          <w:rStyle w:val="pun"/>
          <w:lang w:val="en"/>
        </w:rPr>
        <w:t>=</w:t>
      </w:r>
      <w:r>
        <w:rPr>
          <w:rStyle w:val="atv"/>
          <w:lang w:val="en"/>
        </w:rPr>
        <w:t>"Data Source=(localdb)\v11.0; Initial Catalog=ContosoAds; Integrated Security=True; MultipleActiveResultSets=True;"</w:t>
      </w:r>
      <w:r>
        <w:rPr>
          <w:rStyle w:val="tag2"/>
          <w:lang w:val="en"/>
        </w:rPr>
        <w:t>/&gt;</w:t>
      </w:r>
    </w:p>
    <w:p w14:paraId="1412B63C" w14:textId="77777777" w:rsidR="00F941DD" w:rsidRDefault="00F941DD" w:rsidP="009D2105">
      <w:pPr>
        <w:pStyle w:val="Code"/>
        <w:spacing w:after="0"/>
        <w:rPr>
          <w:rStyle w:val="pln1"/>
          <w:lang w:val="en"/>
        </w:rPr>
      </w:pPr>
      <w:r>
        <w:rPr>
          <w:rStyle w:val="tag2"/>
          <w:lang w:val="en"/>
        </w:rPr>
        <w:t>&lt;/connectionStrings&gt;</w:t>
      </w:r>
    </w:p>
    <w:p w14:paraId="2CE5D0C6" w14:textId="77777777" w:rsidR="00F941DD" w:rsidRDefault="00F941DD" w:rsidP="009D2105">
      <w:pPr>
        <w:pStyle w:val="Code"/>
        <w:spacing w:after="0"/>
        <w:rPr>
          <w:rStyle w:val="pln1"/>
          <w:lang w:val="en"/>
        </w:rPr>
      </w:pPr>
      <w:r>
        <w:rPr>
          <w:rStyle w:val="pln1"/>
          <w:lang w:val="en"/>
        </w:rPr>
        <w:t xml:space="preserve">    </w:t>
      </w:r>
      <w:r>
        <w:rPr>
          <w:rStyle w:val="tag2"/>
          <w:lang w:val="en"/>
        </w:rPr>
        <w:t>&lt;startup&gt;</w:t>
      </w:r>
      <w:r>
        <w:rPr>
          <w:rStyle w:val="pln1"/>
          <w:lang w:val="en"/>
        </w:rPr>
        <w:t xml:space="preserve"> </w:t>
      </w:r>
    </w:p>
    <w:p w14:paraId="0786FF85" w14:textId="77777777" w:rsidR="00F941DD" w:rsidRDefault="00F941DD" w:rsidP="009D2105">
      <w:pPr>
        <w:pStyle w:val="Code"/>
        <w:spacing w:after="0"/>
        <w:rPr>
          <w:rStyle w:val="pln1"/>
          <w:lang w:val="en"/>
        </w:rPr>
      </w:pPr>
      <w:r>
        <w:rPr>
          <w:rStyle w:val="pln1"/>
          <w:lang w:val="en"/>
        </w:rPr>
        <w:t xml:space="preserve">        </w:t>
      </w:r>
      <w:r>
        <w:rPr>
          <w:rStyle w:val="tag2"/>
          <w:lang w:val="en"/>
        </w:rPr>
        <w:t>&lt;supportedRuntime</w:t>
      </w:r>
      <w:r>
        <w:rPr>
          <w:rStyle w:val="pln1"/>
          <w:lang w:val="en"/>
        </w:rPr>
        <w:t xml:space="preserve"> </w:t>
      </w:r>
      <w:r>
        <w:rPr>
          <w:rStyle w:val="atn"/>
          <w:lang w:val="en"/>
        </w:rPr>
        <w:t>version</w:t>
      </w:r>
      <w:r>
        <w:rPr>
          <w:rStyle w:val="pun"/>
          <w:lang w:val="en"/>
        </w:rPr>
        <w:t>=</w:t>
      </w:r>
      <w:r>
        <w:rPr>
          <w:rStyle w:val="atv"/>
          <w:lang w:val="en"/>
        </w:rPr>
        <w:t>"v4.0"</w:t>
      </w:r>
      <w:r>
        <w:rPr>
          <w:rStyle w:val="pln1"/>
          <w:lang w:val="en"/>
        </w:rPr>
        <w:t xml:space="preserve"> </w:t>
      </w:r>
      <w:r>
        <w:rPr>
          <w:rStyle w:val="atn"/>
          <w:lang w:val="en"/>
        </w:rPr>
        <w:t>sku</w:t>
      </w:r>
      <w:r>
        <w:rPr>
          <w:rStyle w:val="pun"/>
          <w:lang w:val="en"/>
        </w:rPr>
        <w:t>=</w:t>
      </w:r>
      <w:r>
        <w:rPr>
          <w:rStyle w:val="atv"/>
          <w:lang w:val="en"/>
        </w:rPr>
        <w:t>".NETFramework,Version=v4.5"</w:t>
      </w:r>
      <w:r>
        <w:rPr>
          <w:rStyle w:val="pln1"/>
          <w:lang w:val="en"/>
        </w:rPr>
        <w:t xml:space="preserve"> </w:t>
      </w:r>
      <w:r>
        <w:rPr>
          <w:rStyle w:val="tag2"/>
          <w:lang w:val="en"/>
        </w:rPr>
        <w:t>/&gt;</w:t>
      </w:r>
    </w:p>
    <w:p w14:paraId="61053EA5" w14:textId="77777777" w:rsidR="00F941DD" w:rsidRDefault="00F941DD" w:rsidP="009D2105">
      <w:pPr>
        <w:pStyle w:val="Code"/>
        <w:spacing w:after="0"/>
        <w:rPr>
          <w:rStyle w:val="pln1"/>
          <w:lang w:val="en"/>
        </w:rPr>
      </w:pPr>
      <w:r>
        <w:rPr>
          <w:rStyle w:val="tag2"/>
          <w:lang w:val="en"/>
        </w:rPr>
        <w:t>&lt;/startup&gt;</w:t>
      </w:r>
    </w:p>
    <w:p w14:paraId="21413C06" w14:textId="77777777" w:rsidR="00F941DD" w:rsidRDefault="00F941DD" w:rsidP="009D2105">
      <w:pPr>
        <w:pStyle w:val="Code"/>
        <w:spacing w:after="0"/>
        <w:rPr>
          <w:lang w:val="en"/>
        </w:rPr>
      </w:pPr>
      <w:r>
        <w:rPr>
          <w:rStyle w:val="tag2"/>
          <w:lang w:val="en"/>
        </w:rPr>
        <w:t>&lt;/configuration&gt;</w:t>
      </w:r>
    </w:p>
    <w:p w14:paraId="5EA8843A" w14:textId="2B0348FD" w:rsidR="00F941DD" w:rsidRPr="00EE1BD1" w:rsidRDefault="00EE1BD1" w:rsidP="00C57644">
      <w:pPr>
        <w:pStyle w:val="Note"/>
        <w:rPr>
          <w:lang w:val="en"/>
        </w:rPr>
      </w:pPr>
      <w:r w:rsidRPr="00EE1BD1">
        <w:rPr>
          <w:b/>
          <w:lang w:val="en"/>
        </w:rPr>
        <w:t>Note</w:t>
      </w:r>
      <w:r>
        <w:rPr>
          <w:lang w:val="en"/>
        </w:rPr>
        <w:t xml:space="preserve">: </w:t>
      </w:r>
      <w:r w:rsidR="00F941DD" w:rsidRPr="00EE1BD1">
        <w:rPr>
          <w:lang w:val="en"/>
        </w:rPr>
        <w:t xml:space="preserve">By default, the WebJobs SDK looks for connection strings named AzureWebJobsStorage and AzureWebJobsDashboard. As an alternative, you can </w:t>
      </w:r>
      <w:hyperlink r:id="rId117" w:anchor="config" w:history="1">
        <w:r w:rsidR="00F941DD" w:rsidRPr="00EE1BD1">
          <w:rPr>
            <w:rStyle w:val="Hyperlink"/>
            <w:rFonts w:ascii="Times New Roman" w:hAnsi="Times New Roman" w:cs="Times New Roman"/>
            <w:sz w:val="22"/>
            <w:szCs w:val="22"/>
            <w:lang w:val="en"/>
          </w:rPr>
          <w:t xml:space="preserve">store the connection string however you want and pass it in explicitly to the </w:t>
        </w:r>
        <w:r w:rsidR="00F941DD" w:rsidRPr="00EE1BD1">
          <w:rPr>
            <w:rStyle w:val="HTMLCode"/>
            <w:rFonts w:ascii="Times New Roman" w:eastAsia="MS Mincho" w:hAnsi="Times New Roman" w:cs="Times New Roman"/>
            <w:color w:val="00ABEC"/>
            <w:sz w:val="22"/>
            <w:szCs w:val="22"/>
            <w:lang w:val="en"/>
          </w:rPr>
          <w:t>JobHost</w:t>
        </w:r>
        <w:r w:rsidR="00F941DD" w:rsidRPr="00EE1BD1">
          <w:rPr>
            <w:rStyle w:val="Hyperlink"/>
            <w:rFonts w:ascii="Times New Roman" w:hAnsi="Times New Roman" w:cs="Times New Roman"/>
            <w:sz w:val="22"/>
            <w:szCs w:val="22"/>
            <w:lang w:val="en"/>
          </w:rPr>
          <w:t xml:space="preserve"> object</w:t>
        </w:r>
      </w:hyperlink>
      <w:r w:rsidR="00F941DD" w:rsidRPr="00EE1BD1">
        <w:rPr>
          <w:lang w:val="en"/>
        </w:rPr>
        <w:t>.</w:t>
      </w:r>
    </w:p>
    <w:p w14:paraId="01E57AF1" w14:textId="77777777" w:rsidR="00F941DD" w:rsidRPr="00EE1BD1" w:rsidRDefault="00F941DD" w:rsidP="000B39E7">
      <w:pPr>
        <w:pStyle w:val="Ln1"/>
        <w:numPr>
          <w:ilvl w:val="0"/>
          <w:numId w:val="368"/>
        </w:numPr>
      </w:pPr>
      <w:r w:rsidRPr="00EE1BD1">
        <w:t>Replace both storage connection strings with the connection string you copied earlier.</w:t>
      </w:r>
    </w:p>
    <w:p w14:paraId="5BAA292B" w14:textId="77777777" w:rsidR="00F941DD" w:rsidRPr="00EE1BD1" w:rsidRDefault="00F941DD" w:rsidP="000B39E7">
      <w:pPr>
        <w:pStyle w:val="Ln1"/>
        <w:numPr>
          <w:ilvl w:val="0"/>
          <w:numId w:val="368"/>
        </w:numPr>
      </w:pPr>
      <w:r w:rsidRPr="00EE1BD1">
        <w:t>Save your changes.</w:t>
      </w:r>
    </w:p>
    <w:p w14:paraId="3C31BD87" w14:textId="77777777" w:rsidR="00EE1BD1" w:rsidRDefault="00EE1BD1">
      <w:pPr>
        <w:spacing w:after="0" w:line="240" w:lineRule="auto"/>
        <w:ind w:left="0"/>
        <w:rPr>
          <w:rFonts w:ascii="Arial" w:hAnsi="Arial" w:cs="Arial"/>
          <w:b/>
          <w:bCs/>
          <w:iCs/>
          <w:kern w:val="32"/>
          <w:sz w:val="28"/>
        </w:rPr>
      </w:pPr>
      <w:bookmarkStart w:id="51" w:name="run"/>
      <w:bookmarkEnd w:id="51"/>
      <w:r>
        <w:br w:type="page"/>
      </w:r>
    </w:p>
    <w:p w14:paraId="29FA4A9D" w14:textId="42FB4278" w:rsidR="00F941DD" w:rsidRPr="00F941DD" w:rsidRDefault="00F941DD" w:rsidP="009D2105">
      <w:pPr>
        <w:pStyle w:val="Heading3"/>
      </w:pPr>
      <w:bookmarkStart w:id="52" w:name="_Toc433385545"/>
      <w:r w:rsidRPr="009162B4">
        <w:lastRenderedPageBreak/>
        <w:t xml:space="preserve">Task </w:t>
      </w:r>
      <w:r>
        <w:t>4</w:t>
      </w:r>
      <w:r w:rsidRPr="009162B4">
        <w:t xml:space="preserve">: </w:t>
      </w:r>
      <w:r w:rsidRPr="00F941DD">
        <w:t>Run the application locally</w:t>
      </w:r>
      <w:bookmarkEnd w:id="52"/>
    </w:p>
    <w:p w14:paraId="020D3A69" w14:textId="651E9207" w:rsidR="00F941DD" w:rsidRPr="00C35DD3" w:rsidRDefault="00F941DD" w:rsidP="00BA42A3">
      <w:pPr>
        <w:pStyle w:val="Ln1"/>
        <w:numPr>
          <w:ilvl w:val="0"/>
          <w:numId w:val="379"/>
        </w:numPr>
      </w:pPr>
      <w:r w:rsidRPr="002E1BE1">
        <w:t xml:space="preserve">To start the web frontend of the application, press </w:t>
      </w:r>
      <w:r w:rsidR="007B784C" w:rsidRPr="002E1BE1">
        <w:t>C</w:t>
      </w:r>
      <w:r w:rsidR="007B784C">
        <w:t>trl</w:t>
      </w:r>
      <w:r w:rsidRPr="002E1BE1">
        <w:t xml:space="preserve">+F5. </w:t>
      </w:r>
    </w:p>
    <w:p w14:paraId="472DB70C" w14:textId="77777777" w:rsidR="00764226" w:rsidRDefault="00764226" w:rsidP="000B39E7">
      <w:pPr>
        <w:pStyle w:val="Ln1"/>
        <w:numPr>
          <w:ilvl w:val="0"/>
          <w:numId w:val="0"/>
        </w:numPr>
        <w:ind w:left="1080"/>
      </w:pPr>
    </w:p>
    <w:p w14:paraId="50868BA9" w14:textId="77777777" w:rsidR="00F941DD" w:rsidRPr="00EE1BD1" w:rsidRDefault="00F941DD" w:rsidP="000B39E7">
      <w:pPr>
        <w:pStyle w:val="Ln1"/>
        <w:numPr>
          <w:ilvl w:val="0"/>
          <w:numId w:val="0"/>
        </w:numPr>
        <w:ind w:left="1080"/>
      </w:pPr>
      <w:r w:rsidRPr="00EE1BD1">
        <w:t>The default browser opens to the home page. (The web project runs because you've made it the startup project.)</w:t>
      </w:r>
    </w:p>
    <w:p w14:paraId="54A8B11B" w14:textId="6D4072D9" w:rsidR="00F941DD" w:rsidRPr="00EE1BD1" w:rsidRDefault="00F941DD" w:rsidP="000B39E7">
      <w:pPr>
        <w:pStyle w:val="Art"/>
        <w:rPr>
          <w:lang w:val="en"/>
        </w:rPr>
      </w:pPr>
      <w:r w:rsidRPr="000B39E7">
        <w:rPr>
          <w:noProof/>
          <w:lang w:val="fr-FR" w:eastAsia="fr-FR"/>
        </w:rPr>
        <w:drawing>
          <wp:inline distT="0" distB="0" distL="0" distR="0" wp14:anchorId="32108852" wp14:editId="7A19EA18">
            <wp:extent cx="3952632" cy="5791200"/>
            <wp:effectExtent l="0" t="0" r="0" b="0"/>
            <wp:docPr id="93" name="Picture 93" descr="Contoso Ads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Contoso Ads home pag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52632" cy="5791200"/>
                    </a:xfrm>
                    <a:prstGeom prst="rect">
                      <a:avLst/>
                    </a:prstGeom>
                    <a:noFill/>
                    <a:ln>
                      <a:noFill/>
                    </a:ln>
                  </pic:spPr>
                </pic:pic>
              </a:graphicData>
            </a:graphic>
          </wp:inline>
        </w:drawing>
      </w:r>
    </w:p>
    <w:p w14:paraId="669F3A10" w14:textId="6EB28FF8" w:rsidR="00F941DD" w:rsidRPr="00EE1BD1" w:rsidRDefault="00F941DD" w:rsidP="000B39E7">
      <w:pPr>
        <w:pStyle w:val="Ln1"/>
        <w:numPr>
          <w:ilvl w:val="0"/>
          <w:numId w:val="368"/>
        </w:numPr>
      </w:pPr>
      <w:r w:rsidRPr="00EE1BD1">
        <w:t>To start the WebJob back</w:t>
      </w:r>
      <w:r w:rsidR="007B784C">
        <w:t xml:space="preserve"> </w:t>
      </w:r>
      <w:r w:rsidRPr="00EE1BD1">
        <w:t xml:space="preserve">end of the application, </w:t>
      </w:r>
      <w:r w:rsidR="007B784C" w:rsidRPr="00EE1BD1">
        <w:t xml:space="preserve">in </w:t>
      </w:r>
      <w:r w:rsidR="007B784C" w:rsidRPr="00641B2D">
        <w:t>Solution Explorer</w:t>
      </w:r>
      <w:r w:rsidR="007B784C">
        <w:t>,</w:t>
      </w:r>
      <w:r w:rsidR="007B784C" w:rsidRPr="00EE1BD1">
        <w:t xml:space="preserve"> </w:t>
      </w:r>
      <w:r w:rsidRPr="00EE1BD1">
        <w:t xml:space="preserve">right-click the </w:t>
      </w:r>
      <w:r w:rsidRPr="00750A39">
        <w:rPr>
          <w:b/>
        </w:rPr>
        <w:t>ContosoAdsWebJob</w:t>
      </w:r>
      <w:r w:rsidRPr="00EE1BD1">
        <w:t xml:space="preserve"> project, and then </w:t>
      </w:r>
      <w:r w:rsidR="007B784C">
        <w:t>select</w:t>
      </w:r>
      <w:r w:rsidR="007B784C" w:rsidRPr="00EE1BD1">
        <w:t xml:space="preserve"> </w:t>
      </w:r>
      <w:r w:rsidRPr="00750A39">
        <w:rPr>
          <w:b/>
        </w:rPr>
        <w:t>Debug</w:t>
      </w:r>
      <w:r w:rsidRPr="00EE1BD1">
        <w:t xml:space="preserve"> &gt; </w:t>
      </w:r>
      <w:r w:rsidRPr="00750A39">
        <w:rPr>
          <w:b/>
        </w:rPr>
        <w:t>Start new instance</w:t>
      </w:r>
      <w:r w:rsidRPr="00EE1BD1">
        <w:t>.</w:t>
      </w:r>
    </w:p>
    <w:p w14:paraId="5B0594F9" w14:textId="77777777" w:rsidR="00764226" w:rsidRDefault="00764226" w:rsidP="000B39E7">
      <w:pPr>
        <w:pStyle w:val="Ln1"/>
        <w:numPr>
          <w:ilvl w:val="0"/>
          <w:numId w:val="0"/>
        </w:numPr>
        <w:ind w:left="1080"/>
      </w:pPr>
    </w:p>
    <w:p w14:paraId="05836F2D" w14:textId="77777777" w:rsidR="00F941DD" w:rsidRPr="00EE1BD1" w:rsidRDefault="00F941DD" w:rsidP="000B39E7">
      <w:pPr>
        <w:pStyle w:val="Ln1"/>
        <w:numPr>
          <w:ilvl w:val="0"/>
          <w:numId w:val="0"/>
        </w:numPr>
        <w:ind w:left="1080"/>
      </w:pPr>
      <w:r w:rsidRPr="00EE1BD1">
        <w:t>A console application window opens and displays logging messages indicating the WebJobs SDK JobHost object has started to run.</w:t>
      </w:r>
    </w:p>
    <w:p w14:paraId="1E4CD263" w14:textId="128EB4CE" w:rsidR="00F941DD" w:rsidRPr="00EE1BD1" w:rsidRDefault="00F941DD" w:rsidP="000B39E7">
      <w:pPr>
        <w:pStyle w:val="Art"/>
        <w:rPr>
          <w:lang w:val="en"/>
        </w:rPr>
      </w:pPr>
      <w:r w:rsidRPr="000B39E7">
        <w:rPr>
          <w:noProof/>
          <w:lang w:val="fr-FR" w:eastAsia="fr-FR"/>
        </w:rPr>
        <w:lastRenderedPageBreak/>
        <w:drawing>
          <wp:inline distT="0" distB="0" distL="0" distR="0" wp14:anchorId="3F4A7599" wp14:editId="29775D3B">
            <wp:extent cx="5486400" cy="929797"/>
            <wp:effectExtent l="0" t="0" r="0" b="3810"/>
            <wp:docPr id="92" name="Picture 92" descr="Console application window showing that the backend is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Console application window showing that the backend is runni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929797"/>
                    </a:xfrm>
                    <a:prstGeom prst="rect">
                      <a:avLst/>
                    </a:prstGeom>
                    <a:noFill/>
                    <a:ln>
                      <a:noFill/>
                    </a:ln>
                  </pic:spPr>
                </pic:pic>
              </a:graphicData>
            </a:graphic>
          </wp:inline>
        </w:drawing>
      </w:r>
    </w:p>
    <w:p w14:paraId="042FECEC" w14:textId="77777777" w:rsidR="00F941DD" w:rsidRPr="00EE1BD1" w:rsidRDefault="00F941DD" w:rsidP="000B39E7">
      <w:pPr>
        <w:pStyle w:val="Ln1"/>
        <w:numPr>
          <w:ilvl w:val="0"/>
          <w:numId w:val="368"/>
        </w:numPr>
      </w:pPr>
      <w:r w:rsidRPr="00EE1BD1">
        <w:t xml:space="preserve">In your browser, click </w:t>
      </w:r>
      <w:r w:rsidRPr="00750A39">
        <w:rPr>
          <w:b/>
        </w:rPr>
        <w:t>Create an Ad</w:t>
      </w:r>
      <w:r w:rsidRPr="00EE1BD1">
        <w:t>.</w:t>
      </w:r>
    </w:p>
    <w:p w14:paraId="3DA0BBC1" w14:textId="77777777" w:rsidR="00F941DD" w:rsidRPr="00EE1BD1" w:rsidRDefault="00F941DD" w:rsidP="000B39E7">
      <w:pPr>
        <w:pStyle w:val="Ln1"/>
        <w:numPr>
          <w:ilvl w:val="0"/>
          <w:numId w:val="368"/>
        </w:numPr>
      </w:pPr>
      <w:r w:rsidRPr="00EE1BD1">
        <w:t xml:space="preserve">Enter some test data and select an image to upload, and then click </w:t>
      </w:r>
      <w:r w:rsidRPr="00750A39">
        <w:rPr>
          <w:b/>
        </w:rPr>
        <w:t>Create</w:t>
      </w:r>
      <w:r w:rsidRPr="00EE1BD1">
        <w:t>.</w:t>
      </w:r>
    </w:p>
    <w:p w14:paraId="5A4FA06C" w14:textId="1C279073" w:rsidR="00F941DD" w:rsidRPr="00EE1BD1" w:rsidRDefault="00F941DD" w:rsidP="000B39E7">
      <w:pPr>
        <w:pStyle w:val="Art"/>
        <w:rPr>
          <w:lang w:val="en"/>
        </w:rPr>
      </w:pPr>
      <w:r w:rsidRPr="000B39E7">
        <w:rPr>
          <w:noProof/>
          <w:lang w:val="fr-FR" w:eastAsia="fr-FR"/>
        </w:rPr>
        <w:lastRenderedPageBreak/>
        <w:drawing>
          <wp:inline distT="0" distB="0" distL="0" distR="0" wp14:anchorId="268E572F" wp14:editId="1A1AF53A">
            <wp:extent cx="4773930" cy="8063230"/>
            <wp:effectExtent l="0" t="0" r="7620" b="0"/>
            <wp:docPr id="91" name="Picture 91" descr="Creat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Create p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73930" cy="8063230"/>
                    </a:xfrm>
                    <a:prstGeom prst="rect">
                      <a:avLst/>
                    </a:prstGeom>
                    <a:noFill/>
                    <a:ln>
                      <a:noFill/>
                    </a:ln>
                  </pic:spPr>
                </pic:pic>
              </a:graphicData>
            </a:graphic>
          </wp:inline>
        </w:drawing>
      </w:r>
    </w:p>
    <w:p w14:paraId="3BCA29C0" w14:textId="59A9A884" w:rsidR="00F941DD" w:rsidRPr="00EE1BD1" w:rsidRDefault="00F941DD" w:rsidP="000B39E7">
      <w:pPr>
        <w:rPr>
          <w:lang w:val="en"/>
        </w:rPr>
      </w:pPr>
      <w:r w:rsidRPr="00EE1BD1">
        <w:rPr>
          <w:lang w:val="en"/>
        </w:rPr>
        <w:lastRenderedPageBreak/>
        <w:t xml:space="preserve">The app goes to the Index page, but it </w:t>
      </w:r>
      <w:r w:rsidR="007B784C" w:rsidRPr="00EE1BD1">
        <w:rPr>
          <w:lang w:val="en"/>
        </w:rPr>
        <w:t>does not</w:t>
      </w:r>
      <w:r w:rsidRPr="00EE1BD1">
        <w:rPr>
          <w:lang w:val="en"/>
        </w:rPr>
        <w:t xml:space="preserve"> show a thumbnail for the new ad because that processing </w:t>
      </w:r>
      <w:r w:rsidR="007B784C" w:rsidRPr="00EE1BD1">
        <w:rPr>
          <w:lang w:val="en"/>
        </w:rPr>
        <w:t>has not</w:t>
      </w:r>
      <w:r w:rsidRPr="00EE1BD1">
        <w:rPr>
          <w:lang w:val="en"/>
        </w:rPr>
        <w:t xml:space="preserve"> happened yet.</w:t>
      </w:r>
    </w:p>
    <w:p w14:paraId="5B8A833B" w14:textId="77777777" w:rsidR="0001389D" w:rsidRDefault="0001389D" w:rsidP="000B39E7">
      <w:pPr>
        <w:rPr>
          <w:lang w:val="en"/>
        </w:rPr>
      </w:pPr>
    </w:p>
    <w:p w14:paraId="55B06E69" w14:textId="7399DBA7" w:rsidR="00F941DD" w:rsidRPr="00EE1BD1" w:rsidRDefault="007B784C" w:rsidP="000B39E7">
      <w:pPr>
        <w:rPr>
          <w:lang w:val="en"/>
        </w:rPr>
      </w:pPr>
      <w:r>
        <w:rPr>
          <w:lang w:val="en"/>
        </w:rPr>
        <w:t>A</w:t>
      </w:r>
      <w:r w:rsidR="00F941DD" w:rsidRPr="00EE1BD1">
        <w:rPr>
          <w:lang w:val="en"/>
        </w:rPr>
        <w:t>fter a short wait</w:t>
      </w:r>
      <w:r>
        <w:rPr>
          <w:lang w:val="en"/>
        </w:rPr>
        <w:t>,</w:t>
      </w:r>
      <w:r w:rsidR="00F941DD" w:rsidRPr="00EE1BD1">
        <w:rPr>
          <w:lang w:val="en"/>
        </w:rPr>
        <w:t xml:space="preserve"> a logging message in the console application window shows that a queue message was received and has been processed.</w:t>
      </w:r>
    </w:p>
    <w:p w14:paraId="6C888CCE" w14:textId="70460132" w:rsidR="00F941DD" w:rsidRPr="00EE1BD1" w:rsidRDefault="00F941DD" w:rsidP="000B39E7">
      <w:pPr>
        <w:pStyle w:val="Art"/>
        <w:rPr>
          <w:lang w:val="en"/>
        </w:rPr>
      </w:pPr>
      <w:r w:rsidRPr="00EE1BD1">
        <w:rPr>
          <w:noProof/>
          <w:lang w:val="fr-FR" w:eastAsia="fr-FR"/>
        </w:rPr>
        <w:drawing>
          <wp:inline distT="0" distB="0" distL="0" distR="0" wp14:anchorId="3DB36F6E" wp14:editId="7876B16E">
            <wp:extent cx="5486400" cy="838493"/>
            <wp:effectExtent l="0" t="0" r="0" b="0"/>
            <wp:docPr id="90" name="Picture 90" descr="Console application window showing that a queue message has been proc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Console application window showing that a queue message has been process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838493"/>
                    </a:xfrm>
                    <a:prstGeom prst="rect">
                      <a:avLst/>
                    </a:prstGeom>
                    <a:noFill/>
                    <a:ln>
                      <a:noFill/>
                    </a:ln>
                  </pic:spPr>
                </pic:pic>
              </a:graphicData>
            </a:graphic>
          </wp:inline>
        </w:drawing>
      </w:r>
    </w:p>
    <w:p w14:paraId="4D8EB2CC" w14:textId="77777777" w:rsidR="00F941DD" w:rsidRPr="00EE1BD1" w:rsidRDefault="00F941DD" w:rsidP="000B39E7">
      <w:pPr>
        <w:pStyle w:val="Ln1"/>
        <w:numPr>
          <w:ilvl w:val="0"/>
          <w:numId w:val="368"/>
        </w:numPr>
      </w:pPr>
      <w:r w:rsidRPr="00EE1BD1">
        <w:t>After you see the logging messages in the console application window, refresh the Index page to see the thumbnail.</w:t>
      </w:r>
    </w:p>
    <w:p w14:paraId="766E0E9A" w14:textId="55A25D71" w:rsidR="00F941DD" w:rsidRPr="00EE1BD1" w:rsidRDefault="00F941DD" w:rsidP="000B39E7">
      <w:pPr>
        <w:pStyle w:val="Art"/>
        <w:rPr>
          <w:lang w:val="en"/>
        </w:rPr>
      </w:pPr>
      <w:r w:rsidRPr="000B39E7">
        <w:rPr>
          <w:noProof/>
          <w:lang w:val="fr-FR" w:eastAsia="fr-FR"/>
        </w:rPr>
        <w:drawing>
          <wp:inline distT="0" distB="0" distL="0" distR="0" wp14:anchorId="27C6A222" wp14:editId="3FFDE7CB">
            <wp:extent cx="5669280" cy="4614297"/>
            <wp:effectExtent l="0" t="0" r="7620" b="0"/>
            <wp:docPr id="89" name="Picture 89" descr="Index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Index pag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69280" cy="4614297"/>
                    </a:xfrm>
                    <a:prstGeom prst="rect">
                      <a:avLst/>
                    </a:prstGeom>
                    <a:noFill/>
                    <a:ln>
                      <a:noFill/>
                    </a:ln>
                  </pic:spPr>
                </pic:pic>
              </a:graphicData>
            </a:graphic>
          </wp:inline>
        </w:drawing>
      </w:r>
    </w:p>
    <w:p w14:paraId="7733299F" w14:textId="77777777" w:rsidR="00F941DD" w:rsidRPr="00EE1BD1" w:rsidRDefault="00F941DD" w:rsidP="000B39E7">
      <w:pPr>
        <w:pStyle w:val="Ln1"/>
        <w:numPr>
          <w:ilvl w:val="0"/>
          <w:numId w:val="368"/>
        </w:numPr>
      </w:pPr>
      <w:r w:rsidRPr="00EE1BD1">
        <w:t xml:space="preserve">Click </w:t>
      </w:r>
      <w:r w:rsidRPr="00750A39">
        <w:rPr>
          <w:b/>
        </w:rPr>
        <w:t>Details</w:t>
      </w:r>
      <w:r w:rsidRPr="00EE1BD1">
        <w:t xml:space="preserve"> for your ad to see the full-size image.</w:t>
      </w:r>
    </w:p>
    <w:p w14:paraId="00D0A663" w14:textId="47B8D3FE" w:rsidR="00F941DD" w:rsidRPr="00EE1BD1" w:rsidRDefault="00F941DD" w:rsidP="000B39E7">
      <w:pPr>
        <w:pStyle w:val="Art"/>
        <w:rPr>
          <w:lang w:val="en"/>
        </w:rPr>
      </w:pPr>
      <w:r w:rsidRPr="000B39E7">
        <w:rPr>
          <w:noProof/>
          <w:lang w:val="fr-FR" w:eastAsia="fr-FR"/>
        </w:rPr>
        <w:lastRenderedPageBreak/>
        <w:drawing>
          <wp:inline distT="0" distB="0" distL="0" distR="0" wp14:anchorId="0A46BDA8" wp14:editId="3453162D">
            <wp:extent cx="3764280" cy="6685915"/>
            <wp:effectExtent l="0" t="0" r="7620" b="635"/>
            <wp:docPr id="88" name="Picture 88" descr="Detail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Details pag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64280" cy="6685915"/>
                    </a:xfrm>
                    <a:prstGeom prst="rect">
                      <a:avLst/>
                    </a:prstGeom>
                    <a:noFill/>
                    <a:ln>
                      <a:noFill/>
                    </a:ln>
                  </pic:spPr>
                </pic:pic>
              </a:graphicData>
            </a:graphic>
          </wp:inline>
        </w:drawing>
      </w:r>
    </w:p>
    <w:p w14:paraId="5F8BCD8C" w14:textId="6EDBAD05" w:rsidR="00F941DD" w:rsidRPr="00EE1BD1" w:rsidRDefault="007B784C" w:rsidP="00C57644">
      <w:pPr>
        <w:pStyle w:val="Note"/>
        <w:rPr>
          <w:lang w:val="en"/>
        </w:rPr>
      </w:pPr>
      <w:r w:rsidRPr="00750A39">
        <w:rPr>
          <w:b/>
          <w:lang w:val="en"/>
        </w:rPr>
        <w:t>Note</w:t>
      </w:r>
      <w:r w:rsidR="00494EBA">
        <w:rPr>
          <w:lang w:val="en"/>
        </w:rPr>
        <w:t>:</w:t>
      </w:r>
      <w:r>
        <w:rPr>
          <w:lang w:val="en"/>
        </w:rPr>
        <w:t xml:space="preserve"> </w:t>
      </w:r>
      <w:r w:rsidR="00F941DD" w:rsidRPr="00EE1BD1">
        <w:rPr>
          <w:lang w:val="en"/>
        </w:rPr>
        <w:t xml:space="preserve">You've been running the application on your local computer, and it's using a SQL Server database located on your computer, but </w:t>
      </w:r>
      <w:r>
        <w:rPr>
          <w:lang w:val="en"/>
        </w:rPr>
        <w:t>it is</w:t>
      </w:r>
      <w:r w:rsidRPr="00EE1BD1">
        <w:rPr>
          <w:lang w:val="en"/>
        </w:rPr>
        <w:t xml:space="preserve"> </w:t>
      </w:r>
      <w:r w:rsidR="00F941DD" w:rsidRPr="00EE1BD1">
        <w:rPr>
          <w:lang w:val="en"/>
        </w:rPr>
        <w:t>working with queues and blobs in the cloud. In the following section</w:t>
      </w:r>
      <w:r>
        <w:rPr>
          <w:lang w:val="en"/>
        </w:rPr>
        <w:t>,</w:t>
      </w:r>
      <w:r w:rsidR="00F941DD" w:rsidRPr="00EE1BD1">
        <w:rPr>
          <w:lang w:val="en"/>
        </w:rPr>
        <w:t xml:space="preserve"> you'll run the application in the cloud, using a cloud database as well as cloud blobs and queues.</w:t>
      </w:r>
    </w:p>
    <w:p w14:paraId="3E61FD47" w14:textId="453073CF" w:rsidR="00F941DD" w:rsidRDefault="00F941DD" w:rsidP="009D2105">
      <w:pPr>
        <w:pStyle w:val="Heading3"/>
      </w:pPr>
      <w:r w:rsidRPr="00EE1BD1">
        <w:rPr>
          <w:sz w:val="22"/>
        </w:rPr>
        <w:br w:type="page"/>
      </w:r>
      <w:bookmarkStart w:id="53" w:name="_Toc433385546"/>
      <w:r w:rsidRPr="009162B4">
        <w:lastRenderedPageBreak/>
        <w:t xml:space="preserve">Task </w:t>
      </w:r>
      <w:r>
        <w:t>5</w:t>
      </w:r>
      <w:r w:rsidRPr="009162B4">
        <w:t xml:space="preserve">: </w:t>
      </w:r>
      <w:r w:rsidRPr="00F941DD">
        <w:t xml:space="preserve">Run the </w:t>
      </w:r>
      <w:r w:rsidR="007B784C">
        <w:t>A</w:t>
      </w:r>
      <w:r w:rsidR="007B784C" w:rsidRPr="00F941DD">
        <w:t xml:space="preserve">pplication </w:t>
      </w:r>
      <w:r>
        <w:t xml:space="preserve">in the </w:t>
      </w:r>
      <w:r w:rsidR="007B784C">
        <w:t>Cloud</w:t>
      </w:r>
      <w:bookmarkEnd w:id="53"/>
    </w:p>
    <w:p w14:paraId="6710B7E0" w14:textId="77777777" w:rsidR="00F941DD" w:rsidRPr="00EE1BD1" w:rsidRDefault="00F941DD" w:rsidP="009D2105">
      <w:pPr>
        <w:spacing w:after="0"/>
        <w:rPr>
          <w:lang w:val="en"/>
        </w:rPr>
      </w:pPr>
      <w:r w:rsidRPr="00EE1BD1">
        <w:rPr>
          <w:lang w:val="en"/>
        </w:rPr>
        <w:t>You'll do the following steps to run the application in the cloud:</w:t>
      </w:r>
    </w:p>
    <w:p w14:paraId="076B047D" w14:textId="393AAF7A" w:rsidR="00F941DD" w:rsidRPr="00750A39" w:rsidRDefault="00F941DD" w:rsidP="00750A39">
      <w:pPr>
        <w:pStyle w:val="ListParagraph"/>
        <w:numPr>
          <w:ilvl w:val="0"/>
          <w:numId w:val="34"/>
        </w:numPr>
        <w:spacing w:after="0" w:line="276" w:lineRule="auto"/>
      </w:pPr>
      <w:r w:rsidRPr="00750A39">
        <w:t xml:space="preserve">Deploy to Web Apps. Visual Studio will automatically create a new </w:t>
      </w:r>
      <w:r w:rsidR="009231F8">
        <w:t>W</w:t>
      </w:r>
      <w:r w:rsidR="009231F8" w:rsidRPr="00750A39">
        <w:t xml:space="preserve">eb </w:t>
      </w:r>
      <w:r w:rsidR="009231F8">
        <w:t>A</w:t>
      </w:r>
      <w:r w:rsidR="009231F8" w:rsidRPr="00750A39">
        <w:t xml:space="preserve">pp </w:t>
      </w:r>
      <w:r w:rsidRPr="00750A39">
        <w:t xml:space="preserve">in App Service and SQL </w:t>
      </w:r>
      <w:r w:rsidR="0013642B">
        <w:t>Server d</w:t>
      </w:r>
      <w:r w:rsidR="0013642B" w:rsidRPr="00750A39">
        <w:t xml:space="preserve">atabase </w:t>
      </w:r>
      <w:r w:rsidRPr="00750A39">
        <w:t>instance.</w:t>
      </w:r>
    </w:p>
    <w:p w14:paraId="2F97E968" w14:textId="6464BDB7" w:rsidR="00F941DD" w:rsidRPr="00750A39" w:rsidRDefault="00F941DD" w:rsidP="00750A39">
      <w:pPr>
        <w:pStyle w:val="ListParagraph"/>
        <w:numPr>
          <w:ilvl w:val="0"/>
          <w:numId w:val="34"/>
        </w:numPr>
        <w:spacing w:after="0" w:line="276" w:lineRule="auto"/>
      </w:pPr>
      <w:r w:rsidRPr="00750A39">
        <w:t xml:space="preserve">Configure the </w:t>
      </w:r>
      <w:r w:rsidR="009231F8">
        <w:t>W</w:t>
      </w:r>
      <w:r w:rsidR="009231F8" w:rsidRPr="00750A39">
        <w:t xml:space="preserve">eb </w:t>
      </w:r>
      <w:r w:rsidR="009231F8">
        <w:t>A</w:t>
      </w:r>
      <w:r w:rsidR="009231F8" w:rsidRPr="00750A39">
        <w:t xml:space="preserve">pp </w:t>
      </w:r>
      <w:r w:rsidRPr="00750A39">
        <w:t xml:space="preserve">to use your Azure SQL </w:t>
      </w:r>
      <w:r w:rsidR="0013642B">
        <w:t xml:space="preserve">Server </w:t>
      </w:r>
      <w:r w:rsidRPr="00750A39">
        <w:t>database and storage account.</w:t>
      </w:r>
    </w:p>
    <w:p w14:paraId="71E204E2" w14:textId="13DB0B94" w:rsidR="00F941DD" w:rsidRPr="00EE1BD1" w:rsidRDefault="00F941DD" w:rsidP="009D2105">
      <w:pPr>
        <w:spacing w:after="0"/>
        <w:rPr>
          <w:lang w:val="en"/>
        </w:rPr>
      </w:pPr>
      <w:r w:rsidRPr="00EE1BD1">
        <w:rPr>
          <w:lang w:val="en"/>
        </w:rPr>
        <w:t>After you've created some ads while running in the cloud, you'll view the WebJobs SDK dashboard to see the rich monitoring features it has to offer</w:t>
      </w:r>
      <w:r w:rsidR="0013642B">
        <w:rPr>
          <w:lang w:val="en"/>
        </w:rPr>
        <w:t>.</w:t>
      </w:r>
    </w:p>
    <w:p w14:paraId="663F5255" w14:textId="77777777" w:rsidR="00F941DD" w:rsidRPr="00EE1BD1" w:rsidRDefault="00F941DD" w:rsidP="009D2105">
      <w:pPr>
        <w:spacing w:after="0" w:line="276" w:lineRule="auto"/>
        <w:ind w:left="0"/>
        <w:rPr>
          <w:b/>
          <w:bCs/>
          <w:lang w:val="en"/>
        </w:rPr>
      </w:pPr>
    </w:p>
    <w:p w14:paraId="2DDF05BE" w14:textId="77777777" w:rsidR="00F941DD" w:rsidRPr="00750A39" w:rsidRDefault="00F941DD" w:rsidP="00750A39">
      <w:pPr>
        <w:rPr>
          <w:b/>
          <w:lang w:val="en"/>
        </w:rPr>
      </w:pPr>
      <w:bookmarkStart w:id="54" w:name="deploy-to-web-apps"/>
      <w:bookmarkEnd w:id="54"/>
      <w:r w:rsidRPr="00750A39">
        <w:rPr>
          <w:b/>
          <w:lang w:val="en"/>
        </w:rPr>
        <w:t>Deploy to Web Apps</w:t>
      </w:r>
    </w:p>
    <w:p w14:paraId="5FEC0E6E" w14:textId="77777777" w:rsidR="00F941DD" w:rsidRPr="00B7139B" w:rsidRDefault="00F941DD" w:rsidP="00BA42A3">
      <w:pPr>
        <w:pStyle w:val="Ln1"/>
        <w:numPr>
          <w:ilvl w:val="0"/>
          <w:numId w:val="380"/>
        </w:numPr>
      </w:pPr>
      <w:r w:rsidRPr="00B7139B">
        <w:t>Close the browser and the console application window.</w:t>
      </w:r>
    </w:p>
    <w:p w14:paraId="7DF28BF1" w14:textId="77777777" w:rsidR="00F941DD" w:rsidRPr="00EE1BD1" w:rsidRDefault="00F941DD" w:rsidP="000B39E7">
      <w:pPr>
        <w:pStyle w:val="Ln1"/>
        <w:numPr>
          <w:ilvl w:val="0"/>
          <w:numId w:val="368"/>
        </w:numPr>
      </w:pPr>
      <w:r w:rsidRPr="00EE1BD1">
        <w:t xml:space="preserve">In Solution Explorer, right-click the </w:t>
      </w:r>
      <w:r w:rsidRPr="00750A39">
        <w:rPr>
          <w:b/>
        </w:rPr>
        <w:t>ContosoAdsWeb</w:t>
      </w:r>
      <w:r w:rsidRPr="00EE1BD1">
        <w:t xml:space="preserve"> project, and then click </w:t>
      </w:r>
      <w:r w:rsidRPr="00750A39">
        <w:rPr>
          <w:b/>
        </w:rPr>
        <w:t>Publish</w:t>
      </w:r>
      <w:r w:rsidRPr="00EE1BD1">
        <w:t>.</w:t>
      </w:r>
    </w:p>
    <w:p w14:paraId="5CEF91AA" w14:textId="2E086C74" w:rsidR="00F941DD" w:rsidRPr="00EE1BD1" w:rsidRDefault="0013642B" w:rsidP="000B39E7">
      <w:pPr>
        <w:pStyle w:val="Ln1"/>
        <w:numPr>
          <w:ilvl w:val="0"/>
          <w:numId w:val="368"/>
        </w:numPr>
      </w:pPr>
      <w:r>
        <w:t xml:space="preserve">In the </w:t>
      </w:r>
      <w:r w:rsidRPr="00750A39">
        <w:rPr>
          <w:b/>
        </w:rPr>
        <w:t>Publish Web</w:t>
      </w:r>
      <w:r w:rsidRPr="00EE1BD1">
        <w:t xml:space="preserve"> wizard</w:t>
      </w:r>
      <w:r>
        <w:t xml:space="preserve">, on the </w:t>
      </w:r>
      <w:r w:rsidR="00F941DD" w:rsidRPr="00750A39">
        <w:rPr>
          <w:b/>
        </w:rPr>
        <w:t>Profile</w:t>
      </w:r>
      <w:r w:rsidR="00F941DD" w:rsidRPr="00EE1BD1">
        <w:t xml:space="preserve"> </w:t>
      </w:r>
      <w:r>
        <w:t>page</w:t>
      </w:r>
      <w:r w:rsidR="00F941DD" w:rsidRPr="00EE1BD1">
        <w:t xml:space="preserve">, click </w:t>
      </w:r>
      <w:r w:rsidR="00F941DD" w:rsidRPr="00750A39">
        <w:rPr>
          <w:b/>
        </w:rPr>
        <w:t xml:space="preserve">Microsoft Azure </w:t>
      </w:r>
      <w:r w:rsidR="009231F8" w:rsidRPr="00750A39">
        <w:rPr>
          <w:b/>
        </w:rPr>
        <w:t>Web Apps</w:t>
      </w:r>
      <w:r w:rsidR="00F941DD" w:rsidRPr="00EE1BD1">
        <w:t>.</w:t>
      </w:r>
    </w:p>
    <w:p w14:paraId="6DB3FCFF" w14:textId="46C3C0AB" w:rsidR="00F941DD" w:rsidRPr="00EE1BD1" w:rsidRDefault="00F941DD" w:rsidP="000B39E7">
      <w:pPr>
        <w:pStyle w:val="Art"/>
        <w:rPr>
          <w:lang w:val="en"/>
        </w:rPr>
      </w:pPr>
      <w:r w:rsidRPr="003F52C0">
        <w:rPr>
          <w:noProof/>
          <w:lang w:val="fr-FR" w:eastAsia="fr-FR"/>
        </w:rPr>
        <w:drawing>
          <wp:inline distT="0" distB="0" distL="0" distR="0" wp14:anchorId="2BA1004A" wp14:editId="46267672">
            <wp:extent cx="5669280" cy="4443532"/>
            <wp:effectExtent l="0" t="0" r="7620" b="0"/>
            <wp:docPr id="118" name="Picture 118" descr="Select Azure web app publish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Select Azure web app publish targe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69280" cy="4443532"/>
                    </a:xfrm>
                    <a:prstGeom prst="rect">
                      <a:avLst/>
                    </a:prstGeom>
                    <a:noFill/>
                    <a:ln>
                      <a:noFill/>
                    </a:ln>
                  </pic:spPr>
                </pic:pic>
              </a:graphicData>
            </a:graphic>
          </wp:inline>
        </w:drawing>
      </w:r>
    </w:p>
    <w:p w14:paraId="2CFDC577" w14:textId="63039873" w:rsidR="00F941DD" w:rsidRPr="00EE1BD1" w:rsidRDefault="00F941DD" w:rsidP="000B39E7">
      <w:pPr>
        <w:pStyle w:val="Ln1"/>
        <w:numPr>
          <w:ilvl w:val="0"/>
          <w:numId w:val="368"/>
        </w:numPr>
      </w:pPr>
      <w:r w:rsidRPr="00EE1BD1">
        <w:t xml:space="preserve">In the </w:t>
      </w:r>
      <w:r w:rsidRPr="00750A39">
        <w:rPr>
          <w:b/>
        </w:rPr>
        <w:t xml:space="preserve">Select existing </w:t>
      </w:r>
      <w:r w:rsidR="009231F8" w:rsidRPr="00750A39">
        <w:rPr>
          <w:b/>
        </w:rPr>
        <w:t>Web App</w:t>
      </w:r>
      <w:r w:rsidR="009231F8" w:rsidRPr="00EE1BD1">
        <w:t xml:space="preserve"> </w:t>
      </w:r>
      <w:r w:rsidRPr="00EE1BD1">
        <w:t xml:space="preserve">box, click </w:t>
      </w:r>
      <w:r w:rsidRPr="00750A39">
        <w:rPr>
          <w:b/>
        </w:rPr>
        <w:t>Sign In</w:t>
      </w:r>
      <w:r w:rsidRPr="00EE1BD1">
        <w:t xml:space="preserve"> and enter your credentials if you're not already signed in.</w:t>
      </w:r>
    </w:p>
    <w:p w14:paraId="1E8D1F67" w14:textId="77777777" w:rsidR="00F941DD" w:rsidRPr="00EE1BD1" w:rsidRDefault="00F941DD" w:rsidP="000B39E7">
      <w:pPr>
        <w:pStyle w:val="Ln1"/>
        <w:numPr>
          <w:ilvl w:val="0"/>
          <w:numId w:val="368"/>
        </w:numPr>
      </w:pPr>
      <w:r w:rsidRPr="00EE1BD1">
        <w:lastRenderedPageBreak/>
        <w:t xml:space="preserve">After you're signed in, click </w:t>
      </w:r>
      <w:r w:rsidRPr="00750A39">
        <w:rPr>
          <w:b/>
        </w:rPr>
        <w:t>New</w:t>
      </w:r>
      <w:r w:rsidRPr="00EE1BD1">
        <w:t>.</w:t>
      </w:r>
    </w:p>
    <w:p w14:paraId="26FA7C99" w14:textId="23F53CED" w:rsidR="00F941DD" w:rsidRPr="00EE1BD1" w:rsidRDefault="00F941DD" w:rsidP="00A11900">
      <w:pPr>
        <w:pStyle w:val="Art"/>
        <w:rPr>
          <w:lang w:val="en"/>
        </w:rPr>
      </w:pPr>
      <w:r w:rsidRPr="003F52C0">
        <w:rPr>
          <w:noProof/>
          <w:lang w:val="fr-FR" w:eastAsia="fr-FR"/>
        </w:rPr>
        <w:drawing>
          <wp:inline distT="0" distB="0" distL="0" distR="0" wp14:anchorId="5A94F105" wp14:editId="1B9E3B76">
            <wp:extent cx="4572000" cy="2707640"/>
            <wp:effectExtent l="0" t="0" r="0" b="0"/>
            <wp:docPr id="117" name="Picture 117" descr="Click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Click New"/>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72000" cy="2707640"/>
                    </a:xfrm>
                    <a:prstGeom prst="rect">
                      <a:avLst/>
                    </a:prstGeom>
                    <a:noFill/>
                    <a:ln>
                      <a:noFill/>
                    </a:ln>
                  </pic:spPr>
                </pic:pic>
              </a:graphicData>
            </a:graphic>
          </wp:inline>
        </w:drawing>
      </w:r>
    </w:p>
    <w:p w14:paraId="728ACCAD" w14:textId="1BFC6B24" w:rsidR="00F941DD" w:rsidRPr="00EE1BD1" w:rsidRDefault="00F941DD" w:rsidP="00A11900">
      <w:pPr>
        <w:pStyle w:val="Ln1"/>
        <w:numPr>
          <w:ilvl w:val="0"/>
          <w:numId w:val="368"/>
        </w:numPr>
      </w:pPr>
      <w:r w:rsidRPr="00EE1BD1">
        <w:t xml:space="preserve">In the </w:t>
      </w:r>
      <w:r w:rsidRPr="00750A39">
        <w:rPr>
          <w:b/>
        </w:rPr>
        <w:t>Create web app on Microsoft Azure</w:t>
      </w:r>
      <w:r w:rsidRPr="00EE1BD1">
        <w:t xml:space="preserve"> dialog box, </w:t>
      </w:r>
      <w:r w:rsidR="00AB5838">
        <w:t xml:space="preserve">in the </w:t>
      </w:r>
      <w:r w:rsidR="00AB5838" w:rsidRPr="00750A39">
        <w:rPr>
          <w:b/>
        </w:rPr>
        <w:t>Web App name</w:t>
      </w:r>
      <w:r w:rsidR="00AB5838">
        <w:t xml:space="preserve"> box, </w:t>
      </w:r>
      <w:r w:rsidRPr="00EE1BD1">
        <w:t>enter a unique name</w:t>
      </w:r>
      <w:r w:rsidR="00AB5838">
        <w:t>.</w:t>
      </w:r>
    </w:p>
    <w:p w14:paraId="51DAF38B" w14:textId="1E4154B1" w:rsidR="00F941DD" w:rsidRPr="00EE1BD1" w:rsidRDefault="00AB5838" w:rsidP="00C57644">
      <w:pPr>
        <w:pStyle w:val="Note"/>
        <w:rPr>
          <w:lang w:val="en"/>
        </w:rPr>
      </w:pPr>
      <w:r w:rsidRPr="00750A39">
        <w:rPr>
          <w:b/>
          <w:lang w:val="en"/>
        </w:rPr>
        <w:t>Note</w:t>
      </w:r>
      <w:r w:rsidR="00494EBA">
        <w:rPr>
          <w:lang w:val="en"/>
        </w:rPr>
        <w:t>:</w:t>
      </w:r>
      <w:r>
        <w:rPr>
          <w:lang w:val="en"/>
        </w:rPr>
        <w:t xml:space="preserve"> </w:t>
      </w:r>
      <w:r w:rsidR="00F941DD" w:rsidRPr="00EE1BD1">
        <w:rPr>
          <w:lang w:val="en"/>
        </w:rPr>
        <w:t xml:space="preserve">The complete URL will consist of what you enter here plus .azurewebsites.net (as shown next to the Web </w:t>
      </w:r>
      <w:r>
        <w:rPr>
          <w:lang w:val="en"/>
        </w:rPr>
        <w:t>A</w:t>
      </w:r>
      <w:r w:rsidRPr="00EE1BD1">
        <w:rPr>
          <w:lang w:val="en"/>
        </w:rPr>
        <w:t xml:space="preserve">pp </w:t>
      </w:r>
      <w:r w:rsidR="00F941DD" w:rsidRPr="00EE1BD1">
        <w:rPr>
          <w:lang w:val="en"/>
        </w:rPr>
        <w:t xml:space="preserve">name box). For example, if the </w:t>
      </w:r>
      <w:r w:rsidR="009231F8">
        <w:rPr>
          <w:lang w:val="en"/>
        </w:rPr>
        <w:t>W</w:t>
      </w:r>
      <w:r w:rsidR="009231F8" w:rsidRPr="00EE1BD1">
        <w:rPr>
          <w:lang w:val="en"/>
        </w:rPr>
        <w:t xml:space="preserve">eb </w:t>
      </w:r>
      <w:r w:rsidR="009231F8">
        <w:rPr>
          <w:lang w:val="en"/>
        </w:rPr>
        <w:t>A</w:t>
      </w:r>
      <w:r w:rsidR="009231F8" w:rsidRPr="00EE1BD1">
        <w:rPr>
          <w:lang w:val="en"/>
        </w:rPr>
        <w:t xml:space="preserve">pp </w:t>
      </w:r>
      <w:r w:rsidR="00F941DD" w:rsidRPr="00EE1BD1">
        <w:rPr>
          <w:lang w:val="en"/>
        </w:rPr>
        <w:t>name is ContosoAds, the URL will be ContosoAds.azurewebsites.net.</w:t>
      </w:r>
    </w:p>
    <w:p w14:paraId="313F8A76" w14:textId="6E8D8837" w:rsidR="00F941DD" w:rsidRPr="00EE1BD1" w:rsidRDefault="00F941DD" w:rsidP="00A11900">
      <w:pPr>
        <w:pStyle w:val="Ln1"/>
        <w:numPr>
          <w:ilvl w:val="0"/>
          <w:numId w:val="368"/>
        </w:numPr>
      </w:pPr>
      <w:r w:rsidRPr="00EE1BD1">
        <w:t xml:space="preserve">In the </w:t>
      </w:r>
      <w:hyperlink r:id="rId126" w:history="1">
        <w:r w:rsidRPr="00A11900">
          <w:rPr>
            <w:b/>
          </w:rPr>
          <w:t>App Service plan</w:t>
        </w:r>
      </w:hyperlink>
      <w:r w:rsidRPr="00EE1BD1">
        <w:t xml:space="preserve"> drop-down list</w:t>
      </w:r>
      <w:r w:rsidR="00AB5838">
        <w:t>,</w:t>
      </w:r>
      <w:r w:rsidRPr="00EE1BD1">
        <w:t xml:space="preserve"> </w:t>
      </w:r>
      <w:r w:rsidR="00AB5838">
        <w:t>select</w:t>
      </w:r>
      <w:r w:rsidR="00AB5838" w:rsidRPr="00EE1BD1">
        <w:t xml:space="preserve"> </w:t>
      </w:r>
      <w:r w:rsidRPr="00623F6B">
        <w:t>Create new App Service plan</w:t>
      </w:r>
      <w:r w:rsidR="00AB5838">
        <w:t xml:space="preserve"> and then e</w:t>
      </w:r>
      <w:r w:rsidRPr="00EE1BD1">
        <w:t xml:space="preserve">nter a name for the App Service plan, </w:t>
      </w:r>
      <w:r w:rsidR="00AB5838">
        <w:t>for example,</w:t>
      </w:r>
      <w:r w:rsidRPr="00EE1BD1">
        <w:t xml:space="preserve"> ContosoAdsPlan.</w:t>
      </w:r>
    </w:p>
    <w:p w14:paraId="06997A6A" w14:textId="0B94F13F" w:rsidR="00F941DD" w:rsidRPr="00EE1BD1" w:rsidRDefault="00F941DD" w:rsidP="00A11900">
      <w:pPr>
        <w:pStyle w:val="Ln1"/>
        <w:numPr>
          <w:ilvl w:val="0"/>
          <w:numId w:val="368"/>
        </w:numPr>
      </w:pPr>
      <w:r w:rsidRPr="00EE1BD1">
        <w:t xml:space="preserve">In the </w:t>
      </w:r>
      <w:hyperlink r:id="rId127" w:history="1">
        <w:r w:rsidRPr="00A11900">
          <w:rPr>
            <w:b/>
          </w:rPr>
          <w:t>Resource</w:t>
        </w:r>
        <w:r w:rsidRPr="00750A39">
          <w:t xml:space="preserve"> group</w:t>
        </w:r>
      </w:hyperlink>
      <w:r w:rsidRPr="00EE1BD1">
        <w:t xml:space="preserve"> drop-down list</w:t>
      </w:r>
      <w:r w:rsidR="00C92979">
        <w:t xml:space="preserve">, select </w:t>
      </w:r>
      <w:r w:rsidRPr="00623F6B">
        <w:t>Create new resource group</w:t>
      </w:r>
      <w:r w:rsidR="00C92979">
        <w:t>, and then e</w:t>
      </w:r>
      <w:r w:rsidRPr="00EE1BD1">
        <w:t xml:space="preserve">nter a name for the resource group, </w:t>
      </w:r>
      <w:r w:rsidR="00C92979">
        <w:t xml:space="preserve">for example, </w:t>
      </w:r>
      <w:r w:rsidRPr="00EE1BD1">
        <w:t>ContosoAdsGroup.</w:t>
      </w:r>
    </w:p>
    <w:p w14:paraId="48F9DFE4" w14:textId="6BF7AA8B" w:rsidR="00F941DD" w:rsidRPr="00EE1BD1" w:rsidRDefault="00F941DD" w:rsidP="00A11900">
      <w:pPr>
        <w:pStyle w:val="Ln1"/>
        <w:numPr>
          <w:ilvl w:val="0"/>
          <w:numId w:val="368"/>
        </w:numPr>
      </w:pPr>
      <w:r w:rsidRPr="00EE1BD1">
        <w:t xml:space="preserve">In the </w:t>
      </w:r>
      <w:r w:rsidRPr="00750A39">
        <w:rPr>
          <w:b/>
        </w:rPr>
        <w:t>Region</w:t>
      </w:r>
      <w:r w:rsidRPr="00EE1BD1">
        <w:t xml:space="preserve"> drop-down list</w:t>
      </w:r>
      <w:r w:rsidR="00C92979">
        <w:t>,</w:t>
      </w:r>
      <w:r w:rsidRPr="00EE1BD1">
        <w:t xml:space="preserve"> </w:t>
      </w:r>
      <w:r w:rsidR="00C92979">
        <w:t>select</w:t>
      </w:r>
      <w:r w:rsidR="00C92979" w:rsidRPr="00EE1BD1">
        <w:t xml:space="preserve"> </w:t>
      </w:r>
      <w:r w:rsidRPr="00EE1BD1">
        <w:t>the same region you chose for your storage account.</w:t>
      </w:r>
    </w:p>
    <w:p w14:paraId="350F0E30" w14:textId="4E3462A6" w:rsidR="00F941DD" w:rsidRPr="00EE1BD1" w:rsidRDefault="00C92979" w:rsidP="00C57644">
      <w:pPr>
        <w:pStyle w:val="Note"/>
        <w:rPr>
          <w:lang w:val="en"/>
        </w:rPr>
      </w:pPr>
      <w:r w:rsidRPr="00750A39">
        <w:rPr>
          <w:b/>
          <w:lang w:val="en"/>
        </w:rPr>
        <w:t>Note</w:t>
      </w:r>
      <w:r w:rsidR="00494EBA">
        <w:rPr>
          <w:lang w:val="en"/>
        </w:rPr>
        <w:t>:</w:t>
      </w:r>
      <w:r>
        <w:rPr>
          <w:lang w:val="en"/>
        </w:rPr>
        <w:t xml:space="preserve"> </w:t>
      </w:r>
      <w:r w:rsidR="00F941DD" w:rsidRPr="00EE1BD1">
        <w:rPr>
          <w:lang w:val="en"/>
        </w:rPr>
        <w:t xml:space="preserve">This setting specifies which Azure datacenter your </w:t>
      </w:r>
      <w:r w:rsidR="009231F8">
        <w:rPr>
          <w:lang w:val="en"/>
        </w:rPr>
        <w:t>W</w:t>
      </w:r>
      <w:r w:rsidR="009231F8" w:rsidRPr="00EE1BD1">
        <w:rPr>
          <w:lang w:val="en"/>
        </w:rPr>
        <w:t xml:space="preserve">eb </w:t>
      </w:r>
      <w:r w:rsidR="009231F8">
        <w:rPr>
          <w:lang w:val="en"/>
        </w:rPr>
        <w:t>A</w:t>
      </w:r>
      <w:r w:rsidR="009231F8" w:rsidRPr="00EE1BD1">
        <w:rPr>
          <w:lang w:val="en"/>
        </w:rPr>
        <w:t xml:space="preserve">pp </w:t>
      </w:r>
      <w:r w:rsidR="00F941DD" w:rsidRPr="00EE1BD1">
        <w:rPr>
          <w:lang w:val="en"/>
        </w:rPr>
        <w:t xml:space="preserve">will run in. Keeping the </w:t>
      </w:r>
      <w:r w:rsidR="009231F8">
        <w:rPr>
          <w:lang w:val="en"/>
        </w:rPr>
        <w:t>W</w:t>
      </w:r>
      <w:r w:rsidR="009231F8" w:rsidRPr="00EE1BD1">
        <w:rPr>
          <w:lang w:val="en"/>
        </w:rPr>
        <w:t xml:space="preserve">eb </w:t>
      </w:r>
      <w:r w:rsidR="009231F8">
        <w:rPr>
          <w:lang w:val="en"/>
        </w:rPr>
        <w:t>A</w:t>
      </w:r>
      <w:r w:rsidR="009231F8" w:rsidRPr="00EE1BD1">
        <w:rPr>
          <w:lang w:val="en"/>
        </w:rPr>
        <w:t xml:space="preserve">pp </w:t>
      </w:r>
      <w:r w:rsidR="00F941DD" w:rsidRPr="00EE1BD1">
        <w:rPr>
          <w:lang w:val="en"/>
        </w:rPr>
        <w:t>and storage account in the same datacenter minimizes latency and data egress charges.</w:t>
      </w:r>
    </w:p>
    <w:p w14:paraId="1DA0118B" w14:textId="2919BB90" w:rsidR="00F941DD" w:rsidRPr="00EE1BD1" w:rsidRDefault="00F941DD" w:rsidP="00A11900">
      <w:pPr>
        <w:pStyle w:val="Ln1"/>
        <w:numPr>
          <w:ilvl w:val="0"/>
          <w:numId w:val="368"/>
        </w:numPr>
      </w:pPr>
      <w:r w:rsidRPr="00EE1BD1">
        <w:t xml:space="preserve">In the </w:t>
      </w:r>
      <w:r w:rsidRPr="00750A39">
        <w:rPr>
          <w:b/>
        </w:rPr>
        <w:t>Database server</w:t>
      </w:r>
      <w:r w:rsidRPr="00EE1BD1">
        <w:t xml:space="preserve"> drop-down list</w:t>
      </w:r>
      <w:r w:rsidR="00C92979">
        <w:t>,</w:t>
      </w:r>
      <w:r w:rsidRPr="00EE1BD1">
        <w:t xml:space="preserve"> </w:t>
      </w:r>
      <w:r w:rsidR="00C92979">
        <w:t>select</w:t>
      </w:r>
      <w:r w:rsidR="00C92979" w:rsidRPr="00EE1BD1">
        <w:t xml:space="preserve"> </w:t>
      </w:r>
      <w:r w:rsidRPr="00750A39">
        <w:rPr>
          <w:b/>
        </w:rPr>
        <w:t>Create new server</w:t>
      </w:r>
      <w:r w:rsidRPr="00EE1BD1">
        <w:t>.</w:t>
      </w:r>
    </w:p>
    <w:p w14:paraId="20CDCDA0" w14:textId="77777777" w:rsidR="00F941DD" w:rsidRPr="00EE1BD1" w:rsidRDefault="00F941DD" w:rsidP="00C57644">
      <w:pPr>
        <w:pStyle w:val="Note"/>
        <w:rPr>
          <w:lang w:val="en"/>
        </w:rPr>
      </w:pPr>
      <w:r w:rsidRPr="00EE1BD1">
        <w:rPr>
          <w:lang w:val="en"/>
        </w:rPr>
        <w:t>Alternatively, if your subscription already has a server, you can select that server from the drop-down list.</w:t>
      </w:r>
    </w:p>
    <w:p w14:paraId="12563B95" w14:textId="5B3D476C" w:rsidR="00F941DD" w:rsidRPr="00EE1BD1" w:rsidRDefault="00F941DD" w:rsidP="00004518">
      <w:pPr>
        <w:pStyle w:val="Ln1"/>
        <w:numPr>
          <w:ilvl w:val="0"/>
          <w:numId w:val="368"/>
        </w:numPr>
      </w:pPr>
      <w:r w:rsidRPr="00EE1BD1">
        <w:t xml:space="preserve">Enter a name for the database server, </w:t>
      </w:r>
      <w:r w:rsidR="00C92979">
        <w:t xml:space="preserve">for example, </w:t>
      </w:r>
      <w:r w:rsidRPr="00EE1BD1">
        <w:t>ContosoAdsServer.</w:t>
      </w:r>
    </w:p>
    <w:p w14:paraId="11388F69" w14:textId="58E9D858" w:rsidR="00F941DD" w:rsidRPr="00EE1BD1" w:rsidRDefault="00F941DD" w:rsidP="00004518">
      <w:pPr>
        <w:pStyle w:val="Ln1"/>
        <w:numPr>
          <w:ilvl w:val="0"/>
          <w:numId w:val="368"/>
        </w:numPr>
      </w:pPr>
      <w:r w:rsidRPr="00EE1BD1">
        <w:t xml:space="preserve">Enter an administrator </w:t>
      </w:r>
      <w:r w:rsidRPr="00004518">
        <w:rPr>
          <w:b/>
        </w:rPr>
        <w:t>Database username</w:t>
      </w:r>
      <w:r w:rsidRPr="00EE1BD1">
        <w:t xml:space="preserve"> and </w:t>
      </w:r>
      <w:r w:rsidRPr="00004518">
        <w:rPr>
          <w:b/>
        </w:rPr>
        <w:t>Database password</w:t>
      </w:r>
      <w:r w:rsidRPr="00EE1BD1">
        <w:t>.</w:t>
      </w:r>
    </w:p>
    <w:p w14:paraId="41E25F2C" w14:textId="137C93A8" w:rsidR="00F941DD" w:rsidRPr="00EE1BD1" w:rsidRDefault="00C92979" w:rsidP="00C57644">
      <w:pPr>
        <w:pStyle w:val="Note"/>
        <w:rPr>
          <w:lang w:val="en"/>
        </w:rPr>
      </w:pPr>
      <w:r w:rsidRPr="00750A39">
        <w:rPr>
          <w:b/>
          <w:lang w:val="en"/>
        </w:rPr>
        <w:lastRenderedPageBreak/>
        <w:t>Note</w:t>
      </w:r>
      <w:r w:rsidR="00494EBA">
        <w:rPr>
          <w:lang w:val="en"/>
        </w:rPr>
        <w:t>:</w:t>
      </w:r>
      <w:r>
        <w:rPr>
          <w:lang w:val="en"/>
        </w:rPr>
        <w:t xml:space="preserve"> </w:t>
      </w:r>
      <w:r w:rsidR="00F941DD" w:rsidRPr="00EE1BD1">
        <w:rPr>
          <w:lang w:val="en"/>
        </w:rPr>
        <w:t xml:space="preserve">If you selected New SQL </w:t>
      </w:r>
      <w:r>
        <w:rPr>
          <w:lang w:val="en"/>
        </w:rPr>
        <w:t>Server D</w:t>
      </w:r>
      <w:r w:rsidRPr="00EE1BD1">
        <w:rPr>
          <w:lang w:val="en"/>
        </w:rPr>
        <w:t xml:space="preserve">atabase </w:t>
      </w:r>
      <w:r w:rsidR="00F941DD" w:rsidRPr="00EE1BD1">
        <w:rPr>
          <w:lang w:val="en"/>
        </w:rPr>
        <w:t>server</w:t>
      </w:r>
      <w:r>
        <w:rPr>
          <w:lang w:val="en"/>
        </w:rPr>
        <w:t>,</w:t>
      </w:r>
      <w:r w:rsidR="00F941DD" w:rsidRPr="00EE1BD1">
        <w:rPr>
          <w:lang w:val="en"/>
        </w:rPr>
        <w:t xml:space="preserve"> you </w:t>
      </w:r>
      <w:r>
        <w:rPr>
          <w:lang w:val="en"/>
        </w:rPr>
        <w:t>are not</w:t>
      </w:r>
      <w:r w:rsidRPr="00EE1BD1">
        <w:rPr>
          <w:lang w:val="en"/>
        </w:rPr>
        <w:t xml:space="preserve"> </w:t>
      </w:r>
      <w:r w:rsidR="00F941DD" w:rsidRPr="00EE1BD1">
        <w:rPr>
          <w:lang w:val="en"/>
        </w:rPr>
        <w:t>entering an existing name and password here</w:t>
      </w:r>
      <w:r>
        <w:rPr>
          <w:lang w:val="en"/>
        </w:rPr>
        <w:t xml:space="preserve">; you are </w:t>
      </w:r>
      <w:r w:rsidR="00F941DD" w:rsidRPr="00EE1BD1">
        <w:rPr>
          <w:lang w:val="en"/>
        </w:rPr>
        <w:t xml:space="preserve">entering a new name and password that </w:t>
      </w:r>
      <w:r>
        <w:rPr>
          <w:lang w:val="en"/>
        </w:rPr>
        <w:t xml:space="preserve">you have </w:t>
      </w:r>
      <w:r w:rsidRPr="00EE1BD1">
        <w:rPr>
          <w:lang w:val="en"/>
        </w:rPr>
        <w:t xml:space="preserve"> defin</w:t>
      </w:r>
      <w:r>
        <w:rPr>
          <w:lang w:val="en"/>
        </w:rPr>
        <w:t>ed</w:t>
      </w:r>
      <w:r w:rsidRPr="00EE1BD1">
        <w:rPr>
          <w:lang w:val="en"/>
        </w:rPr>
        <w:t xml:space="preserve"> </w:t>
      </w:r>
      <w:r w:rsidR="00F941DD" w:rsidRPr="00EE1BD1">
        <w:rPr>
          <w:lang w:val="en"/>
        </w:rPr>
        <w:t xml:space="preserve">now to use later when you access the database. If you selected a server that you created previously, </w:t>
      </w:r>
      <w:r w:rsidRPr="00EE1BD1">
        <w:rPr>
          <w:lang w:val="en"/>
        </w:rPr>
        <w:t>you will</w:t>
      </w:r>
      <w:r w:rsidR="00F941DD" w:rsidRPr="00EE1BD1">
        <w:rPr>
          <w:lang w:val="en"/>
        </w:rPr>
        <w:t xml:space="preserve"> be prompted for the password to the administrative user account you already created.</w:t>
      </w:r>
    </w:p>
    <w:p w14:paraId="246A0562" w14:textId="77777777" w:rsidR="00F941DD" w:rsidRPr="00EE1BD1" w:rsidRDefault="00F941DD" w:rsidP="00004518">
      <w:pPr>
        <w:pStyle w:val="Ln1"/>
        <w:numPr>
          <w:ilvl w:val="0"/>
          <w:numId w:val="368"/>
        </w:numPr>
      </w:pPr>
      <w:r w:rsidRPr="00EE1BD1">
        <w:t xml:space="preserve">Click </w:t>
      </w:r>
      <w:r w:rsidRPr="00750A39">
        <w:rPr>
          <w:b/>
        </w:rPr>
        <w:t>Create</w:t>
      </w:r>
      <w:r w:rsidRPr="00EE1BD1">
        <w:t>.</w:t>
      </w:r>
    </w:p>
    <w:p w14:paraId="125D57BF" w14:textId="1CF46452" w:rsidR="00F941DD" w:rsidRPr="00EE1BD1" w:rsidRDefault="00F941DD" w:rsidP="000B39E7">
      <w:pPr>
        <w:pStyle w:val="Art"/>
        <w:rPr>
          <w:lang w:val="en"/>
        </w:rPr>
      </w:pPr>
      <w:r w:rsidRPr="003F52C0">
        <w:rPr>
          <w:noProof/>
          <w:lang w:val="fr-FR" w:eastAsia="fr-FR"/>
        </w:rPr>
        <w:drawing>
          <wp:inline distT="0" distB="0" distL="0" distR="0" wp14:anchorId="1EEF3A5D" wp14:editId="1EDA4AD0">
            <wp:extent cx="5509895" cy="5711825"/>
            <wp:effectExtent l="0" t="0" r="0" b="3175"/>
            <wp:docPr id="116" name="Picture 116" descr="Create web app on Microsoft Az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Create web app on Microsoft Azure dialo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09895" cy="5711825"/>
                    </a:xfrm>
                    <a:prstGeom prst="rect">
                      <a:avLst/>
                    </a:prstGeom>
                    <a:noFill/>
                    <a:ln>
                      <a:noFill/>
                    </a:ln>
                  </pic:spPr>
                </pic:pic>
              </a:graphicData>
            </a:graphic>
          </wp:inline>
        </w:drawing>
      </w:r>
    </w:p>
    <w:p w14:paraId="21FBF761" w14:textId="2E269E38" w:rsidR="00F941DD" w:rsidRPr="00EE1BD1" w:rsidRDefault="00C92979" w:rsidP="00C57644">
      <w:pPr>
        <w:pStyle w:val="Note"/>
        <w:rPr>
          <w:lang w:val="en"/>
        </w:rPr>
      </w:pPr>
      <w:r w:rsidRPr="00750A39">
        <w:rPr>
          <w:b/>
          <w:lang w:val="en"/>
        </w:rPr>
        <w:t>Note</w:t>
      </w:r>
      <w:r w:rsidR="00494EBA">
        <w:rPr>
          <w:lang w:val="en"/>
        </w:rPr>
        <w:t>:</w:t>
      </w:r>
      <w:r>
        <w:rPr>
          <w:lang w:val="en"/>
        </w:rPr>
        <w:t xml:space="preserve"> </w:t>
      </w:r>
      <w:r w:rsidR="00F941DD" w:rsidRPr="00EE1BD1">
        <w:rPr>
          <w:lang w:val="en"/>
        </w:rPr>
        <w:t xml:space="preserve">Visual Studio creates the solution, the web project, the </w:t>
      </w:r>
      <w:r w:rsidR="009231F8">
        <w:rPr>
          <w:lang w:val="en"/>
        </w:rPr>
        <w:t>W</w:t>
      </w:r>
      <w:r w:rsidR="009231F8" w:rsidRPr="00EE1BD1">
        <w:rPr>
          <w:lang w:val="en"/>
        </w:rPr>
        <w:t xml:space="preserve">eb </w:t>
      </w:r>
      <w:r w:rsidR="009231F8">
        <w:rPr>
          <w:lang w:val="en"/>
        </w:rPr>
        <w:t>A</w:t>
      </w:r>
      <w:r w:rsidR="009231F8" w:rsidRPr="00EE1BD1">
        <w:rPr>
          <w:lang w:val="en"/>
        </w:rPr>
        <w:t xml:space="preserve">pp </w:t>
      </w:r>
      <w:r w:rsidR="00F941DD" w:rsidRPr="00EE1BD1">
        <w:rPr>
          <w:lang w:val="en"/>
        </w:rPr>
        <w:t xml:space="preserve">in Azure, and the Azure SQL </w:t>
      </w:r>
      <w:r>
        <w:rPr>
          <w:lang w:val="en"/>
        </w:rPr>
        <w:t xml:space="preserve">Server </w:t>
      </w:r>
      <w:r w:rsidR="00F941DD" w:rsidRPr="00EE1BD1">
        <w:rPr>
          <w:lang w:val="en"/>
        </w:rPr>
        <w:t>Database instance.</w:t>
      </w:r>
    </w:p>
    <w:p w14:paraId="5A4E1888" w14:textId="70379B3A" w:rsidR="00F941DD" w:rsidRPr="00EE1BD1" w:rsidRDefault="00C92979" w:rsidP="000B39E7">
      <w:pPr>
        <w:pStyle w:val="Ln1"/>
        <w:numPr>
          <w:ilvl w:val="0"/>
          <w:numId w:val="368"/>
        </w:numPr>
      </w:pPr>
      <w:r>
        <w:t>O</w:t>
      </w:r>
      <w:r w:rsidRPr="00EE1BD1">
        <w:t xml:space="preserve">n </w:t>
      </w:r>
      <w:r w:rsidR="00F941DD" w:rsidRPr="00EE1BD1">
        <w:t xml:space="preserve">the </w:t>
      </w:r>
      <w:r w:rsidR="00F941DD" w:rsidRPr="00750A39">
        <w:rPr>
          <w:b/>
        </w:rPr>
        <w:t>Connection</w:t>
      </w:r>
      <w:r>
        <w:t xml:space="preserve"> page of the wizard, </w:t>
      </w:r>
      <w:r w:rsidR="00F941DD" w:rsidRPr="00EE1BD1">
        <w:t xml:space="preserve">click </w:t>
      </w:r>
      <w:r w:rsidR="00F941DD" w:rsidRPr="00750A39">
        <w:rPr>
          <w:b/>
        </w:rPr>
        <w:t>Next</w:t>
      </w:r>
      <w:r w:rsidR="00F941DD" w:rsidRPr="00EE1BD1">
        <w:t>.</w:t>
      </w:r>
    </w:p>
    <w:p w14:paraId="01100083" w14:textId="4C9177E4" w:rsidR="00F941DD" w:rsidRPr="00EE1BD1" w:rsidRDefault="00F941DD" w:rsidP="000B39E7">
      <w:pPr>
        <w:pStyle w:val="Art"/>
        <w:rPr>
          <w:lang w:val="en"/>
        </w:rPr>
      </w:pPr>
      <w:r w:rsidRPr="003F52C0">
        <w:rPr>
          <w:noProof/>
          <w:lang w:val="fr-FR" w:eastAsia="fr-FR"/>
        </w:rPr>
        <w:lastRenderedPageBreak/>
        <w:drawing>
          <wp:inline distT="0" distB="0" distL="0" distR="0" wp14:anchorId="5A9ECAB0" wp14:editId="71EAB1DA">
            <wp:extent cx="5669280" cy="4443532"/>
            <wp:effectExtent l="0" t="0" r="7620" b="0"/>
            <wp:docPr id="115" name="Picture 115" descr="Connect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Connection ste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69280" cy="4443532"/>
                    </a:xfrm>
                    <a:prstGeom prst="rect">
                      <a:avLst/>
                    </a:prstGeom>
                    <a:noFill/>
                    <a:ln>
                      <a:noFill/>
                    </a:ln>
                  </pic:spPr>
                </pic:pic>
              </a:graphicData>
            </a:graphic>
          </wp:inline>
        </w:drawing>
      </w:r>
    </w:p>
    <w:p w14:paraId="5DF052AB" w14:textId="73E6E22F" w:rsidR="00F941DD" w:rsidRPr="00EE1BD1" w:rsidRDefault="00C92979" w:rsidP="000B39E7">
      <w:pPr>
        <w:pStyle w:val="Ln1"/>
        <w:numPr>
          <w:ilvl w:val="0"/>
          <w:numId w:val="368"/>
        </w:numPr>
      </w:pPr>
      <w:r>
        <w:t>O</w:t>
      </w:r>
      <w:r w:rsidRPr="00EE1BD1">
        <w:t xml:space="preserve">n </w:t>
      </w:r>
      <w:r w:rsidR="00F941DD" w:rsidRPr="00EE1BD1">
        <w:t xml:space="preserve">the </w:t>
      </w:r>
      <w:r w:rsidR="00F941DD" w:rsidRPr="00750A39">
        <w:rPr>
          <w:b/>
        </w:rPr>
        <w:t>Settings</w:t>
      </w:r>
      <w:r w:rsidR="00F941DD" w:rsidRPr="00EE1BD1">
        <w:t xml:space="preserve"> </w:t>
      </w:r>
      <w:r>
        <w:t>page of the wizard</w:t>
      </w:r>
      <w:r w:rsidR="00F941DD" w:rsidRPr="00EE1BD1">
        <w:t xml:space="preserve">, clear the </w:t>
      </w:r>
      <w:r w:rsidR="00F941DD" w:rsidRPr="00750A39">
        <w:rPr>
          <w:b/>
        </w:rPr>
        <w:t>Use this connection string</w:t>
      </w:r>
      <w:r w:rsidR="00F941DD" w:rsidRPr="00EE1BD1">
        <w:t xml:space="preserve"> </w:t>
      </w:r>
      <w:r w:rsidR="00F941DD" w:rsidRPr="00750A39">
        <w:rPr>
          <w:b/>
        </w:rPr>
        <w:t>at runtime</w:t>
      </w:r>
      <w:r w:rsidR="00F941DD" w:rsidRPr="00EE1BD1">
        <w:t xml:space="preserve"> check box, and then click </w:t>
      </w:r>
      <w:r w:rsidR="00F941DD" w:rsidRPr="00750A39">
        <w:rPr>
          <w:b/>
        </w:rPr>
        <w:t>Next</w:t>
      </w:r>
      <w:r w:rsidR="00F941DD" w:rsidRPr="00EE1BD1">
        <w:t>.</w:t>
      </w:r>
    </w:p>
    <w:p w14:paraId="67A042FC" w14:textId="6CD36B7B" w:rsidR="00F941DD" w:rsidRPr="00EE1BD1" w:rsidRDefault="00F941DD" w:rsidP="000B39E7">
      <w:pPr>
        <w:pStyle w:val="Art"/>
        <w:rPr>
          <w:lang w:val="en"/>
        </w:rPr>
      </w:pPr>
      <w:r w:rsidRPr="003F52C0">
        <w:rPr>
          <w:noProof/>
          <w:lang w:val="fr-FR" w:eastAsia="fr-FR"/>
        </w:rPr>
        <w:lastRenderedPageBreak/>
        <w:drawing>
          <wp:inline distT="0" distB="0" distL="0" distR="0" wp14:anchorId="18D2B807" wp14:editId="7CB4F4FD">
            <wp:extent cx="4630748" cy="4190337"/>
            <wp:effectExtent l="0" t="0" r="0" b="1270"/>
            <wp:docPr id="114" name="Picture 114" descr="Settings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Settings ste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41518" cy="4200082"/>
                    </a:xfrm>
                    <a:prstGeom prst="rect">
                      <a:avLst/>
                    </a:prstGeom>
                    <a:noFill/>
                    <a:ln>
                      <a:noFill/>
                    </a:ln>
                  </pic:spPr>
                </pic:pic>
              </a:graphicData>
            </a:graphic>
          </wp:inline>
        </w:drawing>
      </w:r>
    </w:p>
    <w:p w14:paraId="0A36B330" w14:textId="7ACD2D05" w:rsidR="00F941DD" w:rsidRPr="00EE1BD1" w:rsidRDefault="00F941DD" w:rsidP="00750A39">
      <w:pPr>
        <w:rPr>
          <w:lang w:val="en"/>
        </w:rPr>
      </w:pPr>
      <w:r w:rsidRPr="00EE1BD1">
        <w:rPr>
          <w:lang w:val="en"/>
        </w:rPr>
        <w:t xml:space="preserve">You don't need to use the </w:t>
      </w:r>
      <w:r w:rsidR="008405C8">
        <w:rPr>
          <w:lang w:val="en"/>
        </w:rPr>
        <w:t>P</w:t>
      </w:r>
      <w:r w:rsidR="008405C8" w:rsidRPr="00EE1BD1">
        <w:rPr>
          <w:lang w:val="en"/>
        </w:rPr>
        <w:t xml:space="preserve">ublish </w:t>
      </w:r>
      <w:r w:rsidR="008405C8">
        <w:rPr>
          <w:lang w:val="en"/>
        </w:rPr>
        <w:t xml:space="preserve">Web wizard </w:t>
      </w:r>
      <w:r w:rsidRPr="00EE1BD1">
        <w:rPr>
          <w:lang w:val="en"/>
        </w:rPr>
        <w:t xml:space="preserve">to set the SQL </w:t>
      </w:r>
      <w:r w:rsidR="008405C8">
        <w:rPr>
          <w:lang w:val="en"/>
        </w:rPr>
        <w:t xml:space="preserve">Server </w:t>
      </w:r>
      <w:r w:rsidRPr="00EE1BD1">
        <w:rPr>
          <w:lang w:val="en"/>
        </w:rPr>
        <w:t>connection string because you'll set that value in the Azure environment later.</w:t>
      </w:r>
    </w:p>
    <w:p w14:paraId="114A9E19" w14:textId="77777777" w:rsidR="008405C8" w:rsidRDefault="00F941DD" w:rsidP="00750A39">
      <w:pPr>
        <w:rPr>
          <w:lang w:val="en"/>
        </w:rPr>
      </w:pPr>
      <w:r w:rsidRPr="00EE1BD1">
        <w:rPr>
          <w:lang w:val="en"/>
        </w:rPr>
        <w:t>You can ignore the warnings on this page.</w:t>
      </w:r>
    </w:p>
    <w:p w14:paraId="6DB0F2B4" w14:textId="77777777" w:rsidR="008405C8" w:rsidRDefault="008405C8" w:rsidP="00750A39">
      <w:pPr>
        <w:rPr>
          <w:lang w:val="en"/>
        </w:rPr>
      </w:pPr>
    </w:p>
    <w:p w14:paraId="6F84F2A7" w14:textId="2C4522E9" w:rsidR="00F941DD" w:rsidRPr="00EE1BD1" w:rsidRDefault="00F941DD" w:rsidP="00750A39">
      <w:pPr>
        <w:rPr>
          <w:lang w:val="en"/>
        </w:rPr>
      </w:pPr>
    </w:p>
    <w:p w14:paraId="5A5DF60A" w14:textId="35BF9032" w:rsidR="00F941DD" w:rsidRPr="00EE1BD1" w:rsidRDefault="00B35B6D" w:rsidP="00C57644">
      <w:pPr>
        <w:pStyle w:val="Note"/>
        <w:rPr>
          <w:lang w:val="en"/>
        </w:rPr>
      </w:pPr>
      <w:r w:rsidRPr="00750A39">
        <w:rPr>
          <w:b/>
          <w:lang w:val="en"/>
        </w:rPr>
        <w:t>Note</w:t>
      </w:r>
      <w:r w:rsidR="00494EBA">
        <w:rPr>
          <w:lang w:val="en"/>
        </w:rPr>
        <w:t>:</w:t>
      </w:r>
      <w:r>
        <w:rPr>
          <w:lang w:val="en"/>
        </w:rPr>
        <w:t xml:space="preserve"> </w:t>
      </w:r>
      <w:r w:rsidR="00F941DD" w:rsidRPr="00EE1BD1">
        <w:rPr>
          <w:lang w:val="en"/>
        </w:rPr>
        <w:t>Normally the storage account you use when running in Azure would be different from the one you use when running locally, but for this tutorial</w:t>
      </w:r>
      <w:r w:rsidR="008405C8">
        <w:rPr>
          <w:lang w:val="en"/>
        </w:rPr>
        <w:t>,</w:t>
      </w:r>
      <w:r w:rsidR="00F941DD" w:rsidRPr="00EE1BD1">
        <w:rPr>
          <w:lang w:val="en"/>
        </w:rPr>
        <w:t xml:space="preserve"> you're using the same one in both environments. So the AzureWebJobsStorage connection string does not need to be transformed. Even if you want to use a different storage account in the cloud, you wouldn't need to transform the connection string because the app will use an Azure environment setting when it runs in Azure. You'll see this later in the tutorial.</w:t>
      </w:r>
    </w:p>
    <w:p w14:paraId="61B4C3C2" w14:textId="41F15B52" w:rsidR="00F941DD" w:rsidRPr="00EE1BD1" w:rsidRDefault="00F941DD" w:rsidP="00C57644">
      <w:pPr>
        <w:pStyle w:val="Note"/>
        <w:rPr>
          <w:lang w:val="en"/>
        </w:rPr>
      </w:pPr>
      <w:r w:rsidRPr="00EE1BD1">
        <w:rPr>
          <w:lang w:val="en"/>
        </w:rPr>
        <w:t>For this tutorial</w:t>
      </w:r>
      <w:r w:rsidR="008405C8">
        <w:rPr>
          <w:lang w:val="en"/>
        </w:rPr>
        <w:t>,</w:t>
      </w:r>
      <w:r w:rsidRPr="00EE1BD1">
        <w:rPr>
          <w:lang w:val="en"/>
        </w:rPr>
        <w:t xml:space="preserve"> you aren't going to be making changes to the data model used for the ContosoAdsContext database, so there is no need to use Entity Framework Code First Migrations for deployment. </w:t>
      </w:r>
      <w:r w:rsidR="008405C8" w:rsidRPr="00EE1BD1">
        <w:rPr>
          <w:lang w:val="en"/>
        </w:rPr>
        <w:t xml:space="preserve">Entity Framework </w:t>
      </w:r>
      <w:r w:rsidRPr="00EE1BD1">
        <w:rPr>
          <w:lang w:val="en"/>
        </w:rPr>
        <w:t xml:space="preserve">Code First will automatically create a new database the first time the app tries to access SQL </w:t>
      </w:r>
      <w:r w:rsidR="008405C8">
        <w:rPr>
          <w:lang w:val="en"/>
        </w:rPr>
        <w:t xml:space="preserve">Server </w:t>
      </w:r>
      <w:r w:rsidRPr="00EE1BD1">
        <w:rPr>
          <w:lang w:val="en"/>
        </w:rPr>
        <w:t>data.</w:t>
      </w:r>
    </w:p>
    <w:p w14:paraId="6EC6D96B" w14:textId="77777777" w:rsidR="00F941DD" w:rsidRPr="00EE1BD1" w:rsidRDefault="00F941DD" w:rsidP="00750A39">
      <w:pPr>
        <w:rPr>
          <w:lang w:val="en"/>
        </w:rPr>
      </w:pPr>
      <w:r w:rsidRPr="00EE1BD1">
        <w:rPr>
          <w:lang w:val="en"/>
        </w:rPr>
        <w:t xml:space="preserve">For this tutorial, the default values of the options under File Publish Options are fine. </w:t>
      </w:r>
    </w:p>
    <w:p w14:paraId="5D8FC5F2" w14:textId="1B2FDB6F" w:rsidR="00F941DD" w:rsidRPr="00EE1BD1" w:rsidRDefault="008405C8" w:rsidP="000B39E7">
      <w:pPr>
        <w:pStyle w:val="Ln1"/>
        <w:numPr>
          <w:ilvl w:val="0"/>
          <w:numId w:val="368"/>
        </w:numPr>
      </w:pPr>
      <w:r>
        <w:lastRenderedPageBreak/>
        <w:t>O</w:t>
      </w:r>
      <w:r w:rsidRPr="00EE1BD1">
        <w:t xml:space="preserve">n </w:t>
      </w:r>
      <w:r w:rsidR="00F941DD" w:rsidRPr="00EE1BD1">
        <w:t xml:space="preserve">the Preview </w:t>
      </w:r>
      <w:r>
        <w:t>page of the wizard</w:t>
      </w:r>
      <w:r w:rsidR="00F941DD" w:rsidRPr="00EE1BD1">
        <w:t xml:space="preserve">, click </w:t>
      </w:r>
      <w:r w:rsidR="00F941DD" w:rsidRPr="00750A39">
        <w:rPr>
          <w:b/>
        </w:rPr>
        <w:t>Start Preview</w:t>
      </w:r>
      <w:r w:rsidR="00F941DD" w:rsidRPr="00EE1BD1">
        <w:t>.</w:t>
      </w:r>
    </w:p>
    <w:p w14:paraId="6FA9BA4A" w14:textId="34192F6F" w:rsidR="00F941DD" w:rsidRPr="00EE1BD1" w:rsidRDefault="00F941DD" w:rsidP="000B39E7">
      <w:pPr>
        <w:pStyle w:val="Art"/>
        <w:rPr>
          <w:lang w:val="en"/>
        </w:rPr>
      </w:pPr>
      <w:r w:rsidRPr="003F52C0">
        <w:rPr>
          <w:noProof/>
          <w:lang w:val="fr-FR" w:eastAsia="fr-FR"/>
        </w:rPr>
        <w:drawing>
          <wp:inline distT="0" distB="0" distL="0" distR="0" wp14:anchorId="66EAA235" wp14:editId="320A481A">
            <wp:extent cx="5669280" cy="5130098"/>
            <wp:effectExtent l="0" t="0" r="7620" b="0"/>
            <wp:docPr id="113" name="Picture 113" descr="Click Start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Click Start Preview"/>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69280" cy="5130098"/>
                    </a:xfrm>
                    <a:prstGeom prst="rect">
                      <a:avLst/>
                    </a:prstGeom>
                    <a:noFill/>
                    <a:ln>
                      <a:noFill/>
                    </a:ln>
                  </pic:spPr>
                </pic:pic>
              </a:graphicData>
            </a:graphic>
          </wp:inline>
        </w:drawing>
      </w:r>
    </w:p>
    <w:p w14:paraId="5D5C9FDE" w14:textId="40C53064" w:rsidR="00F941DD" w:rsidRPr="00EE1BD1" w:rsidRDefault="008405C8" w:rsidP="00C57644">
      <w:pPr>
        <w:pStyle w:val="Note"/>
        <w:rPr>
          <w:lang w:val="en"/>
        </w:rPr>
      </w:pPr>
      <w:r w:rsidRPr="00750A39">
        <w:rPr>
          <w:b/>
          <w:lang w:val="en"/>
        </w:rPr>
        <w:t>Note</w:t>
      </w:r>
      <w:r w:rsidR="00494EBA">
        <w:rPr>
          <w:lang w:val="en"/>
        </w:rPr>
        <w:t>:</w:t>
      </w:r>
      <w:r>
        <w:rPr>
          <w:lang w:val="en"/>
        </w:rPr>
        <w:t xml:space="preserve"> </w:t>
      </w:r>
      <w:r w:rsidR="00F941DD" w:rsidRPr="00EE1BD1">
        <w:rPr>
          <w:lang w:val="en"/>
        </w:rPr>
        <w:t>You can ignore the warning about no databases being published. Entity Framework Code First will create the database; it doesn't need to be published.</w:t>
      </w:r>
    </w:p>
    <w:p w14:paraId="456DF292" w14:textId="5A3F5E8F" w:rsidR="00F941DD" w:rsidRPr="00EE1BD1" w:rsidRDefault="008405C8" w:rsidP="00C57644">
      <w:pPr>
        <w:pStyle w:val="Note"/>
        <w:rPr>
          <w:lang w:val="en"/>
        </w:rPr>
      </w:pPr>
      <w:r>
        <w:rPr>
          <w:lang w:val="en"/>
        </w:rPr>
        <w:t>T</w:t>
      </w:r>
      <w:r w:rsidRPr="00EE1BD1">
        <w:rPr>
          <w:lang w:val="en"/>
        </w:rPr>
        <w:t xml:space="preserve">he </w:t>
      </w:r>
      <w:r w:rsidR="00F941DD" w:rsidRPr="00EE1BD1">
        <w:rPr>
          <w:lang w:val="en"/>
        </w:rPr>
        <w:t xml:space="preserve">preview window shows that binaries and configuration files from the WebJob project will be copied to the </w:t>
      </w:r>
      <w:r w:rsidR="00F941DD" w:rsidRPr="00EE1BD1">
        <w:rPr>
          <w:i/>
          <w:iCs/>
          <w:lang w:val="en"/>
        </w:rPr>
        <w:t>app_data\jobs\continuous</w:t>
      </w:r>
      <w:r w:rsidR="00F941DD" w:rsidRPr="00EE1BD1">
        <w:rPr>
          <w:lang w:val="en"/>
        </w:rPr>
        <w:t xml:space="preserve"> folder of the </w:t>
      </w:r>
      <w:r w:rsidR="009231F8">
        <w:rPr>
          <w:lang w:val="en"/>
        </w:rPr>
        <w:t>W</w:t>
      </w:r>
      <w:r w:rsidR="009231F8" w:rsidRPr="00EE1BD1">
        <w:rPr>
          <w:lang w:val="en"/>
        </w:rPr>
        <w:t xml:space="preserve">eb </w:t>
      </w:r>
      <w:r w:rsidR="009231F8">
        <w:rPr>
          <w:lang w:val="en"/>
        </w:rPr>
        <w:t>A</w:t>
      </w:r>
      <w:r w:rsidR="009231F8" w:rsidRPr="00EE1BD1">
        <w:rPr>
          <w:lang w:val="en"/>
        </w:rPr>
        <w:t>pp</w:t>
      </w:r>
      <w:r w:rsidR="00F941DD" w:rsidRPr="00EE1BD1">
        <w:rPr>
          <w:lang w:val="en"/>
        </w:rPr>
        <w:t>.</w:t>
      </w:r>
    </w:p>
    <w:p w14:paraId="25FFAC99" w14:textId="7690B15F" w:rsidR="00F941DD" w:rsidRPr="00EE1BD1" w:rsidRDefault="00F941DD" w:rsidP="000B39E7">
      <w:pPr>
        <w:pStyle w:val="Art"/>
        <w:rPr>
          <w:lang w:val="en"/>
        </w:rPr>
      </w:pPr>
      <w:r w:rsidRPr="003F52C0">
        <w:rPr>
          <w:noProof/>
          <w:lang w:val="fr-FR" w:eastAsia="fr-FR"/>
        </w:rPr>
        <w:lastRenderedPageBreak/>
        <w:drawing>
          <wp:inline distT="0" distB="0" distL="0" distR="0" wp14:anchorId="525DB7E6" wp14:editId="35E88B26">
            <wp:extent cx="4911931" cy="4444779"/>
            <wp:effectExtent l="0" t="0" r="3175" b="0"/>
            <wp:docPr id="112" name="Picture 112" descr="WebJobs files in previe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WebJobs files in preview window"/>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23157" cy="4454937"/>
                    </a:xfrm>
                    <a:prstGeom prst="rect">
                      <a:avLst/>
                    </a:prstGeom>
                    <a:noFill/>
                    <a:ln>
                      <a:noFill/>
                    </a:ln>
                  </pic:spPr>
                </pic:pic>
              </a:graphicData>
            </a:graphic>
          </wp:inline>
        </w:drawing>
      </w:r>
    </w:p>
    <w:p w14:paraId="5C8D3017" w14:textId="77777777" w:rsidR="00F941DD" w:rsidRPr="00EE1BD1" w:rsidRDefault="00F941DD" w:rsidP="000B39E7">
      <w:pPr>
        <w:pStyle w:val="Ln1"/>
        <w:numPr>
          <w:ilvl w:val="0"/>
          <w:numId w:val="368"/>
        </w:numPr>
      </w:pPr>
      <w:r w:rsidRPr="00EE1BD1">
        <w:t xml:space="preserve">Click </w:t>
      </w:r>
      <w:r w:rsidRPr="00750A39">
        <w:rPr>
          <w:b/>
        </w:rPr>
        <w:t>Publish</w:t>
      </w:r>
      <w:r w:rsidRPr="00EE1BD1">
        <w:t>.</w:t>
      </w:r>
    </w:p>
    <w:p w14:paraId="2F7AB946" w14:textId="77777777" w:rsidR="00F941DD" w:rsidRPr="00EE1BD1" w:rsidRDefault="00F941DD" w:rsidP="00C57644">
      <w:pPr>
        <w:pStyle w:val="Note"/>
        <w:rPr>
          <w:lang w:val="en"/>
        </w:rPr>
      </w:pPr>
      <w:r w:rsidRPr="00EE1BD1">
        <w:rPr>
          <w:lang w:val="en"/>
        </w:rPr>
        <w:t xml:space="preserve">Visual Studio deploys the application and opens the home page URL in the browser. </w:t>
      </w:r>
    </w:p>
    <w:p w14:paraId="122280E2" w14:textId="10CB2A3B" w:rsidR="00F941DD" w:rsidRPr="00EE1BD1" w:rsidRDefault="00F941DD" w:rsidP="00C57644">
      <w:pPr>
        <w:pStyle w:val="Note"/>
        <w:rPr>
          <w:lang w:val="en"/>
        </w:rPr>
      </w:pPr>
      <w:r w:rsidRPr="00EE1BD1">
        <w:rPr>
          <w:lang w:val="en"/>
        </w:rPr>
        <w:t xml:space="preserve">You won't be able to use the </w:t>
      </w:r>
      <w:r w:rsidR="009231F8">
        <w:rPr>
          <w:lang w:val="en"/>
        </w:rPr>
        <w:t>W</w:t>
      </w:r>
      <w:r w:rsidR="009231F8" w:rsidRPr="00EE1BD1">
        <w:rPr>
          <w:lang w:val="en"/>
        </w:rPr>
        <w:t xml:space="preserve">eb </w:t>
      </w:r>
      <w:r w:rsidR="009231F8">
        <w:rPr>
          <w:lang w:val="en"/>
        </w:rPr>
        <w:t>A</w:t>
      </w:r>
      <w:r w:rsidR="009231F8" w:rsidRPr="00EE1BD1">
        <w:rPr>
          <w:lang w:val="en"/>
        </w:rPr>
        <w:t xml:space="preserve">pp </w:t>
      </w:r>
      <w:r w:rsidRPr="00EE1BD1">
        <w:rPr>
          <w:lang w:val="en"/>
        </w:rPr>
        <w:t xml:space="preserve">until you set connection strings in the Azure environment in the next section. You'll see either an error page or the home page depending on </w:t>
      </w:r>
      <w:r w:rsidR="009231F8">
        <w:rPr>
          <w:lang w:val="en"/>
        </w:rPr>
        <w:t>W</w:t>
      </w:r>
      <w:r w:rsidRPr="00EE1BD1">
        <w:rPr>
          <w:lang w:val="en"/>
        </w:rPr>
        <w:t xml:space="preserve">eb </w:t>
      </w:r>
      <w:r w:rsidR="009231F8">
        <w:rPr>
          <w:lang w:val="en"/>
        </w:rPr>
        <w:t>A</w:t>
      </w:r>
      <w:r w:rsidR="009231F8" w:rsidRPr="00EE1BD1">
        <w:rPr>
          <w:lang w:val="en"/>
        </w:rPr>
        <w:t xml:space="preserve">pp </w:t>
      </w:r>
      <w:r w:rsidRPr="00EE1BD1">
        <w:rPr>
          <w:lang w:val="en"/>
        </w:rPr>
        <w:t>and database creation options you chose earlier.</w:t>
      </w:r>
    </w:p>
    <w:p w14:paraId="50B71865" w14:textId="27558035" w:rsidR="00F941DD" w:rsidRPr="00EE1BD1" w:rsidRDefault="00F941DD" w:rsidP="00C57644">
      <w:pPr>
        <w:pStyle w:val="Note"/>
        <w:rPr>
          <w:lang w:val="en"/>
        </w:rPr>
      </w:pPr>
      <w:bookmarkStart w:id="55" w:name="configure-the-web-app-to-use-your-azure-"/>
      <w:bookmarkEnd w:id="55"/>
      <w:r w:rsidRPr="00EE1BD1">
        <w:rPr>
          <w:lang w:val="en"/>
        </w:rPr>
        <w:t xml:space="preserve">Configure the </w:t>
      </w:r>
      <w:r w:rsidR="009231F8">
        <w:rPr>
          <w:lang w:val="en"/>
        </w:rPr>
        <w:t>W</w:t>
      </w:r>
      <w:r w:rsidRPr="00EE1BD1">
        <w:rPr>
          <w:lang w:val="en"/>
        </w:rPr>
        <w:t xml:space="preserve">eb </w:t>
      </w:r>
      <w:r w:rsidR="009231F8">
        <w:rPr>
          <w:lang w:val="en"/>
        </w:rPr>
        <w:t>A</w:t>
      </w:r>
      <w:r w:rsidR="009231F8" w:rsidRPr="00EE1BD1">
        <w:rPr>
          <w:lang w:val="en"/>
        </w:rPr>
        <w:t xml:space="preserve">pp </w:t>
      </w:r>
      <w:r w:rsidRPr="00EE1BD1">
        <w:rPr>
          <w:lang w:val="en"/>
        </w:rPr>
        <w:t xml:space="preserve">to use your Azure SQL </w:t>
      </w:r>
      <w:r w:rsidR="008405C8">
        <w:rPr>
          <w:lang w:val="en"/>
        </w:rPr>
        <w:t xml:space="preserve">Server </w:t>
      </w:r>
      <w:r w:rsidRPr="00EE1BD1">
        <w:rPr>
          <w:lang w:val="en"/>
        </w:rPr>
        <w:t>database and storage account.</w:t>
      </w:r>
    </w:p>
    <w:p w14:paraId="1B2FC0AC" w14:textId="06BE27C9" w:rsidR="00F941DD" w:rsidRPr="00623F6B" w:rsidRDefault="00F941DD" w:rsidP="00C57644">
      <w:pPr>
        <w:pStyle w:val="Note"/>
        <w:rPr>
          <w:rFonts w:cs="Segoe UI"/>
          <w:lang w:val="en"/>
        </w:rPr>
      </w:pPr>
      <w:r w:rsidRPr="00EE1BD1">
        <w:rPr>
          <w:lang w:val="en"/>
        </w:rPr>
        <w:t xml:space="preserve">It's a security best practice </w:t>
      </w:r>
      <w:r w:rsidRPr="00623F6B">
        <w:rPr>
          <w:lang w:val="en"/>
        </w:rPr>
        <w:t xml:space="preserve">to </w:t>
      </w:r>
      <w:hyperlink r:id="rId133" w:anchor="secrets" w:history="1">
        <w:r w:rsidRPr="00750A39">
          <w:rPr>
            <w:rStyle w:val="Hyperlink"/>
            <w:rFonts w:cs="Segoe UI"/>
            <w:lang w:val="en"/>
          </w:rPr>
          <w:t>avoid putting sensitive information such as connection strings in files that are stored in source code repositories</w:t>
        </w:r>
      </w:hyperlink>
      <w:r w:rsidRPr="00623F6B">
        <w:rPr>
          <w:rFonts w:cs="Segoe UI"/>
          <w:lang w:val="en"/>
        </w:rPr>
        <w:t xml:space="preserve">. </w:t>
      </w:r>
      <w:r w:rsidRPr="00EE1BD1">
        <w:rPr>
          <w:lang w:val="en"/>
        </w:rPr>
        <w:t>Azure provides a way to do that</w:t>
      </w:r>
      <w:r w:rsidR="008405C8">
        <w:rPr>
          <w:lang w:val="en"/>
        </w:rPr>
        <w:t>.</w:t>
      </w:r>
      <w:r w:rsidRPr="00EE1BD1">
        <w:rPr>
          <w:lang w:val="en"/>
        </w:rPr>
        <w:t xml:space="preserve"> </w:t>
      </w:r>
      <w:r w:rsidR="008405C8">
        <w:rPr>
          <w:lang w:val="en"/>
        </w:rPr>
        <w:t>Y</w:t>
      </w:r>
      <w:r w:rsidR="008405C8" w:rsidRPr="00EE1BD1">
        <w:rPr>
          <w:lang w:val="en"/>
        </w:rPr>
        <w:t xml:space="preserve">ou </w:t>
      </w:r>
      <w:r w:rsidRPr="00EE1BD1">
        <w:rPr>
          <w:lang w:val="en"/>
        </w:rPr>
        <w:t xml:space="preserve">can set connection string and other setting values in the Azure environment, and ASP.NET configuration APIs automatically pick up these values when the app runs in Azure. You can set these values in Azure by using Server Explorer, the portal, Windows PowerShell, or the cross-platform command-line interface. For more information, </w:t>
      </w:r>
      <w:r w:rsidRPr="00623F6B">
        <w:rPr>
          <w:rFonts w:cs="Segoe UI"/>
          <w:lang w:val="en"/>
        </w:rPr>
        <w:t xml:space="preserve">see </w:t>
      </w:r>
      <w:hyperlink r:id="rId134" w:history="1">
        <w:r w:rsidRPr="00750A39">
          <w:rPr>
            <w:rStyle w:val="Hyperlink"/>
            <w:rFonts w:cs="Segoe UI"/>
            <w:lang w:val="en"/>
          </w:rPr>
          <w:t>How Application Strings and Connection Strings Work</w:t>
        </w:r>
      </w:hyperlink>
      <w:r w:rsidRPr="00623F6B">
        <w:rPr>
          <w:rFonts w:cs="Segoe UI"/>
          <w:lang w:val="en"/>
        </w:rPr>
        <w:t>.</w:t>
      </w:r>
    </w:p>
    <w:p w14:paraId="0909DEE2" w14:textId="77777777" w:rsidR="00B35B6D" w:rsidRPr="00EE1BD1" w:rsidRDefault="00B35B6D" w:rsidP="009D2105">
      <w:pPr>
        <w:spacing w:after="0" w:line="240" w:lineRule="auto"/>
        <w:ind w:left="0"/>
        <w:rPr>
          <w:lang w:val="en"/>
        </w:rPr>
      </w:pPr>
    </w:p>
    <w:p w14:paraId="11FF4221" w14:textId="6698BD70" w:rsidR="00F941DD" w:rsidRPr="00EE1BD1" w:rsidRDefault="00F941DD" w:rsidP="00750A39">
      <w:pPr>
        <w:rPr>
          <w:lang w:val="en"/>
        </w:rPr>
      </w:pPr>
      <w:r w:rsidRPr="00EE1BD1">
        <w:rPr>
          <w:lang w:val="en"/>
        </w:rPr>
        <w:t>In this section</w:t>
      </w:r>
      <w:r w:rsidR="00004518">
        <w:rPr>
          <w:lang w:val="en"/>
        </w:rPr>
        <w:t>,</w:t>
      </w:r>
      <w:r w:rsidRPr="00EE1BD1">
        <w:rPr>
          <w:lang w:val="en"/>
        </w:rPr>
        <w:t xml:space="preserve"> you use Server Explorer to set connection string values in Azure.</w:t>
      </w:r>
    </w:p>
    <w:p w14:paraId="1EBFA868" w14:textId="308BAF36" w:rsidR="00C10225" w:rsidRPr="00004518" w:rsidRDefault="00F941DD">
      <w:pPr>
        <w:pStyle w:val="Ln1"/>
      </w:pPr>
      <w:r w:rsidRPr="00004518">
        <w:t xml:space="preserve">In Server Explorer, </w:t>
      </w:r>
      <w:r w:rsidR="008405C8" w:rsidRPr="00004518">
        <w:t xml:space="preserve">under the Web Apps node, </w:t>
      </w:r>
      <w:r w:rsidRPr="00004518">
        <w:t xml:space="preserve">right-click your </w:t>
      </w:r>
      <w:r w:rsidR="009231F8" w:rsidRPr="00004518">
        <w:t>Web App</w:t>
      </w:r>
      <w:r w:rsidRPr="00004518">
        <w:t>, and then click View Settings.</w:t>
      </w:r>
      <w:r w:rsidR="00C10225" w:rsidRPr="00004518">
        <w:t xml:space="preserve"> </w:t>
      </w:r>
    </w:p>
    <w:p w14:paraId="6588C31A" w14:textId="77777777" w:rsidR="00F941DD" w:rsidRPr="00004518" w:rsidRDefault="00F941DD" w:rsidP="000B39E7">
      <w:pPr>
        <w:pStyle w:val="Ln1"/>
        <w:numPr>
          <w:ilvl w:val="0"/>
          <w:numId w:val="0"/>
        </w:numPr>
        <w:ind w:left="1080"/>
      </w:pPr>
      <w:r w:rsidRPr="00004518">
        <w:t>The Azure Web App window opens on the Configuration tab.</w:t>
      </w:r>
    </w:p>
    <w:p w14:paraId="4AB1B382" w14:textId="77777777" w:rsidR="00F941DD" w:rsidRPr="00004518" w:rsidRDefault="00F941DD">
      <w:pPr>
        <w:pStyle w:val="Ln1"/>
      </w:pPr>
      <w:r w:rsidRPr="00004518">
        <w:t>Change the name of the DefaultConnection connection string to ContosoAdsContext.</w:t>
      </w:r>
    </w:p>
    <w:p w14:paraId="1E404DC2" w14:textId="204B4C1B" w:rsidR="00F941DD" w:rsidRPr="00004518" w:rsidRDefault="00F941DD" w:rsidP="000B39E7">
      <w:pPr>
        <w:pStyle w:val="Ln1"/>
        <w:numPr>
          <w:ilvl w:val="0"/>
          <w:numId w:val="0"/>
        </w:numPr>
        <w:ind w:left="1080"/>
      </w:pPr>
      <w:r w:rsidRPr="00004518">
        <w:t xml:space="preserve">Azure automatically created this connection string when you created the </w:t>
      </w:r>
      <w:r w:rsidR="009231F8" w:rsidRPr="00004518">
        <w:t xml:space="preserve">Web App </w:t>
      </w:r>
      <w:r w:rsidRPr="00004518">
        <w:t>with an associated database, so it already has the right connection string value.</w:t>
      </w:r>
      <w:r w:rsidR="00DD744D" w:rsidRPr="00004518">
        <w:t xml:space="preserve"> </w:t>
      </w:r>
      <w:r w:rsidRPr="00004518">
        <w:t>You're changing just the name to what your code is looking for.</w:t>
      </w:r>
    </w:p>
    <w:p w14:paraId="23F3C28D" w14:textId="2FF3B533" w:rsidR="00F941DD" w:rsidRPr="00EE1BD1" w:rsidRDefault="00F941DD">
      <w:pPr>
        <w:pStyle w:val="Ln1"/>
      </w:pPr>
      <w:r w:rsidRPr="00004518">
        <w:t xml:space="preserve">Add two new connection strings, named AzureWebJobsStorage and AzureWebJobsDashboard. Set </w:t>
      </w:r>
      <w:r w:rsidR="00623F6B" w:rsidRPr="00004518">
        <w:t xml:space="preserve">the </w:t>
      </w:r>
      <w:r w:rsidRPr="00004518">
        <w:t>type to Custom, and set the connection string value to the same value that you used earlier for the Web.config and App.config files. (Make sure you include the entire connection string, not just the access key, and don't include the quotation marks.)</w:t>
      </w:r>
    </w:p>
    <w:p w14:paraId="597B621B" w14:textId="337B2332" w:rsidR="00F941DD" w:rsidRPr="00EE1BD1" w:rsidRDefault="00F941DD" w:rsidP="00C57644">
      <w:pPr>
        <w:pStyle w:val="Note"/>
        <w:rPr>
          <w:lang w:val="en"/>
        </w:rPr>
      </w:pPr>
      <w:r w:rsidRPr="00EE1BD1">
        <w:rPr>
          <w:lang w:val="en"/>
        </w:rPr>
        <w:t>These connection strings are used by the WebJobs SDK, one for application data and one for logging. As you saw earlier, the one for application data is also used by the web front</w:t>
      </w:r>
      <w:r w:rsidR="00623F6B">
        <w:rPr>
          <w:lang w:val="en"/>
        </w:rPr>
        <w:t xml:space="preserve"> </w:t>
      </w:r>
      <w:r w:rsidRPr="00EE1BD1">
        <w:rPr>
          <w:lang w:val="en"/>
        </w:rPr>
        <w:t>end code.</w:t>
      </w:r>
    </w:p>
    <w:p w14:paraId="6D6F7934" w14:textId="77777777" w:rsidR="00F941DD" w:rsidRPr="00EE1BD1" w:rsidRDefault="00F941DD" w:rsidP="000B39E7">
      <w:pPr>
        <w:pStyle w:val="Ln1"/>
        <w:numPr>
          <w:ilvl w:val="0"/>
          <w:numId w:val="368"/>
        </w:numPr>
      </w:pPr>
      <w:r w:rsidRPr="00EE1BD1">
        <w:t xml:space="preserve">Click </w:t>
      </w:r>
      <w:r w:rsidRPr="00750A39">
        <w:rPr>
          <w:b/>
        </w:rPr>
        <w:t>Save</w:t>
      </w:r>
      <w:r w:rsidRPr="00EE1BD1">
        <w:t>.</w:t>
      </w:r>
    </w:p>
    <w:p w14:paraId="6889A019" w14:textId="1104CF40" w:rsidR="00F941DD" w:rsidRPr="00EE1BD1" w:rsidRDefault="00F941DD" w:rsidP="000B39E7">
      <w:pPr>
        <w:pStyle w:val="Art"/>
        <w:rPr>
          <w:lang w:val="en"/>
        </w:rPr>
      </w:pPr>
      <w:r w:rsidRPr="003F52C0">
        <w:rPr>
          <w:noProof/>
          <w:lang w:val="fr-FR" w:eastAsia="fr-FR"/>
        </w:rPr>
        <w:drawing>
          <wp:inline distT="0" distB="0" distL="0" distR="0" wp14:anchorId="7064DAED" wp14:editId="0661AD06">
            <wp:extent cx="3731015" cy="3816627"/>
            <wp:effectExtent l="0" t="0" r="3175" b="0"/>
            <wp:docPr id="111" name="Picture 111" descr="Connection strings in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Connection strings in Azure portal"/>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43677" cy="3829580"/>
                    </a:xfrm>
                    <a:prstGeom prst="rect">
                      <a:avLst/>
                    </a:prstGeom>
                    <a:noFill/>
                    <a:ln>
                      <a:noFill/>
                    </a:ln>
                  </pic:spPr>
                </pic:pic>
              </a:graphicData>
            </a:graphic>
          </wp:inline>
        </w:drawing>
      </w:r>
    </w:p>
    <w:p w14:paraId="02CFC19E" w14:textId="300623E5" w:rsidR="00F941DD" w:rsidRPr="00EE1BD1" w:rsidRDefault="00F941DD" w:rsidP="000B39E7">
      <w:pPr>
        <w:pStyle w:val="Ln1"/>
        <w:numPr>
          <w:ilvl w:val="0"/>
          <w:numId w:val="368"/>
        </w:numPr>
      </w:pPr>
      <w:r w:rsidRPr="00EE1BD1">
        <w:lastRenderedPageBreak/>
        <w:t xml:space="preserve">In </w:t>
      </w:r>
      <w:r w:rsidRPr="00750A39">
        <w:rPr>
          <w:b/>
        </w:rPr>
        <w:t>Server Explorer</w:t>
      </w:r>
      <w:r w:rsidRPr="00EE1BD1">
        <w:t xml:space="preserve">, right-click </w:t>
      </w:r>
      <w:r w:rsidR="009231F8" w:rsidRPr="00750A39">
        <w:rPr>
          <w:b/>
        </w:rPr>
        <w:t>W</w:t>
      </w:r>
      <w:r w:rsidRPr="00750A39">
        <w:rPr>
          <w:b/>
        </w:rPr>
        <w:t xml:space="preserve">eb </w:t>
      </w:r>
      <w:r w:rsidR="009231F8" w:rsidRPr="00750A39">
        <w:rPr>
          <w:b/>
        </w:rPr>
        <w:t>App</w:t>
      </w:r>
      <w:r w:rsidRPr="00EE1BD1">
        <w:t xml:space="preserve">, and then </w:t>
      </w:r>
      <w:r w:rsidR="00623F6B">
        <w:t>select</w:t>
      </w:r>
      <w:r w:rsidR="00623F6B" w:rsidRPr="00EE1BD1">
        <w:t xml:space="preserve"> </w:t>
      </w:r>
      <w:r w:rsidRPr="00750A39">
        <w:rPr>
          <w:b/>
        </w:rPr>
        <w:t xml:space="preserve">Stop </w:t>
      </w:r>
      <w:r w:rsidR="009231F8" w:rsidRPr="00750A39">
        <w:rPr>
          <w:b/>
        </w:rPr>
        <w:t>W</w:t>
      </w:r>
      <w:r w:rsidRPr="00750A39">
        <w:rPr>
          <w:b/>
        </w:rPr>
        <w:t xml:space="preserve">eb </w:t>
      </w:r>
      <w:r w:rsidR="009231F8" w:rsidRPr="00750A39">
        <w:rPr>
          <w:b/>
        </w:rPr>
        <w:t>App</w:t>
      </w:r>
      <w:r w:rsidRPr="00EE1BD1">
        <w:t>.</w:t>
      </w:r>
    </w:p>
    <w:p w14:paraId="77437867" w14:textId="4456D942" w:rsidR="00F941DD" w:rsidRPr="00EE1BD1" w:rsidRDefault="00F941DD" w:rsidP="000B39E7">
      <w:pPr>
        <w:pStyle w:val="Ln1"/>
        <w:numPr>
          <w:ilvl w:val="0"/>
          <w:numId w:val="368"/>
        </w:numPr>
      </w:pPr>
      <w:r w:rsidRPr="00EE1BD1">
        <w:t xml:space="preserve">After the </w:t>
      </w:r>
      <w:r w:rsidR="009231F8">
        <w:t>W</w:t>
      </w:r>
      <w:r w:rsidR="009231F8" w:rsidRPr="00EE1BD1">
        <w:t xml:space="preserve">eb </w:t>
      </w:r>
      <w:r w:rsidR="009231F8">
        <w:t>A</w:t>
      </w:r>
      <w:r w:rsidR="009231F8" w:rsidRPr="00EE1BD1">
        <w:t xml:space="preserve">pp </w:t>
      </w:r>
      <w:r w:rsidRPr="00EE1BD1">
        <w:t xml:space="preserve">stops, right-click the </w:t>
      </w:r>
      <w:r w:rsidR="009231F8">
        <w:t>W</w:t>
      </w:r>
      <w:r w:rsidRPr="00EE1BD1">
        <w:t xml:space="preserve">eb </w:t>
      </w:r>
      <w:r w:rsidR="009231F8">
        <w:t>A</w:t>
      </w:r>
      <w:r w:rsidR="009231F8" w:rsidRPr="00EE1BD1">
        <w:t xml:space="preserve">pp </w:t>
      </w:r>
      <w:r w:rsidRPr="00EE1BD1">
        <w:t xml:space="preserve">again, and then click </w:t>
      </w:r>
      <w:r w:rsidRPr="00750A39">
        <w:rPr>
          <w:b/>
        </w:rPr>
        <w:t>Start web app</w:t>
      </w:r>
      <w:r w:rsidRPr="00EE1BD1">
        <w:t>.</w:t>
      </w:r>
    </w:p>
    <w:p w14:paraId="726EF57D" w14:textId="045CC370" w:rsidR="00F941DD" w:rsidRPr="00EE1BD1" w:rsidRDefault="00F941DD" w:rsidP="000B39E7">
      <w:pPr>
        <w:pStyle w:val="Ln1"/>
        <w:numPr>
          <w:ilvl w:val="0"/>
          <w:numId w:val="0"/>
        </w:numPr>
        <w:ind w:left="1080"/>
      </w:pPr>
      <w:r w:rsidRPr="00EE1BD1">
        <w:t>The WebJob automatically starts when you publish, but it stops when you make a configuration change. To restart it</w:t>
      </w:r>
      <w:r w:rsidR="00623F6B">
        <w:t>,</w:t>
      </w:r>
      <w:r w:rsidRPr="00EE1BD1">
        <w:t xml:space="preserve"> you can either restart the </w:t>
      </w:r>
      <w:r w:rsidR="009231F8">
        <w:t>W</w:t>
      </w:r>
      <w:r w:rsidR="009231F8" w:rsidRPr="00EE1BD1">
        <w:t xml:space="preserve">eb </w:t>
      </w:r>
      <w:r w:rsidR="009231F8">
        <w:t>A</w:t>
      </w:r>
      <w:r w:rsidR="009231F8" w:rsidRPr="00EE1BD1">
        <w:t xml:space="preserve">pp </w:t>
      </w:r>
      <w:r w:rsidRPr="00EE1BD1">
        <w:t xml:space="preserve">or restart the WebJob in the </w:t>
      </w:r>
      <w:hyperlink r:id="rId136" w:history="1">
        <w:r w:rsidRPr="00750A39">
          <w:t xml:space="preserve">Azure </w:t>
        </w:r>
        <w:r w:rsidR="00623F6B">
          <w:t>p</w:t>
        </w:r>
        <w:r w:rsidRPr="00750A39">
          <w:t>ortal</w:t>
        </w:r>
      </w:hyperlink>
      <w:r w:rsidRPr="00EE1BD1">
        <w:t xml:space="preserve">. It's generally recommended to restart the </w:t>
      </w:r>
      <w:r w:rsidR="009231F8">
        <w:t>W</w:t>
      </w:r>
      <w:r w:rsidR="009231F8" w:rsidRPr="00EE1BD1">
        <w:t xml:space="preserve">eb </w:t>
      </w:r>
      <w:r w:rsidR="009231F8">
        <w:t>A</w:t>
      </w:r>
      <w:r w:rsidR="009231F8" w:rsidRPr="00EE1BD1">
        <w:t xml:space="preserve">pp </w:t>
      </w:r>
      <w:r w:rsidRPr="00EE1BD1">
        <w:t>after a configuration change.</w:t>
      </w:r>
    </w:p>
    <w:p w14:paraId="25CCA6BC" w14:textId="3D6FE7BD" w:rsidR="00F941DD" w:rsidRPr="00EE1BD1" w:rsidRDefault="00F941DD" w:rsidP="000B39E7">
      <w:pPr>
        <w:pStyle w:val="Ln1"/>
        <w:numPr>
          <w:ilvl w:val="0"/>
          <w:numId w:val="368"/>
        </w:numPr>
      </w:pPr>
      <w:r w:rsidRPr="00EE1BD1">
        <w:t xml:space="preserve">Refresh the browser window that has the </w:t>
      </w:r>
      <w:r w:rsidR="009231F8">
        <w:t>W</w:t>
      </w:r>
      <w:r w:rsidR="009231F8" w:rsidRPr="00EE1BD1">
        <w:t xml:space="preserve">eb </w:t>
      </w:r>
      <w:r w:rsidR="009231F8">
        <w:t>A</w:t>
      </w:r>
      <w:r w:rsidR="009231F8" w:rsidRPr="00EE1BD1">
        <w:t xml:space="preserve">pp </w:t>
      </w:r>
      <w:r w:rsidRPr="00EE1BD1">
        <w:t>URL in its address bar.</w:t>
      </w:r>
    </w:p>
    <w:p w14:paraId="37254A8C" w14:textId="77777777" w:rsidR="00F941DD" w:rsidRPr="00EE1BD1" w:rsidRDefault="00F941DD" w:rsidP="000B39E7">
      <w:pPr>
        <w:pStyle w:val="Ln1"/>
        <w:numPr>
          <w:ilvl w:val="0"/>
          <w:numId w:val="0"/>
        </w:numPr>
        <w:ind w:left="1080"/>
      </w:pPr>
      <w:r w:rsidRPr="00EE1BD1">
        <w:t>The home page appears.</w:t>
      </w:r>
    </w:p>
    <w:p w14:paraId="2CA9A4F1" w14:textId="77777777" w:rsidR="00F941DD" w:rsidRPr="00EE1BD1" w:rsidRDefault="00F941DD" w:rsidP="000B39E7">
      <w:pPr>
        <w:pStyle w:val="Ln1"/>
        <w:numPr>
          <w:ilvl w:val="0"/>
          <w:numId w:val="368"/>
        </w:numPr>
      </w:pPr>
      <w:r w:rsidRPr="00EE1BD1">
        <w:t>Create an ad, as you did when you ran the application locally.</w:t>
      </w:r>
    </w:p>
    <w:p w14:paraId="0329815A" w14:textId="77777777" w:rsidR="00F941DD" w:rsidRPr="00EE1BD1" w:rsidRDefault="00F941DD" w:rsidP="000B39E7">
      <w:pPr>
        <w:pStyle w:val="Ln1"/>
        <w:numPr>
          <w:ilvl w:val="0"/>
          <w:numId w:val="0"/>
        </w:numPr>
        <w:ind w:left="1080"/>
      </w:pPr>
      <w:r w:rsidRPr="00EE1BD1">
        <w:t>The Index page shows without a thumbnail at first.</w:t>
      </w:r>
    </w:p>
    <w:p w14:paraId="6A541E54" w14:textId="77777777" w:rsidR="00F941DD" w:rsidRPr="00EE1BD1" w:rsidRDefault="00F941DD" w:rsidP="000B39E7">
      <w:pPr>
        <w:pStyle w:val="Ln1"/>
        <w:numPr>
          <w:ilvl w:val="0"/>
          <w:numId w:val="368"/>
        </w:numPr>
      </w:pPr>
      <w:r w:rsidRPr="00EE1BD1">
        <w:t>Refresh the page after a few seconds, and the thumbnail appears.</w:t>
      </w:r>
    </w:p>
    <w:p w14:paraId="381C650B" w14:textId="742C03FF" w:rsidR="00F941DD" w:rsidRPr="00EE1BD1" w:rsidRDefault="00F941DD" w:rsidP="00C57644">
      <w:pPr>
        <w:pStyle w:val="Note"/>
        <w:rPr>
          <w:lang w:val="en"/>
        </w:rPr>
      </w:pPr>
      <w:r w:rsidRPr="00EE1BD1">
        <w:rPr>
          <w:lang w:val="en"/>
        </w:rPr>
        <w:t>If the thumbnail doesn't appear, the WebJob may not have started automatically. In that case, go</w:t>
      </w:r>
      <w:commentRangeStart w:id="56"/>
      <w:commentRangeStart w:id="57"/>
      <w:r w:rsidRPr="00EE1BD1">
        <w:rPr>
          <w:lang w:val="en"/>
        </w:rPr>
        <w:t xml:space="preserve"> to the WebJobs tab in the </w:t>
      </w:r>
      <w:commentRangeEnd w:id="56"/>
      <w:r w:rsidR="00623F6B">
        <w:rPr>
          <w:rStyle w:val="CommentReference"/>
          <w:rFonts w:cs="Times New Roman"/>
          <w:bCs w:val="0"/>
          <w:color w:val="404040" w:themeColor="text1" w:themeTint="BF"/>
          <w:kern w:val="0"/>
        </w:rPr>
        <w:commentReference w:id="56"/>
      </w:r>
      <w:commentRangeEnd w:id="57"/>
      <w:r w:rsidR="00422A38">
        <w:rPr>
          <w:rStyle w:val="CommentReference"/>
          <w:rFonts w:cs="Times New Roman"/>
          <w:bCs w:val="0"/>
          <w:color w:val="404040" w:themeColor="text1" w:themeTint="BF"/>
          <w:kern w:val="0"/>
        </w:rPr>
        <w:commentReference w:id="57"/>
      </w:r>
      <w:r w:rsidR="00422A38" w:rsidRPr="00422A38">
        <w:rPr>
          <w:rFonts w:cs="Segoe UI"/>
          <w:color w:val="505050"/>
          <w:lang w:val="en"/>
        </w:rPr>
        <w:t>Azure Portal</w:t>
      </w:r>
      <w:r w:rsidR="00422A38">
        <w:rPr>
          <w:rFonts w:cs="Segoe UI"/>
          <w:color w:val="505050"/>
          <w:lang w:val="en"/>
        </w:rPr>
        <w:t xml:space="preserve"> page for your web app, and then click </w:t>
      </w:r>
      <w:r w:rsidR="00422A38">
        <w:rPr>
          <w:rStyle w:val="Strong"/>
          <w:rFonts w:cs="Segoe UI"/>
          <w:color w:val="505050"/>
          <w:lang w:val="en"/>
        </w:rPr>
        <w:t>Start</w:t>
      </w:r>
      <w:r w:rsidR="00422A38" w:rsidRPr="00422A38">
        <w:rPr>
          <w:rStyle w:val="Strong"/>
          <w:rFonts w:cs="Segoe UI"/>
          <w:b w:val="0"/>
          <w:color w:val="505050"/>
          <w:lang w:val="en"/>
        </w:rPr>
        <w:t>.</w:t>
      </w:r>
    </w:p>
    <w:p w14:paraId="358B5291" w14:textId="77777777" w:rsidR="00494EBA" w:rsidRDefault="00494EBA" w:rsidP="00750A39">
      <w:bookmarkStart w:id="58" w:name="view-the-webjobs-sdk-dashboard"/>
      <w:bookmarkEnd w:id="58"/>
    </w:p>
    <w:p w14:paraId="345D3063" w14:textId="2C50DF17" w:rsidR="00F941DD" w:rsidRPr="00EE1BD1" w:rsidRDefault="00F941DD" w:rsidP="00750A39">
      <w:r w:rsidRPr="00EE1BD1">
        <w:t>View the WebJobs SDK dashboard</w:t>
      </w:r>
    </w:p>
    <w:p w14:paraId="76161430" w14:textId="02A7806F" w:rsidR="00F941DD" w:rsidRPr="000867AC" w:rsidRDefault="00F941DD" w:rsidP="00BA42A3">
      <w:pPr>
        <w:pStyle w:val="Ln1"/>
        <w:numPr>
          <w:ilvl w:val="0"/>
          <w:numId w:val="381"/>
        </w:numPr>
      </w:pPr>
      <w:r w:rsidRPr="000867AC">
        <w:t xml:space="preserve">In the </w:t>
      </w:r>
      <w:hyperlink r:id="rId137" w:history="1">
        <w:r w:rsidR="00623F6B" w:rsidRPr="00750A39">
          <w:t xml:space="preserve">Azure </w:t>
        </w:r>
        <w:r w:rsidR="00623F6B">
          <w:t>p</w:t>
        </w:r>
        <w:r w:rsidR="00623F6B" w:rsidRPr="00750A39">
          <w:t>ortal</w:t>
        </w:r>
      </w:hyperlink>
      <w:r w:rsidRPr="000867AC">
        <w:t xml:space="preserve">, select your </w:t>
      </w:r>
      <w:r w:rsidR="009231F8">
        <w:t>W</w:t>
      </w:r>
      <w:r w:rsidR="009231F8" w:rsidRPr="000867AC">
        <w:t xml:space="preserve">eb </w:t>
      </w:r>
      <w:r w:rsidR="009231F8">
        <w:t>A</w:t>
      </w:r>
      <w:r w:rsidR="009231F8" w:rsidRPr="000867AC">
        <w:t>pp</w:t>
      </w:r>
      <w:r w:rsidRPr="000867AC">
        <w:t>.</w:t>
      </w:r>
    </w:p>
    <w:p w14:paraId="4811678E" w14:textId="0BDCE906" w:rsidR="00F941DD" w:rsidRPr="00EE1BD1" w:rsidRDefault="00F941DD" w:rsidP="000B39E7">
      <w:pPr>
        <w:pStyle w:val="Ln1"/>
        <w:numPr>
          <w:ilvl w:val="0"/>
          <w:numId w:val="368"/>
        </w:numPr>
      </w:pPr>
      <w:r w:rsidRPr="00EE1BD1">
        <w:t xml:space="preserve">Click the </w:t>
      </w:r>
      <w:r w:rsidR="00623F6B" w:rsidRPr="00750A39">
        <w:rPr>
          <w:b/>
        </w:rPr>
        <w:t>W</w:t>
      </w:r>
      <w:r w:rsidR="00623F6B">
        <w:rPr>
          <w:b/>
        </w:rPr>
        <w:t>EBJOBS</w:t>
      </w:r>
      <w:r w:rsidR="00623F6B" w:rsidRPr="00EE1BD1">
        <w:t xml:space="preserve"> </w:t>
      </w:r>
      <w:r w:rsidRPr="00EE1BD1">
        <w:t>tab.</w:t>
      </w:r>
    </w:p>
    <w:p w14:paraId="5EBE7EA3" w14:textId="3594AA10" w:rsidR="00F941DD" w:rsidRPr="00EE1BD1" w:rsidRDefault="00623F6B" w:rsidP="000B39E7">
      <w:pPr>
        <w:pStyle w:val="Ln1"/>
        <w:numPr>
          <w:ilvl w:val="0"/>
          <w:numId w:val="368"/>
        </w:numPr>
      </w:pPr>
      <w:r>
        <w:t>I</w:t>
      </w:r>
      <w:r w:rsidRPr="00EE1BD1">
        <w:t xml:space="preserve">n the </w:t>
      </w:r>
      <w:r w:rsidRPr="00750A39">
        <w:rPr>
          <w:b/>
        </w:rPr>
        <w:t>L</w:t>
      </w:r>
      <w:r>
        <w:rPr>
          <w:b/>
        </w:rPr>
        <w:t>OGS</w:t>
      </w:r>
      <w:r w:rsidRPr="00EE1BD1">
        <w:t xml:space="preserve"> column </w:t>
      </w:r>
      <w:r>
        <w:t>of</w:t>
      </w:r>
      <w:r w:rsidRPr="00EE1BD1">
        <w:t xml:space="preserve"> your WebJob</w:t>
      </w:r>
      <w:r>
        <w:t>,</w:t>
      </w:r>
      <w:r w:rsidRPr="00EE1BD1" w:rsidDel="00623F6B">
        <w:t xml:space="preserve"> </w:t>
      </w:r>
      <w:r>
        <w:t>c</w:t>
      </w:r>
      <w:r w:rsidRPr="00EE1BD1">
        <w:t xml:space="preserve">lick </w:t>
      </w:r>
      <w:r w:rsidR="00F941DD" w:rsidRPr="00EE1BD1">
        <w:t>the URL.</w:t>
      </w:r>
    </w:p>
    <w:p w14:paraId="4D0D1B11" w14:textId="3BB35DB1" w:rsidR="00F941DD" w:rsidRPr="00EE1BD1" w:rsidRDefault="00F941DD" w:rsidP="000B39E7">
      <w:pPr>
        <w:pStyle w:val="Art"/>
        <w:rPr>
          <w:lang w:val="en"/>
        </w:rPr>
      </w:pPr>
      <w:r w:rsidRPr="003F52C0">
        <w:rPr>
          <w:noProof/>
          <w:lang w:val="fr-FR" w:eastAsia="fr-FR"/>
        </w:rPr>
        <w:drawing>
          <wp:inline distT="0" distB="0" distL="0" distR="0" wp14:anchorId="682FB746" wp14:editId="18039BBE">
            <wp:extent cx="5669280" cy="2640859"/>
            <wp:effectExtent l="0" t="0" r="7620" b="7620"/>
            <wp:docPr id="110" name="Picture 110" descr="WebJob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WebJobs tab"/>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69280" cy="2640859"/>
                    </a:xfrm>
                    <a:prstGeom prst="rect">
                      <a:avLst/>
                    </a:prstGeom>
                    <a:noFill/>
                    <a:ln>
                      <a:noFill/>
                    </a:ln>
                  </pic:spPr>
                </pic:pic>
              </a:graphicData>
            </a:graphic>
          </wp:inline>
        </w:drawing>
      </w:r>
    </w:p>
    <w:p w14:paraId="0AD42B94" w14:textId="77777777" w:rsidR="00F941DD" w:rsidRPr="00EE1BD1" w:rsidRDefault="00F941DD" w:rsidP="00750A39">
      <w:pPr>
        <w:rPr>
          <w:lang w:val="en"/>
        </w:rPr>
      </w:pPr>
      <w:r w:rsidRPr="00EE1BD1">
        <w:rPr>
          <w:lang w:val="en"/>
        </w:rPr>
        <w:t>A new browser tab opens to the WebJobs SDK dashboard. The dashboard shows that the WebJob is running and shows a list of functions in your code that the WebJobs SDK triggered.</w:t>
      </w:r>
    </w:p>
    <w:p w14:paraId="08987C6C" w14:textId="234CFC42" w:rsidR="00F941DD" w:rsidRPr="00EE1BD1" w:rsidRDefault="00F941DD" w:rsidP="000B39E7">
      <w:pPr>
        <w:pStyle w:val="Ln1"/>
        <w:numPr>
          <w:ilvl w:val="0"/>
          <w:numId w:val="368"/>
        </w:numPr>
      </w:pPr>
      <w:r w:rsidRPr="00EE1BD1">
        <w:t>Click one of the functions to see details about its execution</w:t>
      </w:r>
      <w:r w:rsidR="00623F6B">
        <w:t>.</w:t>
      </w:r>
    </w:p>
    <w:p w14:paraId="5CEA02CA" w14:textId="139B91B2" w:rsidR="00F941DD" w:rsidRPr="00EE1BD1" w:rsidRDefault="00F941DD" w:rsidP="000B39E7">
      <w:pPr>
        <w:pStyle w:val="Art"/>
        <w:rPr>
          <w:lang w:val="en"/>
        </w:rPr>
      </w:pPr>
      <w:r w:rsidRPr="003F52C0">
        <w:rPr>
          <w:noProof/>
          <w:lang w:val="fr-FR" w:eastAsia="fr-FR"/>
        </w:rPr>
        <w:lastRenderedPageBreak/>
        <w:drawing>
          <wp:inline distT="0" distB="0" distL="0" distR="0" wp14:anchorId="0996D7F8" wp14:editId="1AB278A4">
            <wp:extent cx="5669280" cy="4289565"/>
            <wp:effectExtent l="0" t="0" r="7620" b="0"/>
            <wp:docPr id="109" name="Picture 109" descr="WebJobs SDK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WebJobs SDK dashboar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69280" cy="4289565"/>
                    </a:xfrm>
                    <a:prstGeom prst="rect">
                      <a:avLst/>
                    </a:prstGeom>
                    <a:noFill/>
                    <a:ln>
                      <a:noFill/>
                    </a:ln>
                  </pic:spPr>
                </pic:pic>
              </a:graphicData>
            </a:graphic>
          </wp:inline>
        </w:drawing>
      </w:r>
    </w:p>
    <w:p w14:paraId="1879EB22" w14:textId="68376E0D" w:rsidR="00F941DD" w:rsidRPr="00EE1BD1" w:rsidRDefault="00F941DD" w:rsidP="000B39E7">
      <w:pPr>
        <w:pStyle w:val="Art"/>
        <w:rPr>
          <w:lang w:val="en"/>
        </w:rPr>
      </w:pPr>
      <w:r w:rsidRPr="003F52C0">
        <w:rPr>
          <w:noProof/>
          <w:lang w:val="fr-FR" w:eastAsia="fr-FR"/>
        </w:rPr>
        <w:lastRenderedPageBreak/>
        <w:drawing>
          <wp:inline distT="0" distB="0" distL="0" distR="0" wp14:anchorId="7AE7E8E8" wp14:editId="6B3AD514">
            <wp:extent cx="5669280" cy="6703778"/>
            <wp:effectExtent l="0" t="0" r="7620" b="1905"/>
            <wp:docPr id="108" name="Picture 108" descr="WebJobs SDK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WebJobs SDK dashboar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69280" cy="6703778"/>
                    </a:xfrm>
                    <a:prstGeom prst="rect">
                      <a:avLst/>
                    </a:prstGeom>
                    <a:noFill/>
                    <a:ln>
                      <a:noFill/>
                    </a:ln>
                  </pic:spPr>
                </pic:pic>
              </a:graphicData>
            </a:graphic>
          </wp:inline>
        </w:drawing>
      </w:r>
    </w:p>
    <w:p w14:paraId="183E3279" w14:textId="77777777" w:rsidR="00F941DD" w:rsidRDefault="00F941DD" w:rsidP="00750A39">
      <w:pPr>
        <w:rPr>
          <w:lang w:val="en"/>
        </w:rPr>
      </w:pPr>
      <w:r w:rsidRPr="00EE1BD1">
        <w:rPr>
          <w:lang w:val="en"/>
        </w:rPr>
        <w:t xml:space="preserve">The </w:t>
      </w:r>
      <w:r w:rsidRPr="00750A39">
        <w:rPr>
          <w:b/>
          <w:lang w:val="en"/>
        </w:rPr>
        <w:t>Replay Function</w:t>
      </w:r>
      <w:r w:rsidRPr="00EE1BD1">
        <w:rPr>
          <w:lang w:val="en"/>
        </w:rPr>
        <w:t xml:space="preserve"> button on this page causes the WebJobs SDK framework to call the function again, and it gives you a chance to change the data passed to the function first.</w:t>
      </w:r>
    </w:p>
    <w:p w14:paraId="3091E2A1" w14:textId="1BBD9609" w:rsidR="00004518" w:rsidRDefault="00004518" w:rsidP="00750A39">
      <w:pPr>
        <w:rPr>
          <w:lang w:val="en"/>
        </w:rPr>
      </w:pPr>
    </w:p>
    <w:p w14:paraId="533187BF" w14:textId="77777777" w:rsidR="004B71AA" w:rsidRDefault="004B71AA" w:rsidP="00750A39">
      <w:pPr>
        <w:rPr>
          <w:lang w:val="en"/>
        </w:rPr>
      </w:pPr>
    </w:p>
    <w:p w14:paraId="67B00617" w14:textId="77777777" w:rsidR="00004518" w:rsidRPr="00EE1BD1" w:rsidRDefault="00004518" w:rsidP="00750A39">
      <w:pPr>
        <w:rPr>
          <w:lang w:val="en"/>
        </w:rPr>
      </w:pPr>
    </w:p>
    <w:p w14:paraId="25230B80" w14:textId="027D382A" w:rsidR="00F941DD" w:rsidRPr="00EE1BD1" w:rsidRDefault="00F941DD" w:rsidP="00C57644">
      <w:pPr>
        <w:pStyle w:val="Note"/>
        <w:rPr>
          <w:lang w:val="en"/>
        </w:rPr>
      </w:pPr>
      <w:bookmarkStart w:id="59" w:name="note-3"/>
      <w:bookmarkEnd w:id="59"/>
      <w:r w:rsidRPr="00750A39">
        <w:rPr>
          <w:b/>
          <w:lang w:val="en"/>
        </w:rPr>
        <w:lastRenderedPageBreak/>
        <w:t>Note</w:t>
      </w:r>
      <w:r w:rsidR="004B71AA" w:rsidRPr="004B71AA">
        <w:t>:</w:t>
      </w:r>
    </w:p>
    <w:p w14:paraId="4C7CE22D" w14:textId="636A32DE" w:rsidR="00F941DD" w:rsidRPr="00EE1BD1" w:rsidRDefault="00F941DD" w:rsidP="00C57644">
      <w:pPr>
        <w:pStyle w:val="Note"/>
        <w:rPr>
          <w:lang w:val="en"/>
        </w:rPr>
      </w:pPr>
      <w:r w:rsidRPr="00EE1BD1">
        <w:rPr>
          <w:lang w:val="en"/>
        </w:rPr>
        <w:t xml:space="preserve">When you're finished testing, delete the </w:t>
      </w:r>
      <w:r w:rsidR="009231F8">
        <w:rPr>
          <w:lang w:val="en"/>
        </w:rPr>
        <w:t>W</w:t>
      </w:r>
      <w:r w:rsidR="009231F8" w:rsidRPr="00EE1BD1">
        <w:rPr>
          <w:lang w:val="en"/>
        </w:rPr>
        <w:t xml:space="preserve">eb </w:t>
      </w:r>
      <w:r w:rsidR="009231F8">
        <w:rPr>
          <w:lang w:val="en"/>
        </w:rPr>
        <w:t>A</w:t>
      </w:r>
      <w:r w:rsidR="009231F8" w:rsidRPr="00EE1BD1">
        <w:rPr>
          <w:lang w:val="en"/>
        </w:rPr>
        <w:t xml:space="preserve">pp </w:t>
      </w:r>
      <w:r w:rsidRPr="00EE1BD1">
        <w:rPr>
          <w:lang w:val="en"/>
        </w:rPr>
        <w:t xml:space="preserve">and the SQL </w:t>
      </w:r>
      <w:r w:rsidR="000B5915">
        <w:rPr>
          <w:lang w:val="en"/>
        </w:rPr>
        <w:t>Server d</w:t>
      </w:r>
      <w:r w:rsidR="000B5915" w:rsidRPr="00EE1BD1">
        <w:rPr>
          <w:lang w:val="en"/>
        </w:rPr>
        <w:t xml:space="preserve">atabase </w:t>
      </w:r>
      <w:r w:rsidRPr="00EE1BD1">
        <w:rPr>
          <w:lang w:val="en"/>
        </w:rPr>
        <w:t xml:space="preserve">instance. The </w:t>
      </w:r>
      <w:r w:rsidR="009231F8">
        <w:rPr>
          <w:lang w:val="en"/>
        </w:rPr>
        <w:t>W</w:t>
      </w:r>
      <w:r w:rsidR="009231F8" w:rsidRPr="00EE1BD1">
        <w:rPr>
          <w:lang w:val="en"/>
        </w:rPr>
        <w:t xml:space="preserve">eb </w:t>
      </w:r>
      <w:r w:rsidR="009231F8">
        <w:rPr>
          <w:lang w:val="en"/>
        </w:rPr>
        <w:t>A</w:t>
      </w:r>
      <w:r w:rsidR="009231F8" w:rsidRPr="00EE1BD1">
        <w:rPr>
          <w:lang w:val="en"/>
        </w:rPr>
        <w:t xml:space="preserve">pp </w:t>
      </w:r>
      <w:r w:rsidRPr="00EE1BD1">
        <w:rPr>
          <w:lang w:val="en"/>
        </w:rPr>
        <w:t xml:space="preserve">is free, but the SQL </w:t>
      </w:r>
      <w:r w:rsidR="000B5915">
        <w:rPr>
          <w:lang w:val="en"/>
        </w:rPr>
        <w:t>Server d</w:t>
      </w:r>
      <w:r w:rsidR="000B5915" w:rsidRPr="00EE1BD1">
        <w:rPr>
          <w:lang w:val="en"/>
        </w:rPr>
        <w:t xml:space="preserve">atabase </w:t>
      </w:r>
      <w:r w:rsidRPr="00EE1BD1">
        <w:rPr>
          <w:lang w:val="en"/>
        </w:rPr>
        <w:t xml:space="preserve">instance and storage account accrue charges (minimal due to small size). Also, if you leave the </w:t>
      </w:r>
      <w:r w:rsidR="009231F8">
        <w:rPr>
          <w:lang w:val="en"/>
        </w:rPr>
        <w:t>W</w:t>
      </w:r>
      <w:r w:rsidR="009231F8" w:rsidRPr="00EE1BD1">
        <w:rPr>
          <w:lang w:val="en"/>
        </w:rPr>
        <w:t xml:space="preserve">eb </w:t>
      </w:r>
      <w:r w:rsidR="009231F8">
        <w:rPr>
          <w:lang w:val="en"/>
        </w:rPr>
        <w:t>A</w:t>
      </w:r>
      <w:r w:rsidR="009231F8" w:rsidRPr="00EE1BD1">
        <w:rPr>
          <w:lang w:val="en"/>
        </w:rPr>
        <w:t xml:space="preserve">pp </w:t>
      </w:r>
      <w:r w:rsidRPr="00EE1BD1">
        <w:rPr>
          <w:lang w:val="en"/>
        </w:rPr>
        <w:t xml:space="preserve">running, anyone who finds your URL can create and view ads. In the Azure portal, go to the </w:t>
      </w:r>
      <w:r w:rsidRPr="00750A39">
        <w:rPr>
          <w:b/>
          <w:lang w:val="en"/>
        </w:rPr>
        <w:t>Dashboard</w:t>
      </w:r>
      <w:r w:rsidRPr="00EE1BD1">
        <w:rPr>
          <w:lang w:val="en"/>
        </w:rPr>
        <w:t xml:space="preserve"> tab for your </w:t>
      </w:r>
      <w:r w:rsidR="009231F8">
        <w:rPr>
          <w:lang w:val="en"/>
        </w:rPr>
        <w:t>W</w:t>
      </w:r>
      <w:r w:rsidR="009231F8" w:rsidRPr="00EE1BD1">
        <w:rPr>
          <w:lang w:val="en"/>
        </w:rPr>
        <w:t xml:space="preserve">eb </w:t>
      </w:r>
      <w:r w:rsidR="009231F8">
        <w:rPr>
          <w:lang w:val="en"/>
        </w:rPr>
        <w:t>A</w:t>
      </w:r>
      <w:r w:rsidR="009231F8" w:rsidRPr="00EE1BD1">
        <w:rPr>
          <w:lang w:val="en"/>
        </w:rPr>
        <w:t>pp</w:t>
      </w:r>
      <w:r w:rsidRPr="00EE1BD1">
        <w:rPr>
          <w:lang w:val="en"/>
        </w:rPr>
        <w:t xml:space="preserve">, and then click the </w:t>
      </w:r>
      <w:r w:rsidRPr="00750A39">
        <w:rPr>
          <w:b/>
          <w:lang w:val="en"/>
        </w:rPr>
        <w:t>Delete</w:t>
      </w:r>
      <w:r w:rsidRPr="00EE1BD1">
        <w:rPr>
          <w:lang w:val="en"/>
        </w:rPr>
        <w:t xml:space="preserve"> button at the bottom of the page. You can then select a check box to delete the SQL </w:t>
      </w:r>
      <w:r w:rsidR="000B5915">
        <w:rPr>
          <w:lang w:val="en"/>
        </w:rPr>
        <w:t>Server d</w:t>
      </w:r>
      <w:r w:rsidR="000B5915" w:rsidRPr="00EE1BD1">
        <w:rPr>
          <w:lang w:val="en"/>
        </w:rPr>
        <w:t xml:space="preserve">atabase </w:t>
      </w:r>
      <w:r w:rsidRPr="00EE1BD1">
        <w:rPr>
          <w:lang w:val="en"/>
        </w:rPr>
        <w:t xml:space="preserve">instance at the same time. If you just want to temporarily prevent others from accessing the </w:t>
      </w:r>
      <w:r w:rsidR="009231F8">
        <w:rPr>
          <w:lang w:val="en"/>
        </w:rPr>
        <w:t>W</w:t>
      </w:r>
      <w:r w:rsidR="009231F8" w:rsidRPr="00EE1BD1">
        <w:rPr>
          <w:lang w:val="en"/>
        </w:rPr>
        <w:t xml:space="preserve">eb </w:t>
      </w:r>
      <w:r w:rsidR="009231F8">
        <w:rPr>
          <w:lang w:val="en"/>
        </w:rPr>
        <w:t>A</w:t>
      </w:r>
      <w:r w:rsidR="009231F8" w:rsidRPr="00EE1BD1">
        <w:rPr>
          <w:lang w:val="en"/>
        </w:rPr>
        <w:t>pp</w:t>
      </w:r>
      <w:r w:rsidRPr="00EE1BD1">
        <w:rPr>
          <w:lang w:val="en"/>
        </w:rPr>
        <w:t xml:space="preserve">, click Stop instead. In that case, charges will continue to accrue for the SQL </w:t>
      </w:r>
      <w:r w:rsidR="000B5915">
        <w:rPr>
          <w:lang w:val="en"/>
        </w:rPr>
        <w:t>Server d</w:t>
      </w:r>
      <w:r w:rsidRPr="00EE1BD1">
        <w:rPr>
          <w:lang w:val="en"/>
        </w:rPr>
        <w:t xml:space="preserve">atabase and Storage account. You can follow a similar procedure to delete the SQL </w:t>
      </w:r>
      <w:r w:rsidR="000B5915">
        <w:rPr>
          <w:lang w:val="en"/>
        </w:rPr>
        <w:t xml:space="preserve">Server </w:t>
      </w:r>
      <w:r w:rsidRPr="00EE1BD1">
        <w:rPr>
          <w:lang w:val="en"/>
        </w:rPr>
        <w:t>database and storage account when you no longer need them.</w:t>
      </w:r>
    </w:p>
    <w:p w14:paraId="6DFDA66C" w14:textId="111958D1" w:rsidR="00F941DD" w:rsidRPr="00EE1BD1" w:rsidRDefault="00F941DD" w:rsidP="00C57644">
      <w:pPr>
        <w:pStyle w:val="Note"/>
        <w:rPr>
          <w:lang w:val="en"/>
        </w:rPr>
      </w:pPr>
      <w:bookmarkStart w:id="60" w:name="enable-alwayson-for-long-running-process"/>
      <w:bookmarkEnd w:id="60"/>
      <w:r w:rsidRPr="00EE1BD1">
        <w:rPr>
          <w:lang w:val="en"/>
        </w:rPr>
        <w:t>Enable AlwaysOn for long-running processes</w:t>
      </w:r>
      <w:r w:rsidR="000B5915">
        <w:rPr>
          <w:lang w:val="en"/>
        </w:rPr>
        <w:t>.</w:t>
      </w:r>
    </w:p>
    <w:p w14:paraId="36E6616A" w14:textId="197CB41B" w:rsidR="00F941DD" w:rsidRPr="00EE1BD1" w:rsidRDefault="00F941DD" w:rsidP="00C57644">
      <w:pPr>
        <w:pStyle w:val="Note"/>
        <w:rPr>
          <w:rFonts w:ascii="Times New Roman" w:hAnsi="Times New Roman" w:cs="Times New Roman"/>
          <w:sz w:val="22"/>
          <w:szCs w:val="22"/>
          <w:lang w:val="en"/>
        </w:rPr>
      </w:pPr>
      <w:r w:rsidRPr="00750A39">
        <w:rPr>
          <w:lang w:val="en"/>
        </w:rPr>
        <w:t xml:space="preserve">To make sure your WebJobs are always running, and running on all instances of your </w:t>
      </w:r>
      <w:r w:rsidR="009231F8" w:rsidRPr="00750A39">
        <w:rPr>
          <w:lang w:val="en"/>
        </w:rPr>
        <w:t xml:space="preserve">Web App </w:t>
      </w:r>
      <w:r w:rsidRPr="00750A39">
        <w:rPr>
          <w:lang w:val="en"/>
        </w:rPr>
        <w:t>you have to enabled the</w:t>
      </w:r>
      <w:r w:rsidRPr="00EE1BD1">
        <w:rPr>
          <w:rFonts w:ascii="Times New Roman" w:hAnsi="Times New Roman" w:cs="Times New Roman"/>
          <w:sz w:val="22"/>
          <w:szCs w:val="22"/>
          <w:lang w:val="en"/>
        </w:rPr>
        <w:t xml:space="preserve"> </w:t>
      </w:r>
      <w:hyperlink r:id="rId141" w:history="1">
        <w:r w:rsidRPr="00750A39">
          <w:rPr>
            <w:rStyle w:val="Hyperlink"/>
            <w:rFonts w:cs="Segoe UI"/>
            <w:lang w:val="en"/>
          </w:rPr>
          <w:t>AlwaysOn</w:t>
        </w:r>
      </w:hyperlink>
      <w:r w:rsidRPr="00EE1BD1">
        <w:rPr>
          <w:rFonts w:ascii="Times New Roman" w:hAnsi="Times New Roman" w:cs="Times New Roman"/>
          <w:sz w:val="22"/>
          <w:szCs w:val="22"/>
          <w:lang w:val="en"/>
        </w:rPr>
        <w:t xml:space="preserve"> </w:t>
      </w:r>
      <w:r w:rsidRPr="00750A39">
        <w:rPr>
          <w:lang w:val="en"/>
        </w:rPr>
        <w:t>feature.</w:t>
      </w:r>
    </w:p>
    <w:p w14:paraId="7D0CFDD4" w14:textId="0ECF4DEE" w:rsidR="00F941DD" w:rsidRPr="00F941DD" w:rsidRDefault="00F941DD" w:rsidP="009D2105">
      <w:pPr>
        <w:spacing w:after="0" w:line="240" w:lineRule="auto"/>
        <w:ind w:left="0"/>
        <w:rPr>
          <w:lang w:val="en"/>
        </w:rPr>
      </w:pPr>
      <w:r w:rsidRPr="00EE1BD1">
        <w:br w:type="page"/>
      </w:r>
    </w:p>
    <w:p w14:paraId="117E684A" w14:textId="60163A36" w:rsidR="00F941DD" w:rsidRPr="00750A39" w:rsidRDefault="00F941DD" w:rsidP="009D2105">
      <w:pPr>
        <w:pStyle w:val="Heading2"/>
        <w:spacing w:line="276" w:lineRule="auto"/>
      </w:pPr>
      <w:bookmarkStart w:id="61" w:name="_Toc433385547"/>
      <w:r>
        <w:lastRenderedPageBreak/>
        <w:t xml:space="preserve">Exercise 2: </w:t>
      </w:r>
      <w:bookmarkStart w:id="62" w:name="create"/>
      <w:bookmarkEnd w:id="62"/>
      <w:r w:rsidRPr="00750A39">
        <w:t>Create the application from scratch</w:t>
      </w:r>
      <w:bookmarkEnd w:id="61"/>
    </w:p>
    <w:p w14:paraId="0E934D75" w14:textId="47748BAC" w:rsidR="000F4898" w:rsidRPr="00F941DD" w:rsidRDefault="005C26BB" w:rsidP="00750A39">
      <w:r>
        <w:t>T</w:t>
      </w:r>
      <w:r w:rsidR="000F4898">
        <w:t>o fully understand how we achieve</w:t>
      </w:r>
      <w:r>
        <w:t>d</w:t>
      </w:r>
      <w:r w:rsidR="000F4898">
        <w:t xml:space="preserve"> the previous result, we will recreate everything and detai</w:t>
      </w:r>
      <w:r>
        <w:t>l out</w:t>
      </w:r>
      <w:r w:rsidR="000F4898">
        <w:t xml:space="preserve"> all the steps in the following exercise.</w:t>
      </w:r>
    </w:p>
    <w:p w14:paraId="741278F5" w14:textId="77777777" w:rsidR="00C236A6" w:rsidRPr="00C236A6" w:rsidRDefault="00C236A6" w:rsidP="00750A39"/>
    <w:p w14:paraId="67A17A7A" w14:textId="77777777" w:rsidR="00CF5580" w:rsidRPr="00750A39" w:rsidRDefault="00CF5580" w:rsidP="009D2105">
      <w:pPr>
        <w:pStyle w:val="Heading4"/>
        <w:spacing w:line="276" w:lineRule="auto"/>
      </w:pPr>
      <w:r w:rsidRPr="002F5608">
        <w:t>Objectives</w:t>
      </w:r>
      <w:r w:rsidR="003E1460">
        <w:t xml:space="preserve"> </w:t>
      </w:r>
    </w:p>
    <w:p w14:paraId="38E4961A" w14:textId="77777777" w:rsidR="00445EF5" w:rsidRPr="00971DB3" w:rsidRDefault="00445EF5" w:rsidP="00750A39">
      <w:r w:rsidRPr="00971DB3">
        <w:t>In this exercise, you will:</w:t>
      </w:r>
    </w:p>
    <w:p w14:paraId="515D3D0B" w14:textId="77777777" w:rsidR="00F941DD" w:rsidRPr="00971DB3" w:rsidRDefault="00F941DD" w:rsidP="00CC3B31">
      <w:pPr>
        <w:pStyle w:val="ListParagraph"/>
        <w:numPr>
          <w:ilvl w:val="0"/>
          <w:numId w:val="47"/>
        </w:numPr>
        <w:spacing w:after="0"/>
      </w:pPr>
      <w:r w:rsidRPr="00971DB3">
        <w:t>Create a Visual Studio solution with a web project.</w:t>
      </w:r>
    </w:p>
    <w:p w14:paraId="00FBA4B8" w14:textId="094942F4" w:rsidR="00F941DD" w:rsidRPr="00971DB3" w:rsidRDefault="00F941DD" w:rsidP="00CC3B31">
      <w:pPr>
        <w:pStyle w:val="ListParagraph"/>
        <w:numPr>
          <w:ilvl w:val="0"/>
          <w:numId w:val="47"/>
        </w:numPr>
        <w:spacing w:after="0"/>
      </w:pPr>
      <w:r w:rsidRPr="00971DB3">
        <w:t>Add a class library project for the data access layer that is shared between frontend and back</w:t>
      </w:r>
      <w:r w:rsidR="005C26BB">
        <w:t xml:space="preserve"> </w:t>
      </w:r>
      <w:r w:rsidRPr="00971DB3">
        <w:t>end.</w:t>
      </w:r>
    </w:p>
    <w:p w14:paraId="50EAD287" w14:textId="5F926CEA" w:rsidR="00F941DD" w:rsidRPr="00971DB3" w:rsidRDefault="00F941DD" w:rsidP="00CC3B31">
      <w:pPr>
        <w:pStyle w:val="ListParagraph"/>
        <w:numPr>
          <w:ilvl w:val="0"/>
          <w:numId w:val="47"/>
        </w:numPr>
        <w:spacing w:after="0"/>
      </w:pPr>
      <w:r w:rsidRPr="00971DB3">
        <w:t>Add a Console Application project for the back</w:t>
      </w:r>
      <w:r w:rsidR="005C26BB">
        <w:t xml:space="preserve"> </w:t>
      </w:r>
      <w:r w:rsidRPr="00971DB3">
        <w:t>end, with WebJobs deployment enabled.</w:t>
      </w:r>
    </w:p>
    <w:p w14:paraId="5B9B5AE9" w14:textId="77777777" w:rsidR="00F941DD" w:rsidRPr="00971DB3" w:rsidRDefault="00F941DD" w:rsidP="00CC3B31">
      <w:pPr>
        <w:pStyle w:val="ListParagraph"/>
        <w:numPr>
          <w:ilvl w:val="0"/>
          <w:numId w:val="47"/>
        </w:numPr>
        <w:spacing w:after="0"/>
      </w:pPr>
      <w:r w:rsidRPr="00971DB3">
        <w:t>Add NuGet packages.</w:t>
      </w:r>
    </w:p>
    <w:p w14:paraId="71FB8817" w14:textId="77777777" w:rsidR="00F941DD" w:rsidRPr="00971DB3" w:rsidRDefault="00F941DD" w:rsidP="00CC3B31">
      <w:pPr>
        <w:pStyle w:val="ListParagraph"/>
        <w:numPr>
          <w:ilvl w:val="0"/>
          <w:numId w:val="47"/>
        </w:numPr>
        <w:spacing w:after="0"/>
      </w:pPr>
      <w:r w:rsidRPr="00971DB3">
        <w:t>Set project references.</w:t>
      </w:r>
    </w:p>
    <w:p w14:paraId="59A0C653" w14:textId="77777777" w:rsidR="00F941DD" w:rsidRPr="00971DB3" w:rsidRDefault="00F941DD" w:rsidP="00CC3B31">
      <w:pPr>
        <w:pStyle w:val="ListParagraph"/>
        <w:numPr>
          <w:ilvl w:val="0"/>
          <w:numId w:val="47"/>
        </w:numPr>
        <w:spacing w:after="0"/>
      </w:pPr>
      <w:r w:rsidRPr="00971DB3">
        <w:t>Copy application code and configuration files from the downloaded application that you worked with in the previous section of the tutorial.</w:t>
      </w:r>
    </w:p>
    <w:p w14:paraId="07E5549E" w14:textId="77777777" w:rsidR="00F941DD" w:rsidRPr="00971DB3" w:rsidRDefault="00F941DD" w:rsidP="00CC3B31">
      <w:pPr>
        <w:pStyle w:val="ListParagraph"/>
        <w:numPr>
          <w:ilvl w:val="0"/>
          <w:numId w:val="47"/>
        </w:numPr>
        <w:spacing w:after="0"/>
      </w:pPr>
      <w:r w:rsidRPr="00971DB3">
        <w:t>Review the parts of the code that work with Azure blobs and queues and the WebJobs SDK.</w:t>
      </w:r>
    </w:p>
    <w:p w14:paraId="51DA3F28" w14:textId="77777777" w:rsidR="000F4898" w:rsidRPr="009162B4" w:rsidRDefault="000F4898" w:rsidP="000F4898">
      <w:pPr>
        <w:pStyle w:val="Heading3"/>
      </w:pPr>
      <w:r>
        <w:br w:type="page"/>
      </w:r>
      <w:bookmarkStart w:id="63" w:name="_Toc433385548"/>
      <w:r w:rsidRPr="009162B4">
        <w:lastRenderedPageBreak/>
        <w:t xml:space="preserve">Task 1: </w:t>
      </w:r>
      <w:r w:rsidRPr="00F941DD">
        <w:t>Create a Visual Studio solution with a web project and class library project</w:t>
      </w:r>
      <w:bookmarkEnd w:id="63"/>
    </w:p>
    <w:p w14:paraId="3CB5B394" w14:textId="0F54B591" w:rsidR="000F4898" w:rsidRPr="00B7139B" w:rsidRDefault="000F4898" w:rsidP="00BA42A3">
      <w:pPr>
        <w:pStyle w:val="Ln1"/>
        <w:numPr>
          <w:ilvl w:val="0"/>
          <w:numId w:val="382"/>
        </w:numPr>
      </w:pPr>
      <w:r w:rsidRPr="00B7139B">
        <w:t xml:space="preserve">In Visual Studio, </w:t>
      </w:r>
      <w:r w:rsidR="005C26BB">
        <w:t xml:space="preserve">click </w:t>
      </w:r>
      <w:r w:rsidR="005C26BB" w:rsidRPr="00BA42A3">
        <w:rPr>
          <w:b/>
        </w:rPr>
        <w:t>File</w:t>
      </w:r>
      <w:r w:rsidR="005C26BB">
        <w:t xml:space="preserve"> &gt; </w:t>
      </w:r>
      <w:r w:rsidR="005C26BB" w:rsidRPr="00BA42A3">
        <w:rPr>
          <w:b/>
        </w:rPr>
        <w:t>Project</w:t>
      </w:r>
      <w:r w:rsidR="005C26BB">
        <w:t xml:space="preserve"> &gt; </w:t>
      </w:r>
      <w:r w:rsidRPr="00BA42A3">
        <w:rPr>
          <w:b/>
        </w:rPr>
        <w:t>New</w:t>
      </w:r>
      <w:r w:rsidRPr="00B7139B">
        <w:t>.</w:t>
      </w:r>
    </w:p>
    <w:p w14:paraId="5CCEAE06" w14:textId="77777777" w:rsidR="005C26BB" w:rsidRDefault="000F4898" w:rsidP="000B39E7">
      <w:pPr>
        <w:pStyle w:val="Ln1"/>
        <w:numPr>
          <w:ilvl w:val="0"/>
          <w:numId w:val="368"/>
        </w:numPr>
      </w:pPr>
      <w:r w:rsidRPr="00F941DD">
        <w:t xml:space="preserve">In the </w:t>
      </w:r>
      <w:r w:rsidRPr="00750A39">
        <w:rPr>
          <w:b/>
        </w:rPr>
        <w:t>New Project</w:t>
      </w:r>
      <w:r w:rsidRPr="00F941DD">
        <w:t xml:space="preserve"> dialog</w:t>
      </w:r>
      <w:r w:rsidR="005C26BB">
        <w:t xml:space="preserve"> box</w:t>
      </w:r>
      <w:r w:rsidRPr="00F941DD">
        <w:t>,</w:t>
      </w:r>
      <w:r w:rsidR="005C26BB">
        <w:t xml:space="preserve"> in the left pane,</w:t>
      </w:r>
      <w:r w:rsidRPr="00F941DD">
        <w:t xml:space="preserve"> </w:t>
      </w:r>
      <w:r w:rsidR="005C26BB">
        <w:t>expand Installed &gt; Templates &gt; Visual C#, and then click Web.</w:t>
      </w:r>
    </w:p>
    <w:p w14:paraId="5317EB4D" w14:textId="25E21124" w:rsidR="00C76CD6" w:rsidRDefault="005C26BB" w:rsidP="000B39E7">
      <w:pPr>
        <w:pStyle w:val="Ln1"/>
        <w:numPr>
          <w:ilvl w:val="0"/>
          <w:numId w:val="368"/>
        </w:numPr>
      </w:pPr>
      <w:r>
        <w:t xml:space="preserve">In the middle pane of the </w:t>
      </w:r>
      <w:r w:rsidRPr="0088442E">
        <w:t>New Project</w:t>
      </w:r>
      <w:r>
        <w:t xml:space="preserve"> dialog box, click </w:t>
      </w:r>
      <w:r w:rsidRPr="0088442E">
        <w:t>ASP.NET Web Application</w:t>
      </w:r>
      <w:r>
        <w:t xml:space="preserve">, in the </w:t>
      </w:r>
      <w:r w:rsidRPr="0088442E">
        <w:t>Name</w:t>
      </w:r>
      <w:r>
        <w:t xml:space="preserve"> box, enter the project name </w:t>
      </w:r>
      <w:r w:rsidR="000F4898" w:rsidRPr="0088442E">
        <w:t>ContosoAdsWeb</w:t>
      </w:r>
      <w:r w:rsidR="000F4898" w:rsidRPr="00F941DD">
        <w:t xml:space="preserve">, </w:t>
      </w:r>
      <w:r w:rsidR="00C76CD6">
        <w:t xml:space="preserve">in the </w:t>
      </w:r>
      <w:r w:rsidR="00C76CD6" w:rsidRPr="0088442E">
        <w:t>Solution</w:t>
      </w:r>
      <w:r w:rsidR="00C76CD6">
        <w:t xml:space="preserve"> box, enter the solution name </w:t>
      </w:r>
      <w:r w:rsidR="000F4898" w:rsidRPr="0088442E">
        <w:t>ContosoAdsWebJobsSDK</w:t>
      </w:r>
      <w:r w:rsidR="00C76CD6">
        <w:t>,</w:t>
      </w:r>
      <w:r w:rsidR="000F4898" w:rsidRPr="00F941DD">
        <w:t xml:space="preserve"> and then click </w:t>
      </w:r>
      <w:r w:rsidR="000F4898" w:rsidRPr="0088442E">
        <w:t>OK</w:t>
      </w:r>
      <w:r w:rsidR="000F4898" w:rsidRPr="00F941DD">
        <w:t>.</w:t>
      </w:r>
    </w:p>
    <w:p w14:paraId="061FC8D7" w14:textId="0FFE20C1" w:rsidR="000F4898" w:rsidRPr="00F941DD" w:rsidRDefault="00C76CD6" w:rsidP="000B39E7">
      <w:pPr>
        <w:pStyle w:val="Ln1"/>
        <w:numPr>
          <w:ilvl w:val="0"/>
          <w:numId w:val="0"/>
        </w:numPr>
        <w:ind w:left="1080"/>
      </w:pPr>
      <w:r w:rsidRPr="00750A39">
        <w:rPr>
          <w:b/>
        </w:rPr>
        <w:t>Note</w:t>
      </w:r>
      <w:r w:rsidR="004B71AA" w:rsidRPr="004B71AA">
        <w:t>:</w:t>
      </w:r>
      <w:r>
        <w:t xml:space="preserve"> You can c</w:t>
      </w:r>
      <w:r w:rsidRPr="00F941DD">
        <w:t>hange the solution name if you're putting it in the same folder as the downloaded solution</w:t>
      </w:r>
      <w:r>
        <w:t>.</w:t>
      </w:r>
    </w:p>
    <w:p w14:paraId="0C68875F" w14:textId="77777777" w:rsidR="000F4898" w:rsidRPr="00F941DD" w:rsidRDefault="000F4898" w:rsidP="000B39E7">
      <w:pPr>
        <w:pStyle w:val="Art"/>
        <w:rPr>
          <w:lang w:val="en"/>
        </w:rPr>
      </w:pPr>
      <w:r w:rsidRPr="003F52C0">
        <w:rPr>
          <w:noProof/>
          <w:lang w:val="fr-FR" w:eastAsia="fr-FR"/>
        </w:rPr>
        <w:drawing>
          <wp:inline distT="0" distB="0" distL="0" distR="0" wp14:anchorId="77AF0DBE" wp14:editId="10F05EEE">
            <wp:extent cx="5669280" cy="3187888"/>
            <wp:effectExtent l="0" t="0" r="7620" b="0"/>
            <wp:docPr id="124" name="Picture 124" descr="New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New Projec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69280" cy="3187888"/>
                    </a:xfrm>
                    <a:prstGeom prst="rect">
                      <a:avLst/>
                    </a:prstGeom>
                    <a:noFill/>
                    <a:ln>
                      <a:noFill/>
                    </a:ln>
                  </pic:spPr>
                </pic:pic>
              </a:graphicData>
            </a:graphic>
          </wp:inline>
        </w:drawing>
      </w:r>
    </w:p>
    <w:p w14:paraId="211E01E2" w14:textId="03F127B1" w:rsidR="000F4898" w:rsidRPr="00F941DD" w:rsidRDefault="000F4898" w:rsidP="000B39E7">
      <w:pPr>
        <w:pStyle w:val="Ln1"/>
        <w:numPr>
          <w:ilvl w:val="0"/>
          <w:numId w:val="368"/>
        </w:numPr>
      </w:pPr>
      <w:r w:rsidRPr="00F941DD">
        <w:t xml:space="preserve">In the </w:t>
      </w:r>
      <w:r w:rsidRPr="00750A39">
        <w:rPr>
          <w:b/>
        </w:rPr>
        <w:t>New ASP.NET Project</w:t>
      </w:r>
      <w:r w:rsidRPr="00F941DD">
        <w:t xml:space="preserve"> dialog</w:t>
      </w:r>
      <w:r w:rsidR="00D92720">
        <w:t xml:space="preserve"> box</w:t>
      </w:r>
      <w:r w:rsidRPr="00F941DD">
        <w:t xml:space="preserve">, </w:t>
      </w:r>
      <w:r w:rsidR="00D92720">
        <w:t xml:space="preserve">in the </w:t>
      </w:r>
      <w:r w:rsidR="00D92720" w:rsidRPr="00750A39">
        <w:rPr>
          <w:b/>
        </w:rPr>
        <w:t>Select a template</w:t>
      </w:r>
      <w:r w:rsidR="00D92720">
        <w:t xml:space="preserve"> section, click </w:t>
      </w:r>
      <w:r w:rsidRPr="00750A39">
        <w:rPr>
          <w:b/>
        </w:rPr>
        <w:t>MVC</w:t>
      </w:r>
      <w:r w:rsidR="00D92720">
        <w:t xml:space="preserve">. Next, </w:t>
      </w:r>
      <w:r w:rsidR="00D92720" w:rsidRPr="00F941DD">
        <w:t xml:space="preserve">under </w:t>
      </w:r>
      <w:r w:rsidR="00D92720" w:rsidRPr="00750A39">
        <w:rPr>
          <w:b/>
        </w:rPr>
        <w:t>Microsoft Azure</w:t>
      </w:r>
      <w:r w:rsidR="00D92720">
        <w:t>,</w:t>
      </w:r>
      <w:r w:rsidR="00D92720" w:rsidRPr="00F941DD">
        <w:t xml:space="preserve"> </w:t>
      </w:r>
      <w:r w:rsidRPr="00F941DD">
        <w:t xml:space="preserve">clear the </w:t>
      </w:r>
      <w:r w:rsidRPr="00750A39">
        <w:rPr>
          <w:b/>
        </w:rPr>
        <w:t>Host in the cloud</w:t>
      </w:r>
      <w:r w:rsidRPr="00F941DD">
        <w:t xml:space="preserve"> check box.</w:t>
      </w:r>
    </w:p>
    <w:p w14:paraId="173B01B0" w14:textId="1B3681A8" w:rsidR="000F4898" w:rsidRPr="00F941DD" w:rsidRDefault="000F4898" w:rsidP="00C57644">
      <w:pPr>
        <w:pStyle w:val="Note"/>
        <w:rPr>
          <w:lang w:val="en"/>
        </w:rPr>
      </w:pPr>
      <w:r w:rsidRPr="00A8207F">
        <w:rPr>
          <w:b/>
          <w:lang w:val="en"/>
        </w:rPr>
        <w:t>Note</w:t>
      </w:r>
      <w:r w:rsidR="004B71AA" w:rsidRPr="004B71AA">
        <w:t>:</w:t>
      </w:r>
      <w:r>
        <w:rPr>
          <w:lang w:val="en"/>
        </w:rPr>
        <w:t xml:space="preserve"> </w:t>
      </w:r>
      <w:r w:rsidR="00D92720">
        <w:rPr>
          <w:lang w:val="en"/>
        </w:rPr>
        <w:t xml:space="preserve"> </w:t>
      </w:r>
      <w:r w:rsidRPr="00F941DD">
        <w:rPr>
          <w:lang w:val="en"/>
        </w:rPr>
        <w:t xml:space="preserve">Selecting Host in the cloud enables Visual Studio to automatically create a new Azure </w:t>
      </w:r>
      <w:r w:rsidR="009231F8">
        <w:rPr>
          <w:lang w:val="en"/>
        </w:rPr>
        <w:t>W</w:t>
      </w:r>
      <w:r w:rsidR="009231F8" w:rsidRPr="00F941DD">
        <w:rPr>
          <w:lang w:val="en"/>
        </w:rPr>
        <w:t xml:space="preserve">eb </w:t>
      </w:r>
      <w:r w:rsidR="009231F8">
        <w:rPr>
          <w:lang w:val="en"/>
        </w:rPr>
        <w:t>A</w:t>
      </w:r>
      <w:r w:rsidR="009231F8" w:rsidRPr="00F941DD">
        <w:rPr>
          <w:lang w:val="en"/>
        </w:rPr>
        <w:t xml:space="preserve">pp </w:t>
      </w:r>
      <w:r w:rsidRPr="00F941DD">
        <w:rPr>
          <w:lang w:val="en"/>
        </w:rPr>
        <w:t xml:space="preserve">and SQL </w:t>
      </w:r>
      <w:r w:rsidR="00D92720">
        <w:rPr>
          <w:lang w:val="en"/>
        </w:rPr>
        <w:t>Server d</w:t>
      </w:r>
      <w:r w:rsidR="00D92720" w:rsidRPr="00F941DD">
        <w:rPr>
          <w:lang w:val="en"/>
        </w:rPr>
        <w:t>atabase</w:t>
      </w:r>
      <w:r w:rsidRPr="00F941DD">
        <w:rPr>
          <w:lang w:val="en"/>
        </w:rPr>
        <w:t xml:space="preserve">. Since you already created these earlier, you don't need to do so now while creating the project. If you want to create a new one, select the check box. You can then configure the new </w:t>
      </w:r>
      <w:r w:rsidR="009231F8">
        <w:rPr>
          <w:lang w:val="en"/>
        </w:rPr>
        <w:t>W</w:t>
      </w:r>
      <w:r w:rsidR="009231F8" w:rsidRPr="00F941DD">
        <w:rPr>
          <w:lang w:val="en"/>
        </w:rPr>
        <w:t xml:space="preserve">eb </w:t>
      </w:r>
      <w:r w:rsidR="009231F8">
        <w:rPr>
          <w:lang w:val="en"/>
        </w:rPr>
        <w:t>A</w:t>
      </w:r>
      <w:r w:rsidR="009231F8" w:rsidRPr="00F941DD">
        <w:rPr>
          <w:lang w:val="en"/>
        </w:rPr>
        <w:t xml:space="preserve">pp </w:t>
      </w:r>
      <w:r w:rsidRPr="00F941DD">
        <w:rPr>
          <w:lang w:val="en"/>
        </w:rPr>
        <w:t xml:space="preserve">and SQL </w:t>
      </w:r>
      <w:r w:rsidR="00BD4809">
        <w:rPr>
          <w:lang w:val="en"/>
        </w:rPr>
        <w:t xml:space="preserve">Server </w:t>
      </w:r>
      <w:r w:rsidRPr="00F941DD">
        <w:rPr>
          <w:lang w:val="en"/>
        </w:rPr>
        <w:t>database the same way you did earlier when you were deploying the application.</w:t>
      </w:r>
    </w:p>
    <w:p w14:paraId="4DBC7475" w14:textId="5F977C53" w:rsidR="000F4898" w:rsidRPr="00F941DD" w:rsidRDefault="00BD4809" w:rsidP="000B39E7">
      <w:pPr>
        <w:pStyle w:val="Ln1"/>
        <w:numPr>
          <w:ilvl w:val="0"/>
          <w:numId w:val="368"/>
        </w:numPr>
      </w:pPr>
      <w:r w:rsidRPr="00F941DD">
        <w:t xml:space="preserve">In the </w:t>
      </w:r>
      <w:r w:rsidRPr="00C548BA">
        <w:t>New ASP.NET Project</w:t>
      </w:r>
      <w:r w:rsidRPr="00F941DD">
        <w:t xml:space="preserve"> dialog</w:t>
      </w:r>
      <w:r>
        <w:t xml:space="preserve"> box, c</w:t>
      </w:r>
      <w:r w:rsidRPr="00F941DD">
        <w:t xml:space="preserve">lick </w:t>
      </w:r>
      <w:r w:rsidR="000F4898" w:rsidRPr="0088442E">
        <w:t>Change Authentication</w:t>
      </w:r>
      <w:r w:rsidR="000F4898" w:rsidRPr="00F941DD">
        <w:t>.</w:t>
      </w:r>
    </w:p>
    <w:p w14:paraId="51CC9D32" w14:textId="77777777" w:rsidR="000F4898" w:rsidRPr="00F941DD" w:rsidRDefault="000F4898" w:rsidP="000B39E7">
      <w:pPr>
        <w:pStyle w:val="Art"/>
        <w:rPr>
          <w:lang w:val="en"/>
        </w:rPr>
      </w:pPr>
      <w:r w:rsidRPr="003F52C0">
        <w:rPr>
          <w:noProof/>
          <w:lang w:val="fr-FR" w:eastAsia="fr-FR"/>
        </w:rPr>
        <w:lastRenderedPageBreak/>
        <w:drawing>
          <wp:inline distT="0" distB="0" distL="0" distR="0" wp14:anchorId="0A06E2BC" wp14:editId="71751346">
            <wp:extent cx="5669280" cy="4229027"/>
            <wp:effectExtent l="0" t="0" r="7620" b="635"/>
            <wp:docPr id="123" name="Picture 123" descr="Change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descr="Change Authentication"/>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69280" cy="4229027"/>
                    </a:xfrm>
                    <a:prstGeom prst="rect">
                      <a:avLst/>
                    </a:prstGeom>
                    <a:noFill/>
                    <a:ln>
                      <a:noFill/>
                    </a:ln>
                  </pic:spPr>
                </pic:pic>
              </a:graphicData>
            </a:graphic>
          </wp:inline>
        </w:drawing>
      </w:r>
    </w:p>
    <w:p w14:paraId="31B76833" w14:textId="51896E31" w:rsidR="000F4898" w:rsidRPr="00F941DD" w:rsidRDefault="000F4898" w:rsidP="000B39E7">
      <w:pPr>
        <w:pStyle w:val="Ln1"/>
        <w:numPr>
          <w:ilvl w:val="0"/>
          <w:numId w:val="368"/>
        </w:numPr>
      </w:pPr>
      <w:r w:rsidRPr="00F941DD">
        <w:t xml:space="preserve">In the </w:t>
      </w:r>
      <w:r w:rsidRPr="00750A39">
        <w:rPr>
          <w:b/>
        </w:rPr>
        <w:t>Change Authentication</w:t>
      </w:r>
      <w:r w:rsidRPr="00F941DD">
        <w:t xml:space="preserve"> dialog</w:t>
      </w:r>
      <w:r w:rsidR="00BD4809">
        <w:t xml:space="preserve"> box</w:t>
      </w:r>
      <w:r w:rsidRPr="00F941DD">
        <w:t xml:space="preserve">, </w:t>
      </w:r>
      <w:r w:rsidR="00BD4809">
        <w:t>click</w:t>
      </w:r>
      <w:r w:rsidR="00BD4809" w:rsidRPr="00F941DD">
        <w:t xml:space="preserve"> </w:t>
      </w:r>
      <w:r w:rsidRPr="00750A39">
        <w:rPr>
          <w:b/>
        </w:rPr>
        <w:t>No Authentication</w:t>
      </w:r>
      <w:r w:rsidRPr="00F941DD">
        <w:t xml:space="preserve">, and then click </w:t>
      </w:r>
      <w:r w:rsidRPr="00750A39">
        <w:rPr>
          <w:b/>
        </w:rPr>
        <w:t>OK</w:t>
      </w:r>
      <w:r w:rsidRPr="00F941DD">
        <w:t>.</w:t>
      </w:r>
    </w:p>
    <w:p w14:paraId="6425289E" w14:textId="77777777" w:rsidR="000F4898" w:rsidRPr="00F941DD" w:rsidRDefault="000F4898" w:rsidP="000B39E7">
      <w:pPr>
        <w:pStyle w:val="Art"/>
        <w:rPr>
          <w:lang w:val="en"/>
        </w:rPr>
      </w:pPr>
      <w:r w:rsidRPr="003F52C0">
        <w:rPr>
          <w:noProof/>
          <w:lang w:val="fr-FR" w:eastAsia="fr-FR"/>
        </w:rPr>
        <w:drawing>
          <wp:inline distT="0" distB="0" distL="0" distR="0" wp14:anchorId="1B2B6071" wp14:editId="6944AE7A">
            <wp:extent cx="5669280" cy="2518385"/>
            <wp:effectExtent l="0" t="0" r="7620" b="0"/>
            <wp:docPr id="122" name="Picture 122" descr="No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No Authenticatio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69280" cy="2518385"/>
                    </a:xfrm>
                    <a:prstGeom prst="rect">
                      <a:avLst/>
                    </a:prstGeom>
                    <a:noFill/>
                    <a:ln>
                      <a:noFill/>
                    </a:ln>
                  </pic:spPr>
                </pic:pic>
              </a:graphicData>
            </a:graphic>
          </wp:inline>
        </w:drawing>
      </w:r>
    </w:p>
    <w:p w14:paraId="0094292B" w14:textId="2055392D" w:rsidR="000F4898" w:rsidRPr="00F941DD" w:rsidRDefault="000F4898" w:rsidP="000B39E7">
      <w:pPr>
        <w:pStyle w:val="Ln1"/>
        <w:numPr>
          <w:ilvl w:val="0"/>
          <w:numId w:val="368"/>
        </w:numPr>
      </w:pPr>
      <w:r w:rsidRPr="00F941DD">
        <w:t xml:space="preserve">In the </w:t>
      </w:r>
      <w:r w:rsidRPr="00750A39">
        <w:rPr>
          <w:b/>
        </w:rPr>
        <w:t>New ASP.NET Project</w:t>
      </w:r>
      <w:r w:rsidRPr="00F941DD">
        <w:t xml:space="preserve"> dialog</w:t>
      </w:r>
      <w:r w:rsidR="00BD4809">
        <w:t xml:space="preserve"> box</w:t>
      </w:r>
      <w:r w:rsidRPr="00F941DD">
        <w:t xml:space="preserve">, click </w:t>
      </w:r>
      <w:r w:rsidRPr="00750A39">
        <w:rPr>
          <w:b/>
        </w:rPr>
        <w:t>OK</w:t>
      </w:r>
      <w:r w:rsidRPr="00F941DD">
        <w:t>.</w:t>
      </w:r>
    </w:p>
    <w:p w14:paraId="4EFBFC16" w14:textId="77777777" w:rsidR="000F4898" w:rsidRPr="00F941DD" w:rsidRDefault="000F4898" w:rsidP="000B39E7">
      <w:pPr>
        <w:pStyle w:val="Ln1"/>
        <w:numPr>
          <w:ilvl w:val="0"/>
          <w:numId w:val="0"/>
        </w:numPr>
        <w:ind w:left="1080"/>
      </w:pPr>
      <w:r w:rsidRPr="00F941DD">
        <w:t>Visual Studio creates the solution and the web project.</w:t>
      </w:r>
    </w:p>
    <w:p w14:paraId="3402AAF1" w14:textId="5EBC7140" w:rsidR="000F4898" w:rsidRPr="00F941DD" w:rsidRDefault="000F4898" w:rsidP="000B39E7">
      <w:pPr>
        <w:pStyle w:val="Ln1"/>
        <w:numPr>
          <w:ilvl w:val="0"/>
          <w:numId w:val="368"/>
        </w:numPr>
      </w:pPr>
      <w:r w:rsidRPr="00F941DD">
        <w:t xml:space="preserve">In Solution Explorer, right-click the solution, and </w:t>
      </w:r>
      <w:r w:rsidR="00BD4809">
        <w:t>select</w:t>
      </w:r>
      <w:r w:rsidR="00BD4809" w:rsidRPr="00F941DD">
        <w:t xml:space="preserve"> </w:t>
      </w:r>
      <w:r w:rsidRPr="00750A39">
        <w:rPr>
          <w:b/>
        </w:rPr>
        <w:t>Add</w:t>
      </w:r>
      <w:r w:rsidRPr="00F941DD">
        <w:t xml:space="preserve"> &gt; </w:t>
      </w:r>
      <w:r w:rsidRPr="00750A39">
        <w:rPr>
          <w:b/>
        </w:rPr>
        <w:t>New Project</w:t>
      </w:r>
      <w:r w:rsidRPr="00F941DD">
        <w:t>.</w:t>
      </w:r>
    </w:p>
    <w:p w14:paraId="6564A169" w14:textId="19F87C21" w:rsidR="000F4898" w:rsidRPr="00F941DD" w:rsidRDefault="000F4898" w:rsidP="000B39E7">
      <w:pPr>
        <w:pStyle w:val="Ln1"/>
        <w:numPr>
          <w:ilvl w:val="0"/>
          <w:numId w:val="368"/>
        </w:numPr>
      </w:pPr>
      <w:r w:rsidRPr="00F941DD">
        <w:lastRenderedPageBreak/>
        <w:t xml:space="preserve">In the </w:t>
      </w:r>
      <w:r w:rsidRPr="0088442E">
        <w:t>Add New Project</w:t>
      </w:r>
      <w:r w:rsidRPr="00F941DD">
        <w:t xml:space="preserve"> dialog</w:t>
      </w:r>
      <w:r w:rsidR="00BD4809">
        <w:t xml:space="preserve"> box</w:t>
      </w:r>
      <w:r w:rsidRPr="00F941DD">
        <w:t xml:space="preserve">, </w:t>
      </w:r>
      <w:r w:rsidR="00BD4809">
        <w:t xml:space="preserve">expand </w:t>
      </w:r>
      <w:r w:rsidR="00BD4809" w:rsidRPr="0088442E">
        <w:t xml:space="preserve">Installed </w:t>
      </w:r>
      <w:r w:rsidR="00BD4809">
        <w:t xml:space="preserve">&gt; </w:t>
      </w:r>
      <w:r w:rsidR="00BD4809" w:rsidRPr="0088442E">
        <w:t>Templates</w:t>
      </w:r>
      <w:r w:rsidR="00BD4809">
        <w:t xml:space="preserve"> &gt; </w:t>
      </w:r>
      <w:r w:rsidR="00BD4809" w:rsidRPr="0088442E">
        <w:t>Visual C#</w:t>
      </w:r>
      <w:r w:rsidR="00BD4809">
        <w:t xml:space="preserve"> and then click </w:t>
      </w:r>
      <w:r w:rsidRPr="0088442E">
        <w:t>Windows Desktop</w:t>
      </w:r>
      <w:r w:rsidRPr="00F941DD">
        <w:t xml:space="preserve"> &gt; </w:t>
      </w:r>
      <w:r w:rsidRPr="0088442E">
        <w:t>Class Library</w:t>
      </w:r>
      <w:r w:rsidRPr="00F941DD">
        <w:t xml:space="preserve">. </w:t>
      </w:r>
    </w:p>
    <w:p w14:paraId="60912C62" w14:textId="77777777" w:rsidR="000F4898" w:rsidRPr="00F941DD" w:rsidRDefault="000F4898" w:rsidP="000B39E7">
      <w:pPr>
        <w:pStyle w:val="Ln1"/>
        <w:numPr>
          <w:ilvl w:val="0"/>
          <w:numId w:val="368"/>
        </w:numPr>
      </w:pPr>
      <w:r w:rsidRPr="00F941DD">
        <w:t xml:space="preserve">Name the project </w:t>
      </w:r>
      <w:r w:rsidRPr="00750A39">
        <w:rPr>
          <w:b/>
        </w:rPr>
        <w:t>ContosoAdsCommon</w:t>
      </w:r>
      <w:r w:rsidRPr="00F941DD">
        <w:t xml:space="preserve">, and then click </w:t>
      </w:r>
      <w:r w:rsidRPr="00750A39">
        <w:rPr>
          <w:b/>
        </w:rPr>
        <w:t>OK</w:t>
      </w:r>
      <w:r w:rsidRPr="00F941DD">
        <w:t>.</w:t>
      </w:r>
    </w:p>
    <w:p w14:paraId="3C609361" w14:textId="36D56AAF" w:rsidR="000F4898" w:rsidRDefault="000F4898" w:rsidP="00C57644">
      <w:pPr>
        <w:pStyle w:val="Note"/>
        <w:rPr>
          <w:lang w:val="en"/>
        </w:rPr>
      </w:pPr>
      <w:r w:rsidRPr="00A8207F">
        <w:rPr>
          <w:b/>
          <w:lang w:val="en"/>
        </w:rPr>
        <w:t>Note</w:t>
      </w:r>
      <w:r w:rsidR="004B71AA">
        <w:rPr>
          <w:lang w:val="en"/>
        </w:rPr>
        <w:t>:</w:t>
      </w:r>
      <w:r w:rsidR="00F40267">
        <w:rPr>
          <w:lang w:val="en"/>
        </w:rPr>
        <w:t xml:space="preserve"> </w:t>
      </w:r>
      <w:r w:rsidRPr="00F941DD">
        <w:rPr>
          <w:lang w:val="en"/>
        </w:rPr>
        <w:t>This project will contain the Entity Framework context and the data model which both the frontend and backend will use. As an alternative you could define the EF-related classes in the web project and reference that project from the WebJob project. But then your WebJob project would have a reference to web assemblies which it doesn't need.</w:t>
      </w:r>
    </w:p>
    <w:p w14:paraId="6002B9AB" w14:textId="77777777" w:rsidR="000F4898" w:rsidRDefault="000F4898" w:rsidP="000F4898">
      <w:pPr>
        <w:spacing w:line="276" w:lineRule="auto"/>
        <w:ind w:left="0"/>
        <w:rPr>
          <w:lang w:val="en"/>
        </w:rPr>
      </w:pPr>
    </w:p>
    <w:p w14:paraId="6399AF42" w14:textId="77777777" w:rsidR="000F4898" w:rsidRDefault="000F4898" w:rsidP="000F4898">
      <w:pPr>
        <w:spacing w:line="276" w:lineRule="auto"/>
        <w:ind w:left="0"/>
        <w:rPr>
          <w:lang w:val="en"/>
        </w:rPr>
      </w:pPr>
      <w:bookmarkStart w:id="64" w:name="add-a-console-application-project-that-h"/>
      <w:bookmarkEnd w:id="64"/>
    </w:p>
    <w:p w14:paraId="19E56486" w14:textId="5C34A15A" w:rsidR="000F4898" w:rsidRPr="00750A39" w:rsidRDefault="000F4898" w:rsidP="000F4898">
      <w:pPr>
        <w:pStyle w:val="Heading3"/>
      </w:pPr>
      <w:bookmarkStart w:id="65" w:name="_Toc433385549"/>
      <w:r w:rsidRPr="009162B4">
        <w:t xml:space="preserve">Task </w:t>
      </w:r>
      <w:r>
        <w:t>2</w:t>
      </w:r>
      <w:r w:rsidRPr="009162B4">
        <w:t xml:space="preserve">: </w:t>
      </w:r>
      <w:r>
        <w:t>A</w:t>
      </w:r>
      <w:r w:rsidRPr="00F941DD">
        <w:t xml:space="preserve">dd a Console Application </w:t>
      </w:r>
      <w:r w:rsidR="00893236">
        <w:t>P</w:t>
      </w:r>
      <w:r w:rsidR="00893236" w:rsidRPr="00F941DD">
        <w:t xml:space="preserve">roject </w:t>
      </w:r>
      <w:r w:rsidR="00893236">
        <w:t>having</w:t>
      </w:r>
      <w:r w:rsidRPr="00F941DD">
        <w:t xml:space="preserve"> WebJobs </w:t>
      </w:r>
      <w:r w:rsidR="00893236">
        <w:t>D</w:t>
      </w:r>
      <w:r w:rsidR="00893236" w:rsidRPr="00F941DD">
        <w:t xml:space="preserve">eployment </w:t>
      </w:r>
      <w:r w:rsidR="00893236">
        <w:t>E</w:t>
      </w:r>
      <w:r w:rsidR="00893236" w:rsidRPr="00F941DD">
        <w:t>nabled</w:t>
      </w:r>
      <w:bookmarkEnd w:id="65"/>
    </w:p>
    <w:p w14:paraId="104E3197" w14:textId="4F6AAB90" w:rsidR="000F4898" w:rsidRPr="00B7139B" w:rsidRDefault="000F4898" w:rsidP="00BA42A3">
      <w:pPr>
        <w:pStyle w:val="Ln1"/>
        <w:numPr>
          <w:ilvl w:val="0"/>
          <w:numId w:val="383"/>
        </w:numPr>
      </w:pPr>
      <w:r w:rsidRPr="00B7139B">
        <w:t xml:space="preserve">Right-click the web project (not the solution or the class library project), and then </w:t>
      </w:r>
      <w:r w:rsidR="0088442E">
        <w:t>select</w:t>
      </w:r>
      <w:r w:rsidR="0088442E" w:rsidRPr="00B7139B">
        <w:t xml:space="preserve"> </w:t>
      </w:r>
      <w:r w:rsidRPr="00BA42A3">
        <w:rPr>
          <w:b/>
        </w:rPr>
        <w:t>Add</w:t>
      </w:r>
      <w:r w:rsidRPr="00B7139B">
        <w:t xml:space="preserve"> &gt; </w:t>
      </w:r>
      <w:r w:rsidRPr="00BA42A3">
        <w:rPr>
          <w:b/>
        </w:rPr>
        <w:t>New Azure WebJob Project</w:t>
      </w:r>
      <w:r w:rsidRPr="00B7139B">
        <w:t>.</w:t>
      </w:r>
    </w:p>
    <w:p w14:paraId="22D11738" w14:textId="77777777" w:rsidR="000F4898" w:rsidRPr="00F941DD" w:rsidRDefault="000F4898" w:rsidP="000B39E7">
      <w:pPr>
        <w:pStyle w:val="Art"/>
        <w:rPr>
          <w:lang w:val="en"/>
        </w:rPr>
      </w:pPr>
      <w:r w:rsidRPr="003F52C0">
        <w:rPr>
          <w:noProof/>
          <w:lang w:val="fr-FR" w:eastAsia="fr-FR"/>
        </w:rPr>
        <w:drawing>
          <wp:inline distT="0" distB="0" distL="0" distR="0" wp14:anchorId="58A546C5" wp14:editId="0399D265">
            <wp:extent cx="4305300" cy="4072834"/>
            <wp:effectExtent l="0" t="0" r="0" b="4445"/>
            <wp:docPr id="126" name="Picture 126" descr="New Azure WebJob Project menu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descr="New Azure WebJob Project menu selection"/>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05300" cy="4072834"/>
                    </a:xfrm>
                    <a:prstGeom prst="rect">
                      <a:avLst/>
                    </a:prstGeom>
                    <a:noFill/>
                    <a:ln>
                      <a:noFill/>
                    </a:ln>
                  </pic:spPr>
                </pic:pic>
              </a:graphicData>
            </a:graphic>
          </wp:inline>
        </w:drawing>
      </w:r>
    </w:p>
    <w:p w14:paraId="4A747D02" w14:textId="356BD3B6" w:rsidR="000F4898" w:rsidRPr="00F941DD" w:rsidRDefault="000F4898" w:rsidP="000B39E7">
      <w:pPr>
        <w:pStyle w:val="Ln1"/>
        <w:numPr>
          <w:ilvl w:val="0"/>
          <w:numId w:val="368"/>
        </w:numPr>
      </w:pPr>
      <w:r w:rsidRPr="00F941DD">
        <w:t xml:space="preserve">In the </w:t>
      </w:r>
      <w:r w:rsidRPr="00750A39">
        <w:rPr>
          <w:b/>
        </w:rPr>
        <w:t>Add Azure WebJob</w:t>
      </w:r>
      <w:r w:rsidRPr="00F941DD">
        <w:t xml:space="preserve"> dialog</w:t>
      </w:r>
      <w:r w:rsidR="0088442E">
        <w:t xml:space="preserve"> box</w:t>
      </w:r>
      <w:r w:rsidRPr="00F941DD">
        <w:t xml:space="preserve">, enter </w:t>
      </w:r>
      <w:r w:rsidRPr="00750A39">
        <w:rPr>
          <w:b/>
        </w:rPr>
        <w:t xml:space="preserve">ContosoAdsWebJob </w:t>
      </w:r>
      <w:r w:rsidRPr="00F941DD">
        <w:t xml:space="preserve">as both the Project name and the WebJob name. Leave WebJob run mode set to </w:t>
      </w:r>
      <w:r w:rsidRPr="00750A39">
        <w:rPr>
          <w:b/>
        </w:rPr>
        <w:t>Run Continuously</w:t>
      </w:r>
      <w:r w:rsidRPr="00F941DD">
        <w:t>.</w:t>
      </w:r>
    </w:p>
    <w:p w14:paraId="71ECA25F" w14:textId="77777777" w:rsidR="000F4898" w:rsidRPr="00F941DD" w:rsidRDefault="000F4898" w:rsidP="000B39E7">
      <w:pPr>
        <w:pStyle w:val="Ln1"/>
        <w:numPr>
          <w:ilvl w:val="0"/>
          <w:numId w:val="368"/>
        </w:numPr>
      </w:pPr>
      <w:r w:rsidRPr="00F941DD">
        <w:lastRenderedPageBreak/>
        <w:t xml:space="preserve">Click </w:t>
      </w:r>
      <w:r w:rsidRPr="00750A39">
        <w:rPr>
          <w:b/>
        </w:rPr>
        <w:t>OK</w:t>
      </w:r>
      <w:r w:rsidRPr="00F941DD">
        <w:t>.</w:t>
      </w:r>
    </w:p>
    <w:p w14:paraId="1E1DFEE4" w14:textId="4A449757" w:rsidR="000F4898" w:rsidRPr="00F941DD" w:rsidRDefault="000F4898" w:rsidP="00C57644">
      <w:pPr>
        <w:pStyle w:val="Note"/>
        <w:rPr>
          <w:lang w:val="en"/>
        </w:rPr>
      </w:pPr>
      <w:r w:rsidRPr="00F941DD">
        <w:rPr>
          <w:lang w:val="en"/>
        </w:rPr>
        <w:t xml:space="preserve">Visual Studio creates a </w:t>
      </w:r>
      <w:r w:rsidR="00C24209">
        <w:rPr>
          <w:lang w:val="en"/>
        </w:rPr>
        <w:t>c</w:t>
      </w:r>
      <w:r w:rsidR="00C24209" w:rsidRPr="00F941DD">
        <w:rPr>
          <w:lang w:val="en"/>
        </w:rPr>
        <w:t xml:space="preserve">onsole </w:t>
      </w:r>
      <w:r w:rsidRPr="00F941DD">
        <w:rPr>
          <w:lang w:val="en"/>
        </w:rPr>
        <w:t>application that is configured to deploy as a WebJob whenever you deploy the web project. To do that</w:t>
      </w:r>
      <w:r w:rsidR="00C24209">
        <w:rPr>
          <w:lang w:val="en"/>
        </w:rPr>
        <w:t>,</w:t>
      </w:r>
      <w:r w:rsidRPr="00F941DD">
        <w:rPr>
          <w:lang w:val="en"/>
        </w:rPr>
        <w:t xml:space="preserve"> it performed the following tasks after creating the project:</w:t>
      </w:r>
    </w:p>
    <w:p w14:paraId="7FC82559" w14:textId="33FCEB79" w:rsidR="000F4898" w:rsidRPr="00F941DD" w:rsidRDefault="00C24209" w:rsidP="00C57644">
      <w:pPr>
        <w:pStyle w:val="Note"/>
        <w:rPr>
          <w:lang w:val="en"/>
        </w:rPr>
      </w:pPr>
      <w:r>
        <w:rPr>
          <w:rFonts w:cs="Segoe UI"/>
          <w:lang w:val="en"/>
        </w:rPr>
        <w:t xml:space="preserve">• </w:t>
      </w:r>
      <w:r w:rsidR="000F4898" w:rsidRPr="00F941DD">
        <w:rPr>
          <w:lang w:val="en"/>
        </w:rPr>
        <w:t xml:space="preserve">Added a </w:t>
      </w:r>
      <w:r w:rsidR="000F4898" w:rsidRPr="00F941DD">
        <w:rPr>
          <w:i/>
          <w:iCs/>
          <w:lang w:val="en"/>
        </w:rPr>
        <w:t>webjob-publish-settings.json</w:t>
      </w:r>
      <w:r w:rsidR="000F4898" w:rsidRPr="00F941DD">
        <w:rPr>
          <w:lang w:val="en"/>
        </w:rPr>
        <w:t xml:space="preserve"> file in the WebJob project Properties folder.</w:t>
      </w:r>
    </w:p>
    <w:p w14:paraId="3C4DD433" w14:textId="22A66C9A" w:rsidR="000F4898" w:rsidRPr="00F941DD" w:rsidRDefault="00C24209" w:rsidP="00C57644">
      <w:pPr>
        <w:pStyle w:val="Note"/>
        <w:rPr>
          <w:lang w:val="en"/>
        </w:rPr>
      </w:pPr>
      <w:r>
        <w:rPr>
          <w:rFonts w:cs="Segoe UI"/>
          <w:lang w:val="en"/>
        </w:rPr>
        <w:t xml:space="preserve">• </w:t>
      </w:r>
      <w:r w:rsidR="000F4898" w:rsidRPr="00F941DD">
        <w:rPr>
          <w:lang w:val="en"/>
        </w:rPr>
        <w:t xml:space="preserve">Added a </w:t>
      </w:r>
      <w:r w:rsidR="000F4898" w:rsidRPr="00F941DD">
        <w:rPr>
          <w:i/>
          <w:iCs/>
          <w:lang w:val="en"/>
        </w:rPr>
        <w:t>webjobs-list.json</w:t>
      </w:r>
      <w:r w:rsidR="000F4898" w:rsidRPr="00F941DD">
        <w:rPr>
          <w:lang w:val="en"/>
        </w:rPr>
        <w:t xml:space="preserve"> file in the web project Properties folder.</w:t>
      </w:r>
    </w:p>
    <w:p w14:paraId="10D26E97" w14:textId="3CEB6841" w:rsidR="000F4898" w:rsidRPr="00F941DD" w:rsidRDefault="00C24209" w:rsidP="00C57644">
      <w:pPr>
        <w:pStyle w:val="Note"/>
        <w:rPr>
          <w:lang w:val="en"/>
        </w:rPr>
      </w:pPr>
      <w:r>
        <w:rPr>
          <w:rFonts w:cs="Segoe UI"/>
          <w:lang w:val="en"/>
        </w:rPr>
        <w:t>•</w:t>
      </w:r>
      <w:r>
        <w:rPr>
          <w:lang w:val="en"/>
        </w:rPr>
        <w:t xml:space="preserve"> </w:t>
      </w:r>
      <w:r w:rsidR="000F4898" w:rsidRPr="00F941DD">
        <w:rPr>
          <w:lang w:val="en"/>
        </w:rPr>
        <w:t>Installed the Microsoft.Web.WebJobs.Publish NuGet package in the WebJob project.</w:t>
      </w:r>
    </w:p>
    <w:p w14:paraId="73E943F6" w14:textId="77777777" w:rsidR="000F4898" w:rsidRPr="00F941DD" w:rsidRDefault="000F4898" w:rsidP="00C57644">
      <w:pPr>
        <w:pStyle w:val="Note"/>
        <w:rPr>
          <w:lang w:val="en"/>
        </w:rPr>
      </w:pPr>
      <w:r w:rsidRPr="00F941DD">
        <w:rPr>
          <w:lang w:val="en"/>
        </w:rPr>
        <w:t xml:space="preserve">For more information about these changes, see </w:t>
      </w:r>
      <w:hyperlink r:id="rId146" w:history="1">
        <w:r w:rsidRPr="00F941DD">
          <w:rPr>
            <w:rStyle w:val="Hyperlink"/>
            <w:lang w:val="en"/>
          </w:rPr>
          <w:t>How to Deploy WebJobs by using Visual Studio</w:t>
        </w:r>
      </w:hyperlink>
      <w:r w:rsidRPr="00F941DD">
        <w:rPr>
          <w:lang w:val="en"/>
        </w:rPr>
        <w:t>.</w:t>
      </w:r>
    </w:p>
    <w:p w14:paraId="066ED937" w14:textId="446ED140" w:rsidR="00B35B6D" w:rsidRDefault="00B35B6D">
      <w:pPr>
        <w:spacing w:after="0" w:line="240" w:lineRule="auto"/>
        <w:ind w:left="0"/>
        <w:rPr>
          <w:rFonts w:ascii="Arial" w:hAnsi="Arial" w:cs="Arial"/>
          <w:b/>
          <w:bCs/>
          <w:iCs/>
          <w:kern w:val="32"/>
          <w:sz w:val="28"/>
        </w:rPr>
      </w:pPr>
    </w:p>
    <w:p w14:paraId="14EA81FC" w14:textId="6A5E6C9F" w:rsidR="000F4898" w:rsidRPr="009162B4" w:rsidRDefault="000F4898" w:rsidP="000F4898">
      <w:pPr>
        <w:pStyle w:val="Heading3"/>
      </w:pPr>
      <w:bookmarkStart w:id="66" w:name="_Toc433385550"/>
      <w:r w:rsidRPr="009162B4">
        <w:t xml:space="preserve">Task </w:t>
      </w:r>
      <w:r>
        <w:t>3</w:t>
      </w:r>
      <w:r w:rsidRPr="009162B4">
        <w:t xml:space="preserve">: </w:t>
      </w:r>
      <w:r w:rsidRPr="00F941DD">
        <w:t xml:space="preserve">Add NuGet </w:t>
      </w:r>
      <w:r w:rsidR="00893236">
        <w:t>P</w:t>
      </w:r>
      <w:r w:rsidRPr="00F941DD">
        <w:t>ackages</w:t>
      </w:r>
      <w:bookmarkEnd w:id="66"/>
    </w:p>
    <w:p w14:paraId="038955E6" w14:textId="77777777" w:rsidR="000F4898" w:rsidRPr="00F941DD" w:rsidRDefault="000F4898" w:rsidP="00750A39">
      <w:pPr>
        <w:rPr>
          <w:lang w:val="en"/>
        </w:rPr>
      </w:pPr>
      <w:r w:rsidRPr="00F941DD">
        <w:rPr>
          <w:lang w:val="en"/>
        </w:rPr>
        <w:t xml:space="preserve">The new-project template for a WebJob project automatically installs the WebJobs SDK NuGet package </w:t>
      </w:r>
      <w:hyperlink r:id="rId147" w:history="1">
        <w:r w:rsidRPr="00F941DD">
          <w:rPr>
            <w:rStyle w:val="Hyperlink"/>
            <w:lang w:val="en"/>
          </w:rPr>
          <w:t>Microsoft.Azure.WebJobs</w:t>
        </w:r>
      </w:hyperlink>
      <w:r w:rsidRPr="00F941DD">
        <w:rPr>
          <w:lang w:val="en"/>
        </w:rPr>
        <w:t xml:space="preserve"> and its dependencies. </w:t>
      </w:r>
    </w:p>
    <w:p w14:paraId="46B1189E" w14:textId="77777777" w:rsidR="000F4898" w:rsidRPr="00F941DD" w:rsidRDefault="000F4898" w:rsidP="00750A39">
      <w:pPr>
        <w:rPr>
          <w:lang w:val="en"/>
        </w:rPr>
      </w:pPr>
      <w:r w:rsidRPr="00F941DD">
        <w:rPr>
          <w:lang w:val="en"/>
        </w:rPr>
        <w:t>One of the WebJobs SDK dependencies that is installed automatically in the WebJob project is the Azure Storage Client Library (SCL). However, you need to add it to the web project to work with blobs and queues.</w:t>
      </w:r>
    </w:p>
    <w:p w14:paraId="130A4ADB" w14:textId="3EE4E732" w:rsidR="000F4898" w:rsidRPr="00B7139B" w:rsidRDefault="000F4898" w:rsidP="00BA42A3">
      <w:pPr>
        <w:pStyle w:val="Ln1"/>
        <w:numPr>
          <w:ilvl w:val="0"/>
          <w:numId w:val="384"/>
        </w:numPr>
      </w:pPr>
      <w:r w:rsidRPr="00B7139B">
        <w:t xml:space="preserve">Open the </w:t>
      </w:r>
      <w:r w:rsidRPr="00BA42A3">
        <w:rPr>
          <w:b/>
        </w:rPr>
        <w:t>Manage NuGet Packages</w:t>
      </w:r>
      <w:r w:rsidRPr="00B7139B">
        <w:t xml:space="preserve"> dialog </w:t>
      </w:r>
      <w:r w:rsidR="00552DED">
        <w:t xml:space="preserve">box </w:t>
      </w:r>
      <w:r w:rsidRPr="00B7139B">
        <w:t>for the solution.</w:t>
      </w:r>
    </w:p>
    <w:p w14:paraId="0CE664CA" w14:textId="2AFD356C" w:rsidR="000F4898" w:rsidRPr="00F941DD" w:rsidRDefault="000F4898" w:rsidP="000B39E7">
      <w:pPr>
        <w:pStyle w:val="Ln1"/>
        <w:numPr>
          <w:ilvl w:val="0"/>
          <w:numId w:val="368"/>
        </w:numPr>
      </w:pPr>
      <w:r w:rsidRPr="00F941DD">
        <w:t xml:space="preserve">In the left pane, select </w:t>
      </w:r>
      <w:r w:rsidRPr="00750A39">
        <w:rPr>
          <w:b/>
        </w:rPr>
        <w:t>Installed packages</w:t>
      </w:r>
      <w:r w:rsidRPr="00F941DD">
        <w:t>.</w:t>
      </w:r>
    </w:p>
    <w:p w14:paraId="7DB559D1" w14:textId="77777777" w:rsidR="000F4898" w:rsidRPr="00F941DD" w:rsidRDefault="000F4898" w:rsidP="000B39E7">
      <w:pPr>
        <w:pStyle w:val="Ln1"/>
        <w:numPr>
          <w:ilvl w:val="0"/>
          <w:numId w:val="368"/>
        </w:numPr>
      </w:pPr>
      <w:r w:rsidRPr="00F941DD">
        <w:t xml:space="preserve">Find the </w:t>
      </w:r>
      <w:r w:rsidRPr="00750A39">
        <w:rPr>
          <w:b/>
        </w:rPr>
        <w:t>Azure Storage package</w:t>
      </w:r>
      <w:r w:rsidRPr="00F941DD">
        <w:t xml:space="preserve">, and then click </w:t>
      </w:r>
      <w:r w:rsidRPr="00750A39">
        <w:rPr>
          <w:b/>
        </w:rPr>
        <w:t>Manage</w:t>
      </w:r>
      <w:r w:rsidRPr="00F941DD">
        <w:t>.</w:t>
      </w:r>
    </w:p>
    <w:p w14:paraId="3143AF39" w14:textId="77777777" w:rsidR="000F4898" w:rsidRPr="00F941DD" w:rsidRDefault="000F4898" w:rsidP="000B39E7">
      <w:pPr>
        <w:pStyle w:val="Ln1"/>
        <w:numPr>
          <w:ilvl w:val="0"/>
          <w:numId w:val="368"/>
        </w:numPr>
      </w:pPr>
      <w:r w:rsidRPr="00F941DD">
        <w:t xml:space="preserve">In the </w:t>
      </w:r>
      <w:r w:rsidRPr="00750A39">
        <w:rPr>
          <w:b/>
        </w:rPr>
        <w:t>Select Projects</w:t>
      </w:r>
      <w:r w:rsidRPr="00F941DD">
        <w:t xml:space="preserve"> box, select the </w:t>
      </w:r>
      <w:r w:rsidRPr="00750A39">
        <w:rPr>
          <w:b/>
        </w:rPr>
        <w:t>ContosoAdsWeb</w:t>
      </w:r>
      <w:r w:rsidRPr="00F941DD">
        <w:t xml:space="preserve"> check box, and then click </w:t>
      </w:r>
      <w:r w:rsidRPr="00750A39">
        <w:rPr>
          <w:b/>
        </w:rPr>
        <w:t>OK</w:t>
      </w:r>
      <w:r w:rsidRPr="00F941DD">
        <w:t xml:space="preserve">. </w:t>
      </w:r>
    </w:p>
    <w:p w14:paraId="0CA5E0C5" w14:textId="77777777" w:rsidR="000F4898" w:rsidRPr="00F941DD" w:rsidRDefault="000F4898" w:rsidP="00750A39">
      <w:r w:rsidRPr="00F941DD">
        <w:t>All three projects use the Entity Framework to work with data in SQL Database.</w:t>
      </w:r>
    </w:p>
    <w:p w14:paraId="52ACAED8" w14:textId="77777777" w:rsidR="000F4898" w:rsidRPr="00B7139B" w:rsidRDefault="000F4898" w:rsidP="00BA42A3">
      <w:pPr>
        <w:pStyle w:val="Ln1"/>
        <w:numPr>
          <w:ilvl w:val="0"/>
          <w:numId w:val="385"/>
        </w:numPr>
      </w:pPr>
      <w:r w:rsidRPr="00B7139B">
        <w:t xml:space="preserve">In the left pane, select </w:t>
      </w:r>
      <w:r w:rsidRPr="00BA42A3">
        <w:rPr>
          <w:b/>
        </w:rPr>
        <w:t>Online</w:t>
      </w:r>
      <w:r w:rsidRPr="00B7139B">
        <w:t>.</w:t>
      </w:r>
    </w:p>
    <w:p w14:paraId="45BC8709" w14:textId="77777777" w:rsidR="000F4898" w:rsidRPr="00F941DD" w:rsidRDefault="000F4898" w:rsidP="000B39E7">
      <w:pPr>
        <w:pStyle w:val="Ln1"/>
        <w:numPr>
          <w:ilvl w:val="0"/>
          <w:numId w:val="368"/>
        </w:numPr>
      </w:pPr>
      <w:r w:rsidRPr="00F941DD">
        <w:t xml:space="preserve">Find the </w:t>
      </w:r>
      <w:r w:rsidRPr="00750A39">
        <w:rPr>
          <w:b/>
        </w:rPr>
        <w:t>EntityFramework NuGet package</w:t>
      </w:r>
      <w:r w:rsidRPr="00F941DD">
        <w:t>, and install it in all three projects.</w:t>
      </w:r>
    </w:p>
    <w:p w14:paraId="6C9533B1" w14:textId="77777777" w:rsidR="000F4898" w:rsidRDefault="000F4898" w:rsidP="000F4898">
      <w:pPr>
        <w:spacing w:line="276" w:lineRule="auto"/>
        <w:ind w:left="0"/>
        <w:rPr>
          <w:lang w:val="en"/>
        </w:rPr>
      </w:pPr>
    </w:p>
    <w:p w14:paraId="32ECFBD2" w14:textId="77777777" w:rsidR="000F4898" w:rsidRPr="009162B4" w:rsidRDefault="000F4898" w:rsidP="000F4898">
      <w:pPr>
        <w:pStyle w:val="Heading3"/>
      </w:pPr>
      <w:bookmarkStart w:id="67" w:name="_Toc433385551"/>
      <w:r w:rsidRPr="009162B4">
        <w:t xml:space="preserve">Task </w:t>
      </w:r>
      <w:r>
        <w:t>4</w:t>
      </w:r>
      <w:r w:rsidRPr="009162B4">
        <w:t xml:space="preserve">: </w:t>
      </w:r>
      <w:r w:rsidRPr="00F941DD">
        <w:t xml:space="preserve">Set project </w:t>
      </w:r>
      <w:r w:rsidRPr="00A8207F">
        <w:t>references</w:t>
      </w:r>
      <w:bookmarkEnd w:id="67"/>
    </w:p>
    <w:p w14:paraId="48857E21" w14:textId="6CB89D73" w:rsidR="000F4898" w:rsidRPr="00A8207F" w:rsidRDefault="000F4898" w:rsidP="00750A39">
      <w:pPr>
        <w:rPr>
          <w:lang w:val="en"/>
        </w:rPr>
      </w:pPr>
      <w:r w:rsidRPr="00A8207F">
        <w:rPr>
          <w:lang w:val="en"/>
        </w:rPr>
        <w:t xml:space="preserve">Both web and WebJob projects will work with the SQL </w:t>
      </w:r>
      <w:r w:rsidR="00622ECF">
        <w:rPr>
          <w:lang w:val="en"/>
        </w:rPr>
        <w:t xml:space="preserve">Server </w:t>
      </w:r>
      <w:r w:rsidRPr="00A8207F">
        <w:rPr>
          <w:lang w:val="en"/>
        </w:rPr>
        <w:t>database, so both need a reference to the ContosoAdsCommon project.</w:t>
      </w:r>
    </w:p>
    <w:p w14:paraId="73C54B88" w14:textId="682C7DAA" w:rsidR="002032CB" w:rsidRDefault="000F4898" w:rsidP="00BA42A3">
      <w:pPr>
        <w:pStyle w:val="Ln1"/>
        <w:numPr>
          <w:ilvl w:val="0"/>
          <w:numId w:val="386"/>
        </w:numPr>
      </w:pPr>
      <w:r w:rsidRPr="00B7139B">
        <w:t xml:space="preserve">In the </w:t>
      </w:r>
      <w:r w:rsidRPr="00BA42A3">
        <w:rPr>
          <w:b/>
        </w:rPr>
        <w:t>ContosoAdsWeb</w:t>
      </w:r>
      <w:r w:rsidRPr="00B7139B">
        <w:t xml:space="preserve"> project, set a reference to the ContosoAdsCommon project. (Right-click the </w:t>
      </w:r>
      <w:r w:rsidRPr="00BA42A3">
        <w:rPr>
          <w:b/>
        </w:rPr>
        <w:t>ContosoAdsWeb</w:t>
      </w:r>
      <w:r w:rsidRPr="00B7139B">
        <w:t xml:space="preserve"> project, and then </w:t>
      </w:r>
      <w:r w:rsidR="00622ECF">
        <w:t>select</w:t>
      </w:r>
      <w:r w:rsidR="00622ECF" w:rsidRPr="00B7139B">
        <w:t xml:space="preserve"> </w:t>
      </w:r>
      <w:r w:rsidRPr="00BA42A3">
        <w:rPr>
          <w:b/>
        </w:rPr>
        <w:t>Add</w:t>
      </w:r>
      <w:r w:rsidRPr="00B7139B">
        <w:t xml:space="preserve"> &gt; </w:t>
      </w:r>
      <w:r w:rsidRPr="00BA42A3">
        <w:rPr>
          <w:b/>
        </w:rPr>
        <w:t>Reference</w:t>
      </w:r>
      <w:r w:rsidRPr="00B7139B">
        <w:t>.</w:t>
      </w:r>
      <w:r w:rsidR="00385030">
        <w:t>)</w:t>
      </w:r>
    </w:p>
    <w:p w14:paraId="4444A5D5" w14:textId="0DDDE224" w:rsidR="000F4898" w:rsidRPr="00B7139B" w:rsidRDefault="000F4898" w:rsidP="000B39E7">
      <w:pPr>
        <w:pStyle w:val="Ln1"/>
        <w:numPr>
          <w:ilvl w:val="0"/>
          <w:numId w:val="368"/>
        </w:numPr>
      </w:pPr>
      <w:r w:rsidRPr="00B7139B">
        <w:t xml:space="preserve">In the </w:t>
      </w:r>
      <w:r w:rsidRPr="00750A39">
        <w:rPr>
          <w:b/>
        </w:rPr>
        <w:t>Reference Manager</w:t>
      </w:r>
      <w:r w:rsidRPr="00B7139B">
        <w:t xml:space="preserve"> dialog box, select </w:t>
      </w:r>
      <w:r w:rsidRPr="00750A39">
        <w:rPr>
          <w:b/>
        </w:rPr>
        <w:t>Solution</w:t>
      </w:r>
      <w:r w:rsidRPr="00B7139B">
        <w:t xml:space="preserve"> &gt; </w:t>
      </w:r>
      <w:r w:rsidRPr="00750A39">
        <w:rPr>
          <w:b/>
        </w:rPr>
        <w:t>Projects</w:t>
      </w:r>
      <w:r w:rsidRPr="00B7139B">
        <w:t xml:space="preserve"> &gt; </w:t>
      </w:r>
      <w:r w:rsidRPr="00750A39">
        <w:rPr>
          <w:b/>
        </w:rPr>
        <w:t>ContosoAdsCommon</w:t>
      </w:r>
      <w:r w:rsidRPr="00B7139B">
        <w:t xml:space="preserve">, and then click </w:t>
      </w:r>
      <w:r w:rsidRPr="00750A39">
        <w:rPr>
          <w:b/>
        </w:rPr>
        <w:t>OK</w:t>
      </w:r>
      <w:r w:rsidRPr="00B7139B">
        <w:t>.</w:t>
      </w:r>
    </w:p>
    <w:p w14:paraId="189AC129" w14:textId="77777777" w:rsidR="000F4898" w:rsidRPr="00A8207F" w:rsidRDefault="000F4898" w:rsidP="000B39E7">
      <w:pPr>
        <w:pStyle w:val="Ln1"/>
        <w:numPr>
          <w:ilvl w:val="0"/>
          <w:numId w:val="368"/>
        </w:numPr>
      </w:pPr>
      <w:r w:rsidRPr="00A8207F">
        <w:lastRenderedPageBreak/>
        <w:t xml:space="preserve">In the </w:t>
      </w:r>
      <w:r w:rsidRPr="00750A39">
        <w:rPr>
          <w:b/>
        </w:rPr>
        <w:t>ContosoAdsWebJob</w:t>
      </w:r>
      <w:r w:rsidRPr="00A8207F">
        <w:t xml:space="preserve"> project, set a reference to the </w:t>
      </w:r>
      <w:r w:rsidRPr="00750A39">
        <w:rPr>
          <w:b/>
        </w:rPr>
        <w:t>ContosAdsCommon</w:t>
      </w:r>
      <w:r w:rsidRPr="00A8207F">
        <w:t xml:space="preserve"> project.</w:t>
      </w:r>
    </w:p>
    <w:p w14:paraId="03F10123" w14:textId="77777777" w:rsidR="000F4898" w:rsidRPr="00A8207F" w:rsidRDefault="000F4898" w:rsidP="000B39E7">
      <w:pPr>
        <w:pStyle w:val="Ln1"/>
        <w:numPr>
          <w:ilvl w:val="0"/>
          <w:numId w:val="368"/>
        </w:numPr>
      </w:pPr>
      <w:r w:rsidRPr="00A8207F">
        <w:t>The WebJob project needs references for working with images and for accessing connection strings.</w:t>
      </w:r>
    </w:p>
    <w:p w14:paraId="4FC55AE1" w14:textId="77777777" w:rsidR="000F4898" w:rsidRPr="00A8207F" w:rsidRDefault="000F4898" w:rsidP="000B39E7">
      <w:pPr>
        <w:pStyle w:val="Ln1"/>
        <w:numPr>
          <w:ilvl w:val="0"/>
          <w:numId w:val="368"/>
        </w:numPr>
      </w:pPr>
      <w:r w:rsidRPr="00A8207F">
        <w:t xml:space="preserve">In the </w:t>
      </w:r>
      <w:r w:rsidRPr="00372257">
        <w:t>ContosoAdsWebJob</w:t>
      </w:r>
      <w:r w:rsidRPr="00A8207F">
        <w:t xml:space="preserve"> project, set a reference to </w:t>
      </w:r>
      <w:r w:rsidRPr="00372257">
        <w:t>System.Drawing</w:t>
      </w:r>
      <w:r w:rsidRPr="00A8207F">
        <w:t xml:space="preserve"> and </w:t>
      </w:r>
      <w:r w:rsidRPr="00372257">
        <w:t>System.Configuration</w:t>
      </w:r>
      <w:r w:rsidRPr="00A8207F">
        <w:t>.</w:t>
      </w:r>
    </w:p>
    <w:p w14:paraId="613C484C" w14:textId="77777777" w:rsidR="000F4898" w:rsidRDefault="000F4898" w:rsidP="000F4898">
      <w:pPr>
        <w:spacing w:line="276" w:lineRule="auto"/>
        <w:ind w:left="0"/>
        <w:rPr>
          <w:lang w:val="en"/>
        </w:rPr>
      </w:pPr>
    </w:p>
    <w:p w14:paraId="60AE6E4A" w14:textId="14392A77" w:rsidR="000F4898" w:rsidRDefault="000F4898" w:rsidP="000F4898">
      <w:pPr>
        <w:spacing w:after="0" w:line="240" w:lineRule="auto"/>
        <w:ind w:left="0"/>
        <w:rPr>
          <w:rFonts w:ascii="Arial" w:hAnsi="Arial" w:cs="Arial"/>
          <w:b/>
          <w:bCs/>
          <w:iCs/>
          <w:kern w:val="32"/>
          <w:sz w:val="28"/>
        </w:rPr>
      </w:pPr>
    </w:p>
    <w:p w14:paraId="1EC9EF31" w14:textId="59A2528C" w:rsidR="000F4898" w:rsidRPr="009162B4" w:rsidRDefault="000F4898" w:rsidP="000F4898">
      <w:pPr>
        <w:pStyle w:val="Heading3"/>
      </w:pPr>
      <w:bookmarkStart w:id="68" w:name="_Toc433385552"/>
      <w:r w:rsidRPr="009162B4">
        <w:t xml:space="preserve">Task </w:t>
      </w:r>
      <w:r>
        <w:t>5</w:t>
      </w:r>
      <w:r w:rsidRPr="009162B4">
        <w:t xml:space="preserve">: </w:t>
      </w:r>
      <w:r w:rsidRPr="00F941DD">
        <w:t xml:space="preserve">Add </w:t>
      </w:r>
      <w:r w:rsidR="00893236">
        <w:t>C</w:t>
      </w:r>
      <w:r w:rsidRPr="00F941DD">
        <w:t xml:space="preserve">ode and </w:t>
      </w:r>
      <w:r w:rsidR="00893236">
        <w:t>C</w:t>
      </w:r>
      <w:r w:rsidR="00893236" w:rsidRPr="00F941DD">
        <w:t xml:space="preserve">onfiguration </w:t>
      </w:r>
      <w:r w:rsidR="00893236">
        <w:t>F</w:t>
      </w:r>
      <w:r w:rsidRPr="00F941DD">
        <w:t>iles</w:t>
      </w:r>
      <w:bookmarkEnd w:id="68"/>
    </w:p>
    <w:p w14:paraId="43E9EA44" w14:textId="77777777" w:rsidR="000F4898" w:rsidRPr="00F941DD" w:rsidRDefault="000F4898" w:rsidP="00750A39">
      <w:pPr>
        <w:rPr>
          <w:lang w:val="en"/>
        </w:rPr>
      </w:pPr>
      <w:r w:rsidRPr="00F941DD">
        <w:rPr>
          <w:lang w:val="en"/>
        </w:rPr>
        <w:t xml:space="preserve">This tutorial does not show how to </w:t>
      </w:r>
      <w:hyperlink r:id="rId148" w:history="1">
        <w:r w:rsidRPr="00F941DD">
          <w:rPr>
            <w:rStyle w:val="Hyperlink"/>
            <w:lang w:val="en"/>
          </w:rPr>
          <w:t>create MVC controllers and views using scaffolding</w:t>
        </w:r>
      </w:hyperlink>
      <w:r w:rsidRPr="00F941DD">
        <w:rPr>
          <w:lang w:val="en"/>
        </w:rPr>
        <w:t xml:space="preserve">, how to </w:t>
      </w:r>
      <w:hyperlink r:id="rId149" w:history="1">
        <w:r w:rsidRPr="00F941DD">
          <w:rPr>
            <w:rStyle w:val="Hyperlink"/>
            <w:lang w:val="en"/>
          </w:rPr>
          <w:t>write Entity Framework code that works with SQL Server databases</w:t>
        </w:r>
      </w:hyperlink>
      <w:r w:rsidRPr="00F941DD">
        <w:rPr>
          <w:lang w:val="en"/>
        </w:rPr>
        <w:t xml:space="preserve">, or </w:t>
      </w:r>
      <w:hyperlink r:id="rId150" w:anchor="async" w:history="1">
        <w:r w:rsidRPr="00F941DD">
          <w:rPr>
            <w:rStyle w:val="Hyperlink"/>
            <w:lang w:val="en"/>
          </w:rPr>
          <w:t>the basics of asynchronous programming in ASP.NET 4.5</w:t>
        </w:r>
      </w:hyperlink>
      <w:r w:rsidRPr="00F941DD">
        <w:rPr>
          <w:lang w:val="en"/>
        </w:rPr>
        <w:t>. So all that remains to do is copy code and configuration files from the downloaded solution into the new solution. After you do that, the following sections will show and explain key parts of the code.</w:t>
      </w:r>
    </w:p>
    <w:p w14:paraId="078C3471" w14:textId="77777777" w:rsidR="000867AC" w:rsidRDefault="000867AC" w:rsidP="00750A39">
      <w:pPr>
        <w:rPr>
          <w:lang w:val="en"/>
        </w:rPr>
      </w:pPr>
    </w:p>
    <w:p w14:paraId="7FCD06C5" w14:textId="3ACBF157" w:rsidR="000F4898" w:rsidRPr="00372257" w:rsidRDefault="000F4898" w:rsidP="00BA42A3">
      <w:pPr>
        <w:pStyle w:val="Ln1"/>
        <w:numPr>
          <w:ilvl w:val="0"/>
          <w:numId w:val="387"/>
        </w:numPr>
      </w:pPr>
      <w:r w:rsidRPr="00372257">
        <w:t xml:space="preserve">To add files to a project or a folder, right-click the project or folder and </w:t>
      </w:r>
      <w:r w:rsidR="00372257" w:rsidRPr="00372257">
        <w:t xml:space="preserve">select </w:t>
      </w:r>
      <w:r w:rsidRPr="00BA42A3">
        <w:rPr>
          <w:b/>
        </w:rPr>
        <w:t>Add</w:t>
      </w:r>
      <w:r w:rsidRPr="00372257">
        <w:t xml:space="preserve"> &gt; </w:t>
      </w:r>
      <w:r w:rsidRPr="00BA42A3">
        <w:rPr>
          <w:b/>
        </w:rPr>
        <w:t>Existing Item</w:t>
      </w:r>
      <w:r w:rsidRPr="00372257">
        <w:t xml:space="preserve">. Select the files you want and click </w:t>
      </w:r>
      <w:r w:rsidRPr="00BA42A3">
        <w:rPr>
          <w:b/>
        </w:rPr>
        <w:t>Add</w:t>
      </w:r>
      <w:r w:rsidRPr="00372257">
        <w:t xml:space="preserve">. If asked whether you want to replace existing files, click </w:t>
      </w:r>
      <w:r w:rsidRPr="00BA42A3">
        <w:rPr>
          <w:b/>
        </w:rPr>
        <w:t>Yes</w:t>
      </w:r>
      <w:r w:rsidRPr="00372257">
        <w:t>.</w:t>
      </w:r>
    </w:p>
    <w:p w14:paraId="7789AC1F" w14:textId="77777777" w:rsidR="000F4898" w:rsidRPr="00B7139B" w:rsidRDefault="000F4898">
      <w:pPr>
        <w:pStyle w:val="Ln1"/>
        <w:numPr>
          <w:ilvl w:val="0"/>
          <w:numId w:val="387"/>
        </w:numPr>
      </w:pPr>
      <w:r w:rsidRPr="00B7139B">
        <w:t xml:space="preserve">In the ContosoAdsCommon project, delete the </w:t>
      </w:r>
      <w:r w:rsidRPr="00BA42A3">
        <w:rPr>
          <w:i/>
          <w:iCs/>
        </w:rPr>
        <w:t>Class1.cs</w:t>
      </w:r>
      <w:r w:rsidRPr="00B7139B">
        <w:t xml:space="preserve"> file and add in its place the following files from the downloaded project.</w:t>
      </w:r>
    </w:p>
    <w:p w14:paraId="779D2B80" w14:textId="77777777" w:rsidR="000F4898" w:rsidRPr="00F941DD" w:rsidRDefault="000F4898" w:rsidP="00750A39">
      <w:pPr>
        <w:numPr>
          <w:ilvl w:val="1"/>
          <w:numId w:val="105"/>
        </w:numPr>
        <w:spacing w:line="276" w:lineRule="auto"/>
        <w:rPr>
          <w:lang w:val="en"/>
        </w:rPr>
      </w:pPr>
      <w:r w:rsidRPr="00F941DD">
        <w:rPr>
          <w:i/>
          <w:iCs/>
          <w:lang w:val="en"/>
        </w:rPr>
        <w:t>Ad.cs</w:t>
      </w:r>
    </w:p>
    <w:p w14:paraId="639AD2A5" w14:textId="77777777" w:rsidR="000F4898" w:rsidRPr="00F941DD" w:rsidRDefault="000F4898" w:rsidP="00750A39">
      <w:pPr>
        <w:numPr>
          <w:ilvl w:val="1"/>
          <w:numId w:val="105"/>
        </w:numPr>
        <w:spacing w:line="276" w:lineRule="auto"/>
        <w:rPr>
          <w:lang w:val="en"/>
        </w:rPr>
      </w:pPr>
      <w:r w:rsidRPr="00F941DD">
        <w:rPr>
          <w:i/>
          <w:iCs/>
          <w:lang w:val="en"/>
        </w:rPr>
        <w:t>ContosoAdscontext.cs</w:t>
      </w:r>
    </w:p>
    <w:p w14:paraId="458FFB9A" w14:textId="77777777" w:rsidR="000F4898" w:rsidRPr="00F941DD" w:rsidRDefault="000F4898" w:rsidP="00750A39">
      <w:pPr>
        <w:numPr>
          <w:ilvl w:val="1"/>
          <w:numId w:val="105"/>
        </w:numPr>
        <w:spacing w:line="276" w:lineRule="auto"/>
        <w:rPr>
          <w:lang w:val="en"/>
        </w:rPr>
      </w:pPr>
      <w:r w:rsidRPr="00F941DD">
        <w:rPr>
          <w:i/>
          <w:iCs/>
          <w:lang w:val="en"/>
        </w:rPr>
        <w:t>BlobInformation.cs</w:t>
      </w:r>
    </w:p>
    <w:p w14:paraId="3FB41FDB" w14:textId="77777777" w:rsidR="000F4898" w:rsidRPr="00F941DD" w:rsidRDefault="000F4898" w:rsidP="000B39E7">
      <w:pPr>
        <w:pStyle w:val="Ln1"/>
        <w:numPr>
          <w:ilvl w:val="0"/>
          <w:numId w:val="368"/>
        </w:numPr>
      </w:pPr>
      <w:r w:rsidRPr="00F941DD">
        <w:t>In the ContosoAdsWeb project, add the following files from the downloaded project.</w:t>
      </w:r>
    </w:p>
    <w:p w14:paraId="7C36F763" w14:textId="77777777" w:rsidR="000F4898" w:rsidRPr="00F941DD" w:rsidRDefault="000F4898" w:rsidP="00750A39">
      <w:pPr>
        <w:numPr>
          <w:ilvl w:val="1"/>
          <w:numId w:val="106"/>
        </w:numPr>
        <w:spacing w:line="276" w:lineRule="auto"/>
        <w:rPr>
          <w:lang w:val="en"/>
        </w:rPr>
      </w:pPr>
      <w:r w:rsidRPr="00F941DD">
        <w:rPr>
          <w:i/>
          <w:iCs/>
          <w:lang w:val="en"/>
        </w:rPr>
        <w:t>Web.config</w:t>
      </w:r>
    </w:p>
    <w:p w14:paraId="63BD8135" w14:textId="77777777" w:rsidR="000F4898" w:rsidRPr="00F941DD" w:rsidRDefault="000F4898" w:rsidP="00750A39">
      <w:pPr>
        <w:numPr>
          <w:ilvl w:val="1"/>
          <w:numId w:val="106"/>
        </w:numPr>
        <w:spacing w:line="276" w:lineRule="auto"/>
        <w:rPr>
          <w:lang w:val="en"/>
        </w:rPr>
      </w:pPr>
      <w:r w:rsidRPr="00F941DD">
        <w:rPr>
          <w:i/>
          <w:iCs/>
          <w:lang w:val="en"/>
        </w:rPr>
        <w:t>Global.asax.cs</w:t>
      </w:r>
    </w:p>
    <w:p w14:paraId="7812ABFC" w14:textId="77777777" w:rsidR="000F4898" w:rsidRPr="00F941DD" w:rsidRDefault="000F4898" w:rsidP="00750A39">
      <w:pPr>
        <w:numPr>
          <w:ilvl w:val="1"/>
          <w:numId w:val="106"/>
        </w:numPr>
        <w:spacing w:line="276" w:lineRule="auto"/>
        <w:rPr>
          <w:lang w:val="en"/>
        </w:rPr>
      </w:pPr>
      <w:r w:rsidRPr="00F941DD">
        <w:rPr>
          <w:lang w:val="en"/>
        </w:rPr>
        <w:t xml:space="preserve">In the </w:t>
      </w:r>
      <w:r w:rsidRPr="00F941DD">
        <w:rPr>
          <w:i/>
          <w:iCs/>
          <w:lang w:val="en"/>
        </w:rPr>
        <w:t>Controllers</w:t>
      </w:r>
      <w:r w:rsidRPr="00F941DD">
        <w:rPr>
          <w:lang w:val="en"/>
        </w:rPr>
        <w:t xml:space="preserve"> folder: </w:t>
      </w:r>
      <w:r w:rsidRPr="00F941DD">
        <w:rPr>
          <w:i/>
          <w:iCs/>
          <w:lang w:val="en"/>
        </w:rPr>
        <w:t>AdController.cs</w:t>
      </w:r>
      <w:r w:rsidRPr="00F941DD">
        <w:rPr>
          <w:lang w:val="en"/>
        </w:rPr>
        <w:t xml:space="preserve"> </w:t>
      </w:r>
    </w:p>
    <w:p w14:paraId="7F5CEBAA" w14:textId="77777777" w:rsidR="000F4898" w:rsidRPr="00F941DD" w:rsidRDefault="000F4898" w:rsidP="00750A39">
      <w:pPr>
        <w:numPr>
          <w:ilvl w:val="1"/>
          <w:numId w:val="106"/>
        </w:numPr>
        <w:spacing w:line="276" w:lineRule="auto"/>
        <w:rPr>
          <w:lang w:val="en"/>
        </w:rPr>
      </w:pPr>
      <w:r w:rsidRPr="00F941DD">
        <w:rPr>
          <w:lang w:val="en"/>
        </w:rPr>
        <w:t xml:space="preserve">In the </w:t>
      </w:r>
      <w:r w:rsidRPr="00F941DD">
        <w:rPr>
          <w:i/>
          <w:iCs/>
          <w:lang w:val="en"/>
        </w:rPr>
        <w:t>Views\Shared</w:t>
      </w:r>
      <w:r w:rsidRPr="00F941DD">
        <w:rPr>
          <w:lang w:val="en"/>
        </w:rPr>
        <w:t xml:space="preserve"> folder: </w:t>
      </w:r>
      <w:r w:rsidRPr="00F941DD">
        <w:rPr>
          <w:i/>
          <w:iCs/>
          <w:lang w:val="en"/>
        </w:rPr>
        <w:t>_Layout.cshtml</w:t>
      </w:r>
      <w:r w:rsidRPr="00F941DD">
        <w:rPr>
          <w:lang w:val="en"/>
        </w:rPr>
        <w:t xml:space="preserve"> file. </w:t>
      </w:r>
    </w:p>
    <w:p w14:paraId="2AC9C22F" w14:textId="77777777" w:rsidR="000F4898" w:rsidRPr="00F941DD" w:rsidRDefault="000F4898" w:rsidP="00750A39">
      <w:pPr>
        <w:numPr>
          <w:ilvl w:val="1"/>
          <w:numId w:val="106"/>
        </w:numPr>
        <w:spacing w:line="276" w:lineRule="auto"/>
        <w:rPr>
          <w:lang w:val="en"/>
        </w:rPr>
      </w:pPr>
      <w:r w:rsidRPr="00F941DD">
        <w:rPr>
          <w:lang w:val="en"/>
        </w:rPr>
        <w:t xml:space="preserve">In the </w:t>
      </w:r>
      <w:r w:rsidRPr="00F941DD">
        <w:rPr>
          <w:i/>
          <w:iCs/>
          <w:lang w:val="en"/>
        </w:rPr>
        <w:t>Views\Home</w:t>
      </w:r>
      <w:r w:rsidRPr="00F941DD">
        <w:rPr>
          <w:lang w:val="en"/>
        </w:rPr>
        <w:t xml:space="preserve"> folder: </w:t>
      </w:r>
      <w:r w:rsidRPr="00F941DD">
        <w:rPr>
          <w:i/>
          <w:iCs/>
          <w:lang w:val="en"/>
        </w:rPr>
        <w:t>Index.cshtml</w:t>
      </w:r>
      <w:r w:rsidRPr="00F941DD">
        <w:rPr>
          <w:lang w:val="en"/>
        </w:rPr>
        <w:t xml:space="preserve">. </w:t>
      </w:r>
    </w:p>
    <w:p w14:paraId="192B4E6F" w14:textId="77777777" w:rsidR="000F4898" w:rsidRPr="00F941DD" w:rsidRDefault="000F4898" w:rsidP="00750A39">
      <w:pPr>
        <w:numPr>
          <w:ilvl w:val="1"/>
          <w:numId w:val="106"/>
        </w:numPr>
        <w:spacing w:line="276" w:lineRule="auto"/>
        <w:rPr>
          <w:lang w:val="en"/>
        </w:rPr>
      </w:pPr>
      <w:r w:rsidRPr="00F941DD">
        <w:rPr>
          <w:lang w:val="en"/>
        </w:rPr>
        <w:t xml:space="preserve">In the </w:t>
      </w:r>
      <w:r w:rsidRPr="00F941DD">
        <w:rPr>
          <w:i/>
          <w:iCs/>
          <w:lang w:val="en"/>
        </w:rPr>
        <w:t>Views\Ad</w:t>
      </w:r>
      <w:r w:rsidRPr="00F941DD">
        <w:rPr>
          <w:lang w:val="en"/>
        </w:rPr>
        <w:t xml:space="preserve"> folder (create the folder first): five </w:t>
      </w:r>
      <w:r w:rsidRPr="00F941DD">
        <w:rPr>
          <w:i/>
          <w:iCs/>
          <w:lang w:val="en"/>
        </w:rPr>
        <w:t>.cshtml</w:t>
      </w:r>
      <w:r w:rsidRPr="00F941DD">
        <w:rPr>
          <w:lang w:val="en"/>
        </w:rPr>
        <w:t xml:space="preserve"> files.</w:t>
      </w:r>
    </w:p>
    <w:p w14:paraId="2D6CA522" w14:textId="77777777" w:rsidR="000F4898" w:rsidRPr="00F941DD" w:rsidRDefault="000F4898" w:rsidP="000B39E7">
      <w:pPr>
        <w:pStyle w:val="Ln1"/>
        <w:numPr>
          <w:ilvl w:val="0"/>
          <w:numId w:val="368"/>
        </w:numPr>
      </w:pPr>
      <w:r w:rsidRPr="00F941DD">
        <w:t>In the ContosoAdsWebJob project, add the following files from the downloaded project.</w:t>
      </w:r>
    </w:p>
    <w:p w14:paraId="3C07D4A8" w14:textId="77777777" w:rsidR="000F4898" w:rsidRPr="00F941DD" w:rsidRDefault="000F4898" w:rsidP="00750A39">
      <w:pPr>
        <w:numPr>
          <w:ilvl w:val="1"/>
          <w:numId w:val="107"/>
        </w:numPr>
        <w:spacing w:line="276" w:lineRule="auto"/>
        <w:rPr>
          <w:lang w:val="en"/>
        </w:rPr>
      </w:pPr>
      <w:r w:rsidRPr="00F941DD">
        <w:rPr>
          <w:i/>
          <w:iCs/>
          <w:lang w:val="en"/>
        </w:rPr>
        <w:t>App.config</w:t>
      </w:r>
      <w:r w:rsidRPr="00F941DD">
        <w:rPr>
          <w:lang w:val="en"/>
        </w:rPr>
        <w:t xml:space="preserve"> (change the file type filter to All Files)</w:t>
      </w:r>
    </w:p>
    <w:p w14:paraId="1375F991" w14:textId="77777777" w:rsidR="000F4898" w:rsidRPr="00F941DD" w:rsidRDefault="000F4898" w:rsidP="00750A39">
      <w:pPr>
        <w:numPr>
          <w:ilvl w:val="1"/>
          <w:numId w:val="107"/>
        </w:numPr>
        <w:spacing w:line="276" w:lineRule="auto"/>
        <w:rPr>
          <w:lang w:val="en"/>
        </w:rPr>
      </w:pPr>
      <w:r w:rsidRPr="00F941DD">
        <w:rPr>
          <w:i/>
          <w:iCs/>
          <w:lang w:val="en"/>
        </w:rPr>
        <w:t>Program.cs</w:t>
      </w:r>
    </w:p>
    <w:p w14:paraId="2FF3DC8F" w14:textId="77777777" w:rsidR="000F4898" w:rsidRPr="00F941DD" w:rsidRDefault="000F4898" w:rsidP="00750A39">
      <w:pPr>
        <w:numPr>
          <w:ilvl w:val="1"/>
          <w:numId w:val="107"/>
        </w:numPr>
        <w:spacing w:line="276" w:lineRule="auto"/>
        <w:rPr>
          <w:lang w:val="en"/>
        </w:rPr>
      </w:pPr>
      <w:r w:rsidRPr="00F941DD">
        <w:rPr>
          <w:i/>
          <w:iCs/>
          <w:lang w:val="en"/>
        </w:rPr>
        <w:t>Functions.cs</w:t>
      </w:r>
    </w:p>
    <w:p w14:paraId="46175106" w14:textId="77777777" w:rsidR="000867AC" w:rsidRDefault="000867AC" w:rsidP="00750A39">
      <w:pPr>
        <w:rPr>
          <w:lang w:val="en"/>
        </w:rPr>
      </w:pPr>
    </w:p>
    <w:p w14:paraId="39612C39" w14:textId="56EDFA8B" w:rsidR="000F4898" w:rsidRPr="00F941DD" w:rsidRDefault="000F4898" w:rsidP="00750A39">
      <w:pPr>
        <w:rPr>
          <w:lang w:val="en"/>
        </w:rPr>
      </w:pPr>
      <w:r w:rsidRPr="00F941DD">
        <w:rPr>
          <w:lang w:val="en"/>
        </w:rPr>
        <w:lastRenderedPageBreak/>
        <w:t xml:space="preserve">You can now build, run, and deploy the application as instructed earlier in the tutorial. Before you do that, however, stop the WebJob that is still running in the first </w:t>
      </w:r>
      <w:r w:rsidR="009231F8">
        <w:rPr>
          <w:lang w:val="en"/>
        </w:rPr>
        <w:t>W</w:t>
      </w:r>
      <w:r w:rsidR="009231F8" w:rsidRPr="00F941DD">
        <w:rPr>
          <w:lang w:val="en"/>
        </w:rPr>
        <w:t xml:space="preserve">eb </w:t>
      </w:r>
      <w:r w:rsidR="009231F8">
        <w:rPr>
          <w:lang w:val="en"/>
        </w:rPr>
        <w:t>A</w:t>
      </w:r>
      <w:r w:rsidR="009231F8" w:rsidRPr="00F941DD">
        <w:rPr>
          <w:lang w:val="en"/>
        </w:rPr>
        <w:t xml:space="preserve">pp </w:t>
      </w:r>
      <w:r w:rsidRPr="00F941DD">
        <w:rPr>
          <w:lang w:val="en"/>
        </w:rPr>
        <w:t xml:space="preserve">you deployed to. Otherwise that WebJob will process queue messages created locally or by the app running in a new </w:t>
      </w:r>
      <w:r w:rsidR="009231F8">
        <w:rPr>
          <w:lang w:val="en"/>
        </w:rPr>
        <w:t>W</w:t>
      </w:r>
      <w:r w:rsidR="009231F8" w:rsidRPr="00F941DD">
        <w:rPr>
          <w:lang w:val="en"/>
        </w:rPr>
        <w:t xml:space="preserve">eb </w:t>
      </w:r>
      <w:r w:rsidR="009231F8">
        <w:rPr>
          <w:lang w:val="en"/>
        </w:rPr>
        <w:t>A</w:t>
      </w:r>
      <w:r w:rsidR="009231F8" w:rsidRPr="00F941DD">
        <w:rPr>
          <w:lang w:val="en"/>
        </w:rPr>
        <w:t>pp</w:t>
      </w:r>
      <w:r w:rsidRPr="00F941DD">
        <w:rPr>
          <w:lang w:val="en"/>
        </w:rPr>
        <w:t>, since all are using the same storage account</w:t>
      </w:r>
      <w:r w:rsidR="00372257">
        <w:rPr>
          <w:lang w:val="en"/>
        </w:rPr>
        <w:t>.</w:t>
      </w:r>
    </w:p>
    <w:p w14:paraId="5FEA4B1D" w14:textId="77777777" w:rsidR="000F4898" w:rsidRDefault="000F4898" w:rsidP="000F4898">
      <w:pPr>
        <w:spacing w:line="276" w:lineRule="auto"/>
        <w:ind w:left="0"/>
        <w:rPr>
          <w:lang w:val="en"/>
        </w:rPr>
      </w:pPr>
    </w:p>
    <w:p w14:paraId="3A509185" w14:textId="72104CD2" w:rsidR="000F4898" w:rsidRPr="009162B4" w:rsidRDefault="000F4898" w:rsidP="000F4898">
      <w:pPr>
        <w:pStyle w:val="Heading3"/>
      </w:pPr>
      <w:bookmarkStart w:id="69" w:name="_Toc433385553"/>
      <w:r w:rsidRPr="009162B4">
        <w:t xml:space="preserve">Task </w:t>
      </w:r>
      <w:r>
        <w:t>6</w:t>
      </w:r>
      <w:r w:rsidRPr="009162B4">
        <w:t xml:space="preserve">: </w:t>
      </w:r>
      <w:r w:rsidRPr="00F941DD">
        <w:t xml:space="preserve">Review the </w:t>
      </w:r>
      <w:r w:rsidR="00372257">
        <w:t>A</w:t>
      </w:r>
      <w:r w:rsidR="00372257" w:rsidRPr="00F941DD">
        <w:t xml:space="preserve">pplication </w:t>
      </w:r>
      <w:r w:rsidR="00372257">
        <w:t>C</w:t>
      </w:r>
      <w:r w:rsidR="00372257" w:rsidRPr="00F941DD">
        <w:t>ode</w:t>
      </w:r>
      <w:bookmarkEnd w:id="69"/>
    </w:p>
    <w:p w14:paraId="3FEB6A11" w14:textId="459C637C" w:rsidR="000F4898" w:rsidRPr="00A8207F" w:rsidRDefault="000F4898" w:rsidP="00750A39">
      <w:pPr>
        <w:rPr>
          <w:lang w:val="en"/>
        </w:rPr>
      </w:pPr>
      <w:r w:rsidRPr="00A8207F">
        <w:rPr>
          <w:lang w:val="en"/>
        </w:rPr>
        <w:t>The following sections explain the code related to working with the WebJobs SDK and Azure Storage blobs and queues.</w:t>
      </w:r>
    </w:p>
    <w:p w14:paraId="4550E458" w14:textId="77777777" w:rsidR="000F4898" w:rsidRPr="00A8207F" w:rsidRDefault="000F4898" w:rsidP="00750A39">
      <w:pPr>
        <w:rPr>
          <w:i/>
          <w:iCs/>
          <w:lang w:val="en"/>
        </w:rPr>
      </w:pPr>
      <w:r w:rsidRPr="00A8207F">
        <w:rPr>
          <w:i/>
          <w:iCs/>
          <w:lang w:val="en"/>
        </w:rPr>
        <w:t xml:space="preserve">Note: For the code specific to the WebJobs SDK, see </w:t>
      </w:r>
      <w:hyperlink r:id="rId151" w:anchor="programcs" w:history="1">
        <w:r w:rsidRPr="00A8207F">
          <w:rPr>
            <w:rStyle w:val="Hyperlink"/>
            <w:i/>
            <w:iCs/>
            <w:lang w:val="en"/>
          </w:rPr>
          <w:t>Program.cs and Functions.cs</w:t>
        </w:r>
      </w:hyperlink>
      <w:r w:rsidRPr="00A8207F">
        <w:rPr>
          <w:i/>
          <w:iCs/>
          <w:lang w:val="en"/>
        </w:rPr>
        <w:t>.</w:t>
      </w:r>
    </w:p>
    <w:p w14:paraId="21ABE0A9" w14:textId="77777777" w:rsidR="00823B7C" w:rsidRDefault="00823B7C" w:rsidP="00750A39">
      <w:pPr>
        <w:rPr>
          <w:b/>
          <w:lang w:val="en"/>
        </w:rPr>
      </w:pPr>
      <w:bookmarkStart w:id="70" w:name="contosoadscommon---adcs"/>
      <w:bookmarkEnd w:id="70"/>
    </w:p>
    <w:p w14:paraId="4B54D976" w14:textId="77777777" w:rsidR="000F4898" w:rsidRPr="00A8207F" w:rsidRDefault="000F4898" w:rsidP="00750A39">
      <w:pPr>
        <w:rPr>
          <w:b/>
          <w:lang w:val="en"/>
        </w:rPr>
      </w:pPr>
      <w:r w:rsidRPr="00A8207F">
        <w:rPr>
          <w:b/>
          <w:lang w:val="en"/>
        </w:rPr>
        <w:t>ContosoAdsCommon - Ad.cs</w:t>
      </w:r>
    </w:p>
    <w:p w14:paraId="11276760" w14:textId="77777777" w:rsidR="000F4898" w:rsidRPr="00A8207F" w:rsidRDefault="000F4898" w:rsidP="00750A39">
      <w:pPr>
        <w:rPr>
          <w:lang w:val="en"/>
        </w:rPr>
      </w:pPr>
      <w:r w:rsidRPr="00A8207F">
        <w:rPr>
          <w:lang w:val="en"/>
        </w:rPr>
        <w:t>The Ad.cs file defines an enum for ad categories and a POCO entity class for ad information.</w:t>
      </w:r>
    </w:p>
    <w:p w14:paraId="2FB589BE" w14:textId="77777777" w:rsidR="000F4898" w:rsidRPr="00A8207F" w:rsidRDefault="000F4898" w:rsidP="000B39E7">
      <w:pPr>
        <w:pStyle w:val="Art"/>
        <w:rPr>
          <w:lang w:val="en"/>
        </w:rPr>
      </w:pPr>
      <w:r w:rsidRPr="003F52C0">
        <w:rPr>
          <w:noProof/>
          <w:lang w:val="fr-FR" w:eastAsia="fr-FR"/>
        </w:rPr>
        <w:lastRenderedPageBreak/>
        <w:drawing>
          <wp:inline distT="0" distB="0" distL="0" distR="0" wp14:anchorId="1EAAA253" wp14:editId="5792568F">
            <wp:extent cx="5669280" cy="5725135"/>
            <wp:effectExtent l="0" t="0" r="762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69280" cy="5725135"/>
                    </a:xfrm>
                    <a:prstGeom prst="rect">
                      <a:avLst/>
                    </a:prstGeom>
                  </pic:spPr>
                </pic:pic>
              </a:graphicData>
            </a:graphic>
          </wp:inline>
        </w:drawing>
      </w:r>
    </w:p>
    <w:p w14:paraId="62721CE2" w14:textId="77777777" w:rsidR="000F4898" w:rsidRPr="00A8207F" w:rsidRDefault="000F4898" w:rsidP="000F4898">
      <w:pPr>
        <w:spacing w:after="0" w:line="240" w:lineRule="auto"/>
        <w:ind w:left="0"/>
        <w:rPr>
          <w:b/>
          <w:bCs/>
          <w:sz w:val="24"/>
          <w:szCs w:val="24"/>
          <w:lang w:val="en"/>
        </w:rPr>
      </w:pPr>
      <w:bookmarkStart w:id="71" w:name="contosoadscommon---contosoadscontextcs"/>
      <w:bookmarkEnd w:id="71"/>
      <w:r w:rsidRPr="00A8207F">
        <w:rPr>
          <w:b/>
          <w:bCs/>
          <w:sz w:val="24"/>
          <w:szCs w:val="24"/>
          <w:lang w:val="en"/>
        </w:rPr>
        <w:br w:type="page"/>
      </w:r>
    </w:p>
    <w:p w14:paraId="4ECAE24B" w14:textId="77777777" w:rsidR="000F4898" w:rsidRPr="00750A39" w:rsidRDefault="000F4898" w:rsidP="00750A39">
      <w:pPr>
        <w:rPr>
          <w:b/>
          <w:lang w:val="en"/>
        </w:rPr>
      </w:pPr>
      <w:r w:rsidRPr="00750A39">
        <w:rPr>
          <w:b/>
          <w:lang w:val="en"/>
        </w:rPr>
        <w:lastRenderedPageBreak/>
        <w:t>ContosoAdsCommon - ContosoAdsContext.cs</w:t>
      </w:r>
    </w:p>
    <w:p w14:paraId="58582911" w14:textId="0D757BAD" w:rsidR="000F4898" w:rsidRPr="00A8207F" w:rsidRDefault="000F4898" w:rsidP="00750A39">
      <w:pPr>
        <w:rPr>
          <w:lang w:val="en"/>
        </w:rPr>
      </w:pPr>
      <w:r w:rsidRPr="00A8207F">
        <w:rPr>
          <w:lang w:val="en"/>
        </w:rPr>
        <w:t xml:space="preserve">The ContosoAdsContext class specifies that the Ad class is used in a DbSet collection, which Entity Framework will store in a SQL </w:t>
      </w:r>
      <w:r w:rsidR="007C209E">
        <w:rPr>
          <w:lang w:val="en"/>
        </w:rPr>
        <w:t xml:space="preserve">Server </w:t>
      </w:r>
      <w:r w:rsidRPr="00A8207F">
        <w:rPr>
          <w:lang w:val="en"/>
        </w:rPr>
        <w:t>database.</w:t>
      </w:r>
    </w:p>
    <w:p w14:paraId="492C5880" w14:textId="77777777" w:rsidR="000F4898" w:rsidRPr="00A8207F" w:rsidRDefault="000F4898" w:rsidP="000B39E7">
      <w:pPr>
        <w:pStyle w:val="Art"/>
        <w:rPr>
          <w:b/>
          <w:bCs/>
          <w:sz w:val="24"/>
          <w:szCs w:val="24"/>
          <w:lang w:val="en"/>
        </w:rPr>
      </w:pPr>
      <w:r w:rsidRPr="003F52C0">
        <w:rPr>
          <w:noProof/>
          <w:lang w:val="fr-FR" w:eastAsia="fr-FR"/>
        </w:rPr>
        <w:drawing>
          <wp:inline distT="0" distB="0" distL="0" distR="0" wp14:anchorId="19CF7DE1" wp14:editId="4E918FB9">
            <wp:extent cx="4409524" cy="1828571"/>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9524" cy="1828571"/>
                    </a:xfrm>
                    <a:prstGeom prst="rect">
                      <a:avLst/>
                    </a:prstGeom>
                  </pic:spPr>
                </pic:pic>
              </a:graphicData>
            </a:graphic>
          </wp:inline>
        </w:drawing>
      </w:r>
    </w:p>
    <w:p w14:paraId="454C12D9" w14:textId="77777777" w:rsidR="000F4898" w:rsidRPr="00750A39" w:rsidRDefault="000F4898" w:rsidP="00750A39">
      <w:r w:rsidRPr="00750A39">
        <w:t>The class has two constructors. The first of them is used by the web project, and specifies the name of a connection string that is stored in the Web.config file or the Azure runtime environment. The second constructor enables you to pass in the actual connection string. That is needed by the WebJob project, since it doesn't have a Web.config file. You saw earlier where this connection string was stored, and you'll see later how the code retrieves the connection string when it instantiates the DbContext class.</w:t>
      </w:r>
    </w:p>
    <w:p w14:paraId="127BDB56" w14:textId="77777777" w:rsidR="000F4898" w:rsidRPr="00A8207F" w:rsidRDefault="000F4898" w:rsidP="000F4898">
      <w:pPr>
        <w:spacing w:line="276" w:lineRule="auto"/>
        <w:ind w:left="360"/>
        <w:rPr>
          <w:lang w:val="en"/>
        </w:rPr>
      </w:pPr>
    </w:p>
    <w:p w14:paraId="349A372D" w14:textId="77777777" w:rsidR="000F4898" w:rsidRPr="00750A39" w:rsidRDefault="000F4898" w:rsidP="00750A39">
      <w:pPr>
        <w:rPr>
          <w:b/>
          <w:lang w:val="en"/>
        </w:rPr>
      </w:pPr>
      <w:bookmarkStart w:id="72" w:name="contosoadscommon---blobinformationcs"/>
      <w:bookmarkEnd w:id="72"/>
      <w:r w:rsidRPr="00750A39">
        <w:rPr>
          <w:b/>
          <w:lang w:val="en"/>
        </w:rPr>
        <w:t>ContosoAdsCommon - BlobInformation.cs</w:t>
      </w:r>
    </w:p>
    <w:p w14:paraId="1B439763" w14:textId="77777777" w:rsidR="000F4898" w:rsidRPr="00A8207F" w:rsidRDefault="000F4898" w:rsidP="00750A39">
      <w:pPr>
        <w:rPr>
          <w:lang w:val="en"/>
        </w:rPr>
      </w:pPr>
      <w:r w:rsidRPr="00A8207F">
        <w:rPr>
          <w:lang w:val="en"/>
        </w:rPr>
        <w:t>The BlobInformation class is used to store information about an image blob in a queue message.</w:t>
      </w:r>
    </w:p>
    <w:p w14:paraId="0B1362DF" w14:textId="77777777" w:rsidR="000F4898" w:rsidRPr="00A8207F" w:rsidRDefault="000F4898" w:rsidP="000B39E7">
      <w:pPr>
        <w:pStyle w:val="Art"/>
        <w:rPr>
          <w:b/>
          <w:bCs/>
          <w:sz w:val="24"/>
          <w:szCs w:val="24"/>
          <w:lang w:val="en"/>
        </w:rPr>
      </w:pPr>
      <w:r w:rsidRPr="003F52C0">
        <w:rPr>
          <w:noProof/>
          <w:lang w:val="fr-FR" w:eastAsia="fr-FR"/>
        </w:rPr>
        <w:drawing>
          <wp:inline distT="0" distB="0" distL="0" distR="0" wp14:anchorId="166D637D" wp14:editId="05586FAB">
            <wp:extent cx="4504762" cy="317142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04762" cy="3171429"/>
                    </a:xfrm>
                    <a:prstGeom prst="rect">
                      <a:avLst/>
                    </a:prstGeom>
                  </pic:spPr>
                </pic:pic>
              </a:graphicData>
            </a:graphic>
          </wp:inline>
        </w:drawing>
      </w:r>
    </w:p>
    <w:p w14:paraId="01C4B771" w14:textId="77777777" w:rsidR="000F4898" w:rsidRPr="00750A39" w:rsidRDefault="000F4898" w:rsidP="00750A39">
      <w:pPr>
        <w:rPr>
          <w:b/>
          <w:lang w:val="en"/>
        </w:rPr>
      </w:pPr>
      <w:bookmarkStart w:id="73" w:name="contosoadsweb---globalasaxcs"/>
      <w:bookmarkEnd w:id="73"/>
      <w:r w:rsidRPr="00750A39">
        <w:rPr>
          <w:b/>
          <w:lang w:val="en"/>
        </w:rPr>
        <w:lastRenderedPageBreak/>
        <w:t>ContosoAdsWeb - Global.asax.cs</w:t>
      </w:r>
    </w:p>
    <w:p w14:paraId="72BE26E4" w14:textId="77777777" w:rsidR="000F4898" w:rsidRPr="00A8207F" w:rsidRDefault="000F4898" w:rsidP="00750A39">
      <w:pPr>
        <w:rPr>
          <w:lang w:val="en"/>
        </w:rPr>
      </w:pPr>
      <w:r w:rsidRPr="00A8207F">
        <w:rPr>
          <w:lang w:val="en"/>
        </w:rPr>
        <w:t xml:space="preserve">Code that is called from the Application_Start method creates an </w:t>
      </w:r>
      <w:r w:rsidRPr="00A8207F">
        <w:rPr>
          <w:i/>
          <w:iCs/>
          <w:lang w:val="en"/>
        </w:rPr>
        <w:t>images</w:t>
      </w:r>
      <w:r w:rsidRPr="00A8207F">
        <w:rPr>
          <w:lang w:val="en"/>
        </w:rPr>
        <w:t xml:space="preserve"> blob container and an </w:t>
      </w:r>
      <w:r w:rsidRPr="00A8207F">
        <w:rPr>
          <w:i/>
          <w:iCs/>
          <w:lang w:val="en"/>
        </w:rPr>
        <w:t>images</w:t>
      </w:r>
      <w:r w:rsidRPr="00A8207F">
        <w:rPr>
          <w:lang w:val="en"/>
        </w:rPr>
        <w:t xml:space="preserve"> queue if they don't already exist. This ensures that whenever you start using a new storage account, the required blob container and queue will be created automatically.</w:t>
      </w:r>
    </w:p>
    <w:p w14:paraId="2CC0AB52" w14:textId="77777777" w:rsidR="009A49FE" w:rsidRDefault="009A49FE" w:rsidP="00750A39">
      <w:pPr>
        <w:rPr>
          <w:lang w:val="en"/>
        </w:rPr>
      </w:pPr>
    </w:p>
    <w:p w14:paraId="03E6E58E" w14:textId="77777777" w:rsidR="000F4898" w:rsidRPr="00A8207F" w:rsidRDefault="000F4898" w:rsidP="00750A39">
      <w:pPr>
        <w:rPr>
          <w:lang w:val="en"/>
        </w:rPr>
      </w:pPr>
      <w:r w:rsidRPr="00A8207F">
        <w:rPr>
          <w:lang w:val="en"/>
        </w:rPr>
        <w:t xml:space="preserve">The code gets access to the storage account by using the storage connection string from the </w:t>
      </w:r>
      <w:r w:rsidRPr="00A8207F">
        <w:rPr>
          <w:i/>
          <w:iCs/>
          <w:lang w:val="en"/>
        </w:rPr>
        <w:t>Web.config</w:t>
      </w:r>
      <w:r w:rsidRPr="00A8207F">
        <w:rPr>
          <w:lang w:val="en"/>
        </w:rPr>
        <w:t xml:space="preserve"> file or Azure runtime environment.</w:t>
      </w:r>
    </w:p>
    <w:p w14:paraId="4C013235" w14:textId="77777777" w:rsidR="000F4898" w:rsidRPr="00A8207F" w:rsidRDefault="000F4898" w:rsidP="000B39E7">
      <w:pPr>
        <w:pStyle w:val="Art"/>
        <w:rPr>
          <w:bCs/>
          <w:sz w:val="24"/>
          <w:szCs w:val="24"/>
          <w:lang w:val="en"/>
        </w:rPr>
      </w:pPr>
      <w:r w:rsidRPr="003F52C0">
        <w:rPr>
          <w:noProof/>
          <w:lang w:val="fr-FR" w:eastAsia="fr-FR"/>
        </w:rPr>
        <w:drawing>
          <wp:inline distT="0" distB="0" distL="0" distR="0" wp14:anchorId="5E208205" wp14:editId="03FAC15E">
            <wp:extent cx="5342857" cy="5238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42857" cy="523810"/>
                    </a:xfrm>
                    <a:prstGeom prst="rect">
                      <a:avLst/>
                    </a:prstGeom>
                  </pic:spPr>
                </pic:pic>
              </a:graphicData>
            </a:graphic>
          </wp:inline>
        </w:drawing>
      </w:r>
    </w:p>
    <w:p w14:paraId="64EFE8E1" w14:textId="18617790" w:rsidR="000F4898" w:rsidRPr="00A8207F" w:rsidRDefault="000F4898" w:rsidP="00750A39">
      <w:pPr>
        <w:rPr>
          <w:lang w:val="en"/>
        </w:rPr>
      </w:pPr>
      <w:r w:rsidRPr="00A8207F">
        <w:rPr>
          <w:lang w:val="en"/>
        </w:rPr>
        <w:t xml:space="preserve">Then it gets a reference to the </w:t>
      </w:r>
      <w:r w:rsidRPr="00A8207F">
        <w:rPr>
          <w:i/>
          <w:iCs/>
          <w:lang w:val="en"/>
        </w:rPr>
        <w:t>images</w:t>
      </w:r>
      <w:r w:rsidRPr="00A8207F">
        <w:rPr>
          <w:lang w:val="en"/>
        </w:rPr>
        <w:t xml:space="preserve"> blob container, creates the container if it doesn't already exist, and sets access permissions on the new container. By default</w:t>
      </w:r>
      <w:r w:rsidR="007C209E">
        <w:rPr>
          <w:lang w:val="en"/>
        </w:rPr>
        <w:t>,</w:t>
      </w:r>
      <w:r w:rsidRPr="00A8207F">
        <w:rPr>
          <w:lang w:val="en"/>
        </w:rPr>
        <w:t xml:space="preserve"> new containers allow only clients with storage account credentials to access blobs. The </w:t>
      </w:r>
      <w:r w:rsidR="009231F8">
        <w:rPr>
          <w:lang w:val="en"/>
        </w:rPr>
        <w:t>W</w:t>
      </w:r>
      <w:r w:rsidR="009231F8" w:rsidRPr="00A8207F">
        <w:rPr>
          <w:lang w:val="en"/>
        </w:rPr>
        <w:t xml:space="preserve">eb </w:t>
      </w:r>
      <w:r w:rsidR="009231F8">
        <w:rPr>
          <w:lang w:val="en"/>
        </w:rPr>
        <w:t>A</w:t>
      </w:r>
      <w:r w:rsidR="009231F8" w:rsidRPr="00A8207F">
        <w:rPr>
          <w:lang w:val="en"/>
        </w:rPr>
        <w:t xml:space="preserve">pp </w:t>
      </w:r>
      <w:r w:rsidRPr="00A8207F">
        <w:rPr>
          <w:lang w:val="en"/>
        </w:rPr>
        <w:t>needs the blobs to be public so that it can display images using URLs that point to the image blobs.</w:t>
      </w:r>
    </w:p>
    <w:p w14:paraId="62C5E078" w14:textId="77777777" w:rsidR="000F4898" w:rsidRPr="00A8207F" w:rsidRDefault="000F4898" w:rsidP="000B39E7">
      <w:pPr>
        <w:pStyle w:val="Art"/>
        <w:rPr>
          <w:bCs/>
          <w:sz w:val="24"/>
          <w:szCs w:val="24"/>
          <w:lang w:val="en"/>
        </w:rPr>
      </w:pPr>
      <w:r w:rsidRPr="003F52C0">
        <w:rPr>
          <w:noProof/>
          <w:lang w:val="fr-FR" w:eastAsia="fr-FR"/>
        </w:rPr>
        <w:drawing>
          <wp:inline distT="0" distB="0" distL="0" distR="0" wp14:anchorId="5A385B19" wp14:editId="5597E6EB">
            <wp:extent cx="4790476" cy="1695238"/>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90476" cy="1695238"/>
                    </a:xfrm>
                    <a:prstGeom prst="rect">
                      <a:avLst/>
                    </a:prstGeom>
                  </pic:spPr>
                </pic:pic>
              </a:graphicData>
            </a:graphic>
          </wp:inline>
        </w:drawing>
      </w:r>
    </w:p>
    <w:p w14:paraId="5C41488A" w14:textId="77777777" w:rsidR="000F4898" w:rsidRPr="00A8207F" w:rsidRDefault="000F4898" w:rsidP="00750A39">
      <w:pPr>
        <w:rPr>
          <w:lang w:val="en"/>
        </w:rPr>
      </w:pPr>
      <w:r w:rsidRPr="00A8207F">
        <w:rPr>
          <w:lang w:val="en"/>
        </w:rPr>
        <w:t xml:space="preserve">Similar code gets a reference to the </w:t>
      </w:r>
      <w:r w:rsidRPr="00A8207F">
        <w:rPr>
          <w:i/>
          <w:iCs/>
          <w:lang w:val="en"/>
        </w:rPr>
        <w:t>blobnamerequest</w:t>
      </w:r>
      <w:r w:rsidRPr="00A8207F">
        <w:rPr>
          <w:lang w:val="en"/>
        </w:rPr>
        <w:t xml:space="preserve"> queue and creates a new queue. In this case no permissions change is needed. The </w:t>
      </w:r>
      <w:hyperlink r:id="rId157" w:anchor="resolveblobname" w:history="1">
        <w:r w:rsidRPr="00750A39">
          <w:rPr>
            <w:rStyle w:val="Hyperlink"/>
            <w:bCs/>
            <w:szCs w:val="21"/>
            <w:lang w:val="en"/>
          </w:rPr>
          <w:t>ResolveBlobName</w:t>
        </w:r>
      </w:hyperlink>
      <w:r w:rsidRPr="00750A39">
        <w:rPr>
          <w:sz w:val="20"/>
          <w:szCs w:val="20"/>
          <w:lang w:val="en"/>
        </w:rPr>
        <w:t xml:space="preserve"> </w:t>
      </w:r>
      <w:r w:rsidRPr="00A8207F">
        <w:rPr>
          <w:lang w:val="en"/>
        </w:rPr>
        <w:t>section later in the tutorial explains why the queue that the web application writes to is used just for getting blob names and not for generating thumbnails.</w:t>
      </w:r>
    </w:p>
    <w:p w14:paraId="4F88B404" w14:textId="77777777" w:rsidR="000F4898" w:rsidRPr="00A8207F" w:rsidRDefault="000F4898" w:rsidP="00750A39">
      <w:pPr>
        <w:pStyle w:val="Art"/>
        <w:rPr>
          <w:bCs/>
          <w:sz w:val="24"/>
          <w:szCs w:val="24"/>
          <w:lang w:val="en"/>
        </w:rPr>
      </w:pPr>
      <w:r w:rsidRPr="003F52C0">
        <w:rPr>
          <w:noProof/>
          <w:lang w:val="fr-FR" w:eastAsia="fr-FR"/>
        </w:rPr>
        <w:drawing>
          <wp:inline distT="0" distB="0" distL="0" distR="0" wp14:anchorId="3E3E4E82" wp14:editId="3F829D1D">
            <wp:extent cx="4938629" cy="5990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7414"/>
                    <a:stretch/>
                  </pic:blipFill>
                  <pic:spPr bwMode="auto">
                    <a:xfrm>
                      <a:off x="0" y="0"/>
                      <a:ext cx="4938629" cy="599090"/>
                    </a:xfrm>
                    <a:prstGeom prst="rect">
                      <a:avLst/>
                    </a:prstGeom>
                    <a:ln>
                      <a:noFill/>
                    </a:ln>
                    <a:extLst>
                      <a:ext uri="{53640926-AAD7-44D8-BBD7-CCE9431645EC}">
                        <a14:shadowObscured xmlns:a14="http://schemas.microsoft.com/office/drawing/2010/main"/>
                      </a:ext>
                    </a:extLst>
                  </pic:spPr>
                </pic:pic>
              </a:graphicData>
            </a:graphic>
          </wp:inline>
        </w:drawing>
      </w:r>
    </w:p>
    <w:p w14:paraId="4A6EEE25" w14:textId="77777777" w:rsidR="000F4898" w:rsidRPr="00750A39" w:rsidRDefault="000F4898" w:rsidP="00750A39">
      <w:pPr>
        <w:rPr>
          <w:b/>
          <w:lang w:val="en"/>
        </w:rPr>
      </w:pPr>
      <w:bookmarkStart w:id="74" w:name="contosoadsweb---layoutcshtml"/>
      <w:bookmarkEnd w:id="74"/>
      <w:r w:rsidRPr="00750A39">
        <w:rPr>
          <w:b/>
          <w:lang w:val="en"/>
        </w:rPr>
        <w:t>ContosoAdsWeb - _Layout.cshtml</w:t>
      </w:r>
    </w:p>
    <w:p w14:paraId="1CB2E27A" w14:textId="77777777" w:rsidR="000F4898" w:rsidRPr="00A8207F" w:rsidRDefault="000F4898" w:rsidP="00750A39">
      <w:pPr>
        <w:rPr>
          <w:lang w:val="en"/>
        </w:rPr>
      </w:pPr>
      <w:r w:rsidRPr="00A8207F">
        <w:rPr>
          <w:lang w:val="en"/>
        </w:rPr>
        <w:t xml:space="preserve">The </w:t>
      </w:r>
      <w:r w:rsidRPr="00A8207F">
        <w:rPr>
          <w:i/>
          <w:iCs/>
          <w:lang w:val="en"/>
        </w:rPr>
        <w:t>_Layout.cshtml</w:t>
      </w:r>
      <w:r w:rsidRPr="00A8207F">
        <w:rPr>
          <w:lang w:val="en"/>
        </w:rPr>
        <w:t xml:space="preserve"> file sets the app name in the header and footer, and creates an "Ads" menu entry.</w:t>
      </w:r>
    </w:p>
    <w:p w14:paraId="15A71E6A" w14:textId="77777777" w:rsidR="000F4898" w:rsidRPr="00A8207F" w:rsidRDefault="000F4898" w:rsidP="000F4898">
      <w:pPr>
        <w:spacing w:after="0" w:line="240" w:lineRule="auto"/>
        <w:ind w:left="0"/>
        <w:rPr>
          <w:b/>
          <w:bCs/>
          <w:sz w:val="24"/>
          <w:szCs w:val="24"/>
          <w:lang w:val="en"/>
        </w:rPr>
      </w:pPr>
      <w:bookmarkStart w:id="75" w:name="contosoadsweb---viewshomeindexcshtml"/>
      <w:bookmarkEnd w:id="75"/>
      <w:r w:rsidRPr="00A8207F">
        <w:rPr>
          <w:b/>
          <w:bCs/>
          <w:sz w:val="24"/>
          <w:szCs w:val="24"/>
          <w:lang w:val="en"/>
        </w:rPr>
        <w:br w:type="page"/>
      </w:r>
    </w:p>
    <w:p w14:paraId="474695E9" w14:textId="77777777" w:rsidR="000F4898" w:rsidRPr="00750A39" w:rsidRDefault="000F4898" w:rsidP="00750A39">
      <w:pPr>
        <w:rPr>
          <w:b/>
          <w:lang w:val="en"/>
        </w:rPr>
      </w:pPr>
      <w:r w:rsidRPr="00750A39">
        <w:rPr>
          <w:b/>
          <w:lang w:val="en"/>
        </w:rPr>
        <w:lastRenderedPageBreak/>
        <w:t>ContosoAdsWeb - Views\Home\Index.cshtml</w:t>
      </w:r>
    </w:p>
    <w:p w14:paraId="79F1D778" w14:textId="77777777" w:rsidR="000F4898" w:rsidRPr="00A8207F" w:rsidRDefault="000F4898" w:rsidP="00750A39">
      <w:pPr>
        <w:rPr>
          <w:lang w:val="en"/>
        </w:rPr>
      </w:pPr>
      <w:r w:rsidRPr="00A8207F">
        <w:rPr>
          <w:lang w:val="en"/>
        </w:rPr>
        <w:t xml:space="preserve">The </w:t>
      </w:r>
      <w:r w:rsidRPr="00A8207F">
        <w:rPr>
          <w:i/>
          <w:iCs/>
          <w:lang w:val="en"/>
        </w:rPr>
        <w:t>Views\Home\Index.cshtml</w:t>
      </w:r>
      <w:r w:rsidRPr="00A8207F">
        <w:rPr>
          <w:lang w:val="en"/>
        </w:rPr>
        <w:t xml:space="preserve"> file displays category links on the home page. The links pass the integer value of the Category enum in a querystring variable to the Ads Index page.</w:t>
      </w:r>
    </w:p>
    <w:p w14:paraId="4DE40FE7" w14:textId="77777777" w:rsidR="000F4898" w:rsidRPr="00750A39" w:rsidRDefault="000F4898" w:rsidP="000F4898">
      <w:pPr>
        <w:pStyle w:val="Code"/>
        <w:rPr>
          <w:rFonts w:cs="Consolas"/>
          <w:lang w:val="en"/>
        </w:rPr>
      </w:pPr>
      <w:r w:rsidRPr="00750A39">
        <w:rPr>
          <w:rFonts w:cs="Consolas"/>
          <w:lang w:val="en"/>
        </w:rPr>
        <w:t xml:space="preserve">    &lt;li&gt;@Html.ActionLink("Cars", "Index", "Ad", new { category = (int)Category.Cars }, null)&lt;/li&gt;</w:t>
      </w:r>
    </w:p>
    <w:p w14:paraId="4142EDC1" w14:textId="77777777" w:rsidR="000F4898" w:rsidRPr="00750A39" w:rsidRDefault="000F4898" w:rsidP="000F4898">
      <w:pPr>
        <w:pStyle w:val="Code"/>
        <w:rPr>
          <w:rFonts w:cs="Consolas"/>
          <w:lang w:val="en"/>
        </w:rPr>
      </w:pPr>
      <w:r w:rsidRPr="00750A39">
        <w:rPr>
          <w:rFonts w:cs="Consolas"/>
          <w:lang w:val="en"/>
        </w:rPr>
        <w:t xml:space="preserve">    &lt;li&gt;@Html.ActionLink("Real estate", "Index", "Ad", new { category = (int)Category.RealEstate }, null)&lt;/li&gt;</w:t>
      </w:r>
    </w:p>
    <w:p w14:paraId="3FA7E0FA" w14:textId="77777777" w:rsidR="000F4898" w:rsidRPr="00750A39" w:rsidRDefault="000F4898" w:rsidP="000F4898">
      <w:pPr>
        <w:pStyle w:val="Code"/>
        <w:rPr>
          <w:rFonts w:cs="Consolas"/>
          <w:lang w:val="en"/>
        </w:rPr>
      </w:pPr>
      <w:r w:rsidRPr="00750A39">
        <w:rPr>
          <w:rFonts w:cs="Consolas"/>
          <w:lang w:val="en"/>
        </w:rPr>
        <w:t xml:space="preserve">    &lt;li&gt;@Html.ActionLink("Free stuff", "Index", "Ad", new { category = (int)Category.FreeStuff }, null)&lt;/li&gt;</w:t>
      </w:r>
    </w:p>
    <w:p w14:paraId="266EA4D3" w14:textId="77777777" w:rsidR="000F4898" w:rsidRPr="00750A39" w:rsidRDefault="000F4898" w:rsidP="000F4898">
      <w:pPr>
        <w:pStyle w:val="Code"/>
        <w:rPr>
          <w:rFonts w:cs="Consolas"/>
          <w:lang w:val="en"/>
        </w:rPr>
      </w:pPr>
      <w:r w:rsidRPr="00750A39">
        <w:rPr>
          <w:rFonts w:cs="Consolas"/>
          <w:lang w:val="en"/>
        </w:rPr>
        <w:t xml:space="preserve">    &lt;li&gt;@Html.ActionLink("All", "Index", "Ad", null, null)&lt;/li&gt;</w:t>
      </w:r>
    </w:p>
    <w:p w14:paraId="4F23530C" w14:textId="77777777" w:rsidR="009A49FE" w:rsidRDefault="009A49FE" w:rsidP="00750A39">
      <w:pPr>
        <w:rPr>
          <w:b/>
          <w:lang w:val="en"/>
        </w:rPr>
      </w:pPr>
      <w:bookmarkStart w:id="76" w:name="contosoadsweb---adcontrollercs"/>
      <w:bookmarkEnd w:id="76"/>
    </w:p>
    <w:p w14:paraId="7DB5E97F" w14:textId="77777777" w:rsidR="000F4898" w:rsidRPr="00750A39" w:rsidRDefault="000F4898" w:rsidP="00750A39">
      <w:pPr>
        <w:rPr>
          <w:b/>
          <w:lang w:val="en"/>
        </w:rPr>
      </w:pPr>
      <w:r w:rsidRPr="00750A39">
        <w:rPr>
          <w:b/>
          <w:lang w:val="en"/>
        </w:rPr>
        <w:t>ContosoAdsWeb - AdController.cs</w:t>
      </w:r>
    </w:p>
    <w:p w14:paraId="46CBABD7" w14:textId="73C8AA3B" w:rsidR="000F4898" w:rsidRPr="00A8207F" w:rsidRDefault="000F4898" w:rsidP="00750A39">
      <w:pPr>
        <w:rPr>
          <w:lang w:val="en"/>
        </w:rPr>
      </w:pPr>
      <w:r w:rsidRPr="00A8207F">
        <w:rPr>
          <w:lang w:val="en"/>
        </w:rPr>
        <w:t xml:space="preserve">In the </w:t>
      </w:r>
      <w:r w:rsidRPr="00A8207F">
        <w:rPr>
          <w:i/>
          <w:iCs/>
          <w:lang w:val="en"/>
        </w:rPr>
        <w:t>AdController.cs</w:t>
      </w:r>
      <w:r w:rsidRPr="00A8207F">
        <w:rPr>
          <w:lang w:val="en"/>
        </w:rPr>
        <w:t xml:space="preserve"> file</w:t>
      </w:r>
      <w:r w:rsidR="007C209E">
        <w:rPr>
          <w:lang w:val="en"/>
        </w:rPr>
        <w:t>,</w:t>
      </w:r>
      <w:r w:rsidRPr="00A8207F">
        <w:rPr>
          <w:lang w:val="en"/>
        </w:rPr>
        <w:t xml:space="preserve"> the constructor calls the InitializeStorage method to create Azure Storage Client Library objects that provide an API for working with blobs and queues. </w:t>
      </w:r>
    </w:p>
    <w:p w14:paraId="1935C4BC" w14:textId="77777777" w:rsidR="009A49FE" w:rsidRDefault="009A49FE" w:rsidP="00750A39">
      <w:pPr>
        <w:rPr>
          <w:lang w:val="en"/>
        </w:rPr>
      </w:pPr>
    </w:p>
    <w:p w14:paraId="0E8C36F1" w14:textId="334B618F" w:rsidR="000F4898" w:rsidRPr="00A8207F" w:rsidRDefault="000F4898" w:rsidP="00750A39">
      <w:pPr>
        <w:rPr>
          <w:lang w:val="en"/>
        </w:rPr>
      </w:pPr>
      <w:r w:rsidRPr="00A8207F">
        <w:rPr>
          <w:lang w:val="en"/>
        </w:rPr>
        <w:t xml:space="preserve">Then the code gets a reference to the </w:t>
      </w:r>
      <w:r w:rsidRPr="00A8207F">
        <w:rPr>
          <w:i/>
          <w:iCs/>
          <w:lang w:val="en"/>
        </w:rPr>
        <w:t>images</w:t>
      </w:r>
      <w:r w:rsidRPr="00A8207F">
        <w:rPr>
          <w:lang w:val="en"/>
        </w:rPr>
        <w:t xml:space="preserve"> blob container as you saw earlier in </w:t>
      </w:r>
      <w:r w:rsidRPr="00A8207F">
        <w:rPr>
          <w:i/>
          <w:iCs/>
          <w:lang w:val="en"/>
        </w:rPr>
        <w:t>Global.asax.cs</w:t>
      </w:r>
      <w:r w:rsidRPr="00A8207F">
        <w:rPr>
          <w:lang w:val="en"/>
        </w:rPr>
        <w:t>. While doing that</w:t>
      </w:r>
      <w:r w:rsidR="007C209E">
        <w:rPr>
          <w:lang w:val="en"/>
        </w:rPr>
        <w:t>,</w:t>
      </w:r>
      <w:r w:rsidRPr="00A8207F">
        <w:rPr>
          <w:lang w:val="en"/>
        </w:rPr>
        <w:t xml:space="preserve"> it sets a default </w:t>
      </w:r>
      <w:hyperlink r:id="rId159" w:history="1">
        <w:r w:rsidRPr="00750A39">
          <w:rPr>
            <w:rStyle w:val="Hyperlink"/>
            <w:bCs/>
            <w:szCs w:val="21"/>
            <w:lang w:val="en"/>
          </w:rPr>
          <w:t>retry policy</w:t>
        </w:r>
      </w:hyperlink>
      <w:r w:rsidRPr="00A8207F">
        <w:rPr>
          <w:lang w:val="en"/>
        </w:rPr>
        <w:t xml:space="preserve"> appropriate for a </w:t>
      </w:r>
      <w:r w:rsidR="009231F8">
        <w:rPr>
          <w:lang w:val="en"/>
        </w:rPr>
        <w:t>W</w:t>
      </w:r>
      <w:r w:rsidR="009231F8" w:rsidRPr="00A8207F">
        <w:rPr>
          <w:lang w:val="en"/>
        </w:rPr>
        <w:t xml:space="preserve">eb </w:t>
      </w:r>
      <w:r w:rsidR="009231F8">
        <w:rPr>
          <w:lang w:val="en"/>
        </w:rPr>
        <w:t>A</w:t>
      </w:r>
      <w:r w:rsidR="009231F8" w:rsidRPr="00A8207F">
        <w:rPr>
          <w:lang w:val="en"/>
        </w:rPr>
        <w:t>pp</w:t>
      </w:r>
      <w:r w:rsidRPr="00A8207F">
        <w:rPr>
          <w:lang w:val="en"/>
        </w:rPr>
        <w:t xml:space="preserve">. The default exponential backoff retry policy could hang the </w:t>
      </w:r>
      <w:r w:rsidR="009231F8">
        <w:rPr>
          <w:lang w:val="en"/>
        </w:rPr>
        <w:t>W</w:t>
      </w:r>
      <w:r w:rsidR="009231F8" w:rsidRPr="00A8207F">
        <w:rPr>
          <w:lang w:val="en"/>
        </w:rPr>
        <w:t xml:space="preserve">eb </w:t>
      </w:r>
      <w:r w:rsidR="009231F8">
        <w:rPr>
          <w:lang w:val="en"/>
        </w:rPr>
        <w:t>A</w:t>
      </w:r>
      <w:r w:rsidR="009231F8" w:rsidRPr="00A8207F">
        <w:rPr>
          <w:lang w:val="en"/>
        </w:rPr>
        <w:t xml:space="preserve">pp </w:t>
      </w:r>
      <w:r w:rsidRPr="00A8207F">
        <w:rPr>
          <w:lang w:val="en"/>
        </w:rPr>
        <w:t xml:space="preserve">for longer than a minute on repeated retries for a transient fault. The retry policy specified here waits 3 seconds after each try for up to </w:t>
      </w:r>
      <w:r w:rsidR="007C209E">
        <w:rPr>
          <w:lang w:val="en"/>
        </w:rPr>
        <w:t>three</w:t>
      </w:r>
      <w:r w:rsidR="007C209E" w:rsidRPr="00A8207F">
        <w:rPr>
          <w:lang w:val="en"/>
        </w:rPr>
        <w:t xml:space="preserve"> </w:t>
      </w:r>
      <w:r w:rsidRPr="00A8207F">
        <w:rPr>
          <w:lang w:val="en"/>
        </w:rPr>
        <w:t>tries.</w:t>
      </w:r>
    </w:p>
    <w:p w14:paraId="34247B3E" w14:textId="77777777" w:rsidR="000F4898" w:rsidRPr="00750A39" w:rsidRDefault="000F4898" w:rsidP="000F4898">
      <w:pPr>
        <w:pStyle w:val="Code"/>
        <w:rPr>
          <w:rFonts w:cs="Consolas"/>
          <w:lang w:val="en"/>
        </w:rPr>
      </w:pPr>
      <w:r w:rsidRPr="00A8207F">
        <w:rPr>
          <w:rFonts w:ascii="Times New Roman" w:hAnsi="Times New Roman"/>
          <w:lang w:val="en"/>
        </w:rPr>
        <w:t xml:space="preserve">    </w:t>
      </w:r>
      <w:r w:rsidRPr="00750A39">
        <w:rPr>
          <w:rFonts w:cs="Consolas"/>
          <w:lang w:val="en"/>
        </w:rPr>
        <w:t>var blobClient = storageAccount.CreateCloudBlobClient();</w:t>
      </w:r>
    </w:p>
    <w:p w14:paraId="7698BC22" w14:textId="77777777" w:rsidR="000F4898" w:rsidRPr="00750A39" w:rsidRDefault="000F4898" w:rsidP="000F4898">
      <w:pPr>
        <w:pStyle w:val="Code"/>
        <w:rPr>
          <w:rFonts w:cs="Consolas"/>
          <w:lang w:val="en"/>
        </w:rPr>
      </w:pPr>
      <w:r w:rsidRPr="00750A39">
        <w:rPr>
          <w:rFonts w:cs="Consolas"/>
          <w:lang w:val="en"/>
        </w:rPr>
        <w:t xml:space="preserve">    blobClient.DefaultRequestOptions.RetryPolicy = new LinearRetry(TimeSpan.FromSeconds(3), 3);</w:t>
      </w:r>
    </w:p>
    <w:p w14:paraId="5C76508C" w14:textId="77777777" w:rsidR="000F4898" w:rsidRPr="00750A39" w:rsidRDefault="000F4898" w:rsidP="000F4898">
      <w:pPr>
        <w:pStyle w:val="Code"/>
        <w:rPr>
          <w:rFonts w:cs="Consolas"/>
          <w:lang w:val="en"/>
        </w:rPr>
      </w:pPr>
      <w:r w:rsidRPr="00750A39">
        <w:rPr>
          <w:rFonts w:cs="Consolas"/>
          <w:lang w:val="en"/>
        </w:rPr>
        <w:t xml:space="preserve">    imagesBlobContainer = blobClient.GetContainerReference("images");</w:t>
      </w:r>
    </w:p>
    <w:p w14:paraId="41FCEFCA" w14:textId="77777777" w:rsidR="000F4898" w:rsidRPr="00A8207F" w:rsidRDefault="000F4898" w:rsidP="00750A39">
      <w:pPr>
        <w:rPr>
          <w:lang w:val="en"/>
        </w:rPr>
      </w:pPr>
      <w:r w:rsidRPr="00A8207F">
        <w:rPr>
          <w:lang w:val="en"/>
        </w:rPr>
        <w:t xml:space="preserve">Similar code gets a reference to the </w:t>
      </w:r>
      <w:r w:rsidRPr="00A8207F">
        <w:rPr>
          <w:i/>
          <w:iCs/>
          <w:lang w:val="en"/>
        </w:rPr>
        <w:t>images</w:t>
      </w:r>
      <w:r w:rsidRPr="00A8207F">
        <w:rPr>
          <w:lang w:val="en"/>
        </w:rPr>
        <w:t xml:space="preserve"> queue.</w:t>
      </w:r>
    </w:p>
    <w:p w14:paraId="1F87E590" w14:textId="77777777" w:rsidR="000F4898" w:rsidRPr="00750A39" w:rsidRDefault="000F4898" w:rsidP="000F4898">
      <w:pPr>
        <w:pStyle w:val="Code"/>
        <w:rPr>
          <w:rFonts w:cs="Consolas"/>
        </w:rPr>
      </w:pPr>
      <w:r w:rsidRPr="00A8207F">
        <w:rPr>
          <w:rFonts w:ascii="Times New Roman" w:hAnsi="Times New Roman"/>
        </w:rPr>
        <w:t xml:space="preserve">    </w:t>
      </w:r>
      <w:r w:rsidRPr="00750A39">
        <w:rPr>
          <w:rFonts w:cs="Consolas"/>
        </w:rPr>
        <w:t>CloudQueueClient queueClient = storageAccount.CreateCloudQueueClient();</w:t>
      </w:r>
    </w:p>
    <w:p w14:paraId="3B7E7C3C" w14:textId="77777777" w:rsidR="000F4898" w:rsidRPr="00750A39" w:rsidRDefault="000F4898" w:rsidP="000F4898">
      <w:pPr>
        <w:pStyle w:val="Code"/>
        <w:rPr>
          <w:rFonts w:cs="Consolas"/>
        </w:rPr>
      </w:pPr>
      <w:r w:rsidRPr="00750A39">
        <w:rPr>
          <w:rFonts w:cs="Consolas"/>
        </w:rPr>
        <w:t xml:space="preserve">    queueClient.DefaultRequestOptions.RetryPolicy = new LinearRetry(TimeSpan.FromSeconds(3), 3);</w:t>
      </w:r>
    </w:p>
    <w:p w14:paraId="7E70E91A" w14:textId="77777777" w:rsidR="000F4898" w:rsidRPr="00750A39" w:rsidRDefault="000F4898" w:rsidP="000F4898">
      <w:pPr>
        <w:pStyle w:val="Code"/>
        <w:rPr>
          <w:rFonts w:cs="Consolas"/>
        </w:rPr>
      </w:pPr>
      <w:r w:rsidRPr="00750A39">
        <w:rPr>
          <w:rFonts w:cs="Consolas"/>
        </w:rPr>
        <w:t xml:space="preserve">    imagesQueue = queueClient.GetQueueReference("blobnamerequest");</w:t>
      </w:r>
    </w:p>
    <w:p w14:paraId="4CAB8C72" w14:textId="77777777" w:rsidR="000F4898" w:rsidRPr="00A8207F" w:rsidRDefault="000F4898" w:rsidP="00750A39">
      <w:pPr>
        <w:rPr>
          <w:lang w:val="en"/>
        </w:rPr>
      </w:pPr>
      <w:r w:rsidRPr="00A8207F">
        <w:rPr>
          <w:lang w:val="en"/>
        </w:rPr>
        <w:t xml:space="preserve">Most of the controller code is typical for working with an Entity Framework data model using a DbContext class. An exception is the HttpPost Create method, which uploads a file and saves it in blob storage. The model binder provides an </w:t>
      </w:r>
      <w:hyperlink r:id="rId160" w:history="1">
        <w:r w:rsidRPr="00750A39">
          <w:rPr>
            <w:rStyle w:val="Hyperlink"/>
            <w:bCs/>
            <w:szCs w:val="21"/>
            <w:lang w:val="en"/>
          </w:rPr>
          <w:t>HttpPostedFileBase</w:t>
        </w:r>
      </w:hyperlink>
      <w:r w:rsidRPr="00A8207F">
        <w:rPr>
          <w:lang w:val="en"/>
        </w:rPr>
        <w:t xml:space="preserve"> object to the method.</w:t>
      </w:r>
    </w:p>
    <w:p w14:paraId="6C37D0F2" w14:textId="77777777" w:rsidR="000F4898" w:rsidRPr="00750A39" w:rsidRDefault="000F4898" w:rsidP="000F4898">
      <w:pPr>
        <w:pStyle w:val="Code"/>
        <w:rPr>
          <w:rFonts w:cs="Consolas"/>
          <w:lang w:val="en"/>
        </w:rPr>
      </w:pPr>
      <w:r w:rsidRPr="00A8207F">
        <w:rPr>
          <w:rFonts w:ascii="Times New Roman" w:hAnsi="Times New Roman"/>
          <w:lang w:val="en"/>
        </w:rPr>
        <w:t xml:space="preserve">    </w:t>
      </w:r>
      <w:r w:rsidRPr="00750A39">
        <w:rPr>
          <w:rFonts w:cs="Consolas"/>
          <w:lang w:val="en"/>
        </w:rPr>
        <w:t>[HttpPost]</w:t>
      </w:r>
    </w:p>
    <w:p w14:paraId="3457C475" w14:textId="77777777" w:rsidR="000F4898" w:rsidRPr="00750A39" w:rsidRDefault="000F4898" w:rsidP="000F4898">
      <w:pPr>
        <w:pStyle w:val="Code"/>
        <w:rPr>
          <w:rFonts w:cs="Consolas"/>
          <w:lang w:val="en"/>
        </w:rPr>
      </w:pPr>
      <w:r w:rsidRPr="00750A39">
        <w:rPr>
          <w:rFonts w:cs="Consolas"/>
          <w:lang w:val="en"/>
        </w:rPr>
        <w:t xml:space="preserve">    [ValidateAntiForgeryToken]</w:t>
      </w:r>
    </w:p>
    <w:p w14:paraId="26188FC0" w14:textId="77777777" w:rsidR="000F4898" w:rsidRPr="00750A39" w:rsidRDefault="000F4898" w:rsidP="000F4898">
      <w:pPr>
        <w:pStyle w:val="Code"/>
        <w:rPr>
          <w:rFonts w:cs="Consolas"/>
          <w:lang w:val="en"/>
        </w:rPr>
      </w:pPr>
      <w:r w:rsidRPr="00750A39">
        <w:rPr>
          <w:rFonts w:cs="Consolas"/>
          <w:lang w:val="en"/>
        </w:rPr>
        <w:t xml:space="preserve">    public async Task&lt;ActionResult&gt; Create(</w:t>
      </w:r>
    </w:p>
    <w:p w14:paraId="174F8B06" w14:textId="77777777" w:rsidR="000F4898" w:rsidRPr="00750A39" w:rsidRDefault="000F4898" w:rsidP="000F4898">
      <w:pPr>
        <w:pStyle w:val="Code"/>
        <w:rPr>
          <w:rFonts w:cs="Consolas"/>
          <w:lang w:val="en"/>
        </w:rPr>
      </w:pPr>
      <w:r w:rsidRPr="00750A39">
        <w:rPr>
          <w:rFonts w:cs="Consolas"/>
          <w:lang w:val="en"/>
        </w:rPr>
        <w:t xml:space="preserve">        [Bind(Include = "Title,Price,Description,Category,Phone")] Ad ad,</w:t>
      </w:r>
    </w:p>
    <w:p w14:paraId="61952996" w14:textId="77777777" w:rsidR="000F4898" w:rsidRPr="00750A39" w:rsidRDefault="000F4898" w:rsidP="000F4898">
      <w:pPr>
        <w:pStyle w:val="Code"/>
        <w:rPr>
          <w:rFonts w:cs="Consolas"/>
          <w:lang w:val="en"/>
        </w:rPr>
      </w:pPr>
      <w:r w:rsidRPr="00750A39">
        <w:rPr>
          <w:rFonts w:cs="Consolas"/>
          <w:lang w:val="en"/>
        </w:rPr>
        <w:t xml:space="preserve">        HttpPostedFileBase imageFile)</w:t>
      </w:r>
    </w:p>
    <w:p w14:paraId="3269597A" w14:textId="77777777" w:rsidR="000F4898" w:rsidRPr="00A8207F" w:rsidRDefault="000F4898" w:rsidP="00750A39">
      <w:pPr>
        <w:rPr>
          <w:lang w:val="en"/>
        </w:rPr>
      </w:pPr>
      <w:r w:rsidRPr="00A8207F">
        <w:rPr>
          <w:lang w:val="en"/>
        </w:rPr>
        <w:t>If the user selected a file to upload, the code uploads the file, saves it in a blob, and updates the Ad database record with a URL that points to the blob.</w:t>
      </w:r>
    </w:p>
    <w:p w14:paraId="0E9A6C13" w14:textId="77777777" w:rsidR="000F4898" w:rsidRPr="00750A39" w:rsidRDefault="000F4898" w:rsidP="000F4898">
      <w:pPr>
        <w:pStyle w:val="Code"/>
        <w:rPr>
          <w:rFonts w:cs="Consolas"/>
          <w:lang w:val="en"/>
        </w:rPr>
      </w:pPr>
      <w:r w:rsidRPr="00A8207F">
        <w:rPr>
          <w:rFonts w:ascii="Times New Roman" w:hAnsi="Times New Roman"/>
          <w:lang w:val="en"/>
        </w:rPr>
        <w:t xml:space="preserve">    </w:t>
      </w:r>
      <w:r w:rsidRPr="00750A39">
        <w:rPr>
          <w:rFonts w:cs="Consolas"/>
          <w:lang w:val="en"/>
        </w:rPr>
        <w:t>if (imageFile != null &amp;&amp; imageFile.ContentLength != 0)</w:t>
      </w:r>
    </w:p>
    <w:p w14:paraId="5530C4B5" w14:textId="77777777" w:rsidR="000F4898" w:rsidRPr="00750A39" w:rsidRDefault="000F4898" w:rsidP="000F4898">
      <w:pPr>
        <w:pStyle w:val="Code"/>
        <w:rPr>
          <w:rFonts w:cs="Consolas"/>
          <w:lang w:val="en"/>
        </w:rPr>
      </w:pPr>
      <w:r w:rsidRPr="00750A39">
        <w:rPr>
          <w:rFonts w:cs="Consolas"/>
          <w:lang w:val="en"/>
        </w:rPr>
        <w:t xml:space="preserve">    {</w:t>
      </w:r>
    </w:p>
    <w:p w14:paraId="4AF7293F" w14:textId="77777777" w:rsidR="000F4898" w:rsidRPr="00750A39" w:rsidRDefault="000F4898" w:rsidP="000F4898">
      <w:pPr>
        <w:pStyle w:val="Code"/>
        <w:rPr>
          <w:rFonts w:cs="Consolas"/>
          <w:lang w:val="en"/>
        </w:rPr>
      </w:pPr>
      <w:r w:rsidRPr="00750A39">
        <w:rPr>
          <w:rFonts w:cs="Consolas"/>
          <w:lang w:val="en"/>
        </w:rPr>
        <w:t xml:space="preserve">        blob = await UploadAndSaveBlobAsync(imageFile);</w:t>
      </w:r>
    </w:p>
    <w:p w14:paraId="06F63965" w14:textId="77777777" w:rsidR="000F4898" w:rsidRPr="00750A39" w:rsidRDefault="000F4898" w:rsidP="000F4898">
      <w:pPr>
        <w:pStyle w:val="Code"/>
        <w:rPr>
          <w:rFonts w:cs="Consolas"/>
          <w:lang w:val="en"/>
        </w:rPr>
      </w:pPr>
      <w:r w:rsidRPr="00750A39">
        <w:rPr>
          <w:rFonts w:cs="Consolas"/>
          <w:lang w:val="en"/>
        </w:rPr>
        <w:lastRenderedPageBreak/>
        <w:t xml:space="preserve">        ad.ImageURL = blob.Uri.ToString();</w:t>
      </w:r>
    </w:p>
    <w:p w14:paraId="2F04938F" w14:textId="77777777" w:rsidR="000F4898" w:rsidRPr="00750A39" w:rsidRDefault="000F4898" w:rsidP="000F4898">
      <w:pPr>
        <w:pStyle w:val="Code"/>
        <w:rPr>
          <w:rFonts w:cs="Consolas"/>
          <w:lang w:val="en"/>
        </w:rPr>
      </w:pPr>
      <w:r w:rsidRPr="00750A39">
        <w:rPr>
          <w:rFonts w:cs="Consolas"/>
          <w:lang w:val="en"/>
        </w:rPr>
        <w:t xml:space="preserve">    }</w:t>
      </w:r>
    </w:p>
    <w:p w14:paraId="5D9DB3CF" w14:textId="77777777" w:rsidR="000F4898" w:rsidRPr="00A8207F" w:rsidRDefault="000F4898" w:rsidP="00750A39">
      <w:pPr>
        <w:rPr>
          <w:lang w:val="en"/>
        </w:rPr>
      </w:pPr>
      <w:r w:rsidRPr="00A8207F">
        <w:rPr>
          <w:lang w:val="en"/>
        </w:rPr>
        <w:t>The code that does the upload is in the UploadAndSaveBlobAsync method. It creates a GUID name for the blob, uploads and saves the file, and returns a reference to the saved blob.</w:t>
      </w:r>
    </w:p>
    <w:p w14:paraId="0607E465" w14:textId="77777777" w:rsidR="000F4898" w:rsidRPr="00750A39" w:rsidRDefault="000F4898" w:rsidP="000F4898">
      <w:pPr>
        <w:pStyle w:val="Code"/>
        <w:rPr>
          <w:rFonts w:cs="Consolas"/>
          <w:lang w:val="en"/>
        </w:rPr>
      </w:pPr>
      <w:r w:rsidRPr="00A8207F">
        <w:rPr>
          <w:rFonts w:ascii="Times New Roman" w:hAnsi="Times New Roman"/>
          <w:lang w:val="en"/>
        </w:rPr>
        <w:t xml:space="preserve">    </w:t>
      </w:r>
      <w:r w:rsidRPr="00750A39">
        <w:rPr>
          <w:rFonts w:cs="Consolas"/>
          <w:lang w:val="en"/>
        </w:rPr>
        <w:t>private async Task&lt;CloudBlockBlob&gt; UploadAndSaveBlobAsync(HttpPostedFileBase imageFile)</w:t>
      </w:r>
    </w:p>
    <w:p w14:paraId="77D1A226" w14:textId="77777777" w:rsidR="000F4898" w:rsidRPr="00750A39" w:rsidRDefault="000F4898" w:rsidP="000F4898">
      <w:pPr>
        <w:pStyle w:val="Code"/>
        <w:rPr>
          <w:rFonts w:cs="Consolas"/>
          <w:lang w:val="en"/>
        </w:rPr>
      </w:pPr>
      <w:r w:rsidRPr="00750A39">
        <w:rPr>
          <w:rFonts w:cs="Consolas"/>
          <w:lang w:val="en"/>
        </w:rPr>
        <w:t xml:space="preserve">    {</w:t>
      </w:r>
    </w:p>
    <w:p w14:paraId="40467322" w14:textId="77777777" w:rsidR="000F4898" w:rsidRPr="00750A39" w:rsidRDefault="000F4898" w:rsidP="000F4898">
      <w:pPr>
        <w:pStyle w:val="Code"/>
        <w:rPr>
          <w:rFonts w:cs="Consolas"/>
          <w:lang w:val="en"/>
        </w:rPr>
      </w:pPr>
      <w:r w:rsidRPr="00750A39">
        <w:rPr>
          <w:rFonts w:cs="Consolas"/>
          <w:lang w:val="en"/>
        </w:rPr>
        <w:t xml:space="preserve">        string blobName = Guid.NewGuid().ToString() + Path.GetExtension(imageFile.FileName);</w:t>
      </w:r>
    </w:p>
    <w:p w14:paraId="69BBA568" w14:textId="77777777" w:rsidR="000F4898" w:rsidRPr="00750A39" w:rsidRDefault="000F4898" w:rsidP="000F4898">
      <w:pPr>
        <w:pStyle w:val="Code"/>
        <w:rPr>
          <w:rFonts w:cs="Consolas"/>
          <w:lang w:val="en"/>
        </w:rPr>
      </w:pPr>
      <w:r w:rsidRPr="00750A39">
        <w:rPr>
          <w:rFonts w:cs="Consolas"/>
          <w:lang w:val="en"/>
        </w:rPr>
        <w:t xml:space="preserve">        CloudBlockBlob imageBlob = imagesBlobContainer.GetBlockBlobReference(blobName);</w:t>
      </w:r>
    </w:p>
    <w:p w14:paraId="5EC5809D" w14:textId="77777777" w:rsidR="000F4898" w:rsidRPr="00750A39" w:rsidRDefault="000F4898" w:rsidP="000F4898">
      <w:pPr>
        <w:pStyle w:val="Code"/>
        <w:rPr>
          <w:rFonts w:cs="Consolas"/>
          <w:lang w:val="en"/>
        </w:rPr>
      </w:pPr>
      <w:r w:rsidRPr="00750A39">
        <w:rPr>
          <w:rFonts w:cs="Consolas"/>
          <w:lang w:val="en"/>
        </w:rPr>
        <w:t xml:space="preserve">        using (var fileStream = imageFile.InputStream)</w:t>
      </w:r>
    </w:p>
    <w:p w14:paraId="59E3EE36" w14:textId="77777777" w:rsidR="000F4898" w:rsidRPr="00750A39" w:rsidRDefault="000F4898" w:rsidP="000F4898">
      <w:pPr>
        <w:pStyle w:val="Code"/>
        <w:rPr>
          <w:rFonts w:cs="Consolas"/>
          <w:lang w:val="en"/>
        </w:rPr>
      </w:pPr>
      <w:r w:rsidRPr="00750A39">
        <w:rPr>
          <w:rFonts w:cs="Consolas"/>
          <w:lang w:val="en"/>
        </w:rPr>
        <w:t xml:space="preserve">        {</w:t>
      </w:r>
    </w:p>
    <w:p w14:paraId="18366C08" w14:textId="77777777" w:rsidR="000F4898" w:rsidRPr="00750A39" w:rsidRDefault="000F4898" w:rsidP="000F4898">
      <w:pPr>
        <w:pStyle w:val="Code"/>
        <w:rPr>
          <w:rFonts w:cs="Consolas"/>
          <w:lang w:val="en"/>
        </w:rPr>
      </w:pPr>
      <w:r w:rsidRPr="00750A39">
        <w:rPr>
          <w:rFonts w:cs="Consolas"/>
          <w:lang w:val="en"/>
        </w:rPr>
        <w:t xml:space="preserve">            await imageBlob.UploadFromStreamAsync(fileStream);</w:t>
      </w:r>
    </w:p>
    <w:p w14:paraId="7ADB1D49" w14:textId="77777777" w:rsidR="000F4898" w:rsidRPr="00750A39" w:rsidRDefault="000F4898" w:rsidP="000F4898">
      <w:pPr>
        <w:pStyle w:val="Code"/>
        <w:rPr>
          <w:rFonts w:cs="Consolas"/>
          <w:lang w:val="en"/>
        </w:rPr>
      </w:pPr>
      <w:r w:rsidRPr="00750A39">
        <w:rPr>
          <w:rFonts w:cs="Consolas"/>
          <w:lang w:val="en"/>
        </w:rPr>
        <w:t xml:space="preserve">        }</w:t>
      </w:r>
    </w:p>
    <w:p w14:paraId="42FF6411" w14:textId="77777777" w:rsidR="000F4898" w:rsidRPr="00750A39" w:rsidRDefault="000F4898" w:rsidP="000F4898">
      <w:pPr>
        <w:pStyle w:val="Code"/>
        <w:rPr>
          <w:rFonts w:cs="Consolas"/>
          <w:lang w:val="en"/>
        </w:rPr>
      </w:pPr>
      <w:r w:rsidRPr="00750A39">
        <w:rPr>
          <w:rFonts w:cs="Consolas"/>
          <w:lang w:val="en"/>
        </w:rPr>
        <w:t xml:space="preserve">        return imageBlob;</w:t>
      </w:r>
    </w:p>
    <w:p w14:paraId="5AAEC567" w14:textId="77777777" w:rsidR="000F4898" w:rsidRPr="00750A39" w:rsidRDefault="000F4898" w:rsidP="000F4898">
      <w:pPr>
        <w:pStyle w:val="Code"/>
        <w:rPr>
          <w:rFonts w:cs="Consolas"/>
          <w:lang w:val="en"/>
        </w:rPr>
      </w:pPr>
      <w:r w:rsidRPr="00750A39">
        <w:rPr>
          <w:rFonts w:cs="Consolas"/>
          <w:lang w:val="en"/>
        </w:rPr>
        <w:t xml:space="preserve">    }</w:t>
      </w:r>
    </w:p>
    <w:p w14:paraId="7DD7E977" w14:textId="77777777" w:rsidR="000F4898" w:rsidRPr="00A8207F" w:rsidRDefault="000F4898" w:rsidP="00750A39">
      <w:pPr>
        <w:rPr>
          <w:lang w:val="en"/>
        </w:rPr>
      </w:pPr>
      <w:r w:rsidRPr="00A8207F">
        <w:rPr>
          <w:lang w:val="en"/>
        </w:rPr>
        <w:t>After the HttpPost Create method uploads a blob and updates the database, it creates a queue message to inform the back-end process that an image is ready for conversion to a thumbnail.</w:t>
      </w:r>
    </w:p>
    <w:p w14:paraId="5F246D65" w14:textId="77777777" w:rsidR="000F4898" w:rsidRPr="00750A39" w:rsidRDefault="000F4898" w:rsidP="000F4898">
      <w:pPr>
        <w:pStyle w:val="Code"/>
        <w:rPr>
          <w:rFonts w:cs="Consolas"/>
          <w:lang w:val="en"/>
        </w:rPr>
      </w:pPr>
      <w:r w:rsidRPr="00A8207F">
        <w:rPr>
          <w:rFonts w:ascii="Times New Roman" w:hAnsi="Times New Roman"/>
          <w:lang w:val="en"/>
        </w:rPr>
        <w:t xml:space="preserve">    </w:t>
      </w:r>
      <w:r w:rsidRPr="00750A39">
        <w:rPr>
          <w:rFonts w:cs="Consolas"/>
          <w:lang w:val="en"/>
        </w:rPr>
        <w:t>BlobInformation blobInfo = new BlobInformation() { AdId = ad.AdId, BlobUri = new Uri(ad.ImageURL) };</w:t>
      </w:r>
    </w:p>
    <w:p w14:paraId="13859C94" w14:textId="77777777" w:rsidR="000F4898" w:rsidRPr="00750A39" w:rsidRDefault="000F4898" w:rsidP="000F4898">
      <w:pPr>
        <w:pStyle w:val="Code"/>
        <w:rPr>
          <w:rFonts w:cs="Consolas"/>
          <w:lang w:val="en"/>
        </w:rPr>
      </w:pPr>
      <w:r w:rsidRPr="00750A39">
        <w:rPr>
          <w:rFonts w:cs="Consolas"/>
          <w:lang w:val="en"/>
        </w:rPr>
        <w:t xml:space="preserve">    var queueMessage = new CloudQueueMessage(JsonConvert.SerializeObject(blobInfo));</w:t>
      </w:r>
    </w:p>
    <w:p w14:paraId="07D487ED" w14:textId="77777777" w:rsidR="000F4898" w:rsidRPr="00750A39" w:rsidRDefault="000F4898" w:rsidP="000F4898">
      <w:pPr>
        <w:pStyle w:val="Code"/>
        <w:rPr>
          <w:rFonts w:cs="Consolas"/>
          <w:lang w:val="en"/>
        </w:rPr>
      </w:pPr>
      <w:r w:rsidRPr="00750A39">
        <w:rPr>
          <w:rFonts w:cs="Consolas"/>
          <w:lang w:val="en"/>
        </w:rPr>
        <w:t xml:space="preserve">    await thumbnailRequestQueue.AddMessageAsync(queueMessage);</w:t>
      </w:r>
    </w:p>
    <w:p w14:paraId="7F6F3E60" w14:textId="77777777" w:rsidR="000F4898" w:rsidRPr="00A8207F" w:rsidRDefault="000F4898" w:rsidP="00750A39">
      <w:pPr>
        <w:rPr>
          <w:lang w:val="en"/>
        </w:rPr>
      </w:pPr>
      <w:r w:rsidRPr="00A8207F">
        <w:rPr>
          <w:lang w:val="en"/>
        </w:rPr>
        <w:t>The code for the HttpPost Edit method is similar except that if the user selects a new image file any blobs that already exist for this ad must be deleted.</w:t>
      </w:r>
    </w:p>
    <w:p w14:paraId="69B8DA50" w14:textId="77777777" w:rsidR="000F4898" w:rsidRPr="00750A39" w:rsidRDefault="000F4898" w:rsidP="000F4898">
      <w:pPr>
        <w:pStyle w:val="Code"/>
        <w:rPr>
          <w:rFonts w:cs="Consolas"/>
          <w:lang w:val="en"/>
        </w:rPr>
      </w:pPr>
      <w:r w:rsidRPr="00750A39">
        <w:rPr>
          <w:rFonts w:cs="Consolas"/>
          <w:lang w:val="en"/>
        </w:rPr>
        <w:t xml:space="preserve">    if (imageFile != null &amp;&amp; imageFile.ContentLength != 0)</w:t>
      </w:r>
    </w:p>
    <w:p w14:paraId="739C2F90" w14:textId="77777777" w:rsidR="000F4898" w:rsidRPr="00750A39" w:rsidRDefault="000F4898" w:rsidP="000F4898">
      <w:pPr>
        <w:pStyle w:val="Code"/>
        <w:rPr>
          <w:rFonts w:cs="Consolas"/>
          <w:lang w:val="en"/>
        </w:rPr>
      </w:pPr>
      <w:r w:rsidRPr="00750A39">
        <w:rPr>
          <w:rFonts w:cs="Consolas"/>
          <w:lang w:val="en"/>
        </w:rPr>
        <w:t xml:space="preserve">    {</w:t>
      </w:r>
    </w:p>
    <w:p w14:paraId="49D994DB" w14:textId="77777777" w:rsidR="000F4898" w:rsidRPr="00750A39" w:rsidRDefault="000F4898" w:rsidP="000F4898">
      <w:pPr>
        <w:pStyle w:val="Code"/>
        <w:rPr>
          <w:rFonts w:cs="Consolas"/>
          <w:lang w:val="en"/>
        </w:rPr>
      </w:pPr>
      <w:r w:rsidRPr="00750A39">
        <w:rPr>
          <w:rFonts w:cs="Consolas"/>
          <w:lang w:val="en"/>
        </w:rPr>
        <w:t xml:space="preserve">        await DeleteAdBlobsAsync(ad);</w:t>
      </w:r>
    </w:p>
    <w:p w14:paraId="3B3084FA" w14:textId="77777777" w:rsidR="000F4898" w:rsidRPr="00750A39" w:rsidRDefault="000F4898" w:rsidP="000F4898">
      <w:pPr>
        <w:pStyle w:val="Code"/>
        <w:rPr>
          <w:rFonts w:cs="Consolas"/>
          <w:lang w:val="en"/>
        </w:rPr>
      </w:pPr>
      <w:r w:rsidRPr="00750A39">
        <w:rPr>
          <w:rFonts w:cs="Consolas"/>
          <w:lang w:val="en"/>
        </w:rPr>
        <w:t xml:space="preserve">        imageBlob = await UploadAndSaveBlobAsync(imageFile);</w:t>
      </w:r>
    </w:p>
    <w:p w14:paraId="4F6A487B" w14:textId="77777777" w:rsidR="000F4898" w:rsidRPr="00750A39" w:rsidRDefault="000F4898" w:rsidP="000F4898">
      <w:pPr>
        <w:pStyle w:val="Code"/>
        <w:rPr>
          <w:rFonts w:cs="Consolas"/>
          <w:lang w:val="en"/>
        </w:rPr>
      </w:pPr>
      <w:r w:rsidRPr="00750A39">
        <w:rPr>
          <w:rFonts w:cs="Consolas"/>
          <w:lang w:val="en"/>
        </w:rPr>
        <w:t xml:space="preserve">        ad.ImageURL = imageBlob.Uri.ToString();</w:t>
      </w:r>
    </w:p>
    <w:p w14:paraId="3B6B7279" w14:textId="77777777" w:rsidR="000F4898" w:rsidRPr="00A8207F" w:rsidRDefault="000F4898" w:rsidP="000F4898">
      <w:pPr>
        <w:pStyle w:val="Code"/>
        <w:rPr>
          <w:rFonts w:ascii="Times New Roman" w:hAnsi="Times New Roman"/>
          <w:lang w:val="en"/>
        </w:rPr>
      </w:pPr>
      <w:r w:rsidRPr="00750A39">
        <w:rPr>
          <w:rFonts w:cs="Consolas"/>
          <w:lang w:val="en"/>
        </w:rPr>
        <w:t xml:space="preserve">    }</w:t>
      </w:r>
    </w:p>
    <w:p w14:paraId="241352FE" w14:textId="77777777" w:rsidR="000F4898" w:rsidRPr="00A8207F" w:rsidRDefault="000F4898" w:rsidP="00750A39">
      <w:pPr>
        <w:rPr>
          <w:lang w:val="en"/>
        </w:rPr>
      </w:pPr>
      <w:r w:rsidRPr="00A8207F">
        <w:rPr>
          <w:lang w:val="en"/>
        </w:rPr>
        <w:t>Here is the code that deletes blobs when you delete an ad:</w:t>
      </w:r>
    </w:p>
    <w:p w14:paraId="1463953F" w14:textId="77777777" w:rsidR="000F4898" w:rsidRPr="00750A39" w:rsidRDefault="000F4898" w:rsidP="000F4898">
      <w:pPr>
        <w:pStyle w:val="Code"/>
        <w:rPr>
          <w:rFonts w:cs="Consolas"/>
          <w:lang w:val="en"/>
        </w:rPr>
      </w:pPr>
      <w:r w:rsidRPr="00A8207F">
        <w:rPr>
          <w:rFonts w:ascii="Times New Roman" w:hAnsi="Times New Roman"/>
          <w:lang w:val="en"/>
        </w:rPr>
        <w:t xml:space="preserve">    </w:t>
      </w:r>
      <w:r w:rsidRPr="00750A39">
        <w:rPr>
          <w:rFonts w:cs="Consolas"/>
          <w:lang w:val="en"/>
        </w:rPr>
        <w:t>private async Task DeleteAdBlobsAsync(Ad ad)</w:t>
      </w:r>
    </w:p>
    <w:p w14:paraId="4B61437D" w14:textId="77777777" w:rsidR="000F4898" w:rsidRPr="00750A39" w:rsidRDefault="000F4898" w:rsidP="000F4898">
      <w:pPr>
        <w:pStyle w:val="Code"/>
        <w:rPr>
          <w:rFonts w:cs="Consolas"/>
          <w:lang w:val="en"/>
        </w:rPr>
      </w:pPr>
      <w:r w:rsidRPr="00750A39">
        <w:rPr>
          <w:rFonts w:cs="Consolas"/>
          <w:lang w:val="en"/>
        </w:rPr>
        <w:t xml:space="preserve">    {</w:t>
      </w:r>
    </w:p>
    <w:p w14:paraId="6D66F5B0" w14:textId="77777777" w:rsidR="000F4898" w:rsidRPr="00750A39" w:rsidRDefault="000F4898" w:rsidP="000F4898">
      <w:pPr>
        <w:pStyle w:val="Code"/>
        <w:rPr>
          <w:rFonts w:cs="Consolas"/>
          <w:lang w:val="en"/>
        </w:rPr>
      </w:pPr>
      <w:r w:rsidRPr="00750A39">
        <w:rPr>
          <w:rFonts w:cs="Consolas"/>
          <w:lang w:val="en"/>
        </w:rPr>
        <w:t xml:space="preserve">        if (!string.IsNullOrWhiteSpace(ad.ImageURL))</w:t>
      </w:r>
    </w:p>
    <w:p w14:paraId="21EC54A1" w14:textId="77777777" w:rsidR="000F4898" w:rsidRPr="00750A39" w:rsidRDefault="000F4898" w:rsidP="000F4898">
      <w:pPr>
        <w:pStyle w:val="Code"/>
        <w:rPr>
          <w:rFonts w:cs="Consolas"/>
          <w:lang w:val="fr-FR"/>
        </w:rPr>
      </w:pPr>
      <w:r w:rsidRPr="00750A39">
        <w:rPr>
          <w:rFonts w:cs="Consolas"/>
          <w:lang w:val="en"/>
        </w:rPr>
        <w:t xml:space="preserve">        </w:t>
      </w:r>
      <w:r w:rsidRPr="00750A39">
        <w:rPr>
          <w:rFonts w:cs="Consolas"/>
          <w:lang w:val="fr-FR"/>
        </w:rPr>
        <w:t>{</w:t>
      </w:r>
    </w:p>
    <w:p w14:paraId="0277695A" w14:textId="77777777" w:rsidR="000F4898" w:rsidRPr="00750A39" w:rsidRDefault="000F4898" w:rsidP="000F4898">
      <w:pPr>
        <w:pStyle w:val="Code"/>
        <w:rPr>
          <w:rFonts w:cs="Consolas"/>
          <w:lang w:val="fr-FR"/>
        </w:rPr>
      </w:pPr>
      <w:r w:rsidRPr="00750A39">
        <w:rPr>
          <w:rFonts w:cs="Consolas"/>
          <w:lang w:val="fr-FR"/>
        </w:rPr>
        <w:t xml:space="preserve">            Uri blobUri = new Uri(ad.ImageURL);</w:t>
      </w:r>
    </w:p>
    <w:p w14:paraId="3A115266" w14:textId="77777777" w:rsidR="000F4898" w:rsidRPr="00750A39" w:rsidRDefault="000F4898" w:rsidP="000F4898">
      <w:pPr>
        <w:pStyle w:val="Code"/>
        <w:rPr>
          <w:rFonts w:cs="Consolas"/>
          <w:lang w:val="en"/>
        </w:rPr>
      </w:pPr>
      <w:r w:rsidRPr="00750A39">
        <w:rPr>
          <w:rFonts w:cs="Consolas"/>
          <w:lang w:val="fr-FR"/>
        </w:rPr>
        <w:t xml:space="preserve">            </w:t>
      </w:r>
      <w:r w:rsidRPr="00750A39">
        <w:rPr>
          <w:rFonts w:cs="Consolas"/>
          <w:lang w:val="en"/>
        </w:rPr>
        <w:t>await DeleteAdBlobAsync(blobUri);</w:t>
      </w:r>
    </w:p>
    <w:p w14:paraId="4592EF72" w14:textId="77777777" w:rsidR="000F4898" w:rsidRPr="00750A39" w:rsidRDefault="000F4898" w:rsidP="000F4898">
      <w:pPr>
        <w:pStyle w:val="Code"/>
        <w:rPr>
          <w:rFonts w:cs="Consolas"/>
          <w:lang w:val="en"/>
        </w:rPr>
      </w:pPr>
      <w:r w:rsidRPr="00750A39">
        <w:rPr>
          <w:rFonts w:cs="Consolas"/>
          <w:lang w:val="en"/>
        </w:rPr>
        <w:t xml:space="preserve">        }</w:t>
      </w:r>
    </w:p>
    <w:p w14:paraId="30F8B178" w14:textId="77777777" w:rsidR="000F4898" w:rsidRPr="00750A39" w:rsidRDefault="000F4898" w:rsidP="000F4898">
      <w:pPr>
        <w:pStyle w:val="Code"/>
        <w:rPr>
          <w:rFonts w:cs="Consolas"/>
          <w:lang w:val="en"/>
        </w:rPr>
      </w:pPr>
      <w:r w:rsidRPr="00750A39">
        <w:rPr>
          <w:rFonts w:cs="Consolas"/>
          <w:lang w:val="en"/>
        </w:rPr>
        <w:t xml:space="preserve">        if (!string.IsNullOrWhiteSpace(ad.ThumbnailURL))</w:t>
      </w:r>
    </w:p>
    <w:p w14:paraId="4FBD2641" w14:textId="77777777" w:rsidR="000F4898" w:rsidRPr="00750A39" w:rsidRDefault="000F4898" w:rsidP="000F4898">
      <w:pPr>
        <w:pStyle w:val="Code"/>
        <w:rPr>
          <w:rFonts w:cs="Consolas"/>
          <w:lang w:val="en"/>
        </w:rPr>
      </w:pPr>
      <w:r w:rsidRPr="00750A39">
        <w:rPr>
          <w:rFonts w:cs="Consolas"/>
          <w:lang w:val="en"/>
        </w:rPr>
        <w:t xml:space="preserve">        {</w:t>
      </w:r>
    </w:p>
    <w:p w14:paraId="26716767" w14:textId="77777777" w:rsidR="000F4898" w:rsidRPr="00750A39" w:rsidRDefault="000F4898" w:rsidP="000F4898">
      <w:pPr>
        <w:pStyle w:val="Code"/>
        <w:rPr>
          <w:rFonts w:cs="Consolas"/>
          <w:lang w:val="en"/>
        </w:rPr>
      </w:pPr>
      <w:r w:rsidRPr="00750A39">
        <w:rPr>
          <w:rFonts w:cs="Consolas"/>
          <w:lang w:val="en"/>
        </w:rPr>
        <w:t xml:space="preserve">            Uri blobUri = new Uri(ad.ThumbnailURL);</w:t>
      </w:r>
    </w:p>
    <w:p w14:paraId="6798A173" w14:textId="77777777" w:rsidR="000F4898" w:rsidRPr="00750A39" w:rsidRDefault="000F4898" w:rsidP="000F4898">
      <w:pPr>
        <w:pStyle w:val="Code"/>
        <w:rPr>
          <w:rFonts w:cs="Consolas"/>
          <w:lang w:val="en"/>
        </w:rPr>
      </w:pPr>
      <w:r w:rsidRPr="00750A39">
        <w:rPr>
          <w:rFonts w:cs="Consolas"/>
          <w:lang w:val="en"/>
        </w:rPr>
        <w:t xml:space="preserve">            await DeleteAdBlobAsync(blobUri);</w:t>
      </w:r>
    </w:p>
    <w:p w14:paraId="65769A1B" w14:textId="77777777" w:rsidR="000F4898" w:rsidRPr="00750A39" w:rsidRDefault="000F4898" w:rsidP="000F4898">
      <w:pPr>
        <w:pStyle w:val="Code"/>
        <w:rPr>
          <w:rFonts w:cs="Consolas"/>
          <w:lang w:val="en"/>
        </w:rPr>
      </w:pPr>
      <w:r w:rsidRPr="00750A39">
        <w:rPr>
          <w:rFonts w:cs="Consolas"/>
          <w:lang w:val="en"/>
        </w:rPr>
        <w:t xml:space="preserve">        }</w:t>
      </w:r>
    </w:p>
    <w:p w14:paraId="1202FC24" w14:textId="77777777" w:rsidR="000F4898" w:rsidRPr="00750A39" w:rsidRDefault="000F4898" w:rsidP="000F4898">
      <w:pPr>
        <w:pStyle w:val="Code"/>
        <w:rPr>
          <w:rFonts w:cs="Consolas"/>
          <w:lang w:val="en"/>
        </w:rPr>
      </w:pPr>
      <w:r w:rsidRPr="00750A39">
        <w:rPr>
          <w:rFonts w:cs="Consolas"/>
          <w:lang w:val="en"/>
        </w:rPr>
        <w:t xml:space="preserve">    }</w:t>
      </w:r>
    </w:p>
    <w:p w14:paraId="178FADFF" w14:textId="77777777" w:rsidR="000F4898" w:rsidRPr="00750A39" w:rsidRDefault="000F4898" w:rsidP="000F4898">
      <w:pPr>
        <w:pStyle w:val="Code"/>
        <w:rPr>
          <w:rFonts w:cs="Consolas"/>
          <w:lang w:val="en"/>
        </w:rPr>
      </w:pPr>
      <w:r w:rsidRPr="00750A39">
        <w:rPr>
          <w:rFonts w:cs="Consolas"/>
          <w:lang w:val="en"/>
        </w:rPr>
        <w:t xml:space="preserve">    private static async Task DeleteAdBlobAsync(Uri blobUri)</w:t>
      </w:r>
    </w:p>
    <w:p w14:paraId="7E12DCF6" w14:textId="77777777" w:rsidR="000F4898" w:rsidRPr="00750A39" w:rsidRDefault="000F4898" w:rsidP="000F4898">
      <w:pPr>
        <w:pStyle w:val="Code"/>
        <w:rPr>
          <w:rFonts w:cs="Consolas"/>
          <w:lang w:val="en"/>
        </w:rPr>
      </w:pPr>
      <w:r w:rsidRPr="00750A39">
        <w:rPr>
          <w:rFonts w:cs="Consolas"/>
          <w:lang w:val="en"/>
        </w:rPr>
        <w:t xml:space="preserve">    {</w:t>
      </w:r>
    </w:p>
    <w:p w14:paraId="34B3B497" w14:textId="77777777" w:rsidR="000F4898" w:rsidRPr="00750A39" w:rsidRDefault="000F4898" w:rsidP="000F4898">
      <w:pPr>
        <w:pStyle w:val="Code"/>
        <w:rPr>
          <w:rFonts w:cs="Consolas"/>
          <w:lang w:val="en"/>
        </w:rPr>
      </w:pPr>
      <w:r w:rsidRPr="00750A39">
        <w:rPr>
          <w:rFonts w:cs="Consolas"/>
          <w:lang w:val="en"/>
        </w:rPr>
        <w:lastRenderedPageBreak/>
        <w:t xml:space="preserve">        string blobName = blobUri.Segments[blobUri.Segments.Length - 1];</w:t>
      </w:r>
    </w:p>
    <w:p w14:paraId="6D23DBFF" w14:textId="77777777" w:rsidR="000F4898" w:rsidRPr="00750A39" w:rsidRDefault="000F4898" w:rsidP="000F4898">
      <w:pPr>
        <w:pStyle w:val="Code"/>
        <w:rPr>
          <w:rFonts w:cs="Consolas"/>
          <w:lang w:val="en"/>
        </w:rPr>
      </w:pPr>
      <w:r w:rsidRPr="00750A39">
        <w:rPr>
          <w:rFonts w:cs="Consolas"/>
          <w:lang w:val="en"/>
        </w:rPr>
        <w:t xml:space="preserve">        CloudBlockBlob blobToDelete = imagesBlobContainer.GetBlockBlobReference(blobName);</w:t>
      </w:r>
    </w:p>
    <w:p w14:paraId="13BBA8FF" w14:textId="77777777" w:rsidR="000F4898" w:rsidRPr="00750A39" w:rsidRDefault="000F4898" w:rsidP="000F4898">
      <w:pPr>
        <w:pStyle w:val="Code"/>
        <w:rPr>
          <w:rFonts w:cs="Consolas"/>
          <w:lang w:val="en"/>
        </w:rPr>
      </w:pPr>
      <w:r w:rsidRPr="00750A39">
        <w:rPr>
          <w:rFonts w:cs="Consolas"/>
          <w:lang w:val="en"/>
        </w:rPr>
        <w:t xml:space="preserve">        await blobToDelete.DeleteAsync();</w:t>
      </w:r>
    </w:p>
    <w:p w14:paraId="214EECB8" w14:textId="77777777" w:rsidR="000F4898" w:rsidRPr="00750A39" w:rsidRDefault="000F4898" w:rsidP="000F4898">
      <w:pPr>
        <w:pStyle w:val="Code"/>
        <w:rPr>
          <w:rFonts w:cs="Consolas"/>
          <w:lang w:val="en"/>
        </w:rPr>
      </w:pPr>
      <w:r w:rsidRPr="00750A39">
        <w:rPr>
          <w:rFonts w:cs="Consolas"/>
          <w:lang w:val="en"/>
        </w:rPr>
        <w:t xml:space="preserve">    }</w:t>
      </w:r>
    </w:p>
    <w:p w14:paraId="3F8F99AE" w14:textId="77777777" w:rsidR="00B969AC" w:rsidRDefault="00B969AC" w:rsidP="00750A39">
      <w:pPr>
        <w:spacing w:after="0" w:line="240" w:lineRule="auto"/>
        <w:ind w:left="0"/>
        <w:rPr>
          <w:b/>
          <w:bCs/>
          <w:sz w:val="24"/>
          <w:szCs w:val="24"/>
          <w:lang w:val="en"/>
        </w:rPr>
      </w:pPr>
      <w:bookmarkStart w:id="77" w:name="contosoadsweb---viewsadindexcshtml-and-d"/>
      <w:bookmarkEnd w:id="77"/>
    </w:p>
    <w:p w14:paraId="76654683" w14:textId="77777777" w:rsidR="000F4898" w:rsidRPr="00750A39" w:rsidRDefault="000F4898" w:rsidP="00750A39">
      <w:pPr>
        <w:rPr>
          <w:b/>
          <w:lang w:val="en"/>
        </w:rPr>
      </w:pPr>
      <w:r w:rsidRPr="00750A39">
        <w:rPr>
          <w:b/>
          <w:lang w:val="en"/>
        </w:rPr>
        <w:t>ContosoAdsWeb - Views\Ad\Index.cshtml and Details.cshtml</w:t>
      </w:r>
    </w:p>
    <w:p w14:paraId="264F0FA5" w14:textId="5945876F" w:rsidR="000F4898" w:rsidRPr="00A8207F" w:rsidRDefault="000F4898" w:rsidP="00750A39">
      <w:pPr>
        <w:rPr>
          <w:lang w:val="en"/>
        </w:rPr>
      </w:pPr>
      <w:r w:rsidRPr="00A8207F">
        <w:rPr>
          <w:lang w:val="en"/>
        </w:rPr>
        <w:t xml:space="preserve">The </w:t>
      </w:r>
      <w:r w:rsidRPr="00A8207F">
        <w:rPr>
          <w:i/>
          <w:iCs/>
          <w:lang w:val="en"/>
        </w:rPr>
        <w:t>Index.cshtml</w:t>
      </w:r>
      <w:r w:rsidRPr="00A8207F">
        <w:rPr>
          <w:lang w:val="en"/>
        </w:rPr>
        <w:t xml:space="preserve"> file displays thumbnails with the other ad data</w:t>
      </w:r>
      <w:r w:rsidR="007C209E">
        <w:rPr>
          <w:lang w:val="en"/>
        </w:rPr>
        <w:t>.</w:t>
      </w:r>
    </w:p>
    <w:p w14:paraId="4217F0C0" w14:textId="77777777" w:rsidR="000F4898" w:rsidRPr="00750A39" w:rsidRDefault="000F4898" w:rsidP="000F4898">
      <w:pPr>
        <w:pStyle w:val="Code"/>
        <w:rPr>
          <w:rFonts w:cs="Consolas"/>
          <w:lang w:val="en"/>
        </w:rPr>
      </w:pPr>
      <w:r w:rsidRPr="00750A39">
        <w:rPr>
          <w:rFonts w:cs="Consolas"/>
          <w:lang w:val="en"/>
        </w:rPr>
        <w:t xml:space="preserve">    &lt;img  src="@Html.Raw(item.ThumbnailURL)" /&gt;</w:t>
      </w:r>
    </w:p>
    <w:p w14:paraId="2B7BDE5A" w14:textId="5B698690" w:rsidR="000F4898" w:rsidRPr="00A8207F" w:rsidRDefault="000F4898" w:rsidP="00750A39">
      <w:pPr>
        <w:rPr>
          <w:lang w:val="en"/>
        </w:rPr>
      </w:pPr>
      <w:r w:rsidRPr="00A8207F">
        <w:rPr>
          <w:lang w:val="en"/>
        </w:rPr>
        <w:t xml:space="preserve">The </w:t>
      </w:r>
      <w:r w:rsidRPr="00A8207F">
        <w:rPr>
          <w:i/>
          <w:iCs/>
          <w:lang w:val="en"/>
        </w:rPr>
        <w:t>Details.cshtml</w:t>
      </w:r>
      <w:r w:rsidRPr="00A8207F">
        <w:rPr>
          <w:lang w:val="en"/>
        </w:rPr>
        <w:t xml:space="preserve"> file displays the full-size image</w:t>
      </w:r>
      <w:r w:rsidR="007C209E">
        <w:rPr>
          <w:lang w:val="en"/>
        </w:rPr>
        <w:t>.</w:t>
      </w:r>
    </w:p>
    <w:p w14:paraId="4A0DEC0D" w14:textId="77777777" w:rsidR="000F4898" w:rsidRPr="00750A39" w:rsidRDefault="000F4898" w:rsidP="000F4898">
      <w:pPr>
        <w:pStyle w:val="Code"/>
        <w:rPr>
          <w:rFonts w:cs="Consolas"/>
          <w:lang w:val="en"/>
        </w:rPr>
      </w:pPr>
      <w:r w:rsidRPr="00750A39">
        <w:rPr>
          <w:rFonts w:cs="Consolas"/>
          <w:lang w:val="en"/>
        </w:rPr>
        <w:t xml:space="preserve">    &lt;img src="@Html.Raw(Model.ImageURL)" /&gt;</w:t>
      </w:r>
    </w:p>
    <w:p w14:paraId="132581E5" w14:textId="77777777" w:rsidR="000F4898" w:rsidRDefault="000F4898" w:rsidP="000F4898">
      <w:pPr>
        <w:spacing w:line="276" w:lineRule="auto"/>
        <w:ind w:left="360"/>
        <w:rPr>
          <w:b/>
          <w:bCs/>
          <w:sz w:val="24"/>
          <w:szCs w:val="24"/>
          <w:lang w:val="en"/>
        </w:rPr>
      </w:pPr>
      <w:bookmarkStart w:id="78" w:name="contosoadsweb---viewsadcreatecshtml-and-"/>
      <w:bookmarkEnd w:id="78"/>
    </w:p>
    <w:p w14:paraId="20F4F97F" w14:textId="77777777" w:rsidR="000F4898" w:rsidRPr="00750A39" w:rsidRDefault="000F4898" w:rsidP="00750A39">
      <w:pPr>
        <w:rPr>
          <w:b/>
          <w:lang w:val="en"/>
        </w:rPr>
      </w:pPr>
      <w:r w:rsidRPr="00750A39">
        <w:rPr>
          <w:b/>
          <w:lang w:val="en"/>
        </w:rPr>
        <w:t>ContosoAdsWeb - Views\Ad\Create.cshtml and Edit.cshtml</w:t>
      </w:r>
    </w:p>
    <w:p w14:paraId="711445AA" w14:textId="77777777" w:rsidR="000F4898" w:rsidRPr="00A8207F" w:rsidRDefault="000F4898" w:rsidP="00750A39">
      <w:pPr>
        <w:rPr>
          <w:lang w:val="en"/>
        </w:rPr>
      </w:pPr>
      <w:r w:rsidRPr="00A8207F">
        <w:rPr>
          <w:lang w:val="en"/>
        </w:rPr>
        <w:t xml:space="preserve">The </w:t>
      </w:r>
      <w:r w:rsidRPr="00A8207F">
        <w:rPr>
          <w:i/>
          <w:iCs/>
          <w:lang w:val="en"/>
        </w:rPr>
        <w:t>Create.cshtml</w:t>
      </w:r>
      <w:r w:rsidRPr="00A8207F">
        <w:rPr>
          <w:lang w:val="en"/>
        </w:rPr>
        <w:t xml:space="preserve"> and </w:t>
      </w:r>
      <w:r w:rsidRPr="00A8207F">
        <w:rPr>
          <w:i/>
          <w:iCs/>
          <w:lang w:val="en"/>
        </w:rPr>
        <w:t>Edit.cshtml</w:t>
      </w:r>
      <w:r w:rsidRPr="00A8207F">
        <w:rPr>
          <w:lang w:val="en"/>
        </w:rPr>
        <w:t xml:space="preserve"> files specify form encoding that enables the controller to get the HttpPostedFileBase object.</w:t>
      </w:r>
    </w:p>
    <w:p w14:paraId="31C1845E" w14:textId="77777777" w:rsidR="000F4898" w:rsidRPr="000B39E7" w:rsidRDefault="000F4898" w:rsidP="000F4898">
      <w:pPr>
        <w:pStyle w:val="Code"/>
        <w:rPr>
          <w:rFonts w:cs="Consolas"/>
          <w:lang w:val="en"/>
        </w:rPr>
      </w:pPr>
      <w:r w:rsidRPr="00A8207F">
        <w:rPr>
          <w:rFonts w:ascii="Times New Roman" w:hAnsi="Times New Roman"/>
          <w:lang w:val="en"/>
        </w:rPr>
        <w:t xml:space="preserve">    </w:t>
      </w:r>
      <w:r w:rsidRPr="00750A39">
        <w:rPr>
          <w:rFonts w:cs="Consolas"/>
          <w:lang w:val="en"/>
        </w:rPr>
        <w:t>@using (Html.BeginForm("Create", "Ad", FormMethod.Post, new { enctype = "multipart/form-data" }))</w:t>
      </w:r>
    </w:p>
    <w:p w14:paraId="67FFDC7E" w14:textId="77777777" w:rsidR="000F4898" w:rsidRPr="00A8207F" w:rsidRDefault="000F4898" w:rsidP="00750A39">
      <w:pPr>
        <w:rPr>
          <w:lang w:val="en"/>
        </w:rPr>
      </w:pPr>
      <w:r w:rsidRPr="00A8207F">
        <w:rPr>
          <w:lang w:val="en"/>
        </w:rPr>
        <w:t>An &lt;input&gt; element tells the browser to provide a file selection dialog.</w:t>
      </w:r>
    </w:p>
    <w:p w14:paraId="5DBABF83" w14:textId="77777777" w:rsidR="000F4898" w:rsidRPr="00750A39" w:rsidRDefault="000F4898" w:rsidP="000F4898">
      <w:pPr>
        <w:pStyle w:val="Code"/>
        <w:rPr>
          <w:rFonts w:cs="Consolas"/>
          <w:lang w:val="en"/>
        </w:rPr>
      </w:pPr>
      <w:r w:rsidRPr="00750A39">
        <w:rPr>
          <w:rFonts w:cs="Consolas"/>
          <w:lang w:val="en"/>
        </w:rPr>
        <w:t xml:space="preserve">    &lt;input type="file" name="imageFile" accept="image/*" class="form-control fileupload" /&gt;</w:t>
      </w:r>
    </w:p>
    <w:p w14:paraId="6051FA73" w14:textId="77777777" w:rsidR="000F4898" w:rsidRDefault="000F4898" w:rsidP="000F4898">
      <w:pPr>
        <w:spacing w:line="276" w:lineRule="auto"/>
        <w:ind w:left="360"/>
        <w:rPr>
          <w:b/>
          <w:bCs/>
          <w:sz w:val="24"/>
          <w:szCs w:val="24"/>
          <w:lang w:val="en"/>
        </w:rPr>
      </w:pPr>
      <w:bookmarkStart w:id="79" w:name="programcs"/>
      <w:bookmarkEnd w:id="79"/>
    </w:p>
    <w:p w14:paraId="44020344" w14:textId="77777777" w:rsidR="000F4898" w:rsidRPr="00750A39" w:rsidRDefault="000F4898" w:rsidP="00750A39">
      <w:pPr>
        <w:rPr>
          <w:b/>
          <w:lang w:val="en"/>
        </w:rPr>
      </w:pPr>
      <w:r w:rsidRPr="00750A39">
        <w:rPr>
          <w:b/>
          <w:lang w:val="en"/>
        </w:rPr>
        <w:t>ContosoAdsWebJob - Program.cs</w:t>
      </w:r>
    </w:p>
    <w:p w14:paraId="1C441A5A" w14:textId="77777777" w:rsidR="000F4898" w:rsidRPr="00A8207F" w:rsidRDefault="000F4898" w:rsidP="00750A39">
      <w:pPr>
        <w:rPr>
          <w:lang w:val="en"/>
        </w:rPr>
      </w:pPr>
      <w:r w:rsidRPr="00A8207F">
        <w:rPr>
          <w:lang w:val="en"/>
        </w:rPr>
        <w:t>When the WebJob starts, the Main method calls the WebJobs SDK JobHost.RunAndBlock method to begin execution of triggered functions on the current thread.</w:t>
      </w:r>
    </w:p>
    <w:p w14:paraId="7BB3AF94" w14:textId="77777777" w:rsidR="000F4898" w:rsidRPr="00750A39" w:rsidRDefault="000F4898" w:rsidP="000F4898">
      <w:pPr>
        <w:pStyle w:val="Code"/>
        <w:rPr>
          <w:rFonts w:cs="Consolas"/>
          <w:lang w:val="en"/>
        </w:rPr>
      </w:pPr>
      <w:r w:rsidRPr="00A8207F">
        <w:rPr>
          <w:rFonts w:ascii="Times New Roman" w:hAnsi="Times New Roman"/>
          <w:lang w:val="en"/>
        </w:rPr>
        <w:t xml:space="preserve">    </w:t>
      </w:r>
      <w:r w:rsidRPr="00750A39">
        <w:rPr>
          <w:rFonts w:cs="Consolas"/>
          <w:lang w:val="en"/>
        </w:rPr>
        <w:t>static void Main(string[] args)</w:t>
      </w:r>
    </w:p>
    <w:p w14:paraId="3763CC82" w14:textId="77777777" w:rsidR="000F4898" w:rsidRPr="00750A39" w:rsidRDefault="000F4898" w:rsidP="000F4898">
      <w:pPr>
        <w:pStyle w:val="Code"/>
        <w:rPr>
          <w:rFonts w:cs="Consolas"/>
          <w:lang w:val="en"/>
        </w:rPr>
      </w:pPr>
      <w:r w:rsidRPr="00750A39">
        <w:rPr>
          <w:rFonts w:cs="Consolas"/>
          <w:lang w:val="en"/>
        </w:rPr>
        <w:t xml:space="preserve">    {</w:t>
      </w:r>
    </w:p>
    <w:p w14:paraId="0AA967EE" w14:textId="77777777" w:rsidR="000F4898" w:rsidRPr="00750A39" w:rsidRDefault="000F4898" w:rsidP="000F4898">
      <w:pPr>
        <w:pStyle w:val="Code"/>
        <w:rPr>
          <w:rFonts w:cs="Consolas"/>
          <w:lang w:val="en"/>
        </w:rPr>
      </w:pPr>
      <w:r w:rsidRPr="00750A39">
        <w:rPr>
          <w:rFonts w:cs="Consolas"/>
          <w:lang w:val="en"/>
        </w:rPr>
        <w:t xml:space="preserve">        JobHost host = new JobHost();</w:t>
      </w:r>
    </w:p>
    <w:p w14:paraId="2004BAA1" w14:textId="77777777" w:rsidR="000F4898" w:rsidRPr="00750A39" w:rsidRDefault="000F4898" w:rsidP="000F4898">
      <w:pPr>
        <w:pStyle w:val="Code"/>
        <w:rPr>
          <w:rFonts w:cs="Consolas"/>
          <w:lang w:val="en"/>
        </w:rPr>
      </w:pPr>
      <w:r w:rsidRPr="00750A39">
        <w:rPr>
          <w:rFonts w:cs="Consolas"/>
          <w:lang w:val="en"/>
        </w:rPr>
        <w:t xml:space="preserve">        host.RunAndBlock();</w:t>
      </w:r>
    </w:p>
    <w:p w14:paraId="7078698F" w14:textId="77777777" w:rsidR="000F4898" w:rsidRPr="00750A39" w:rsidRDefault="000F4898" w:rsidP="000F4898">
      <w:pPr>
        <w:pStyle w:val="Code"/>
        <w:rPr>
          <w:rFonts w:cs="Consolas"/>
          <w:lang w:val="en"/>
        </w:rPr>
      </w:pPr>
      <w:r w:rsidRPr="00750A39">
        <w:rPr>
          <w:rFonts w:cs="Consolas"/>
          <w:lang w:val="en"/>
        </w:rPr>
        <w:t xml:space="preserve">    }</w:t>
      </w:r>
    </w:p>
    <w:p w14:paraId="56768032" w14:textId="77777777" w:rsidR="000F4898" w:rsidRDefault="000F4898" w:rsidP="000F4898">
      <w:pPr>
        <w:spacing w:after="0" w:line="240" w:lineRule="auto"/>
        <w:ind w:left="0"/>
        <w:rPr>
          <w:bCs/>
          <w:sz w:val="24"/>
          <w:szCs w:val="24"/>
          <w:lang w:val="en"/>
        </w:rPr>
      </w:pPr>
      <w:bookmarkStart w:id="80" w:name="generatethumbnail"/>
      <w:bookmarkEnd w:id="80"/>
    </w:p>
    <w:p w14:paraId="1B20D1B6" w14:textId="77777777" w:rsidR="000F4898" w:rsidRPr="00750A39" w:rsidRDefault="000F4898" w:rsidP="00750A39">
      <w:pPr>
        <w:rPr>
          <w:b/>
          <w:lang w:val="en"/>
        </w:rPr>
      </w:pPr>
      <w:r w:rsidRPr="00750A39">
        <w:rPr>
          <w:b/>
          <w:lang w:val="en"/>
        </w:rPr>
        <w:t>ContosoAdsWebJob - Functions.cs - GenerateThumbnail method</w:t>
      </w:r>
    </w:p>
    <w:p w14:paraId="5519FAE6" w14:textId="77777777" w:rsidR="000F4898" w:rsidRPr="00A8207F" w:rsidRDefault="000F4898" w:rsidP="00750A39">
      <w:pPr>
        <w:rPr>
          <w:lang w:val="en"/>
        </w:rPr>
      </w:pPr>
      <w:r w:rsidRPr="00A8207F">
        <w:rPr>
          <w:lang w:val="en"/>
        </w:rPr>
        <w:t>The WebJobs SDK calls this method when a queue message is received. The method creates a thumbnail and puts the thumbnail URL in the database.</w:t>
      </w:r>
    </w:p>
    <w:p w14:paraId="60BB23D7" w14:textId="77777777" w:rsidR="000F4898" w:rsidRPr="00750A39" w:rsidRDefault="000F4898" w:rsidP="000F4898">
      <w:pPr>
        <w:pStyle w:val="Code"/>
        <w:rPr>
          <w:rFonts w:cs="Consolas"/>
          <w:lang w:val="en"/>
        </w:rPr>
      </w:pPr>
      <w:r w:rsidRPr="00750A39">
        <w:rPr>
          <w:rFonts w:cs="Consolas"/>
          <w:lang w:val="en"/>
        </w:rPr>
        <w:t xml:space="preserve">    public static void GenerateThumbnail(</w:t>
      </w:r>
    </w:p>
    <w:p w14:paraId="065AEA97" w14:textId="77777777" w:rsidR="000F4898" w:rsidRPr="00750A39" w:rsidRDefault="000F4898" w:rsidP="000F4898">
      <w:pPr>
        <w:pStyle w:val="Code"/>
        <w:rPr>
          <w:rFonts w:cs="Consolas"/>
          <w:lang w:val="en"/>
        </w:rPr>
      </w:pPr>
      <w:r w:rsidRPr="00750A39">
        <w:rPr>
          <w:rFonts w:cs="Consolas"/>
          <w:lang w:val="en"/>
        </w:rPr>
        <w:t xml:space="preserve">    [QueueTrigger("thumbnailrequest")] BlobInformation blobInfo,</w:t>
      </w:r>
    </w:p>
    <w:p w14:paraId="68E66384" w14:textId="77777777" w:rsidR="000F4898" w:rsidRPr="00750A39" w:rsidRDefault="000F4898" w:rsidP="000F4898">
      <w:pPr>
        <w:pStyle w:val="Code"/>
        <w:rPr>
          <w:rFonts w:cs="Consolas"/>
          <w:lang w:val="en"/>
        </w:rPr>
      </w:pPr>
      <w:r w:rsidRPr="00750A39">
        <w:rPr>
          <w:rFonts w:cs="Consolas"/>
          <w:lang w:val="en"/>
        </w:rPr>
        <w:t xml:space="preserve">    [Blob("images/{BlobName}", FileAccess.Read)] Stream input,</w:t>
      </w:r>
    </w:p>
    <w:p w14:paraId="6984B5CA" w14:textId="77777777" w:rsidR="000F4898" w:rsidRPr="00750A39" w:rsidRDefault="000F4898" w:rsidP="000F4898">
      <w:pPr>
        <w:pStyle w:val="Code"/>
        <w:rPr>
          <w:rFonts w:cs="Consolas"/>
          <w:lang w:val="en"/>
        </w:rPr>
      </w:pPr>
      <w:r w:rsidRPr="00750A39">
        <w:rPr>
          <w:rFonts w:cs="Consolas"/>
          <w:lang w:val="en"/>
        </w:rPr>
        <w:t xml:space="preserve">    [Blob("images/{BlobNameWithoutExtension}_thumbnail.jpg")] CloudBlockBlob outputBlob)</w:t>
      </w:r>
    </w:p>
    <w:p w14:paraId="233EE35F" w14:textId="77777777" w:rsidR="000F4898" w:rsidRPr="00750A39" w:rsidRDefault="000F4898" w:rsidP="000F4898">
      <w:pPr>
        <w:pStyle w:val="Code"/>
        <w:rPr>
          <w:rFonts w:cs="Consolas"/>
          <w:lang w:val="en"/>
        </w:rPr>
      </w:pPr>
      <w:r w:rsidRPr="00750A39">
        <w:rPr>
          <w:rFonts w:cs="Consolas"/>
          <w:lang w:val="en"/>
        </w:rPr>
        <w:t xml:space="preserve">    {</w:t>
      </w:r>
    </w:p>
    <w:p w14:paraId="3EA576F3" w14:textId="77777777" w:rsidR="000F4898" w:rsidRPr="00750A39" w:rsidRDefault="000F4898" w:rsidP="000F4898">
      <w:pPr>
        <w:pStyle w:val="Code"/>
        <w:rPr>
          <w:rFonts w:cs="Consolas"/>
          <w:lang w:val="en"/>
        </w:rPr>
      </w:pPr>
      <w:r w:rsidRPr="00750A39">
        <w:rPr>
          <w:rFonts w:cs="Consolas"/>
          <w:lang w:val="en"/>
        </w:rPr>
        <w:t xml:space="preserve">        using (Stream output = outputBlob.OpenWrite())</w:t>
      </w:r>
    </w:p>
    <w:p w14:paraId="6CD10E08" w14:textId="77777777" w:rsidR="000F4898" w:rsidRPr="00750A39" w:rsidRDefault="000F4898" w:rsidP="000F4898">
      <w:pPr>
        <w:pStyle w:val="Code"/>
        <w:rPr>
          <w:rFonts w:cs="Consolas"/>
          <w:lang w:val="en"/>
        </w:rPr>
      </w:pPr>
      <w:r w:rsidRPr="00750A39">
        <w:rPr>
          <w:rFonts w:cs="Consolas"/>
          <w:lang w:val="en"/>
        </w:rPr>
        <w:t xml:space="preserve">        {</w:t>
      </w:r>
    </w:p>
    <w:p w14:paraId="2B144D3B" w14:textId="77777777" w:rsidR="000F4898" w:rsidRPr="00750A39" w:rsidRDefault="000F4898" w:rsidP="000F4898">
      <w:pPr>
        <w:pStyle w:val="Code"/>
        <w:rPr>
          <w:rFonts w:cs="Consolas"/>
          <w:lang w:val="en"/>
        </w:rPr>
      </w:pPr>
      <w:r w:rsidRPr="00750A39">
        <w:rPr>
          <w:rFonts w:cs="Consolas"/>
          <w:lang w:val="en"/>
        </w:rPr>
        <w:t xml:space="preserve">            ConvertImageToThumbnailJPG(input, output);</w:t>
      </w:r>
    </w:p>
    <w:p w14:paraId="44E3A1E1" w14:textId="77777777" w:rsidR="000F4898" w:rsidRPr="00750A39" w:rsidRDefault="000F4898" w:rsidP="000F4898">
      <w:pPr>
        <w:pStyle w:val="Code"/>
        <w:rPr>
          <w:rFonts w:cs="Consolas"/>
          <w:lang w:val="en"/>
        </w:rPr>
      </w:pPr>
      <w:r w:rsidRPr="00750A39">
        <w:rPr>
          <w:rFonts w:cs="Consolas"/>
          <w:lang w:val="en"/>
        </w:rPr>
        <w:t xml:space="preserve">            outputBlob.Properties.ContentType = "image/jpeg";</w:t>
      </w:r>
    </w:p>
    <w:p w14:paraId="6BC61F95" w14:textId="77777777" w:rsidR="000F4898" w:rsidRPr="00750A39" w:rsidRDefault="000F4898" w:rsidP="000F4898">
      <w:pPr>
        <w:pStyle w:val="Code"/>
        <w:rPr>
          <w:rFonts w:cs="Consolas"/>
          <w:lang w:val="en"/>
        </w:rPr>
      </w:pPr>
      <w:r w:rsidRPr="00750A39">
        <w:rPr>
          <w:rFonts w:cs="Consolas"/>
          <w:lang w:val="en"/>
        </w:rPr>
        <w:lastRenderedPageBreak/>
        <w:t xml:space="preserve">        }</w:t>
      </w:r>
    </w:p>
    <w:p w14:paraId="2AB69815" w14:textId="77777777" w:rsidR="000F4898" w:rsidRPr="00750A39" w:rsidRDefault="000F4898" w:rsidP="000F4898">
      <w:pPr>
        <w:pStyle w:val="Code"/>
        <w:rPr>
          <w:rFonts w:cs="Consolas"/>
          <w:lang w:val="en"/>
        </w:rPr>
      </w:pPr>
    </w:p>
    <w:p w14:paraId="39F52855" w14:textId="77777777" w:rsidR="000F4898" w:rsidRPr="00750A39" w:rsidRDefault="000F4898" w:rsidP="000F4898">
      <w:pPr>
        <w:pStyle w:val="Code"/>
        <w:rPr>
          <w:rFonts w:cs="Consolas"/>
          <w:lang w:val="en"/>
        </w:rPr>
      </w:pPr>
      <w:r w:rsidRPr="00750A39">
        <w:rPr>
          <w:rFonts w:cs="Consolas"/>
          <w:lang w:val="en"/>
        </w:rPr>
        <w:t xml:space="preserve">        // Entity Framework context class is not thread-safe, so it must</w:t>
      </w:r>
    </w:p>
    <w:p w14:paraId="0D192265" w14:textId="77777777" w:rsidR="000F4898" w:rsidRPr="00750A39" w:rsidRDefault="000F4898" w:rsidP="000F4898">
      <w:pPr>
        <w:pStyle w:val="Code"/>
        <w:rPr>
          <w:rFonts w:cs="Consolas"/>
          <w:lang w:val="en"/>
        </w:rPr>
      </w:pPr>
      <w:r w:rsidRPr="00750A39">
        <w:rPr>
          <w:rFonts w:cs="Consolas"/>
          <w:lang w:val="en"/>
        </w:rPr>
        <w:t xml:space="preserve">        // be instantiated and disposed within the function.</w:t>
      </w:r>
    </w:p>
    <w:p w14:paraId="1849242E" w14:textId="77777777" w:rsidR="000F4898" w:rsidRPr="00750A39" w:rsidRDefault="000F4898" w:rsidP="000F4898">
      <w:pPr>
        <w:pStyle w:val="Code"/>
        <w:rPr>
          <w:rFonts w:cs="Consolas"/>
          <w:lang w:val="en"/>
        </w:rPr>
      </w:pPr>
      <w:r w:rsidRPr="00750A39">
        <w:rPr>
          <w:rFonts w:cs="Consolas"/>
          <w:lang w:val="en"/>
        </w:rPr>
        <w:t xml:space="preserve">        using (ContosoAdsContext db = new ContosoAdsContext())</w:t>
      </w:r>
    </w:p>
    <w:p w14:paraId="48FDC7FC" w14:textId="77777777" w:rsidR="000F4898" w:rsidRPr="00750A39" w:rsidRDefault="000F4898" w:rsidP="000F4898">
      <w:pPr>
        <w:pStyle w:val="Code"/>
        <w:rPr>
          <w:rFonts w:cs="Consolas"/>
          <w:lang w:val="en"/>
        </w:rPr>
      </w:pPr>
      <w:r w:rsidRPr="00750A39">
        <w:rPr>
          <w:rFonts w:cs="Consolas"/>
          <w:lang w:val="en"/>
        </w:rPr>
        <w:t xml:space="preserve">        {</w:t>
      </w:r>
    </w:p>
    <w:p w14:paraId="4AEDEF21" w14:textId="77777777" w:rsidR="000F4898" w:rsidRPr="00750A39" w:rsidRDefault="000F4898" w:rsidP="000F4898">
      <w:pPr>
        <w:pStyle w:val="Code"/>
        <w:rPr>
          <w:rFonts w:cs="Consolas"/>
          <w:lang w:val="en"/>
        </w:rPr>
      </w:pPr>
      <w:r w:rsidRPr="00750A39">
        <w:rPr>
          <w:rFonts w:cs="Consolas"/>
          <w:lang w:val="en"/>
        </w:rPr>
        <w:t xml:space="preserve">            var id = blobInfo.AdId;</w:t>
      </w:r>
    </w:p>
    <w:p w14:paraId="24FBA400" w14:textId="77777777" w:rsidR="000F4898" w:rsidRPr="00750A39" w:rsidRDefault="000F4898" w:rsidP="000F4898">
      <w:pPr>
        <w:pStyle w:val="Code"/>
        <w:rPr>
          <w:rFonts w:cs="Consolas"/>
          <w:lang w:val="en"/>
        </w:rPr>
      </w:pPr>
      <w:r w:rsidRPr="00750A39">
        <w:rPr>
          <w:rFonts w:cs="Consolas"/>
          <w:lang w:val="en"/>
        </w:rPr>
        <w:t xml:space="preserve">            Ad ad = db.Ads.Find(id);</w:t>
      </w:r>
    </w:p>
    <w:p w14:paraId="64CF53C3" w14:textId="77777777" w:rsidR="000F4898" w:rsidRPr="00750A39" w:rsidRDefault="000F4898" w:rsidP="000F4898">
      <w:pPr>
        <w:pStyle w:val="Code"/>
        <w:rPr>
          <w:rFonts w:cs="Consolas"/>
          <w:lang w:val="en"/>
        </w:rPr>
      </w:pPr>
      <w:r w:rsidRPr="00750A39">
        <w:rPr>
          <w:rFonts w:cs="Consolas"/>
          <w:lang w:val="en"/>
        </w:rPr>
        <w:t xml:space="preserve">            if (ad == null)</w:t>
      </w:r>
    </w:p>
    <w:p w14:paraId="00CD4FC9" w14:textId="77777777" w:rsidR="000F4898" w:rsidRPr="00750A39" w:rsidRDefault="000F4898" w:rsidP="000F4898">
      <w:pPr>
        <w:pStyle w:val="Code"/>
        <w:rPr>
          <w:rFonts w:cs="Consolas"/>
          <w:lang w:val="en"/>
        </w:rPr>
      </w:pPr>
      <w:r w:rsidRPr="00750A39">
        <w:rPr>
          <w:rFonts w:cs="Consolas"/>
          <w:lang w:val="en"/>
        </w:rPr>
        <w:t xml:space="preserve">            {</w:t>
      </w:r>
    </w:p>
    <w:p w14:paraId="5F7A93BB" w14:textId="77777777" w:rsidR="000F4898" w:rsidRPr="00750A39" w:rsidRDefault="000F4898" w:rsidP="000F4898">
      <w:pPr>
        <w:pStyle w:val="Code"/>
        <w:rPr>
          <w:rFonts w:cs="Consolas"/>
          <w:lang w:val="en"/>
        </w:rPr>
      </w:pPr>
      <w:r w:rsidRPr="00750A39">
        <w:rPr>
          <w:rFonts w:cs="Consolas"/>
          <w:lang w:val="en"/>
        </w:rPr>
        <w:t xml:space="preserve">                throw new Exception(String.Format("AdId {0} not found, can't create thumbnail", id.ToString()));</w:t>
      </w:r>
    </w:p>
    <w:p w14:paraId="7C82523C" w14:textId="77777777" w:rsidR="000F4898" w:rsidRPr="00750A39" w:rsidRDefault="000F4898" w:rsidP="000F4898">
      <w:pPr>
        <w:pStyle w:val="Code"/>
        <w:rPr>
          <w:rFonts w:cs="Consolas"/>
          <w:lang w:val="en"/>
        </w:rPr>
      </w:pPr>
      <w:r w:rsidRPr="00750A39">
        <w:rPr>
          <w:rFonts w:cs="Consolas"/>
          <w:lang w:val="en"/>
        </w:rPr>
        <w:t xml:space="preserve">            }</w:t>
      </w:r>
    </w:p>
    <w:p w14:paraId="2E99C348" w14:textId="77777777" w:rsidR="000F4898" w:rsidRPr="00750A39" w:rsidRDefault="000F4898" w:rsidP="000F4898">
      <w:pPr>
        <w:pStyle w:val="Code"/>
        <w:rPr>
          <w:rFonts w:cs="Consolas"/>
          <w:lang w:val="en"/>
        </w:rPr>
      </w:pPr>
      <w:r w:rsidRPr="00750A39">
        <w:rPr>
          <w:rFonts w:cs="Consolas"/>
          <w:lang w:val="en"/>
        </w:rPr>
        <w:t xml:space="preserve">            ad.ThumbnailURL = outputBlob.Uri.ToString();</w:t>
      </w:r>
    </w:p>
    <w:p w14:paraId="5BE561D1" w14:textId="77777777" w:rsidR="000F4898" w:rsidRPr="00750A39" w:rsidRDefault="000F4898" w:rsidP="000F4898">
      <w:pPr>
        <w:pStyle w:val="Code"/>
        <w:rPr>
          <w:rFonts w:cs="Consolas"/>
          <w:lang w:val="en"/>
        </w:rPr>
      </w:pPr>
      <w:r w:rsidRPr="00750A39">
        <w:rPr>
          <w:rFonts w:cs="Consolas"/>
          <w:lang w:val="en"/>
        </w:rPr>
        <w:t xml:space="preserve">            db.SaveChanges();</w:t>
      </w:r>
    </w:p>
    <w:p w14:paraId="09E685C4" w14:textId="77777777" w:rsidR="000F4898" w:rsidRPr="00750A39" w:rsidRDefault="000F4898" w:rsidP="000F4898">
      <w:pPr>
        <w:pStyle w:val="Code"/>
        <w:rPr>
          <w:rFonts w:cs="Consolas"/>
          <w:lang w:val="en"/>
        </w:rPr>
      </w:pPr>
      <w:r w:rsidRPr="00750A39">
        <w:rPr>
          <w:rFonts w:cs="Consolas"/>
          <w:lang w:val="en"/>
        </w:rPr>
        <w:t xml:space="preserve">        }</w:t>
      </w:r>
    </w:p>
    <w:p w14:paraId="6BA666D3" w14:textId="77777777" w:rsidR="000F4898" w:rsidRPr="00750A39" w:rsidRDefault="000F4898" w:rsidP="000F4898">
      <w:pPr>
        <w:pStyle w:val="Code"/>
        <w:rPr>
          <w:rFonts w:cs="Consolas"/>
          <w:lang w:val="en"/>
        </w:rPr>
      </w:pPr>
      <w:r w:rsidRPr="00750A39">
        <w:rPr>
          <w:rFonts w:cs="Consolas"/>
          <w:lang w:val="en"/>
        </w:rPr>
        <w:t xml:space="preserve">    }</w:t>
      </w:r>
    </w:p>
    <w:p w14:paraId="69C39673" w14:textId="77777777" w:rsidR="000F4898" w:rsidRDefault="000F4898" w:rsidP="000F4898">
      <w:pPr>
        <w:spacing w:line="276" w:lineRule="auto"/>
        <w:rPr>
          <w:bCs/>
          <w:sz w:val="24"/>
          <w:szCs w:val="24"/>
          <w:lang w:val="en"/>
        </w:rPr>
      </w:pPr>
    </w:p>
    <w:p w14:paraId="0F6FA5E7" w14:textId="77777777" w:rsidR="000F4898" w:rsidRPr="00A8207F" w:rsidRDefault="000F4898" w:rsidP="00750A39">
      <w:pPr>
        <w:rPr>
          <w:lang w:val="en"/>
        </w:rPr>
      </w:pPr>
      <w:r w:rsidRPr="00A8207F">
        <w:rPr>
          <w:lang w:val="en"/>
        </w:rPr>
        <w:t>The QueueTrigger attribute directs the WebJobs SDK to call this method when a new message is received on the thumbnailrequest queue.</w:t>
      </w:r>
    </w:p>
    <w:p w14:paraId="493C4684" w14:textId="77777777" w:rsidR="000F4898" w:rsidRPr="00750A39" w:rsidRDefault="000F4898" w:rsidP="000F4898">
      <w:pPr>
        <w:pStyle w:val="Code"/>
        <w:rPr>
          <w:rFonts w:cs="Consolas"/>
          <w:lang w:val="en"/>
        </w:rPr>
      </w:pPr>
      <w:r w:rsidRPr="00A8207F">
        <w:rPr>
          <w:rFonts w:ascii="Times New Roman" w:hAnsi="Times New Roman"/>
          <w:lang w:val="en"/>
        </w:rPr>
        <w:t xml:space="preserve"> </w:t>
      </w:r>
      <w:r w:rsidRPr="00750A39">
        <w:rPr>
          <w:rFonts w:cs="Consolas"/>
          <w:lang w:val="en"/>
        </w:rPr>
        <w:t>[QueueTrigger("thumbnailrequest")] BlobInformation blobInfo,</w:t>
      </w:r>
    </w:p>
    <w:p w14:paraId="286A0741" w14:textId="7A5C28F6" w:rsidR="000F4898" w:rsidRDefault="000F4898" w:rsidP="00750A39">
      <w:pPr>
        <w:rPr>
          <w:lang w:val="en"/>
        </w:rPr>
      </w:pPr>
      <w:r w:rsidRPr="00A8207F">
        <w:rPr>
          <w:lang w:val="en"/>
        </w:rPr>
        <w:t xml:space="preserve">The BlobInformation object in the queue message is automatically deserialized into the blobInfo parameter. When the method completes, the queue message is deleted. If the method fails before completing, the queue message is not deleted; after a 10-minute lease expires, the message is released to be picked up again and processed. This sequence won't be repeated indefinitely if a message always causes an exception. After </w:t>
      </w:r>
      <w:r w:rsidR="007C209E">
        <w:rPr>
          <w:lang w:val="en"/>
        </w:rPr>
        <w:t>five</w:t>
      </w:r>
      <w:r w:rsidR="007C209E" w:rsidRPr="00A8207F">
        <w:rPr>
          <w:lang w:val="en"/>
        </w:rPr>
        <w:t xml:space="preserve"> </w:t>
      </w:r>
      <w:r w:rsidRPr="00A8207F">
        <w:rPr>
          <w:lang w:val="en"/>
        </w:rPr>
        <w:t xml:space="preserve">unsuccessful attempts to process a message, the message is moved to a queue named {queuename}-poison. The maximum number of attempts is configurable. </w:t>
      </w:r>
    </w:p>
    <w:p w14:paraId="06A4FF2A" w14:textId="77777777" w:rsidR="000F4898" w:rsidRPr="00A8207F" w:rsidRDefault="000F4898" w:rsidP="000F4898">
      <w:pPr>
        <w:spacing w:line="276" w:lineRule="auto"/>
        <w:ind w:left="360"/>
        <w:rPr>
          <w:bCs/>
          <w:sz w:val="24"/>
          <w:szCs w:val="24"/>
          <w:lang w:val="en"/>
        </w:rPr>
      </w:pPr>
    </w:p>
    <w:p w14:paraId="02DDAABB" w14:textId="3C9C5FBA" w:rsidR="000F4898" w:rsidRPr="00A8207F" w:rsidRDefault="000F4898" w:rsidP="00750A39">
      <w:pPr>
        <w:rPr>
          <w:lang w:val="en"/>
        </w:rPr>
      </w:pPr>
      <w:r w:rsidRPr="00A8207F">
        <w:rPr>
          <w:lang w:val="en"/>
        </w:rPr>
        <w:t>The two Blob attributes provide objects that are bound to blobs: one to the existing image blob and one to a new thumbnail blob that the method creates.</w:t>
      </w:r>
    </w:p>
    <w:p w14:paraId="0CEB6B74" w14:textId="77777777" w:rsidR="000F4898" w:rsidRPr="00750A39" w:rsidRDefault="000F4898" w:rsidP="000F4898">
      <w:pPr>
        <w:pStyle w:val="Code"/>
        <w:rPr>
          <w:rFonts w:cs="Consolas"/>
          <w:lang w:val="en"/>
        </w:rPr>
      </w:pPr>
      <w:r w:rsidRPr="00A8207F">
        <w:rPr>
          <w:rFonts w:ascii="Times New Roman" w:hAnsi="Times New Roman"/>
          <w:lang w:val="en"/>
        </w:rPr>
        <w:t xml:space="preserve"> </w:t>
      </w:r>
      <w:r w:rsidRPr="00750A39">
        <w:rPr>
          <w:rFonts w:cs="Consolas"/>
          <w:lang w:val="en"/>
        </w:rPr>
        <w:t>[Blob("images/{BlobName}", FileAccess.Read)] Stream input,</w:t>
      </w:r>
    </w:p>
    <w:p w14:paraId="3E85F85E" w14:textId="77777777" w:rsidR="000F4898" w:rsidRPr="00750A39" w:rsidRDefault="000F4898" w:rsidP="000F4898">
      <w:pPr>
        <w:pStyle w:val="Code"/>
        <w:rPr>
          <w:rFonts w:cs="Consolas"/>
          <w:lang w:val="en"/>
        </w:rPr>
      </w:pPr>
      <w:r w:rsidRPr="00750A39">
        <w:rPr>
          <w:rFonts w:cs="Consolas"/>
          <w:lang w:val="en"/>
        </w:rPr>
        <w:t>[Blob("images/{BlobNameWithoutExtension}_thumbnail.jpg")] CloudBlockBlob outputBlob)</w:t>
      </w:r>
    </w:p>
    <w:p w14:paraId="77ABAF05" w14:textId="6C19B2E7" w:rsidR="000F4898" w:rsidRPr="000F4898" w:rsidRDefault="000F4898" w:rsidP="00750A39">
      <w:pPr>
        <w:rPr>
          <w:rFonts w:ascii="Arial" w:hAnsi="Arial" w:cs="Arial"/>
          <w:b/>
          <w:bCs/>
          <w:iCs/>
          <w:kern w:val="32"/>
          <w:sz w:val="28"/>
          <w:lang w:val="en"/>
        </w:rPr>
      </w:pPr>
      <w:r w:rsidRPr="00A8207F">
        <w:rPr>
          <w:lang w:val="en"/>
        </w:rPr>
        <w:t>Blob names come from properties of the BlobInformation object received in the queue message (BlobName and BlobNameWithoutExtension). To get the full functionality of the Storage Client Library you can use the CloudBlockBlob class to work with blobs. If you want to reuse code that was written to work with Stream objects, you can use the Stream class.</w:t>
      </w:r>
    </w:p>
    <w:sectPr w:rsidR="000F4898" w:rsidRPr="000F4898" w:rsidSect="00750A39">
      <w:headerReference w:type="default" r:id="rId161"/>
      <w:type w:val="oddPage"/>
      <w:pgSz w:w="12240" w:h="15840" w:code="1"/>
      <w:pgMar w:top="1440" w:right="1800" w:bottom="1440" w:left="180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 w:author="Sen, Arnab" w:date="2015-10-19T19:15:00Z" w:initials="AS">
    <w:p w14:paraId="59C56110" w14:textId="04298AE4" w:rsidR="00E51528" w:rsidRDefault="00E51528">
      <w:pPr>
        <w:pStyle w:val="CommentText"/>
      </w:pPr>
      <w:r>
        <w:rPr>
          <w:rStyle w:val="CommentReference"/>
        </w:rPr>
        <w:annotationRef/>
      </w:r>
      <w:r>
        <w:t>Pls validate this step. Are the folder names written correctly?</w:t>
      </w:r>
    </w:p>
  </w:comment>
  <w:comment w:id="11" w:author="Sebastien Bovo" w:date="2015-10-23T17:16:00Z" w:initials="SB">
    <w:p w14:paraId="5E800779" w14:textId="0CB8D2AE" w:rsidR="00F61539" w:rsidRDefault="00F61539">
      <w:pPr>
        <w:pStyle w:val="CommentText"/>
      </w:pPr>
      <w:r>
        <w:rPr>
          <w:rStyle w:val="CommentReference"/>
        </w:rPr>
        <w:annotationRef/>
      </w:r>
      <w:r>
        <w:t>Done</w:t>
      </w:r>
    </w:p>
  </w:comment>
  <w:comment w:id="21" w:author="Sen, Arnab" w:date="2015-10-19T19:15:00Z" w:initials="AS">
    <w:p w14:paraId="4A765607" w14:textId="38CF159F" w:rsidR="00E51528" w:rsidRDefault="00E51528">
      <w:pPr>
        <w:pStyle w:val="CommentText"/>
      </w:pPr>
      <w:r>
        <w:rPr>
          <w:rStyle w:val="CommentReference"/>
        </w:rPr>
        <w:annotationRef/>
      </w:r>
      <w:r>
        <w:t>Pls validate this step for technical accuracy and relevance</w:t>
      </w:r>
    </w:p>
  </w:comment>
  <w:comment w:id="22" w:author="Sen, Arnab" w:date="2015-10-19T19:15:00Z" w:initials="AS">
    <w:p w14:paraId="40AE3936" w14:textId="76D5AC13" w:rsidR="00E51528" w:rsidRDefault="00E51528">
      <w:pPr>
        <w:pStyle w:val="CommentText"/>
      </w:pPr>
      <w:r>
        <w:rPr>
          <w:rStyle w:val="CommentReference"/>
        </w:rPr>
        <w:annotationRef/>
      </w:r>
      <w:r>
        <w:t>Pls validate this step. After right-clicking, one of the actions seem to be missing.</w:t>
      </w:r>
    </w:p>
  </w:comment>
  <w:comment w:id="23" w:author="Sebastien Bovo" w:date="2015-10-23T17:28:00Z" w:initials="SB">
    <w:p w14:paraId="50C7E651" w14:textId="40C143FB" w:rsidR="00494EBA" w:rsidRDefault="00494EBA">
      <w:pPr>
        <w:pStyle w:val="CommentText"/>
      </w:pPr>
      <w:r>
        <w:rPr>
          <w:rStyle w:val="CommentReference"/>
        </w:rPr>
        <w:annotationRef/>
      </w:r>
      <w:r>
        <w:t>Added “and click Navigate”</w:t>
      </w:r>
    </w:p>
  </w:comment>
  <w:comment w:id="40" w:author="Sen, Arnab" w:date="2015-10-19T19:15:00Z" w:initials="AS">
    <w:p w14:paraId="10307D83" w14:textId="2F4BC08A" w:rsidR="00E51528" w:rsidRDefault="00E51528">
      <w:pPr>
        <w:pStyle w:val="CommentText"/>
      </w:pPr>
      <w:r>
        <w:rPr>
          <w:rStyle w:val="CommentReference"/>
        </w:rPr>
        <w:annotationRef/>
      </w:r>
      <w:r>
        <w:t>Can we delete these steps as they are redundant. Steps 2-5 talks the same, and hence.</w:t>
      </w:r>
    </w:p>
  </w:comment>
  <w:comment w:id="43" w:author="Sen, Arnab" w:date="2015-10-19T19:15:00Z" w:initials="AS">
    <w:p w14:paraId="15D12B7F" w14:textId="147E6C86" w:rsidR="00E51528" w:rsidRDefault="00E51528">
      <w:pPr>
        <w:pStyle w:val="CommentText"/>
      </w:pPr>
      <w:r>
        <w:rPr>
          <w:rStyle w:val="CommentReference"/>
        </w:rPr>
        <w:annotationRef/>
      </w:r>
      <w:r>
        <w:t>Set up and deploy what? Pls clarify</w:t>
      </w:r>
    </w:p>
  </w:comment>
  <w:comment w:id="44" w:author="Sebastien Bovo" w:date="2015-10-23T17:13:00Z" w:initials="SB">
    <w:p w14:paraId="1F9E2D81" w14:textId="400BF7E9" w:rsidR="00F61539" w:rsidRDefault="00F61539">
      <w:pPr>
        <w:pStyle w:val="CommentText"/>
      </w:pPr>
      <w:r>
        <w:rPr>
          <w:rStyle w:val="CommentReference"/>
        </w:rPr>
        <w:annotationRef/>
      </w:r>
      <w:r>
        <w:t>Added “Web app”</w:t>
      </w:r>
    </w:p>
  </w:comment>
  <w:comment w:id="45" w:author="Sen, Arnab" w:date="2015-10-19T19:15:00Z" w:initials="AS">
    <w:p w14:paraId="630EB263" w14:textId="45DE6A5D" w:rsidR="00E51528" w:rsidRDefault="00E51528">
      <w:pPr>
        <w:pStyle w:val="CommentText"/>
      </w:pPr>
      <w:r>
        <w:rPr>
          <w:rStyle w:val="CommentReference"/>
        </w:rPr>
        <w:annotationRef/>
      </w:r>
      <w:r>
        <w:t>Deploy and run what? WeEb App? Azure resources or services? Pls clarify.</w:t>
      </w:r>
    </w:p>
  </w:comment>
  <w:comment w:id="46" w:author="Sebastien Bovo" w:date="2015-10-23T17:13:00Z" w:initials="SB">
    <w:p w14:paraId="55DFA4D9" w14:textId="19D5E207" w:rsidR="00F61539" w:rsidRDefault="00F61539">
      <w:pPr>
        <w:pStyle w:val="CommentText"/>
      </w:pPr>
      <w:r>
        <w:rPr>
          <w:rStyle w:val="CommentReference"/>
        </w:rPr>
        <w:annotationRef/>
      </w:r>
      <w:r>
        <w:t>Added “Web app”</w:t>
      </w:r>
    </w:p>
  </w:comment>
  <w:comment w:id="56" w:author="Sen, Arnab" w:date="2015-10-19T20:16:00Z" w:initials="AS">
    <w:p w14:paraId="3EAE3DC1" w14:textId="3D83E6D3" w:rsidR="00E51528" w:rsidRDefault="00E51528">
      <w:pPr>
        <w:pStyle w:val="CommentText"/>
      </w:pPr>
      <w:r>
        <w:rPr>
          <w:rStyle w:val="CommentReference"/>
        </w:rPr>
        <w:annotationRef/>
      </w:r>
      <w:r>
        <w:t>This sentence is incomplete. Pls check</w:t>
      </w:r>
    </w:p>
  </w:comment>
  <w:comment w:id="57" w:author="Guy Northee" w:date="2015-10-29T15:00:00Z" w:initials="GN">
    <w:p w14:paraId="06F8EC26" w14:textId="0ED41415" w:rsidR="00422A38" w:rsidRDefault="00422A38">
      <w:pPr>
        <w:pStyle w:val="CommentText"/>
      </w:pPr>
      <w:r>
        <w:rPr>
          <w:rStyle w:val="CommentReference"/>
        </w:rPr>
        <w:annotationRef/>
      </w:r>
      <w:r>
        <w:t>Ok correction 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9C56110" w15:done="0"/>
  <w15:commentEx w15:paraId="5E800779" w15:paraIdParent="59C56110" w15:done="0"/>
  <w15:commentEx w15:paraId="4A765607" w15:done="0"/>
  <w15:commentEx w15:paraId="40AE3936" w15:done="0"/>
  <w15:commentEx w15:paraId="50C7E651" w15:paraIdParent="40AE3936" w15:done="0"/>
  <w15:commentEx w15:paraId="10307D83" w15:done="0"/>
  <w15:commentEx w15:paraId="15D12B7F" w15:done="0"/>
  <w15:commentEx w15:paraId="1F9E2D81" w15:paraIdParent="15D12B7F" w15:done="0"/>
  <w15:commentEx w15:paraId="630EB263" w15:done="0"/>
  <w15:commentEx w15:paraId="55DFA4D9" w15:paraIdParent="630EB263" w15:done="0"/>
  <w15:commentEx w15:paraId="3EAE3DC1" w15:done="0"/>
  <w15:commentEx w15:paraId="06F8EC26" w15:paraIdParent="3EAE3DC1"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332FDF" w14:textId="77777777" w:rsidR="00607144" w:rsidRDefault="00607144">
      <w:r>
        <w:separator/>
      </w:r>
    </w:p>
    <w:p w14:paraId="4CC06689" w14:textId="77777777" w:rsidR="00607144" w:rsidRDefault="00607144"/>
  </w:endnote>
  <w:endnote w:type="continuationSeparator" w:id="0">
    <w:p w14:paraId="55448B9B" w14:textId="77777777" w:rsidR="00607144" w:rsidRDefault="00607144">
      <w:r>
        <w:continuationSeparator/>
      </w:r>
    </w:p>
    <w:p w14:paraId="41ACAA9A" w14:textId="77777777" w:rsidR="00607144" w:rsidRDefault="006071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Lucida Sans Unicode">
    <w:panose1 w:val="020B0602030504020204"/>
    <w:charset w:val="00"/>
    <w:family w:val="swiss"/>
    <w:pitch w:val="variable"/>
    <w:sig w:usb0="80000AFF" w:usb1="0000396B" w:usb2="00000000" w:usb3="00000000" w:csb0="000000BF" w:csb1="00000000"/>
  </w:font>
  <w:font w:name="Wingdings 3">
    <w:panose1 w:val="050401020108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2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7CB79F" w14:textId="77777777" w:rsidR="00E51528" w:rsidRPr="00EB2DD3" w:rsidRDefault="00E51528" w:rsidP="00C50E2A">
    <w:pPr>
      <w:pStyle w:val="Footer"/>
      <w:pBdr>
        <w:bottom w:val="single" w:sz="12" w:space="2" w:color="auto"/>
      </w:pBdr>
      <w:tabs>
        <w:tab w:val="clear" w:pos="4320"/>
        <w:tab w:val="center" w:pos="4230"/>
      </w:tabs>
      <w:spacing w:after="0"/>
      <w:ind w:left="0"/>
      <w:rPr>
        <w:rFonts w:cs="Arial"/>
        <w:i/>
        <w:szCs w:val="16"/>
      </w:rPr>
    </w:pPr>
    <w:r w:rsidRPr="00EB2DD3">
      <w:rPr>
        <w:rFonts w:cs="Arial"/>
        <w:szCs w:val="16"/>
      </w:rPr>
      <w:tab/>
      <w:t>©</w:t>
    </w:r>
    <w:r>
      <w:rPr>
        <w:rFonts w:cs="Arial"/>
        <w:szCs w:val="16"/>
      </w:rPr>
      <w:t xml:space="preserve"> 2015</w:t>
    </w:r>
    <w:r w:rsidRPr="00EB2DD3">
      <w:rPr>
        <w:rFonts w:cs="Arial"/>
        <w:szCs w:val="16"/>
      </w:rPr>
      <w:t xml:space="preserve"> Microsoft Corporation</w:t>
    </w:r>
    <w:r w:rsidRPr="00EB2DD3">
      <w:rPr>
        <w:rFonts w:cs="Arial"/>
        <w:szCs w:val="16"/>
      </w:rPr>
      <w:tab/>
    </w:r>
  </w:p>
  <w:p w14:paraId="6F9D570E" w14:textId="77777777" w:rsidR="00E51528" w:rsidRPr="006B4D91" w:rsidRDefault="00E51528" w:rsidP="00A17AA4">
    <w:pPr>
      <w:pStyle w:val="Footer"/>
      <w:tabs>
        <w:tab w:val="clear" w:pos="4320"/>
      </w:tabs>
      <w:spacing w:after="0"/>
      <w:ind w:left="-360"/>
      <w:rPr>
        <w:rFonts w:cs="Arial"/>
        <w:szCs w:val="16"/>
      </w:rPr>
    </w:pPr>
    <w:r w:rsidRPr="00EB2DD3">
      <w:rPr>
        <w:rFonts w:cs="Arial"/>
        <w:szCs w:val="16"/>
      </w:rPr>
      <w:t>Microsoft Confidential</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A473F1" w14:textId="77777777" w:rsidR="00E51528" w:rsidRPr="00EB2DD3" w:rsidRDefault="00E51528" w:rsidP="00A17AA4">
    <w:pPr>
      <w:pStyle w:val="Footer"/>
      <w:pBdr>
        <w:bottom w:val="single" w:sz="12" w:space="1" w:color="auto"/>
      </w:pBdr>
      <w:tabs>
        <w:tab w:val="clear" w:pos="4320"/>
        <w:tab w:val="center" w:pos="4230"/>
      </w:tabs>
      <w:spacing w:after="0"/>
      <w:ind w:left="0"/>
      <w:rPr>
        <w:rFonts w:cs="Arial"/>
        <w:i/>
        <w:szCs w:val="16"/>
      </w:rPr>
    </w:pPr>
    <w:r w:rsidRPr="00EB2DD3">
      <w:rPr>
        <w:rFonts w:cs="Arial"/>
        <w:szCs w:val="16"/>
      </w:rPr>
      <w:tab/>
      <w:t>©</w:t>
    </w:r>
    <w:r>
      <w:rPr>
        <w:rFonts w:cs="Arial"/>
        <w:szCs w:val="16"/>
      </w:rPr>
      <w:t xml:space="preserve"> 2015</w:t>
    </w:r>
    <w:r w:rsidRPr="00EB2DD3">
      <w:rPr>
        <w:rFonts w:cs="Arial"/>
        <w:szCs w:val="16"/>
      </w:rPr>
      <w:t xml:space="preserve"> Microsoft Corporation</w:t>
    </w:r>
    <w:r w:rsidRPr="00EB2DD3">
      <w:rPr>
        <w:rFonts w:cs="Arial"/>
        <w:szCs w:val="16"/>
      </w:rPr>
      <w:tab/>
    </w:r>
  </w:p>
  <w:p w14:paraId="6600DE16" w14:textId="77777777" w:rsidR="00E51528" w:rsidRPr="006B4D91" w:rsidRDefault="00E51528" w:rsidP="00A17AA4">
    <w:pPr>
      <w:pStyle w:val="Footer"/>
      <w:tabs>
        <w:tab w:val="clear" w:pos="4320"/>
      </w:tabs>
      <w:spacing w:after="0"/>
      <w:ind w:left="-360"/>
      <w:rPr>
        <w:rFonts w:cs="Arial"/>
        <w:szCs w:val="16"/>
      </w:rPr>
    </w:pPr>
    <w:r w:rsidRPr="00EB2DD3">
      <w:rPr>
        <w:rFonts w:cs="Arial"/>
        <w:szCs w:val="16"/>
      </w:rPr>
      <w:t>Microsoft Confidential</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B07B4A" w14:textId="677489B4" w:rsidR="00E51528" w:rsidRPr="005F0B7D" w:rsidRDefault="00E51528" w:rsidP="00A17AA4">
    <w:pPr>
      <w:pStyle w:val="Footer"/>
      <w:tabs>
        <w:tab w:val="clear" w:pos="4320"/>
      </w:tabs>
      <w:spacing w:after="0"/>
      <w:ind w:left="-360"/>
      <w:rPr>
        <w:rFonts w:cs="Arial"/>
        <w:szCs w:val="16"/>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BE74CF" w14:textId="77777777" w:rsidR="00E51528" w:rsidRDefault="00E51528">
    <w:pPr>
      <w:spacing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90C7B8" w14:textId="77777777" w:rsidR="00607144" w:rsidRDefault="00607144">
      <w:r>
        <w:separator/>
      </w:r>
    </w:p>
    <w:p w14:paraId="4B4A97C3" w14:textId="77777777" w:rsidR="00607144" w:rsidRDefault="00607144"/>
  </w:footnote>
  <w:footnote w:type="continuationSeparator" w:id="0">
    <w:p w14:paraId="127FC2DB" w14:textId="77777777" w:rsidR="00607144" w:rsidRDefault="00607144">
      <w:r>
        <w:continuationSeparator/>
      </w:r>
    </w:p>
    <w:p w14:paraId="4A6313A4" w14:textId="77777777" w:rsidR="00607144" w:rsidRDefault="00607144"/>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5BD5C8" w14:textId="77777777" w:rsidR="00E51528" w:rsidRDefault="00E51528">
    <w:pPr>
      <w:spacing w:after="0"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1E0AD2" w14:textId="77777777" w:rsidR="00E51528" w:rsidRDefault="00E51528">
    <w:pPr>
      <w:spacing w:after="0"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614D70" w14:textId="77777777" w:rsidR="00E51528" w:rsidRDefault="00E51528">
    <w:pPr>
      <w:spacing w:after="0" w:line="240" w:lineRule="auto"/>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5392087"/>
      <w:docPartObj>
        <w:docPartGallery w:val="Page Numbers (Top of Page)"/>
        <w:docPartUnique/>
      </w:docPartObj>
    </w:sdtPr>
    <w:sdtEndPr/>
    <w:sdtContent>
      <w:p w14:paraId="4989D180" w14:textId="656DC6B2" w:rsidR="00E51528" w:rsidRPr="006B4D91" w:rsidRDefault="00E51528" w:rsidP="003D0F17">
        <w:pPr>
          <w:pStyle w:val="HeaderEvenPage"/>
        </w:pPr>
        <w:r>
          <w:fldChar w:fldCharType="begin"/>
        </w:r>
        <w:r>
          <w:instrText xml:space="preserve"> PAGE   \* MERGEFORMAT </w:instrText>
        </w:r>
        <w:r>
          <w:fldChar w:fldCharType="separate"/>
        </w:r>
        <w:r w:rsidR="00616A63">
          <w:t>86</w:t>
        </w:r>
        <w:r>
          <w:fldChar w:fldCharType="end"/>
        </w:r>
        <w:r>
          <w:t xml:space="preserve">    Azure Web Apps</w:t>
        </w:r>
      </w:p>
    </w:sdtContent>
  </w:sdt>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691C8A" w14:textId="663BD676" w:rsidR="00E51528" w:rsidRPr="00111901" w:rsidRDefault="00E51528" w:rsidP="000B39E7"/>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85DE4" w14:textId="77777777" w:rsidR="00E51528" w:rsidRDefault="00E51528">
    <w:pPr>
      <w:spacing w:after="0" w:line="240" w:lineRule="auto"/>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6D3EAC" w14:textId="7B377AC0" w:rsidR="00E51528" w:rsidRPr="00780553" w:rsidRDefault="00E51528">
    <w:pPr>
      <w:pStyle w:val="HeaderOddPage"/>
    </w:pPr>
    <w:r>
      <w:t xml:space="preserve">Azure Web Apps    </w:t>
    </w:r>
    <w:r>
      <w:fldChar w:fldCharType="begin"/>
    </w:r>
    <w:r>
      <w:instrText xml:space="preserve"> PAGE   \* MERGEFORMAT </w:instrText>
    </w:r>
    <w:r>
      <w:fldChar w:fldCharType="separate"/>
    </w:r>
    <w:r w:rsidR="00616A63">
      <w:t>85</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C6AD3"/>
    <w:multiLevelType w:val="multilevel"/>
    <w:tmpl w:val="B6569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6D7C56"/>
    <w:multiLevelType w:val="multilevel"/>
    <w:tmpl w:val="B6569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4A7FAF"/>
    <w:multiLevelType w:val="hybridMultilevel"/>
    <w:tmpl w:val="D07838B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7DB0758"/>
    <w:multiLevelType w:val="multilevel"/>
    <w:tmpl w:val="B6569E5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9FF3303"/>
    <w:multiLevelType w:val="hybridMultilevel"/>
    <w:tmpl w:val="759A1310"/>
    <w:lvl w:ilvl="0" w:tplc="42A40E4A">
      <w:start w:val="1"/>
      <w:numFmt w:val="decimal"/>
      <w:lvlText w:val="%1."/>
      <w:lvlJc w:val="left"/>
      <w:pPr>
        <w:tabs>
          <w:tab w:val="num" w:pos="1080"/>
        </w:tabs>
        <w:ind w:left="1080" w:hanging="36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C0DE99B6">
      <w:start w:val="1"/>
      <w:numFmt w:val="lowerLetter"/>
      <w:lvlText w:val="%2."/>
      <w:lvlJc w:val="left"/>
      <w:pPr>
        <w:tabs>
          <w:tab w:val="num" w:pos="1440"/>
        </w:tabs>
        <w:ind w:left="1440" w:hanging="360"/>
      </w:pPr>
      <w:rPr>
        <w:rFonts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B685396"/>
    <w:multiLevelType w:val="hybridMultilevel"/>
    <w:tmpl w:val="DBAE23DC"/>
    <w:lvl w:ilvl="0" w:tplc="E4C61050">
      <w:start w:val="1"/>
      <w:numFmt w:val="decimal"/>
      <w:lvlText w:val="%1."/>
      <w:lvlJc w:val="left"/>
      <w:pPr>
        <w:tabs>
          <w:tab w:val="num" w:pos="1080"/>
        </w:tabs>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1A6D3A"/>
    <w:multiLevelType w:val="multilevel"/>
    <w:tmpl w:val="B6569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9D1495"/>
    <w:multiLevelType w:val="multilevel"/>
    <w:tmpl w:val="B6569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396B14"/>
    <w:multiLevelType w:val="hybridMultilevel"/>
    <w:tmpl w:val="9A760FFC"/>
    <w:lvl w:ilvl="0" w:tplc="AAC86F6E">
      <w:start w:val="1"/>
      <w:numFmt w:val="decimal"/>
      <w:lvlText w:val="%1."/>
      <w:lvlJc w:val="left"/>
      <w:pPr>
        <w:tabs>
          <w:tab w:val="num" w:pos="1080"/>
        </w:tabs>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3B4046"/>
    <w:multiLevelType w:val="multilevel"/>
    <w:tmpl w:val="F2FC6A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3C5BBB"/>
    <w:multiLevelType w:val="hybridMultilevel"/>
    <w:tmpl w:val="2C16D7FE"/>
    <w:lvl w:ilvl="0" w:tplc="01521968">
      <w:start w:val="1"/>
      <w:numFmt w:val="decimal"/>
      <w:lvlText w:val="%1."/>
      <w:lvlJc w:val="left"/>
      <w:pPr>
        <w:tabs>
          <w:tab w:val="num" w:pos="1080"/>
        </w:tabs>
        <w:ind w:left="1080" w:hanging="360"/>
      </w:pPr>
      <w:rPr>
        <w:rFonts w:hint="default"/>
        <w:b w:val="0"/>
      </w:rPr>
    </w:lvl>
    <w:lvl w:ilvl="1" w:tplc="C0DE99B6">
      <w:start w:val="1"/>
      <w:numFmt w:val="lowerLetter"/>
      <w:lvlText w:val="%2."/>
      <w:lvlJc w:val="left"/>
      <w:pPr>
        <w:tabs>
          <w:tab w:val="num" w:pos="1440"/>
        </w:tabs>
        <w:ind w:left="1440" w:hanging="360"/>
      </w:pPr>
      <w:rPr>
        <w:rFonts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10955187"/>
    <w:multiLevelType w:val="hybridMultilevel"/>
    <w:tmpl w:val="EBD0300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15:restartNumberingAfterBreak="0">
    <w:nsid w:val="110403F3"/>
    <w:multiLevelType w:val="multilevel"/>
    <w:tmpl w:val="6A4C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260920"/>
    <w:multiLevelType w:val="multilevel"/>
    <w:tmpl w:val="B6569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394684"/>
    <w:multiLevelType w:val="hybridMultilevel"/>
    <w:tmpl w:val="F8DC9228"/>
    <w:lvl w:ilvl="0" w:tplc="522486BA">
      <w:start w:val="30"/>
      <w:numFmt w:val="bullet"/>
      <w:lvlText w:val="-"/>
      <w:lvlJc w:val="left"/>
      <w:pPr>
        <w:ind w:left="1080" w:hanging="360"/>
      </w:pPr>
      <w:rPr>
        <w:rFonts w:ascii="Times New Roman" w:eastAsia="MS Mincho"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5" w15:restartNumberingAfterBreak="0">
    <w:nsid w:val="140F2FED"/>
    <w:multiLevelType w:val="hybridMultilevel"/>
    <w:tmpl w:val="DF30EDA6"/>
    <w:lvl w:ilvl="0" w:tplc="5B78A1F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49726F9"/>
    <w:multiLevelType w:val="multilevel"/>
    <w:tmpl w:val="4A9EF78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16AA26D9"/>
    <w:multiLevelType w:val="multilevel"/>
    <w:tmpl w:val="B6569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245D28"/>
    <w:multiLevelType w:val="multilevel"/>
    <w:tmpl w:val="B6569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8B47082"/>
    <w:multiLevelType w:val="hybridMultilevel"/>
    <w:tmpl w:val="ADD446B6"/>
    <w:lvl w:ilvl="0" w:tplc="39AA7BFA">
      <w:start w:val="1"/>
      <w:numFmt w:val="decimal"/>
      <w:lvlText w:val="%1."/>
      <w:lvlJc w:val="left"/>
      <w:pPr>
        <w:tabs>
          <w:tab w:val="num" w:pos="1080"/>
        </w:tabs>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B12804"/>
    <w:multiLevelType w:val="multilevel"/>
    <w:tmpl w:val="B6569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BE273C0"/>
    <w:multiLevelType w:val="multilevel"/>
    <w:tmpl w:val="B6569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CDE2F36"/>
    <w:multiLevelType w:val="hybridMultilevel"/>
    <w:tmpl w:val="E2742A94"/>
    <w:lvl w:ilvl="0" w:tplc="EA625FD6">
      <w:start w:val="1"/>
      <w:numFmt w:val="bullet"/>
      <w:pStyle w:val="Lb4"/>
      <w:lvlText w:val=""/>
      <w:lvlJc w:val="left"/>
      <w:pPr>
        <w:ind w:left="2648" w:hanging="360"/>
      </w:pPr>
      <w:rPr>
        <w:rFonts w:ascii="Symbol" w:hAnsi="Symbol" w:hint="default"/>
      </w:rPr>
    </w:lvl>
    <w:lvl w:ilvl="1" w:tplc="04090003" w:tentative="1">
      <w:start w:val="1"/>
      <w:numFmt w:val="bullet"/>
      <w:lvlText w:val="o"/>
      <w:lvlJc w:val="left"/>
      <w:pPr>
        <w:ind w:left="3368" w:hanging="360"/>
      </w:pPr>
      <w:rPr>
        <w:rFonts w:ascii="Courier New" w:hAnsi="Courier New" w:cs="Courier New" w:hint="default"/>
      </w:rPr>
    </w:lvl>
    <w:lvl w:ilvl="2" w:tplc="04090005" w:tentative="1">
      <w:start w:val="1"/>
      <w:numFmt w:val="bullet"/>
      <w:lvlText w:val=""/>
      <w:lvlJc w:val="left"/>
      <w:pPr>
        <w:ind w:left="4088" w:hanging="360"/>
      </w:pPr>
      <w:rPr>
        <w:rFonts w:ascii="Wingdings" w:hAnsi="Wingdings" w:hint="default"/>
      </w:rPr>
    </w:lvl>
    <w:lvl w:ilvl="3" w:tplc="04090001" w:tentative="1">
      <w:start w:val="1"/>
      <w:numFmt w:val="bullet"/>
      <w:lvlText w:val=""/>
      <w:lvlJc w:val="left"/>
      <w:pPr>
        <w:ind w:left="4808" w:hanging="360"/>
      </w:pPr>
      <w:rPr>
        <w:rFonts w:ascii="Symbol" w:hAnsi="Symbol" w:hint="default"/>
      </w:rPr>
    </w:lvl>
    <w:lvl w:ilvl="4" w:tplc="04090003" w:tentative="1">
      <w:start w:val="1"/>
      <w:numFmt w:val="bullet"/>
      <w:lvlText w:val="o"/>
      <w:lvlJc w:val="left"/>
      <w:pPr>
        <w:ind w:left="5528" w:hanging="360"/>
      </w:pPr>
      <w:rPr>
        <w:rFonts w:ascii="Courier New" w:hAnsi="Courier New" w:cs="Courier New" w:hint="default"/>
      </w:rPr>
    </w:lvl>
    <w:lvl w:ilvl="5" w:tplc="04090005" w:tentative="1">
      <w:start w:val="1"/>
      <w:numFmt w:val="bullet"/>
      <w:lvlText w:val=""/>
      <w:lvlJc w:val="left"/>
      <w:pPr>
        <w:ind w:left="6248" w:hanging="360"/>
      </w:pPr>
      <w:rPr>
        <w:rFonts w:ascii="Wingdings" w:hAnsi="Wingdings" w:hint="default"/>
      </w:rPr>
    </w:lvl>
    <w:lvl w:ilvl="6" w:tplc="04090001" w:tentative="1">
      <w:start w:val="1"/>
      <w:numFmt w:val="bullet"/>
      <w:lvlText w:val=""/>
      <w:lvlJc w:val="left"/>
      <w:pPr>
        <w:ind w:left="6968" w:hanging="360"/>
      </w:pPr>
      <w:rPr>
        <w:rFonts w:ascii="Symbol" w:hAnsi="Symbol" w:hint="default"/>
      </w:rPr>
    </w:lvl>
    <w:lvl w:ilvl="7" w:tplc="04090003" w:tentative="1">
      <w:start w:val="1"/>
      <w:numFmt w:val="bullet"/>
      <w:lvlText w:val="o"/>
      <w:lvlJc w:val="left"/>
      <w:pPr>
        <w:ind w:left="7688" w:hanging="360"/>
      </w:pPr>
      <w:rPr>
        <w:rFonts w:ascii="Courier New" w:hAnsi="Courier New" w:cs="Courier New" w:hint="default"/>
      </w:rPr>
    </w:lvl>
    <w:lvl w:ilvl="8" w:tplc="04090005" w:tentative="1">
      <w:start w:val="1"/>
      <w:numFmt w:val="bullet"/>
      <w:lvlText w:val=""/>
      <w:lvlJc w:val="left"/>
      <w:pPr>
        <w:ind w:left="8408" w:hanging="360"/>
      </w:pPr>
      <w:rPr>
        <w:rFonts w:ascii="Wingdings" w:hAnsi="Wingdings" w:hint="default"/>
      </w:rPr>
    </w:lvl>
  </w:abstractNum>
  <w:abstractNum w:abstractNumId="23" w15:restartNumberingAfterBreak="0">
    <w:nsid w:val="1CE00010"/>
    <w:multiLevelType w:val="hybridMultilevel"/>
    <w:tmpl w:val="B5F284DA"/>
    <w:lvl w:ilvl="0" w:tplc="2B40B68E">
      <w:start w:val="1"/>
      <w:numFmt w:val="decimal"/>
      <w:lvlText w:val="%1."/>
      <w:lvlJc w:val="left"/>
      <w:pPr>
        <w:tabs>
          <w:tab w:val="num" w:pos="1080"/>
        </w:tabs>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D770917"/>
    <w:multiLevelType w:val="hybridMultilevel"/>
    <w:tmpl w:val="D6261FBE"/>
    <w:lvl w:ilvl="0" w:tplc="208CE7C0">
      <w:start w:val="1"/>
      <w:numFmt w:val="lowerLetter"/>
      <w:pStyle w:val="TableLn2"/>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5" w15:restartNumberingAfterBreak="0">
    <w:nsid w:val="1DBB4804"/>
    <w:multiLevelType w:val="multilevel"/>
    <w:tmpl w:val="B6569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6528AA"/>
    <w:multiLevelType w:val="hybridMultilevel"/>
    <w:tmpl w:val="E0942D8E"/>
    <w:lvl w:ilvl="0" w:tplc="966C526A">
      <w:start w:val="1"/>
      <w:numFmt w:val="bullet"/>
      <w:lvlText w:val=""/>
      <w:lvlJc w:val="left"/>
      <w:pPr>
        <w:tabs>
          <w:tab w:val="num" w:pos="1440"/>
        </w:tabs>
        <w:ind w:left="1440" w:hanging="360"/>
      </w:pPr>
      <w:rPr>
        <w:rFonts w:ascii="Symbol" w:hAnsi="Symbol" w:hint="default"/>
      </w:rPr>
    </w:lvl>
    <w:lvl w:ilvl="1" w:tplc="EC0AC782">
      <w:start w:val="1"/>
      <w:numFmt w:val="bullet"/>
      <w:lvlText w:val=""/>
      <w:lvlJc w:val="left"/>
      <w:pPr>
        <w:tabs>
          <w:tab w:val="num" w:pos="2520"/>
        </w:tabs>
        <w:ind w:left="2520" w:hanging="360"/>
      </w:pPr>
      <w:rPr>
        <w:rFonts w:ascii="Symbol" w:hAnsi="Symbol"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7" w15:restartNumberingAfterBreak="0">
    <w:nsid w:val="233D1718"/>
    <w:multiLevelType w:val="hybridMultilevel"/>
    <w:tmpl w:val="7A4C3442"/>
    <w:lvl w:ilvl="0" w:tplc="52144C84">
      <w:start w:val="1"/>
      <w:numFmt w:val="bullet"/>
      <w:pStyle w:val="TableLb1"/>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4481ED2"/>
    <w:multiLevelType w:val="hybridMultilevel"/>
    <w:tmpl w:val="9028B0B6"/>
    <w:lvl w:ilvl="0" w:tplc="CD6413DC">
      <w:start w:val="1"/>
      <w:numFmt w:val="decimal"/>
      <w:pStyle w:val="CodeNumbered"/>
      <w:lvlText w:val="%1"/>
      <w:lvlJc w:val="left"/>
      <w:pPr>
        <w:tabs>
          <w:tab w:val="num" w:pos="1080"/>
        </w:tabs>
        <w:ind w:left="720" w:firstLine="0"/>
      </w:pPr>
      <w:rPr>
        <w:rFonts w:ascii="Lucida Sans Unicode" w:hAnsi="Lucida Sans Unicode" w:hint="default"/>
        <w:b w:val="0"/>
        <w:i w:val="0"/>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27523F1B"/>
    <w:multiLevelType w:val="hybridMultilevel"/>
    <w:tmpl w:val="6486D87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15:restartNumberingAfterBreak="0">
    <w:nsid w:val="27DC6545"/>
    <w:multiLevelType w:val="hybridMultilevel"/>
    <w:tmpl w:val="B038CEB8"/>
    <w:lvl w:ilvl="0" w:tplc="00E808A8">
      <w:start w:val="1"/>
      <w:numFmt w:val="decimal"/>
      <w:pStyle w:val="Ln1"/>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B6907F6"/>
    <w:multiLevelType w:val="hybridMultilevel"/>
    <w:tmpl w:val="3586CDD2"/>
    <w:lvl w:ilvl="0" w:tplc="E4C61050">
      <w:start w:val="1"/>
      <w:numFmt w:val="decimal"/>
      <w:lvlText w:val="%1."/>
      <w:lvlJc w:val="left"/>
      <w:pPr>
        <w:ind w:left="1445" w:hanging="360"/>
      </w:pPr>
      <w:rPr>
        <w:rFonts w:hint="default"/>
        <w:b w:val="0"/>
      </w:rPr>
    </w:lvl>
    <w:lvl w:ilvl="1" w:tplc="04090019" w:tentative="1">
      <w:start w:val="1"/>
      <w:numFmt w:val="lowerLetter"/>
      <w:lvlText w:val="%2."/>
      <w:lvlJc w:val="left"/>
      <w:pPr>
        <w:ind w:left="2165" w:hanging="360"/>
      </w:pPr>
    </w:lvl>
    <w:lvl w:ilvl="2" w:tplc="0409001B" w:tentative="1">
      <w:start w:val="1"/>
      <w:numFmt w:val="lowerRoman"/>
      <w:lvlText w:val="%3."/>
      <w:lvlJc w:val="right"/>
      <w:pPr>
        <w:ind w:left="2885" w:hanging="180"/>
      </w:pPr>
    </w:lvl>
    <w:lvl w:ilvl="3" w:tplc="0409000F" w:tentative="1">
      <w:start w:val="1"/>
      <w:numFmt w:val="decimal"/>
      <w:lvlText w:val="%4."/>
      <w:lvlJc w:val="left"/>
      <w:pPr>
        <w:ind w:left="3605" w:hanging="360"/>
      </w:pPr>
    </w:lvl>
    <w:lvl w:ilvl="4" w:tplc="04090019" w:tentative="1">
      <w:start w:val="1"/>
      <w:numFmt w:val="lowerLetter"/>
      <w:lvlText w:val="%5."/>
      <w:lvlJc w:val="left"/>
      <w:pPr>
        <w:ind w:left="4325" w:hanging="360"/>
      </w:pPr>
    </w:lvl>
    <w:lvl w:ilvl="5" w:tplc="0409001B" w:tentative="1">
      <w:start w:val="1"/>
      <w:numFmt w:val="lowerRoman"/>
      <w:lvlText w:val="%6."/>
      <w:lvlJc w:val="right"/>
      <w:pPr>
        <w:ind w:left="5045" w:hanging="180"/>
      </w:pPr>
    </w:lvl>
    <w:lvl w:ilvl="6" w:tplc="0409000F" w:tentative="1">
      <w:start w:val="1"/>
      <w:numFmt w:val="decimal"/>
      <w:lvlText w:val="%7."/>
      <w:lvlJc w:val="left"/>
      <w:pPr>
        <w:ind w:left="5765" w:hanging="360"/>
      </w:pPr>
    </w:lvl>
    <w:lvl w:ilvl="7" w:tplc="04090019" w:tentative="1">
      <w:start w:val="1"/>
      <w:numFmt w:val="lowerLetter"/>
      <w:lvlText w:val="%8."/>
      <w:lvlJc w:val="left"/>
      <w:pPr>
        <w:ind w:left="6485" w:hanging="360"/>
      </w:pPr>
    </w:lvl>
    <w:lvl w:ilvl="8" w:tplc="0409001B" w:tentative="1">
      <w:start w:val="1"/>
      <w:numFmt w:val="lowerRoman"/>
      <w:lvlText w:val="%9."/>
      <w:lvlJc w:val="right"/>
      <w:pPr>
        <w:ind w:left="7205" w:hanging="180"/>
      </w:pPr>
    </w:lvl>
  </w:abstractNum>
  <w:abstractNum w:abstractNumId="32" w15:restartNumberingAfterBreak="0">
    <w:nsid w:val="2D3C0623"/>
    <w:multiLevelType w:val="hybridMultilevel"/>
    <w:tmpl w:val="264A2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E077FA4"/>
    <w:multiLevelType w:val="hybridMultilevel"/>
    <w:tmpl w:val="38FEFBE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4" w15:restartNumberingAfterBreak="0">
    <w:nsid w:val="3069765A"/>
    <w:multiLevelType w:val="hybridMultilevel"/>
    <w:tmpl w:val="5AE43234"/>
    <w:lvl w:ilvl="0" w:tplc="B6100224">
      <w:start w:val="1"/>
      <w:numFmt w:val="bullet"/>
      <w:pStyle w:val="Lb1"/>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5" w15:restartNumberingAfterBreak="0">
    <w:nsid w:val="308E62A3"/>
    <w:multiLevelType w:val="multilevel"/>
    <w:tmpl w:val="B6569E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13A3983"/>
    <w:multiLevelType w:val="multilevel"/>
    <w:tmpl w:val="B6569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15557B8"/>
    <w:multiLevelType w:val="hybridMultilevel"/>
    <w:tmpl w:val="E8E8D32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8" w15:restartNumberingAfterBreak="0">
    <w:nsid w:val="39787FB3"/>
    <w:multiLevelType w:val="hybridMultilevel"/>
    <w:tmpl w:val="993ABB20"/>
    <w:lvl w:ilvl="0" w:tplc="E4C6105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39EC6064"/>
    <w:multiLevelType w:val="multilevel"/>
    <w:tmpl w:val="B6569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AE944D0"/>
    <w:multiLevelType w:val="multilevel"/>
    <w:tmpl w:val="B6569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B0E351B"/>
    <w:multiLevelType w:val="hybridMultilevel"/>
    <w:tmpl w:val="0AE425B4"/>
    <w:lvl w:ilvl="0" w:tplc="E4C61050">
      <w:start w:val="1"/>
      <w:numFmt w:val="decimal"/>
      <w:lvlText w:val="%1."/>
      <w:lvlJc w:val="left"/>
      <w:pPr>
        <w:tabs>
          <w:tab w:val="num" w:pos="1080"/>
        </w:tabs>
        <w:ind w:left="108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B585227"/>
    <w:multiLevelType w:val="hybridMultilevel"/>
    <w:tmpl w:val="2D0A390E"/>
    <w:lvl w:ilvl="0" w:tplc="1AEC368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CFE1757"/>
    <w:multiLevelType w:val="multilevel"/>
    <w:tmpl w:val="259AE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3C6899"/>
    <w:multiLevelType w:val="multilevel"/>
    <w:tmpl w:val="B6569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D4E2951"/>
    <w:multiLevelType w:val="multilevel"/>
    <w:tmpl w:val="C15C86FE"/>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6" w15:restartNumberingAfterBreak="0">
    <w:nsid w:val="3E19032E"/>
    <w:multiLevelType w:val="hybridMultilevel"/>
    <w:tmpl w:val="1974F220"/>
    <w:lvl w:ilvl="0" w:tplc="84EE312C">
      <w:start w:val="1"/>
      <w:numFmt w:val="lowerLetter"/>
      <w:pStyle w:val="Ln2"/>
      <w:lvlText w:val="%1."/>
      <w:lvlJc w:val="left"/>
      <w:pPr>
        <w:ind w:left="1721"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3F974489"/>
    <w:multiLevelType w:val="hybridMultilevel"/>
    <w:tmpl w:val="0A466168"/>
    <w:lvl w:ilvl="0" w:tplc="5F06E54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28F32DE"/>
    <w:multiLevelType w:val="hybridMultilevel"/>
    <w:tmpl w:val="517C8472"/>
    <w:lvl w:ilvl="0" w:tplc="522486BA">
      <w:start w:val="30"/>
      <w:numFmt w:val="bullet"/>
      <w:lvlText w:val="-"/>
      <w:lvlJc w:val="left"/>
      <w:pPr>
        <w:ind w:left="1080" w:hanging="360"/>
      </w:pPr>
      <w:rPr>
        <w:rFonts w:ascii="Times New Roman" w:eastAsia="MS Mincho"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43345515"/>
    <w:multiLevelType w:val="hybridMultilevel"/>
    <w:tmpl w:val="0C78B9A2"/>
    <w:lvl w:ilvl="0" w:tplc="F5126E60">
      <w:start w:val="1"/>
      <w:numFmt w:val="bullet"/>
      <w:pStyle w:val="Checklis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0" w15:restartNumberingAfterBreak="0">
    <w:nsid w:val="43747772"/>
    <w:multiLevelType w:val="hybridMultilevel"/>
    <w:tmpl w:val="EB8AB85C"/>
    <w:lvl w:ilvl="0" w:tplc="1E168716">
      <w:start w:val="1"/>
      <w:numFmt w:val="decimal"/>
      <w:lvlText w:val="%1."/>
      <w:lvlJc w:val="left"/>
      <w:pPr>
        <w:tabs>
          <w:tab w:val="num" w:pos="1080"/>
        </w:tabs>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A166E26"/>
    <w:multiLevelType w:val="hybridMultilevel"/>
    <w:tmpl w:val="0A4C7EBC"/>
    <w:lvl w:ilvl="0" w:tplc="E4C610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C8F4894"/>
    <w:multiLevelType w:val="hybridMultilevel"/>
    <w:tmpl w:val="9E92B29C"/>
    <w:lvl w:ilvl="0" w:tplc="0809000F">
      <w:start w:val="1"/>
      <w:numFmt w:val="decimal"/>
      <w:lvlText w:val="%1."/>
      <w:lvlJc w:val="left"/>
      <w:pPr>
        <w:tabs>
          <w:tab w:val="num" w:pos="1080"/>
        </w:tabs>
        <w:ind w:left="1080" w:hanging="360"/>
      </w:pPr>
      <w:rPr>
        <w:rFonts w:hint="default"/>
        <w:b w:val="0"/>
      </w:rPr>
    </w:lvl>
    <w:lvl w:ilvl="1" w:tplc="C0DE99B6">
      <w:start w:val="1"/>
      <w:numFmt w:val="lowerLetter"/>
      <w:lvlText w:val="%2."/>
      <w:lvlJc w:val="left"/>
      <w:pPr>
        <w:tabs>
          <w:tab w:val="num" w:pos="1440"/>
        </w:tabs>
        <w:ind w:left="1440" w:hanging="360"/>
      </w:pPr>
      <w:rPr>
        <w:rFonts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15:restartNumberingAfterBreak="0">
    <w:nsid w:val="4D9213BE"/>
    <w:multiLevelType w:val="hybridMultilevel"/>
    <w:tmpl w:val="A6D26A8C"/>
    <w:lvl w:ilvl="0" w:tplc="079E82C8">
      <w:start w:val="1"/>
      <w:numFmt w:val="decimal"/>
      <w:lvlText w:val="%1."/>
      <w:lvlJc w:val="left"/>
      <w:pPr>
        <w:tabs>
          <w:tab w:val="num" w:pos="1080"/>
        </w:tabs>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D97689F"/>
    <w:multiLevelType w:val="hybridMultilevel"/>
    <w:tmpl w:val="375AED5A"/>
    <w:lvl w:ilvl="0" w:tplc="27A40404">
      <w:start w:val="1"/>
      <w:numFmt w:val="decimal"/>
      <w:lvlText w:val="%1."/>
      <w:lvlJc w:val="left"/>
      <w:pPr>
        <w:tabs>
          <w:tab w:val="num" w:pos="1080"/>
        </w:tabs>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E4B663C"/>
    <w:multiLevelType w:val="hybridMultilevel"/>
    <w:tmpl w:val="0E36AE8E"/>
    <w:lvl w:ilvl="0" w:tplc="966C526A">
      <w:start w:val="1"/>
      <w:numFmt w:val="bullet"/>
      <w:pStyle w:val="Lb2"/>
      <w:lvlText w:val="o"/>
      <w:lvlJc w:val="left"/>
      <w:pPr>
        <w:ind w:left="1440" w:hanging="360"/>
      </w:pPr>
      <w:rPr>
        <w:rFonts w:ascii="Courier New" w:hAnsi="Courier New" w:cs="Courier New" w:hint="default"/>
      </w:rPr>
    </w:lvl>
    <w:lvl w:ilvl="1" w:tplc="98BA87F6">
      <w:start w:val="1"/>
      <w:numFmt w:val="bullet"/>
      <w:lvlText w:val=""/>
      <w:lvlJc w:val="left"/>
      <w:pPr>
        <w:tabs>
          <w:tab w:val="num" w:pos="2520"/>
        </w:tabs>
        <w:ind w:left="2520" w:hanging="360"/>
      </w:pPr>
      <w:rPr>
        <w:rFonts w:ascii="Wingdings 3" w:hAnsi="Wingdings 3"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6" w15:restartNumberingAfterBreak="0">
    <w:nsid w:val="4F4C5C9B"/>
    <w:multiLevelType w:val="multilevel"/>
    <w:tmpl w:val="B6569E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FF06DF4"/>
    <w:multiLevelType w:val="hybridMultilevel"/>
    <w:tmpl w:val="5E3EF964"/>
    <w:lvl w:ilvl="0" w:tplc="10CE22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529E3BA7"/>
    <w:multiLevelType w:val="hybridMultilevel"/>
    <w:tmpl w:val="105E4A3E"/>
    <w:lvl w:ilvl="0" w:tplc="B92202AA">
      <w:start w:val="1"/>
      <w:numFmt w:val="upperLetter"/>
      <w:pStyle w:val="QuestionandAnswerLine"/>
      <w:lvlText w:val="Question %1:"/>
      <w:lvlJc w:val="left"/>
      <w:pPr>
        <w:tabs>
          <w:tab w:val="num" w:pos="2880"/>
        </w:tabs>
        <w:ind w:left="2880" w:hanging="1440"/>
      </w:pPr>
      <w:rPr>
        <w:rFonts w:ascii="Times New Roman" w:hAnsi="Times New Roman" w:hint="default"/>
        <w:b/>
        <w:i w:val="0"/>
        <w:sz w:val="22"/>
      </w:rPr>
    </w:lvl>
    <w:lvl w:ilvl="1" w:tplc="04090015">
      <w:start w:val="1"/>
      <w:numFmt w:val="upperLetter"/>
      <w:lvlText w:val="%2."/>
      <w:lvlJc w:val="left"/>
      <w:pPr>
        <w:tabs>
          <w:tab w:val="num" w:pos="1440"/>
        </w:tabs>
        <w:ind w:left="1440" w:hanging="360"/>
      </w:pPr>
      <w:rPr>
        <w:rFonts w:hint="default"/>
        <w:b/>
        <w:i w:val="0"/>
        <w:sz w:val="22"/>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15:restartNumberingAfterBreak="0">
    <w:nsid w:val="54EB051D"/>
    <w:multiLevelType w:val="hybridMultilevel"/>
    <w:tmpl w:val="C3A8981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0" w15:restartNumberingAfterBreak="0">
    <w:nsid w:val="5828443D"/>
    <w:multiLevelType w:val="hybridMultilevel"/>
    <w:tmpl w:val="CF74365E"/>
    <w:lvl w:ilvl="0" w:tplc="FF260A20">
      <w:start w:val="1"/>
      <w:numFmt w:val="lowerLetter"/>
      <w:pStyle w:val="Ln5"/>
      <w:lvlText w:val="%1)"/>
      <w:lvlJc w:val="left"/>
      <w:pPr>
        <w:ind w:left="2648" w:hanging="360"/>
      </w:pPr>
    </w:lvl>
    <w:lvl w:ilvl="1" w:tplc="04090019" w:tentative="1">
      <w:start w:val="1"/>
      <w:numFmt w:val="lowerLetter"/>
      <w:lvlText w:val="%2."/>
      <w:lvlJc w:val="left"/>
      <w:pPr>
        <w:ind w:left="3368" w:hanging="360"/>
      </w:pPr>
    </w:lvl>
    <w:lvl w:ilvl="2" w:tplc="0409001B" w:tentative="1">
      <w:start w:val="1"/>
      <w:numFmt w:val="lowerRoman"/>
      <w:lvlText w:val="%3."/>
      <w:lvlJc w:val="right"/>
      <w:pPr>
        <w:ind w:left="4088" w:hanging="180"/>
      </w:pPr>
    </w:lvl>
    <w:lvl w:ilvl="3" w:tplc="0409000F" w:tentative="1">
      <w:start w:val="1"/>
      <w:numFmt w:val="decimal"/>
      <w:lvlText w:val="%4."/>
      <w:lvlJc w:val="left"/>
      <w:pPr>
        <w:ind w:left="4808" w:hanging="360"/>
      </w:pPr>
    </w:lvl>
    <w:lvl w:ilvl="4" w:tplc="04090019" w:tentative="1">
      <w:start w:val="1"/>
      <w:numFmt w:val="lowerLetter"/>
      <w:lvlText w:val="%5."/>
      <w:lvlJc w:val="left"/>
      <w:pPr>
        <w:ind w:left="5528" w:hanging="360"/>
      </w:pPr>
    </w:lvl>
    <w:lvl w:ilvl="5" w:tplc="0409001B" w:tentative="1">
      <w:start w:val="1"/>
      <w:numFmt w:val="lowerRoman"/>
      <w:lvlText w:val="%6."/>
      <w:lvlJc w:val="right"/>
      <w:pPr>
        <w:ind w:left="6248" w:hanging="180"/>
      </w:pPr>
    </w:lvl>
    <w:lvl w:ilvl="6" w:tplc="0409000F" w:tentative="1">
      <w:start w:val="1"/>
      <w:numFmt w:val="decimal"/>
      <w:lvlText w:val="%7."/>
      <w:lvlJc w:val="left"/>
      <w:pPr>
        <w:ind w:left="6968" w:hanging="360"/>
      </w:pPr>
    </w:lvl>
    <w:lvl w:ilvl="7" w:tplc="04090019" w:tentative="1">
      <w:start w:val="1"/>
      <w:numFmt w:val="lowerLetter"/>
      <w:lvlText w:val="%8."/>
      <w:lvlJc w:val="left"/>
      <w:pPr>
        <w:ind w:left="7688" w:hanging="360"/>
      </w:pPr>
    </w:lvl>
    <w:lvl w:ilvl="8" w:tplc="0409001B" w:tentative="1">
      <w:start w:val="1"/>
      <w:numFmt w:val="lowerRoman"/>
      <w:lvlText w:val="%9."/>
      <w:lvlJc w:val="right"/>
      <w:pPr>
        <w:ind w:left="8408" w:hanging="180"/>
      </w:pPr>
    </w:lvl>
  </w:abstractNum>
  <w:abstractNum w:abstractNumId="61" w15:restartNumberingAfterBreak="0">
    <w:nsid w:val="5B0921F0"/>
    <w:multiLevelType w:val="hybridMultilevel"/>
    <w:tmpl w:val="4D508E22"/>
    <w:lvl w:ilvl="0" w:tplc="321CD622">
      <w:start w:val="1"/>
      <w:numFmt w:val="decimal"/>
      <w:lvlText w:val="%1."/>
      <w:lvlJc w:val="left"/>
      <w:pPr>
        <w:tabs>
          <w:tab w:val="num" w:pos="1080"/>
        </w:tabs>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D250D04"/>
    <w:multiLevelType w:val="hybridMultilevel"/>
    <w:tmpl w:val="8C2A9F10"/>
    <w:lvl w:ilvl="0" w:tplc="C3506D74">
      <w:start w:val="1"/>
      <w:numFmt w:val="lowerRoman"/>
      <w:pStyle w:val="Ln3"/>
      <w:lvlText w:val="%1."/>
      <w:lvlJc w:val="right"/>
      <w:pPr>
        <w:ind w:left="2004" w:hanging="360"/>
      </w:pPr>
      <w:rPr>
        <w:rFonts w:hint="default"/>
      </w:rPr>
    </w:lvl>
    <w:lvl w:ilvl="1" w:tplc="04090019" w:tentative="1">
      <w:start w:val="1"/>
      <w:numFmt w:val="lowerLetter"/>
      <w:lvlText w:val="%2."/>
      <w:lvlJc w:val="left"/>
      <w:pPr>
        <w:tabs>
          <w:tab w:val="num" w:pos="3240"/>
        </w:tabs>
        <w:ind w:left="3240" w:hanging="360"/>
      </w:pPr>
    </w:lvl>
    <w:lvl w:ilvl="2" w:tplc="0409001B" w:tentative="1">
      <w:start w:val="1"/>
      <w:numFmt w:val="lowerRoman"/>
      <w:lvlText w:val="%3."/>
      <w:lvlJc w:val="right"/>
      <w:pPr>
        <w:tabs>
          <w:tab w:val="num" w:pos="3960"/>
        </w:tabs>
        <w:ind w:left="3960" w:hanging="180"/>
      </w:pPr>
    </w:lvl>
    <w:lvl w:ilvl="3" w:tplc="0409000F" w:tentative="1">
      <w:start w:val="1"/>
      <w:numFmt w:val="decimal"/>
      <w:lvlText w:val="%4."/>
      <w:lvlJc w:val="left"/>
      <w:pPr>
        <w:tabs>
          <w:tab w:val="num" w:pos="4680"/>
        </w:tabs>
        <w:ind w:left="4680" w:hanging="360"/>
      </w:pPr>
    </w:lvl>
    <w:lvl w:ilvl="4" w:tplc="04090019" w:tentative="1">
      <w:start w:val="1"/>
      <w:numFmt w:val="lowerLetter"/>
      <w:lvlText w:val="%5."/>
      <w:lvlJc w:val="left"/>
      <w:pPr>
        <w:tabs>
          <w:tab w:val="num" w:pos="5400"/>
        </w:tabs>
        <w:ind w:left="5400" w:hanging="360"/>
      </w:pPr>
    </w:lvl>
    <w:lvl w:ilvl="5" w:tplc="0409001B" w:tentative="1">
      <w:start w:val="1"/>
      <w:numFmt w:val="lowerRoman"/>
      <w:lvlText w:val="%6."/>
      <w:lvlJc w:val="right"/>
      <w:pPr>
        <w:tabs>
          <w:tab w:val="num" w:pos="6120"/>
        </w:tabs>
        <w:ind w:left="6120" w:hanging="180"/>
      </w:pPr>
    </w:lvl>
    <w:lvl w:ilvl="6" w:tplc="0409000F" w:tentative="1">
      <w:start w:val="1"/>
      <w:numFmt w:val="decimal"/>
      <w:lvlText w:val="%7."/>
      <w:lvlJc w:val="left"/>
      <w:pPr>
        <w:tabs>
          <w:tab w:val="num" w:pos="6840"/>
        </w:tabs>
        <w:ind w:left="6840" w:hanging="360"/>
      </w:pPr>
    </w:lvl>
    <w:lvl w:ilvl="7" w:tplc="04090019" w:tentative="1">
      <w:start w:val="1"/>
      <w:numFmt w:val="lowerLetter"/>
      <w:lvlText w:val="%8."/>
      <w:lvlJc w:val="left"/>
      <w:pPr>
        <w:tabs>
          <w:tab w:val="num" w:pos="7560"/>
        </w:tabs>
        <w:ind w:left="7560" w:hanging="360"/>
      </w:pPr>
    </w:lvl>
    <w:lvl w:ilvl="8" w:tplc="0409001B" w:tentative="1">
      <w:start w:val="1"/>
      <w:numFmt w:val="lowerRoman"/>
      <w:lvlText w:val="%9."/>
      <w:lvlJc w:val="right"/>
      <w:pPr>
        <w:tabs>
          <w:tab w:val="num" w:pos="8280"/>
        </w:tabs>
        <w:ind w:left="8280" w:hanging="180"/>
      </w:pPr>
    </w:lvl>
  </w:abstractNum>
  <w:abstractNum w:abstractNumId="63" w15:restartNumberingAfterBreak="0">
    <w:nsid w:val="5E436DAD"/>
    <w:multiLevelType w:val="hybridMultilevel"/>
    <w:tmpl w:val="FF3EB53E"/>
    <w:lvl w:ilvl="0" w:tplc="7B7CC5B2">
      <w:start w:val="1"/>
      <w:numFmt w:val="decimal"/>
      <w:lvlText w:val="%1."/>
      <w:lvlJc w:val="left"/>
      <w:pPr>
        <w:tabs>
          <w:tab w:val="num" w:pos="1080"/>
        </w:tabs>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F6D1B10"/>
    <w:multiLevelType w:val="hybridMultilevel"/>
    <w:tmpl w:val="BF525C5E"/>
    <w:lvl w:ilvl="0" w:tplc="E36AEEB8">
      <w:start w:val="1"/>
      <w:numFmt w:val="bullet"/>
      <w:pStyle w:val="TableLb2"/>
      <w:lvlText w:val=""/>
      <w:lvlJc w:val="left"/>
      <w:pPr>
        <w:tabs>
          <w:tab w:val="num" w:pos="744"/>
        </w:tabs>
        <w:ind w:left="744" w:hanging="360"/>
      </w:pPr>
      <w:rPr>
        <w:rFonts w:ascii="Symbol" w:hAnsi="Symbol" w:hint="default"/>
        <w:b w:val="0"/>
        <w:i w:val="0"/>
      </w:rPr>
    </w:lvl>
    <w:lvl w:ilvl="1" w:tplc="04090019" w:tentative="1">
      <w:start w:val="1"/>
      <w:numFmt w:val="lowerLetter"/>
      <w:lvlText w:val="%2."/>
      <w:lvlJc w:val="left"/>
      <w:pPr>
        <w:tabs>
          <w:tab w:val="num" w:pos="1508"/>
        </w:tabs>
        <w:ind w:left="1508" w:hanging="360"/>
      </w:pPr>
    </w:lvl>
    <w:lvl w:ilvl="2" w:tplc="0409001B" w:tentative="1">
      <w:start w:val="1"/>
      <w:numFmt w:val="lowerRoman"/>
      <w:lvlText w:val="%3."/>
      <w:lvlJc w:val="right"/>
      <w:pPr>
        <w:tabs>
          <w:tab w:val="num" w:pos="2228"/>
        </w:tabs>
        <w:ind w:left="2228" w:hanging="180"/>
      </w:pPr>
    </w:lvl>
    <w:lvl w:ilvl="3" w:tplc="0409000F" w:tentative="1">
      <w:start w:val="1"/>
      <w:numFmt w:val="decimal"/>
      <w:lvlText w:val="%4."/>
      <w:lvlJc w:val="left"/>
      <w:pPr>
        <w:tabs>
          <w:tab w:val="num" w:pos="2948"/>
        </w:tabs>
        <w:ind w:left="2948" w:hanging="360"/>
      </w:pPr>
    </w:lvl>
    <w:lvl w:ilvl="4" w:tplc="04090019" w:tentative="1">
      <w:start w:val="1"/>
      <w:numFmt w:val="lowerLetter"/>
      <w:lvlText w:val="%5."/>
      <w:lvlJc w:val="left"/>
      <w:pPr>
        <w:tabs>
          <w:tab w:val="num" w:pos="3668"/>
        </w:tabs>
        <w:ind w:left="3668" w:hanging="360"/>
      </w:pPr>
    </w:lvl>
    <w:lvl w:ilvl="5" w:tplc="0409001B" w:tentative="1">
      <w:start w:val="1"/>
      <w:numFmt w:val="lowerRoman"/>
      <w:lvlText w:val="%6."/>
      <w:lvlJc w:val="right"/>
      <w:pPr>
        <w:tabs>
          <w:tab w:val="num" w:pos="4388"/>
        </w:tabs>
        <w:ind w:left="4388" w:hanging="180"/>
      </w:pPr>
    </w:lvl>
    <w:lvl w:ilvl="6" w:tplc="0409000F" w:tentative="1">
      <w:start w:val="1"/>
      <w:numFmt w:val="decimal"/>
      <w:lvlText w:val="%7."/>
      <w:lvlJc w:val="left"/>
      <w:pPr>
        <w:tabs>
          <w:tab w:val="num" w:pos="5108"/>
        </w:tabs>
        <w:ind w:left="5108" w:hanging="360"/>
      </w:pPr>
    </w:lvl>
    <w:lvl w:ilvl="7" w:tplc="04090019" w:tentative="1">
      <w:start w:val="1"/>
      <w:numFmt w:val="lowerLetter"/>
      <w:lvlText w:val="%8."/>
      <w:lvlJc w:val="left"/>
      <w:pPr>
        <w:tabs>
          <w:tab w:val="num" w:pos="5828"/>
        </w:tabs>
        <w:ind w:left="5828" w:hanging="360"/>
      </w:pPr>
    </w:lvl>
    <w:lvl w:ilvl="8" w:tplc="0409001B" w:tentative="1">
      <w:start w:val="1"/>
      <w:numFmt w:val="lowerRoman"/>
      <w:lvlText w:val="%9."/>
      <w:lvlJc w:val="right"/>
      <w:pPr>
        <w:tabs>
          <w:tab w:val="num" w:pos="6548"/>
        </w:tabs>
        <w:ind w:left="6548" w:hanging="180"/>
      </w:pPr>
    </w:lvl>
  </w:abstractNum>
  <w:abstractNum w:abstractNumId="65" w15:restartNumberingAfterBreak="0">
    <w:nsid w:val="62866F25"/>
    <w:multiLevelType w:val="hybridMultilevel"/>
    <w:tmpl w:val="3AA65CBC"/>
    <w:lvl w:ilvl="0" w:tplc="589019EC">
      <w:start w:val="1"/>
      <w:numFmt w:val="decimal"/>
      <w:lvlText w:val="%1."/>
      <w:lvlJc w:val="left"/>
      <w:pPr>
        <w:tabs>
          <w:tab w:val="num" w:pos="1080"/>
        </w:tabs>
        <w:ind w:left="108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2BF14B5"/>
    <w:multiLevelType w:val="hybridMultilevel"/>
    <w:tmpl w:val="9D4032A6"/>
    <w:lvl w:ilvl="0" w:tplc="69AEA9D0">
      <w:start w:val="1"/>
      <w:numFmt w:val="decimal"/>
      <w:lvlText w:val="%1."/>
      <w:lvlJc w:val="left"/>
      <w:pPr>
        <w:tabs>
          <w:tab w:val="num" w:pos="1080"/>
        </w:tabs>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4D03C90"/>
    <w:multiLevelType w:val="hybridMultilevel"/>
    <w:tmpl w:val="2E2462C8"/>
    <w:lvl w:ilvl="0" w:tplc="E80EF668">
      <w:start w:val="1"/>
      <w:numFmt w:val="decimal"/>
      <w:lvlText w:val="%1."/>
      <w:lvlJc w:val="left"/>
      <w:pPr>
        <w:tabs>
          <w:tab w:val="num" w:pos="1080"/>
        </w:tabs>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5B11380"/>
    <w:multiLevelType w:val="multilevel"/>
    <w:tmpl w:val="6D445B0A"/>
    <w:lvl w:ilvl="0">
      <w:start w:val="1"/>
      <w:numFmt w:val="lowerLetter"/>
      <w:lvlText w:val="%1."/>
      <w:lvlJc w:val="left"/>
      <w:pPr>
        <w:tabs>
          <w:tab w:val="num" w:pos="1440"/>
        </w:tabs>
        <w:ind w:left="1440" w:hanging="360"/>
      </w:pPr>
      <w:rPr>
        <w:rFonts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9" w15:restartNumberingAfterBreak="0">
    <w:nsid w:val="676900F6"/>
    <w:multiLevelType w:val="multilevel"/>
    <w:tmpl w:val="F53C92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78A66CF"/>
    <w:multiLevelType w:val="multilevel"/>
    <w:tmpl w:val="B6569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A480E04"/>
    <w:multiLevelType w:val="hybridMultilevel"/>
    <w:tmpl w:val="9E92B29C"/>
    <w:lvl w:ilvl="0" w:tplc="0809000F">
      <w:start w:val="1"/>
      <w:numFmt w:val="decimal"/>
      <w:lvlText w:val="%1."/>
      <w:lvlJc w:val="left"/>
      <w:pPr>
        <w:tabs>
          <w:tab w:val="num" w:pos="1080"/>
        </w:tabs>
        <w:ind w:left="1080" w:hanging="360"/>
      </w:pPr>
      <w:rPr>
        <w:rFonts w:hint="default"/>
        <w:b w:val="0"/>
      </w:rPr>
    </w:lvl>
    <w:lvl w:ilvl="1" w:tplc="C0DE99B6">
      <w:start w:val="1"/>
      <w:numFmt w:val="lowerLetter"/>
      <w:lvlText w:val="%2."/>
      <w:lvlJc w:val="left"/>
      <w:pPr>
        <w:tabs>
          <w:tab w:val="num" w:pos="1440"/>
        </w:tabs>
        <w:ind w:left="1440" w:hanging="360"/>
      </w:pPr>
      <w:rPr>
        <w:rFonts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2" w15:restartNumberingAfterBreak="0">
    <w:nsid w:val="6A5D2DA9"/>
    <w:multiLevelType w:val="hybridMultilevel"/>
    <w:tmpl w:val="7E6A48A4"/>
    <w:lvl w:ilvl="0" w:tplc="802A6964">
      <w:start w:val="1"/>
      <w:numFmt w:val="decimal"/>
      <w:pStyle w:val="Ln4"/>
      <w:lvlText w:val="%1."/>
      <w:lvlJc w:val="left"/>
      <w:pPr>
        <w:ind w:left="2288"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15:restartNumberingAfterBreak="0">
    <w:nsid w:val="6BAF6DF0"/>
    <w:multiLevelType w:val="hybridMultilevel"/>
    <w:tmpl w:val="D032991C"/>
    <w:lvl w:ilvl="0" w:tplc="30A6AE86">
      <w:start w:val="1"/>
      <w:numFmt w:val="bullet"/>
      <w:pStyle w:val="Lb3"/>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4" w15:restartNumberingAfterBreak="0">
    <w:nsid w:val="6E270BD1"/>
    <w:multiLevelType w:val="hybridMultilevel"/>
    <w:tmpl w:val="B7444626"/>
    <w:lvl w:ilvl="0" w:tplc="B72ECEA2">
      <w:start w:val="1"/>
      <w:numFmt w:val="decimal"/>
      <w:lvlText w:val="%1."/>
      <w:lvlJc w:val="left"/>
      <w:pPr>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F211546"/>
    <w:multiLevelType w:val="multilevel"/>
    <w:tmpl w:val="B6569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FA439B0"/>
    <w:multiLevelType w:val="multilevel"/>
    <w:tmpl w:val="B6569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FD5090D"/>
    <w:multiLevelType w:val="multilevel"/>
    <w:tmpl w:val="B6569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01C36DA"/>
    <w:multiLevelType w:val="multilevel"/>
    <w:tmpl w:val="B6569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1DD01E7"/>
    <w:multiLevelType w:val="hybridMultilevel"/>
    <w:tmpl w:val="7E064DEA"/>
    <w:lvl w:ilvl="0" w:tplc="85EADB9E">
      <w:start w:val="1"/>
      <w:numFmt w:val="decimal"/>
      <w:lvlText w:val="%1."/>
      <w:lvlJc w:val="left"/>
      <w:pPr>
        <w:tabs>
          <w:tab w:val="num" w:pos="1080"/>
        </w:tabs>
        <w:ind w:left="1080" w:hanging="360"/>
      </w:pPr>
      <w:rPr>
        <w:rFonts w:hint="default"/>
        <w:b w:val="0"/>
      </w:rPr>
    </w:lvl>
    <w:lvl w:ilvl="1" w:tplc="C0DE99B6">
      <w:start w:val="1"/>
      <w:numFmt w:val="lowerLetter"/>
      <w:lvlText w:val="%2."/>
      <w:lvlJc w:val="left"/>
      <w:pPr>
        <w:tabs>
          <w:tab w:val="num" w:pos="1440"/>
        </w:tabs>
        <w:ind w:left="1440" w:hanging="360"/>
      </w:pPr>
      <w:rPr>
        <w:rFonts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0" w15:restartNumberingAfterBreak="0">
    <w:nsid w:val="744E3536"/>
    <w:multiLevelType w:val="multilevel"/>
    <w:tmpl w:val="B6569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5AD2FA4"/>
    <w:multiLevelType w:val="hybridMultilevel"/>
    <w:tmpl w:val="A6A0F74C"/>
    <w:lvl w:ilvl="0" w:tplc="B53AED94">
      <w:start w:val="1"/>
      <w:numFmt w:val="decimal"/>
      <w:lvlText w:val="%1."/>
      <w:lvlJc w:val="left"/>
      <w:pPr>
        <w:tabs>
          <w:tab w:val="num" w:pos="1080"/>
        </w:tabs>
        <w:ind w:left="1080" w:hanging="360"/>
      </w:pPr>
      <w:rPr>
        <w:rFonts w:hint="default"/>
        <w:b w:val="0"/>
      </w:rPr>
    </w:lvl>
    <w:lvl w:ilvl="1" w:tplc="C0DE99B6">
      <w:start w:val="1"/>
      <w:numFmt w:val="lowerLetter"/>
      <w:lvlText w:val="%2."/>
      <w:lvlJc w:val="left"/>
      <w:pPr>
        <w:tabs>
          <w:tab w:val="num" w:pos="1440"/>
        </w:tabs>
        <w:ind w:left="1440" w:hanging="360"/>
      </w:pPr>
      <w:rPr>
        <w:rFonts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2" w15:restartNumberingAfterBreak="0">
    <w:nsid w:val="78285E2D"/>
    <w:multiLevelType w:val="multilevel"/>
    <w:tmpl w:val="5A0E5F0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3" w15:restartNumberingAfterBreak="0">
    <w:nsid w:val="788315D5"/>
    <w:multiLevelType w:val="hybridMultilevel"/>
    <w:tmpl w:val="F366147E"/>
    <w:lvl w:ilvl="0" w:tplc="84DA194A">
      <w:start w:val="1"/>
      <w:numFmt w:val="decimal"/>
      <w:lvlText w:val="%1."/>
      <w:lvlJc w:val="left"/>
      <w:pPr>
        <w:tabs>
          <w:tab w:val="num" w:pos="1080"/>
        </w:tabs>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BA5397E"/>
    <w:multiLevelType w:val="hybridMultilevel"/>
    <w:tmpl w:val="2F7869A0"/>
    <w:lvl w:ilvl="0" w:tplc="BA4A569E">
      <w:start w:val="1"/>
      <w:numFmt w:val="decimal"/>
      <w:lvlText w:val="%1."/>
      <w:lvlJc w:val="left"/>
      <w:pPr>
        <w:tabs>
          <w:tab w:val="num" w:pos="1080"/>
        </w:tabs>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BA67382"/>
    <w:multiLevelType w:val="multilevel"/>
    <w:tmpl w:val="0B0ABB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EB95B53"/>
    <w:multiLevelType w:val="hybridMultilevel"/>
    <w:tmpl w:val="236EBAAE"/>
    <w:lvl w:ilvl="0" w:tplc="50647A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7F885C7A"/>
    <w:multiLevelType w:val="hybridMultilevel"/>
    <w:tmpl w:val="0624F66C"/>
    <w:lvl w:ilvl="0" w:tplc="0ED66B50">
      <w:start w:val="1"/>
      <w:numFmt w:val="decimal"/>
      <w:pStyle w:val="TableLn1"/>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num w:numId="1">
    <w:abstractNumId w:val="49"/>
  </w:num>
  <w:num w:numId="2">
    <w:abstractNumId w:val="64"/>
  </w:num>
  <w:num w:numId="3">
    <w:abstractNumId w:val="27"/>
  </w:num>
  <w:num w:numId="4">
    <w:abstractNumId w:val="55"/>
  </w:num>
  <w:num w:numId="5">
    <w:abstractNumId w:val="34"/>
  </w:num>
  <w:num w:numId="6">
    <w:abstractNumId w:val="62"/>
  </w:num>
  <w:num w:numId="7">
    <w:abstractNumId w:val="28"/>
  </w:num>
  <w:num w:numId="8">
    <w:abstractNumId w:val="26"/>
  </w:num>
  <w:num w:numId="9">
    <w:abstractNumId w:val="46"/>
  </w:num>
  <w:num w:numId="10">
    <w:abstractNumId w:val="87"/>
  </w:num>
  <w:num w:numId="11">
    <w:abstractNumId w:val="24"/>
  </w:num>
  <w:num w:numId="12">
    <w:abstractNumId w:val="58"/>
  </w:num>
  <w:num w:numId="13">
    <w:abstractNumId w:val="32"/>
  </w:num>
  <w:num w:numId="14">
    <w:abstractNumId w:val="4"/>
  </w:num>
  <w:num w:numId="15">
    <w:abstractNumId w:val="34"/>
  </w:num>
  <w:num w:numId="16">
    <w:abstractNumId w:val="4"/>
    <w:lvlOverride w:ilvl="0">
      <w:startOverride w:val="1"/>
    </w:lvlOverride>
  </w:num>
  <w:num w:numId="17">
    <w:abstractNumId w:val="82"/>
  </w:num>
  <w:num w:numId="18">
    <w:abstractNumId w:val="21"/>
  </w:num>
  <w:num w:numId="19">
    <w:abstractNumId w:val="12"/>
  </w:num>
  <w:num w:numId="20">
    <w:abstractNumId w:val="76"/>
  </w:num>
  <w:num w:numId="21">
    <w:abstractNumId w:val="36"/>
  </w:num>
  <w:num w:numId="22">
    <w:abstractNumId w:val="3"/>
  </w:num>
  <w:num w:numId="23">
    <w:abstractNumId w:val="29"/>
  </w:num>
  <w:num w:numId="24">
    <w:abstractNumId w:val="17"/>
  </w:num>
  <w:num w:numId="25">
    <w:abstractNumId w:val="1"/>
  </w:num>
  <w:num w:numId="26">
    <w:abstractNumId w:val="44"/>
  </w:num>
  <w:num w:numId="27">
    <w:abstractNumId w:val="13"/>
  </w:num>
  <w:num w:numId="28">
    <w:abstractNumId w:val="75"/>
  </w:num>
  <w:num w:numId="29">
    <w:abstractNumId w:val="40"/>
  </w:num>
  <w:num w:numId="30">
    <w:abstractNumId w:val="77"/>
  </w:num>
  <w:num w:numId="31">
    <w:abstractNumId w:val="70"/>
  </w:num>
  <w:num w:numId="32">
    <w:abstractNumId w:val="78"/>
  </w:num>
  <w:num w:numId="33">
    <w:abstractNumId w:val="20"/>
  </w:num>
  <w:num w:numId="34">
    <w:abstractNumId w:val="33"/>
  </w:num>
  <w:num w:numId="35">
    <w:abstractNumId w:val="18"/>
  </w:num>
  <w:num w:numId="36">
    <w:abstractNumId w:val="35"/>
  </w:num>
  <w:num w:numId="37">
    <w:abstractNumId w:val="56"/>
  </w:num>
  <w:num w:numId="38">
    <w:abstractNumId w:val="14"/>
  </w:num>
  <w:num w:numId="39">
    <w:abstractNumId w:val="39"/>
  </w:num>
  <w:num w:numId="40">
    <w:abstractNumId w:val="7"/>
  </w:num>
  <w:num w:numId="41">
    <w:abstractNumId w:val="48"/>
  </w:num>
  <w:num w:numId="42">
    <w:abstractNumId w:val="25"/>
  </w:num>
  <w:num w:numId="43">
    <w:abstractNumId w:val="80"/>
  </w:num>
  <w:num w:numId="44">
    <w:abstractNumId w:val="2"/>
  </w:num>
  <w:num w:numId="45">
    <w:abstractNumId w:val="43"/>
  </w:num>
  <w:num w:numId="46">
    <w:abstractNumId w:val="4"/>
    <w:lvlOverride w:ilvl="0">
      <w:startOverride w:val="1"/>
    </w:lvlOverride>
  </w:num>
  <w:num w:numId="47">
    <w:abstractNumId w:val="59"/>
  </w:num>
  <w:num w:numId="48">
    <w:abstractNumId w:val="71"/>
  </w:num>
  <w:num w:numId="49">
    <w:abstractNumId w:val="52"/>
  </w:num>
  <w:num w:numId="50">
    <w:abstractNumId w:val="11"/>
  </w:num>
  <w:num w:numId="51">
    <w:abstractNumId w:val="0"/>
  </w:num>
  <w:num w:numId="52">
    <w:abstractNumId w:val="6"/>
  </w:num>
  <w:num w:numId="53">
    <w:abstractNumId w:val="68"/>
  </w:num>
  <w:num w:numId="54">
    <w:abstractNumId w:val="37"/>
  </w:num>
  <w:num w:numId="55">
    <w:abstractNumId w:val="49"/>
  </w:num>
  <w:num w:numId="56">
    <w:abstractNumId w:val="28"/>
  </w:num>
  <w:num w:numId="57">
    <w:abstractNumId w:val="34"/>
  </w:num>
  <w:num w:numId="58">
    <w:abstractNumId w:val="55"/>
  </w:num>
  <w:num w:numId="59">
    <w:abstractNumId w:val="73"/>
  </w:num>
  <w:num w:numId="60">
    <w:abstractNumId w:val="72"/>
  </w:num>
  <w:num w:numId="61">
    <w:abstractNumId w:val="22"/>
  </w:num>
  <w:num w:numId="62">
    <w:abstractNumId w:val="4"/>
  </w:num>
  <w:num w:numId="63">
    <w:abstractNumId w:val="46"/>
    <w:lvlOverride w:ilvl="0">
      <w:startOverride w:val="1"/>
    </w:lvlOverride>
  </w:num>
  <w:num w:numId="64">
    <w:abstractNumId w:val="62"/>
    <w:lvlOverride w:ilvl="0">
      <w:startOverride w:val="1"/>
    </w:lvlOverride>
  </w:num>
  <w:num w:numId="65">
    <w:abstractNumId w:val="60"/>
  </w:num>
  <w:num w:numId="66">
    <w:abstractNumId w:val="58"/>
    <w:lvlOverride w:ilvl="0">
      <w:startOverride w:val="1"/>
    </w:lvlOverride>
  </w:num>
  <w:num w:numId="67">
    <w:abstractNumId w:val="27"/>
  </w:num>
  <w:num w:numId="68">
    <w:abstractNumId w:val="64"/>
  </w:num>
  <w:num w:numId="69">
    <w:abstractNumId w:val="87"/>
  </w:num>
  <w:num w:numId="70">
    <w:abstractNumId w:val="24"/>
  </w:num>
  <w:num w:numId="71">
    <w:abstractNumId w:val="34"/>
  </w:num>
  <w:num w:numId="72">
    <w:abstractNumId w:val="34"/>
  </w:num>
  <w:num w:numId="73">
    <w:abstractNumId w:val="34"/>
  </w:num>
  <w:num w:numId="74">
    <w:abstractNumId w:val="34"/>
  </w:num>
  <w:num w:numId="75">
    <w:abstractNumId w:val="4"/>
    <w:lvlOverride w:ilvl="0">
      <w:startOverride w:val="1"/>
    </w:lvlOverride>
  </w:num>
  <w:num w:numId="76">
    <w:abstractNumId w:val="4"/>
    <w:lvlOverride w:ilvl="0">
      <w:startOverride w:val="1"/>
    </w:lvlOverride>
  </w:num>
  <w:num w:numId="77">
    <w:abstractNumId w:val="81"/>
  </w:num>
  <w:num w:numId="78">
    <w:abstractNumId w:val="10"/>
  </w:num>
  <w:num w:numId="79">
    <w:abstractNumId w:val="79"/>
  </w:num>
  <w:num w:numId="80">
    <w:abstractNumId w:val="79"/>
    <w:lvlOverride w:ilvl="0">
      <w:startOverride w:val="1"/>
    </w:lvlOverride>
  </w:num>
  <w:num w:numId="81">
    <w:abstractNumId w:val="79"/>
    <w:lvlOverride w:ilvl="0">
      <w:startOverride w:val="1"/>
    </w:lvlOverride>
  </w:num>
  <w:num w:numId="82">
    <w:abstractNumId w:val="79"/>
    <w:lvlOverride w:ilvl="0">
      <w:startOverride w:val="1"/>
    </w:lvlOverride>
  </w:num>
  <w:num w:numId="83">
    <w:abstractNumId w:val="23"/>
  </w:num>
  <w:num w:numId="84">
    <w:abstractNumId w:val="23"/>
    <w:lvlOverride w:ilvl="0">
      <w:startOverride w:val="1"/>
    </w:lvlOverride>
  </w:num>
  <w:num w:numId="85">
    <w:abstractNumId w:val="23"/>
  </w:num>
  <w:num w:numId="86">
    <w:abstractNumId w:val="45"/>
  </w:num>
  <w:num w:numId="8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54"/>
  </w:num>
  <w:num w:numId="90">
    <w:abstractNumId w:val="54"/>
    <w:lvlOverride w:ilvl="0">
      <w:startOverride w:val="1"/>
    </w:lvlOverride>
  </w:num>
  <w:num w:numId="91">
    <w:abstractNumId w:val="54"/>
    <w:lvlOverride w:ilvl="0">
      <w:startOverride w:val="1"/>
    </w:lvlOverride>
  </w:num>
  <w:num w:numId="92">
    <w:abstractNumId w:val="54"/>
    <w:lvlOverride w:ilvl="0">
      <w:startOverride w:val="1"/>
    </w:lvlOverride>
  </w:num>
  <w:num w:numId="93">
    <w:abstractNumId w:val="54"/>
    <w:lvlOverride w:ilvl="0">
      <w:startOverride w:val="1"/>
    </w:lvlOverride>
  </w:num>
  <w:num w:numId="94">
    <w:abstractNumId w:val="54"/>
    <w:lvlOverride w:ilvl="0">
      <w:startOverride w:val="1"/>
    </w:lvlOverride>
  </w:num>
  <w:num w:numId="95">
    <w:abstractNumId w:val="54"/>
    <w:lvlOverride w:ilvl="0">
      <w:startOverride w:val="1"/>
    </w:lvlOverride>
  </w:num>
  <w:num w:numId="96">
    <w:abstractNumId w:val="54"/>
    <w:lvlOverride w:ilvl="0">
      <w:startOverride w:val="1"/>
    </w:lvlOverride>
  </w:num>
  <w:num w:numId="97">
    <w:abstractNumId w:val="54"/>
    <w:lvlOverride w:ilvl="0">
      <w:startOverride w:val="1"/>
    </w:lvlOverride>
  </w:num>
  <w:num w:numId="98">
    <w:abstractNumId w:val="54"/>
    <w:lvlOverride w:ilvl="0">
      <w:startOverride w:val="1"/>
    </w:lvlOverride>
  </w:num>
  <w:num w:numId="99">
    <w:abstractNumId w:val="54"/>
    <w:lvlOverride w:ilvl="0">
      <w:startOverride w:val="1"/>
    </w:lvlOverride>
  </w:num>
  <w:num w:numId="100">
    <w:abstractNumId w:val="54"/>
    <w:lvlOverride w:ilvl="0">
      <w:startOverride w:val="1"/>
    </w:lvlOverride>
  </w:num>
  <w:num w:numId="101">
    <w:abstractNumId w:val="54"/>
    <w:lvlOverride w:ilvl="0">
      <w:startOverride w:val="1"/>
    </w:lvlOverride>
  </w:num>
  <w:num w:numId="102">
    <w:abstractNumId w:val="54"/>
    <w:lvlOverride w:ilvl="0">
      <w:startOverride w:val="1"/>
    </w:lvlOverride>
  </w:num>
  <w:num w:numId="103">
    <w:abstractNumId w:val="54"/>
    <w:lvlOverride w:ilvl="0">
      <w:startOverride w:val="1"/>
    </w:lvlOverride>
  </w:num>
  <w:num w:numId="104">
    <w:abstractNumId w:val="54"/>
    <w:lvlOverride w:ilvl="0">
      <w:startOverride w:val="1"/>
    </w:lvlOverride>
  </w:num>
  <w:num w:numId="105">
    <w:abstractNumId w:val="85"/>
  </w:num>
  <w:num w:numId="106">
    <w:abstractNumId w:val="9"/>
  </w:num>
  <w:num w:numId="107">
    <w:abstractNumId w:val="69"/>
  </w:num>
  <w:num w:numId="108">
    <w:abstractNumId w:val="65"/>
  </w:num>
  <w:num w:numId="109">
    <w:abstractNumId w:val="65"/>
    <w:lvlOverride w:ilvl="0">
      <w:startOverride w:val="1"/>
    </w:lvlOverride>
  </w:num>
  <w:num w:numId="110">
    <w:abstractNumId w:val="65"/>
    <w:lvlOverride w:ilvl="0">
      <w:startOverride w:val="1"/>
    </w:lvlOverride>
  </w:num>
  <w:num w:numId="111">
    <w:abstractNumId w:val="65"/>
    <w:lvlOverride w:ilvl="0">
      <w:startOverride w:val="1"/>
    </w:lvlOverride>
  </w:num>
  <w:num w:numId="112">
    <w:abstractNumId w:val="65"/>
    <w:lvlOverride w:ilvl="0">
      <w:startOverride w:val="1"/>
    </w:lvlOverride>
  </w:num>
  <w:num w:numId="113">
    <w:abstractNumId w:val="65"/>
    <w:lvlOverride w:ilvl="0">
      <w:startOverride w:val="1"/>
    </w:lvlOverride>
  </w:num>
  <w:num w:numId="114">
    <w:abstractNumId w:val="65"/>
    <w:lvlOverride w:ilvl="0">
      <w:startOverride w:val="1"/>
    </w:lvlOverride>
  </w:num>
  <w:num w:numId="115">
    <w:abstractNumId w:val="65"/>
    <w:lvlOverride w:ilvl="0">
      <w:startOverride w:val="1"/>
    </w:lvlOverride>
  </w:num>
  <w:num w:numId="116">
    <w:abstractNumId w:val="65"/>
    <w:lvlOverride w:ilvl="0">
      <w:startOverride w:val="1"/>
    </w:lvlOverride>
  </w:num>
  <w:num w:numId="117">
    <w:abstractNumId w:val="65"/>
    <w:lvlOverride w:ilvl="0">
      <w:startOverride w:val="1"/>
    </w:lvlOverride>
  </w:num>
  <w:num w:numId="118">
    <w:abstractNumId w:val="65"/>
    <w:lvlOverride w:ilvl="0">
      <w:startOverride w:val="1"/>
    </w:lvlOverride>
  </w:num>
  <w:num w:numId="119">
    <w:abstractNumId w:val="65"/>
    <w:lvlOverride w:ilvl="0">
      <w:startOverride w:val="1"/>
    </w:lvlOverride>
  </w:num>
  <w:num w:numId="120">
    <w:abstractNumId w:val="65"/>
    <w:lvlOverride w:ilvl="0">
      <w:startOverride w:val="1"/>
    </w:lvlOverride>
  </w:num>
  <w:num w:numId="121">
    <w:abstractNumId w:val="65"/>
    <w:lvlOverride w:ilvl="0">
      <w:startOverride w:val="1"/>
    </w:lvlOverride>
  </w:num>
  <w:num w:numId="122">
    <w:abstractNumId w:val="65"/>
    <w:lvlOverride w:ilvl="0">
      <w:startOverride w:val="1"/>
    </w:lvlOverride>
  </w:num>
  <w:num w:numId="123">
    <w:abstractNumId w:val="65"/>
    <w:lvlOverride w:ilvl="0">
      <w:startOverride w:val="1"/>
    </w:lvlOverride>
  </w:num>
  <w:num w:numId="124">
    <w:abstractNumId w:val="65"/>
    <w:lvlOverride w:ilvl="0">
      <w:startOverride w:val="1"/>
    </w:lvlOverride>
  </w:num>
  <w:num w:numId="125">
    <w:abstractNumId w:val="65"/>
    <w:lvlOverride w:ilvl="0">
      <w:startOverride w:val="1"/>
    </w:lvlOverride>
  </w:num>
  <w:num w:numId="126">
    <w:abstractNumId w:val="65"/>
    <w:lvlOverride w:ilvl="0">
      <w:startOverride w:val="1"/>
    </w:lvlOverride>
  </w:num>
  <w:num w:numId="127">
    <w:abstractNumId w:val="16"/>
  </w:num>
  <w:num w:numId="128">
    <w:abstractNumId w:val="65"/>
  </w:num>
  <w:num w:numId="129">
    <w:abstractNumId w:val="65"/>
  </w:num>
  <w:num w:numId="130">
    <w:abstractNumId w:val="65"/>
    <w:lvlOverride w:ilvl="0">
      <w:startOverride w:val="1"/>
    </w:lvlOverride>
  </w:num>
  <w:num w:numId="131">
    <w:abstractNumId w:val="65"/>
  </w:num>
  <w:num w:numId="132">
    <w:abstractNumId w:val="65"/>
  </w:num>
  <w:num w:numId="133">
    <w:abstractNumId w:val="65"/>
  </w:num>
  <w:num w:numId="134">
    <w:abstractNumId w:val="65"/>
  </w:num>
  <w:num w:numId="135">
    <w:abstractNumId w:val="65"/>
  </w:num>
  <w:num w:numId="136">
    <w:abstractNumId w:val="65"/>
  </w:num>
  <w:num w:numId="137">
    <w:abstractNumId w:val="65"/>
  </w:num>
  <w:num w:numId="138">
    <w:abstractNumId w:val="65"/>
    <w:lvlOverride w:ilvl="0">
      <w:startOverride w:val="1"/>
    </w:lvlOverride>
  </w:num>
  <w:num w:numId="139">
    <w:abstractNumId w:val="65"/>
  </w:num>
  <w:num w:numId="140">
    <w:abstractNumId w:val="65"/>
  </w:num>
  <w:num w:numId="141">
    <w:abstractNumId w:val="65"/>
  </w:num>
  <w:num w:numId="142">
    <w:abstractNumId w:val="65"/>
  </w:num>
  <w:num w:numId="143">
    <w:abstractNumId w:val="65"/>
  </w:num>
  <w:num w:numId="144">
    <w:abstractNumId w:val="65"/>
  </w:num>
  <w:num w:numId="145">
    <w:abstractNumId w:val="65"/>
    <w:lvlOverride w:ilvl="0">
      <w:startOverride w:val="1"/>
    </w:lvlOverride>
  </w:num>
  <w:num w:numId="146">
    <w:abstractNumId w:val="65"/>
  </w:num>
  <w:num w:numId="147">
    <w:abstractNumId w:val="65"/>
  </w:num>
  <w:num w:numId="148">
    <w:abstractNumId w:val="65"/>
  </w:num>
  <w:num w:numId="149">
    <w:abstractNumId w:val="65"/>
  </w:num>
  <w:num w:numId="150">
    <w:abstractNumId w:val="65"/>
  </w:num>
  <w:num w:numId="151">
    <w:abstractNumId w:val="65"/>
  </w:num>
  <w:num w:numId="152">
    <w:abstractNumId w:val="65"/>
  </w:num>
  <w:num w:numId="153">
    <w:abstractNumId w:val="65"/>
  </w:num>
  <w:num w:numId="154">
    <w:abstractNumId w:val="65"/>
  </w:num>
  <w:num w:numId="155">
    <w:abstractNumId w:val="65"/>
  </w:num>
  <w:num w:numId="156">
    <w:abstractNumId w:val="65"/>
  </w:num>
  <w:num w:numId="157">
    <w:abstractNumId w:val="65"/>
  </w:num>
  <w:num w:numId="158">
    <w:abstractNumId w:val="65"/>
  </w:num>
  <w:num w:numId="159">
    <w:abstractNumId w:val="65"/>
  </w:num>
  <w:num w:numId="160">
    <w:abstractNumId w:val="65"/>
  </w:num>
  <w:num w:numId="161">
    <w:abstractNumId w:val="65"/>
  </w:num>
  <w:num w:numId="162">
    <w:abstractNumId w:val="65"/>
  </w:num>
  <w:num w:numId="163">
    <w:abstractNumId w:val="65"/>
  </w:num>
  <w:num w:numId="164">
    <w:abstractNumId w:val="65"/>
  </w:num>
  <w:num w:numId="165">
    <w:abstractNumId w:val="65"/>
  </w:num>
  <w:num w:numId="166">
    <w:abstractNumId w:val="65"/>
  </w:num>
  <w:num w:numId="167">
    <w:abstractNumId w:val="65"/>
  </w:num>
  <w:num w:numId="168">
    <w:abstractNumId w:val="65"/>
  </w:num>
  <w:num w:numId="169">
    <w:abstractNumId w:val="65"/>
  </w:num>
  <w:num w:numId="170">
    <w:abstractNumId w:val="65"/>
  </w:num>
  <w:num w:numId="171">
    <w:abstractNumId w:val="65"/>
  </w:num>
  <w:num w:numId="172">
    <w:abstractNumId w:val="65"/>
  </w:num>
  <w:num w:numId="173">
    <w:abstractNumId w:val="65"/>
  </w:num>
  <w:num w:numId="174">
    <w:abstractNumId w:val="5"/>
  </w:num>
  <w:num w:numId="175">
    <w:abstractNumId w:val="51"/>
  </w:num>
  <w:num w:numId="176">
    <w:abstractNumId w:val="15"/>
  </w:num>
  <w:num w:numId="177">
    <w:abstractNumId w:val="86"/>
  </w:num>
  <w:num w:numId="178">
    <w:abstractNumId w:val="83"/>
  </w:num>
  <w:num w:numId="179">
    <w:abstractNumId w:val="83"/>
    <w:lvlOverride w:ilvl="0">
      <w:startOverride w:val="1"/>
    </w:lvlOverride>
  </w:num>
  <w:num w:numId="180">
    <w:abstractNumId w:val="83"/>
  </w:num>
  <w:num w:numId="181">
    <w:abstractNumId w:val="83"/>
  </w:num>
  <w:num w:numId="182">
    <w:abstractNumId w:val="83"/>
  </w:num>
  <w:num w:numId="183">
    <w:abstractNumId w:val="83"/>
  </w:num>
  <w:num w:numId="184">
    <w:abstractNumId w:val="83"/>
  </w:num>
  <w:num w:numId="185">
    <w:abstractNumId w:val="83"/>
  </w:num>
  <w:num w:numId="186">
    <w:abstractNumId w:val="83"/>
  </w:num>
  <w:num w:numId="187">
    <w:abstractNumId w:val="83"/>
  </w:num>
  <w:num w:numId="188">
    <w:abstractNumId w:val="83"/>
  </w:num>
  <w:num w:numId="189">
    <w:abstractNumId w:val="83"/>
  </w:num>
  <w:num w:numId="190">
    <w:abstractNumId w:val="83"/>
  </w:num>
  <w:num w:numId="191">
    <w:abstractNumId w:val="83"/>
  </w:num>
  <w:num w:numId="192">
    <w:abstractNumId w:val="67"/>
  </w:num>
  <w:num w:numId="193">
    <w:abstractNumId w:val="67"/>
    <w:lvlOverride w:ilvl="0">
      <w:startOverride w:val="1"/>
    </w:lvlOverride>
  </w:num>
  <w:num w:numId="194">
    <w:abstractNumId w:val="67"/>
  </w:num>
  <w:num w:numId="195">
    <w:abstractNumId w:val="67"/>
  </w:num>
  <w:num w:numId="196">
    <w:abstractNumId w:val="67"/>
  </w:num>
  <w:num w:numId="197">
    <w:abstractNumId w:val="67"/>
  </w:num>
  <w:num w:numId="198">
    <w:abstractNumId w:val="67"/>
  </w:num>
  <w:num w:numId="199">
    <w:abstractNumId w:val="67"/>
  </w:num>
  <w:num w:numId="200">
    <w:abstractNumId w:val="67"/>
  </w:num>
  <w:num w:numId="201">
    <w:abstractNumId w:val="67"/>
  </w:num>
  <w:num w:numId="202">
    <w:abstractNumId w:val="67"/>
  </w:num>
  <w:num w:numId="203">
    <w:abstractNumId w:val="67"/>
  </w:num>
  <w:num w:numId="204">
    <w:abstractNumId w:val="67"/>
  </w:num>
  <w:num w:numId="205">
    <w:abstractNumId w:val="67"/>
  </w:num>
  <w:num w:numId="206">
    <w:abstractNumId w:val="67"/>
  </w:num>
  <w:num w:numId="207">
    <w:abstractNumId w:val="67"/>
  </w:num>
  <w:num w:numId="208">
    <w:abstractNumId w:val="67"/>
  </w:num>
  <w:num w:numId="209">
    <w:abstractNumId w:val="67"/>
  </w:num>
  <w:num w:numId="210">
    <w:abstractNumId w:val="67"/>
    <w:lvlOverride w:ilvl="0">
      <w:startOverride w:val="1"/>
    </w:lvlOverride>
  </w:num>
  <w:num w:numId="211">
    <w:abstractNumId w:val="67"/>
  </w:num>
  <w:num w:numId="212">
    <w:abstractNumId w:val="67"/>
  </w:num>
  <w:num w:numId="213">
    <w:abstractNumId w:val="67"/>
  </w:num>
  <w:num w:numId="214">
    <w:abstractNumId w:val="67"/>
  </w:num>
  <w:num w:numId="215">
    <w:abstractNumId w:val="67"/>
  </w:num>
  <w:num w:numId="216">
    <w:abstractNumId w:val="67"/>
  </w:num>
  <w:num w:numId="217">
    <w:abstractNumId w:val="67"/>
  </w:num>
  <w:num w:numId="218">
    <w:abstractNumId w:val="67"/>
  </w:num>
  <w:num w:numId="219">
    <w:abstractNumId w:val="67"/>
  </w:num>
  <w:num w:numId="220">
    <w:abstractNumId w:val="67"/>
  </w:num>
  <w:num w:numId="221">
    <w:abstractNumId w:val="67"/>
  </w:num>
  <w:num w:numId="222">
    <w:abstractNumId w:val="67"/>
  </w:num>
  <w:num w:numId="223">
    <w:abstractNumId w:val="67"/>
    <w:lvlOverride w:ilvl="0">
      <w:startOverride w:val="1"/>
    </w:lvlOverride>
  </w:num>
  <w:num w:numId="224">
    <w:abstractNumId w:val="67"/>
  </w:num>
  <w:num w:numId="225">
    <w:abstractNumId w:val="67"/>
  </w:num>
  <w:num w:numId="226">
    <w:abstractNumId w:val="67"/>
  </w:num>
  <w:num w:numId="227">
    <w:abstractNumId w:val="67"/>
  </w:num>
  <w:num w:numId="228">
    <w:abstractNumId w:val="67"/>
  </w:num>
  <w:num w:numId="229">
    <w:abstractNumId w:val="67"/>
  </w:num>
  <w:num w:numId="230">
    <w:abstractNumId w:val="67"/>
  </w:num>
  <w:num w:numId="231">
    <w:abstractNumId w:val="67"/>
  </w:num>
  <w:num w:numId="232">
    <w:abstractNumId w:val="67"/>
  </w:num>
  <w:num w:numId="233">
    <w:abstractNumId w:val="67"/>
  </w:num>
  <w:num w:numId="234">
    <w:abstractNumId w:val="67"/>
  </w:num>
  <w:num w:numId="235">
    <w:abstractNumId w:val="67"/>
  </w:num>
  <w:num w:numId="236">
    <w:abstractNumId w:val="67"/>
  </w:num>
  <w:num w:numId="237">
    <w:abstractNumId w:val="67"/>
  </w:num>
  <w:num w:numId="238">
    <w:abstractNumId w:val="67"/>
  </w:num>
  <w:num w:numId="239">
    <w:abstractNumId w:val="67"/>
  </w:num>
  <w:num w:numId="240">
    <w:abstractNumId w:val="67"/>
  </w:num>
  <w:num w:numId="241">
    <w:abstractNumId w:val="67"/>
  </w:num>
  <w:num w:numId="242">
    <w:abstractNumId w:val="67"/>
  </w:num>
  <w:num w:numId="243">
    <w:abstractNumId w:val="67"/>
  </w:num>
  <w:num w:numId="244">
    <w:abstractNumId w:val="67"/>
  </w:num>
  <w:num w:numId="245">
    <w:abstractNumId w:val="67"/>
  </w:num>
  <w:num w:numId="246">
    <w:abstractNumId w:val="67"/>
  </w:num>
  <w:num w:numId="247">
    <w:abstractNumId w:val="67"/>
  </w:num>
  <w:num w:numId="248">
    <w:abstractNumId w:val="67"/>
  </w:num>
  <w:num w:numId="249">
    <w:abstractNumId w:val="67"/>
  </w:num>
  <w:num w:numId="250">
    <w:abstractNumId w:val="67"/>
  </w:num>
  <w:num w:numId="251">
    <w:abstractNumId w:val="67"/>
  </w:num>
  <w:num w:numId="252">
    <w:abstractNumId w:val="67"/>
  </w:num>
  <w:num w:numId="253">
    <w:abstractNumId w:val="67"/>
  </w:num>
  <w:num w:numId="254">
    <w:abstractNumId w:val="67"/>
  </w:num>
  <w:num w:numId="255">
    <w:abstractNumId w:val="67"/>
  </w:num>
  <w:num w:numId="256">
    <w:abstractNumId w:val="67"/>
  </w:num>
  <w:num w:numId="257">
    <w:abstractNumId w:val="84"/>
  </w:num>
  <w:num w:numId="258">
    <w:abstractNumId w:val="84"/>
    <w:lvlOverride w:ilvl="0">
      <w:startOverride w:val="1"/>
    </w:lvlOverride>
  </w:num>
  <w:num w:numId="259">
    <w:abstractNumId w:val="84"/>
  </w:num>
  <w:num w:numId="260">
    <w:abstractNumId w:val="84"/>
  </w:num>
  <w:num w:numId="261">
    <w:abstractNumId w:val="84"/>
  </w:num>
  <w:num w:numId="262">
    <w:abstractNumId w:val="84"/>
  </w:num>
  <w:num w:numId="263">
    <w:abstractNumId w:val="84"/>
  </w:num>
  <w:num w:numId="264">
    <w:abstractNumId w:val="84"/>
  </w:num>
  <w:num w:numId="265">
    <w:abstractNumId w:val="84"/>
  </w:num>
  <w:num w:numId="266">
    <w:abstractNumId w:val="84"/>
  </w:num>
  <w:num w:numId="267">
    <w:abstractNumId w:val="84"/>
  </w:num>
  <w:num w:numId="268">
    <w:abstractNumId w:val="84"/>
  </w:num>
  <w:num w:numId="269">
    <w:abstractNumId w:val="84"/>
  </w:num>
  <w:num w:numId="270">
    <w:abstractNumId w:val="63"/>
  </w:num>
  <w:num w:numId="271">
    <w:abstractNumId w:val="63"/>
    <w:lvlOverride w:ilvl="0">
      <w:startOverride w:val="1"/>
    </w:lvlOverride>
  </w:num>
  <w:num w:numId="272">
    <w:abstractNumId w:val="63"/>
  </w:num>
  <w:num w:numId="273">
    <w:abstractNumId w:val="63"/>
  </w:num>
  <w:num w:numId="274">
    <w:abstractNumId w:val="63"/>
  </w:num>
  <w:num w:numId="275">
    <w:abstractNumId w:val="63"/>
  </w:num>
  <w:num w:numId="276">
    <w:abstractNumId w:val="63"/>
  </w:num>
  <w:num w:numId="277">
    <w:abstractNumId w:val="63"/>
  </w:num>
  <w:num w:numId="278">
    <w:abstractNumId w:val="63"/>
  </w:num>
  <w:num w:numId="279">
    <w:abstractNumId w:val="63"/>
  </w:num>
  <w:num w:numId="280">
    <w:abstractNumId w:val="63"/>
  </w:num>
  <w:num w:numId="281">
    <w:abstractNumId w:val="8"/>
  </w:num>
  <w:num w:numId="282">
    <w:abstractNumId w:val="8"/>
    <w:lvlOverride w:ilvl="0">
      <w:startOverride w:val="1"/>
    </w:lvlOverride>
  </w:num>
  <w:num w:numId="283">
    <w:abstractNumId w:val="8"/>
  </w:num>
  <w:num w:numId="284">
    <w:abstractNumId w:val="8"/>
  </w:num>
  <w:num w:numId="285">
    <w:abstractNumId w:val="8"/>
  </w:num>
  <w:num w:numId="286">
    <w:abstractNumId w:val="8"/>
  </w:num>
  <w:num w:numId="287">
    <w:abstractNumId w:val="8"/>
  </w:num>
  <w:num w:numId="288">
    <w:abstractNumId w:val="8"/>
  </w:num>
  <w:num w:numId="289">
    <w:abstractNumId w:val="8"/>
  </w:num>
  <w:num w:numId="290">
    <w:abstractNumId w:val="8"/>
  </w:num>
  <w:num w:numId="291">
    <w:abstractNumId w:val="8"/>
  </w:num>
  <w:num w:numId="292">
    <w:abstractNumId w:val="8"/>
  </w:num>
  <w:num w:numId="293">
    <w:abstractNumId w:val="8"/>
  </w:num>
  <w:num w:numId="294">
    <w:abstractNumId w:val="8"/>
  </w:num>
  <w:num w:numId="295">
    <w:abstractNumId w:val="8"/>
  </w:num>
  <w:num w:numId="296">
    <w:abstractNumId w:val="8"/>
  </w:num>
  <w:num w:numId="297">
    <w:abstractNumId w:val="8"/>
  </w:num>
  <w:num w:numId="298">
    <w:abstractNumId w:val="8"/>
  </w:num>
  <w:num w:numId="299">
    <w:abstractNumId w:val="8"/>
  </w:num>
  <w:num w:numId="300">
    <w:abstractNumId w:val="8"/>
  </w:num>
  <w:num w:numId="301">
    <w:abstractNumId w:val="8"/>
  </w:num>
  <w:num w:numId="302">
    <w:abstractNumId w:val="8"/>
  </w:num>
  <w:num w:numId="303">
    <w:abstractNumId w:val="8"/>
  </w:num>
  <w:num w:numId="304">
    <w:abstractNumId w:val="8"/>
  </w:num>
  <w:num w:numId="305">
    <w:abstractNumId w:val="8"/>
  </w:num>
  <w:num w:numId="306">
    <w:abstractNumId w:val="8"/>
  </w:num>
  <w:num w:numId="307">
    <w:abstractNumId w:val="8"/>
  </w:num>
  <w:num w:numId="308">
    <w:abstractNumId w:val="8"/>
  </w:num>
  <w:num w:numId="309">
    <w:abstractNumId w:val="8"/>
  </w:num>
  <w:num w:numId="310">
    <w:abstractNumId w:val="8"/>
    <w:lvlOverride w:ilvl="0">
      <w:startOverride w:val="1"/>
    </w:lvlOverride>
  </w:num>
  <w:num w:numId="311">
    <w:abstractNumId w:val="8"/>
  </w:num>
  <w:num w:numId="312">
    <w:abstractNumId w:val="8"/>
  </w:num>
  <w:num w:numId="313">
    <w:abstractNumId w:val="50"/>
  </w:num>
  <w:num w:numId="314">
    <w:abstractNumId w:val="50"/>
    <w:lvlOverride w:ilvl="0">
      <w:startOverride w:val="1"/>
    </w:lvlOverride>
  </w:num>
  <w:num w:numId="315">
    <w:abstractNumId w:val="50"/>
  </w:num>
  <w:num w:numId="316">
    <w:abstractNumId w:val="41"/>
  </w:num>
  <w:num w:numId="317">
    <w:abstractNumId w:val="53"/>
  </w:num>
  <w:num w:numId="318">
    <w:abstractNumId w:val="53"/>
    <w:lvlOverride w:ilvl="0">
      <w:startOverride w:val="1"/>
    </w:lvlOverride>
  </w:num>
  <w:num w:numId="319">
    <w:abstractNumId w:val="53"/>
    <w:lvlOverride w:ilvl="0">
      <w:startOverride w:val="1"/>
    </w:lvlOverride>
  </w:num>
  <w:num w:numId="320">
    <w:abstractNumId w:val="53"/>
    <w:lvlOverride w:ilvl="0">
      <w:startOverride w:val="1"/>
    </w:lvlOverride>
  </w:num>
  <w:num w:numId="321">
    <w:abstractNumId w:val="66"/>
  </w:num>
  <w:num w:numId="322">
    <w:abstractNumId w:val="66"/>
    <w:lvlOverride w:ilvl="0">
      <w:startOverride w:val="1"/>
    </w:lvlOverride>
  </w:num>
  <w:num w:numId="323">
    <w:abstractNumId w:val="66"/>
    <w:lvlOverride w:ilvl="0">
      <w:startOverride w:val="1"/>
    </w:lvlOverride>
  </w:num>
  <w:num w:numId="324">
    <w:abstractNumId w:val="66"/>
  </w:num>
  <w:num w:numId="325">
    <w:abstractNumId w:val="31"/>
  </w:num>
  <w:num w:numId="326">
    <w:abstractNumId w:val="57"/>
  </w:num>
  <w:num w:numId="327">
    <w:abstractNumId w:val="42"/>
  </w:num>
  <w:num w:numId="328">
    <w:abstractNumId w:val="42"/>
    <w:lvlOverride w:ilvl="0">
      <w:startOverride w:val="1"/>
    </w:lvlOverride>
  </w:num>
  <w:num w:numId="329">
    <w:abstractNumId w:val="42"/>
    <w:lvlOverride w:ilvl="0">
      <w:startOverride w:val="1"/>
    </w:lvlOverride>
  </w:num>
  <w:num w:numId="330">
    <w:abstractNumId w:val="42"/>
    <w:lvlOverride w:ilvl="0">
      <w:startOverride w:val="1"/>
    </w:lvlOverride>
  </w:num>
  <w:num w:numId="331">
    <w:abstractNumId w:val="42"/>
    <w:lvlOverride w:ilvl="0">
      <w:startOverride w:val="1"/>
    </w:lvlOverride>
  </w:num>
  <w:num w:numId="332">
    <w:abstractNumId w:val="42"/>
    <w:lvlOverride w:ilvl="0">
      <w:startOverride w:val="1"/>
    </w:lvlOverride>
  </w:num>
  <w:num w:numId="333">
    <w:abstractNumId w:val="42"/>
    <w:lvlOverride w:ilvl="0">
      <w:startOverride w:val="1"/>
    </w:lvlOverride>
  </w:num>
  <w:num w:numId="334">
    <w:abstractNumId w:val="42"/>
    <w:lvlOverride w:ilvl="0">
      <w:startOverride w:val="1"/>
    </w:lvlOverride>
  </w:num>
  <w:num w:numId="335">
    <w:abstractNumId w:val="19"/>
  </w:num>
  <w:num w:numId="336">
    <w:abstractNumId w:val="19"/>
    <w:lvlOverride w:ilvl="0">
      <w:startOverride w:val="1"/>
    </w:lvlOverride>
  </w:num>
  <w:num w:numId="337">
    <w:abstractNumId w:val="19"/>
    <w:lvlOverride w:ilvl="0">
      <w:startOverride w:val="1"/>
    </w:lvlOverride>
  </w:num>
  <w:num w:numId="338">
    <w:abstractNumId w:val="38"/>
  </w:num>
  <w:num w:numId="339">
    <w:abstractNumId w:val="74"/>
  </w:num>
  <w:num w:numId="340">
    <w:abstractNumId w:val="74"/>
    <w:lvlOverride w:ilvl="0">
      <w:startOverride w:val="1"/>
    </w:lvlOverride>
  </w:num>
  <w:num w:numId="341">
    <w:abstractNumId w:val="74"/>
    <w:lvlOverride w:ilvl="0">
      <w:startOverride w:val="1"/>
    </w:lvlOverride>
  </w:num>
  <w:num w:numId="342">
    <w:abstractNumId w:val="74"/>
    <w:lvlOverride w:ilvl="0">
      <w:startOverride w:val="1"/>
    </w:lvlOverride>
  </w:num>
  <w:num w:numId="343">
    <w:abstractNumId w:val="74"/>
    <w:lvlOverride w:ilvl="0">
      <w:startOverride w:val="1"/>
    </w:lvlOverride>
  </w:num>
  <w:num w:numId="344">
    <w:abstractNumId w:val="74"/>
    <w:lvlOverride w:ilvl="0">
      <w:startOverride w:val="1"/>
    </w:lvlOverride>
  </w:num>
  <w:num w:numId="345">
    <w:abstractNumId w:val="74"/>
    <w:lvlOverride w:ilvl="0">
      <w:startOverride w:val="1"/>
    </w:lvlOverride>
  </w:num>
  <w:num w:numId="346">
    <w:abstractNumId w:val="74"/>
    <w:lvlOverride w:ilvl="0">
      <w:startOverride w:val="1"/>
    </w:lvlOverride>
  </w:num>
  <w:num w:numId="347">
    <w:abstractNumId w:val="74"/>
    <w:lvlOverride w:ilvl="0">
      <w:startOverride w:val="1"/>
    </w:lvlOverride>
  </w:num>
  <w:num w:numId="348">
    <w:abstractNumId w:val="61"/>
  </w:num>
  <w:num w:numId="349">
    <w:abstractNumId w:val="61"/>
    <w:lvlOverride w:ilvl="0">
      <w:startOverride w:val="1"/>
    </w:lvlOverride>
  </w:num>
  <w:num w:numId="350">
    <w:abstractNumId w:val="61"/>
    <w:lvlOverride w:ilvl="0">
      <w:startOverride w:val="1"/>
    </w:lvlOverride>
  </w:num>
  <w:num w:numId="351">
    <w:abstractNumId w:val="47"/>
  </w:num>
  <w:num w:numId="352">
    <w:abstractNumId w:val="47"/>
    <w:lvlOverride w:ilvl="0">
      <w:startOverride w:val="1"/>
    </w:lvlOverride>
  </w:num>
  <w:num w:numId="353">
    <w:abstractNumId w:val="47"/>
    <w:lvlOverride w:ilvl="0">
      <w:startOverride w:val="1"/>
    </w:lvlOverride>
  </w:num>
  <w:num w:numId="354">
    <w:abstractNumId w:val="47"/>
    <w:lvlOverride w:ilvl="0">
      <w:startOverride w:val="1"/>
    </w:lvlOverride>
  </w:num>
  <w:num w:numId="355">
    <w:abstractNumId w:val="47"/>
    <w:lvlOverride w:ilvl="0">
      <w:startOverride w:val="1"/>
    </w:lvlOverride>
  </w:num>
  <w:num w:numId="356">
    <w:abstractNumId w:val="47"/>
    <w:lvlOverride w:ilvl="0">
      <w:startOverride w:val="1"/>
    </w:lvlOverride>
  </w:num>
  <w:num w:numId="357">
    <w:abstractNumId w:val="47"/>
  </w:num>
  <w:num w:numId="358">
    <w:abstractNumId w:val="47"/>
  </w:num>
  <w:num w:numId="359">
    <w:abstractNumId w:val="4"/>
    <w:lvlOverride w:ilvl="0">
      <w:startOverride w:val="1"/>
    </w:lvlOverride>
  </w:num>
  <w:num w:numId="360">
    <w:abstractNumId w:val="4"/>
  </w:num>
  <w:num w:numId="361">
    <w:abstractNumId w:val="4"/>
  </w:num>
  <w:num w:numId="362">
    <w:abstractNumId w:val="4"/>
  </w:num>
  <w:num w:numId="363">
    <w:abstractNumId w:val="4"/>
  </w:num>
  <w:num w:numId="364">
    <w:abstractNumId w:val="4"/>
    <w:lvlOverride w:ilvl="0">
      <w:startOverride w:val="1"/>
    </w:lvlOverride>
  </w:num>
  <w:num w:numId="365">
    <w:abstractNumId w:val="4"/>
  </w:num>
  <w:num w:numId="366">
    <w:abstractNumId w:val="4"/>
  </w:num>
  <w:num w:numId="367">
    <w:abstractNumId w:val="30"/>
  </w:num>
  <w:num w:numId="368">
    <w:abstractNumId w:val="30"/>
    <w:lvlOverride w:ilvl="0">
      <w:startOverride w:val="1"/>
    </w:lvlOverride>
  </w:num>
  <w:num w:numId="369">
    <w:abstractNumId w:val="30"/>
    <w:lvlOverride w:ilvl="0">
      <w:startOverride w:val="1"/>
    </w:lvlOverride>
  </w:num>
  <w:num w:numId="370">
    <w:abstractNumId w:val="30"/>
    <w:lvlOverride w:ilvl="0">
      <w:startOverride w:val="1"/>
    </w:lvlOverride>
  </w:num>
  <w:num w:numId="371">
    <w:abstractNumId w:val="30"/>
    <w:lvlOverride w:ilvl="0">
      <w:startOverride w:val="1"/>
    </w:lvlOverride>
  </w:num>
  <w:num w:numId="372">
    <w:abstractNumId w:val="30"/>
  </w:num>
  <w:num w:numId="373">
    <w:abstractNumId w:val="30"/>
  </w:num>
  <w:num w:numId="374">
    <w:abstractNumId w:val="30"/>
    <w:lvlOverride w:ilvl="0">
      <w:startOverride w:val="1"/>
    </w:lvlOverride>
  </w:num>
  <w:num w:numId="375">
    <w:abstractNumId w:val="30"/>
    <w:lvlOverride w:ilvl="0">
      <w:startOverride w:val="1"/>
    </w:lvlOverride>
  </w:num>
  <w:num w:numId="376">
    <w:abstractNumId w:val="30"/>
    <w:lvlOverride w:ilvl="0">
      <w:startOverride w:val="1"/>
    </w:lvlOverride>
  </w:num>
  <w:num w:numId="377">
    <w:abstractNumId w:val="30"/>
    <w:lvlOverride w:ilvl="0">
      <w:startOverride w:val="1"/>
    </w:lvlOverride>
  </w:num>
  <w:num w:numId="378">
    <w:abstractNumId w:val="30"/>
    <w:lvlOverride w:ilvl="0">
      <w:startOverride w:val="1"/>
    </w:lvlOverride>
  </w:num>
  <w:num w:numId="379">
    <w:abstractNumId w:val="30"/>
    <w:lvlOverride w:ilvl="0">
      <w:startOverride w:val="1"/>
    </w:lvlOverride>
  </w:num>
  <w:num w:numId="380">
    <w:abstractNumId w:val="30"/>
    <w:lvlOverride w:ilvl="0">
      <w:startOverride w:val="1"/>
    </w:lvlOverride>
  </w:num>
  <w:num w:numId="381">
    <w:abstractNumId w:val="30"/>
    <w:lvlOverride w:ilvl="0">
      <w:startOverride w:val="1"/>
    </w:lvlOverride>
  </w:num>
  <w:num w:numId="382">
    <w:abstractNumId w:val="30"/>
    <w:lvlOverride w:ilvl="0">
      <w:startOverride w:val="1"/>
    </w:lvlOverride>
  </w:num>
  <w:num w:numId="383">
    <w:abstractNumId w:val="30"/>
    <w:lvlOverride w:ilvl="0">
      <w:startOverride w:val="1"/>
    </w:lvlOverride>
  </w:num>
  <w:num w:numId="384">
    <w:abstractNumId w:val="30"/>
    <w:lvlOverride w:ilvl="0">
      <w:startOverride w:val="1"/>
    </w:lvlOverride>
  </w:num>
  <w:num w:numId="385">
    <w:abstractNumId w:val="30"/>
    <w:lvlOverride w:ilvl="0">
      <w:startOverride w:val="1"/>
    </w:lvlOverride>
  </w:num>
  <w:num w:numId="386">
    <w:abstractNumId w:val="30"/>
    <w:lvlOverride w:ilvl="0">
      <w:startOverride w:val="1"/>
    </w:lvlOverride>
  </w:num>
  <w:num w:numId="387">
    <w:abstractNumId w:val="30"/>
    <w:lvlOverride w:ilvl="0">
      <w:startOverride w:val="1"/>
    </w:lvlOverride>
  </w:num>
  <w:num w:numId="388">
    <w:abstractNumId w:val="30"/>
    <w:lvlOverride w:ilvl="0">
      <w:startOverride w:val="1"/>
    </w:lvlOverride>
  </w:num>
  <w:num w:numId="389">
    <w:abstractNumId w:val="30"/>
    <w:lvlOverride w:ilvl="0">
      <w:startOverride w:val="1"/>
    </w:lvlOverride>
  </w:num>
  <w:num w:numId="390">
    <w:abstractNumId w:val="30"/>
    <w:lvlOverride w:ilvl="0">
      <w:startOverride w:val="1"/>
    </w:lvlOverride>
  </w:num>
  <w:num w:numId="391">
    <w:abstractNumId w:val="30"/>
    <w:lvlOverride w:ilvl="0">
      <w:startOverride w:val="1"/>
    </w:lvlOverride>
  </w:num>
  <w:numIdMacAtCleanup w:val="391"/>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ebastien Bovo">
    <w15:presenceInfo w15:providerId="AD" w15:userId="S-1-5-21-1721254763-462695806-1538882281-2314039"/>
  </w15:person>
  <w15:person w15:author="Guy Northee">
    <w15:presenceInfo w15:providerId="AD" w15:userId="S-1-5-21-1721254763-462695806-1538882281-35246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US" w:vendorID="64" w:dllVersion="131078" w:nlCheck="1" w:checkStyle="0"/>
  <w:activeWritingStyle w:appName="MSWord" w:lang="en-IN" w:vendorID="64" w:dllVersion="131078" w:nlCheck="1" w:checkStyle="0"/>
  <w:activeWritingStyle w:appName="MSWord" w:lang="fr-FR" w:vendorID="64" w:dllVersion="131078" w:nlCheck="1" w:checkStyle="0"/>
  <w:attachedTemplate r:id="rId1"/>
  <w:stylePaneFormatFilter w:val="5F04" w:allStyles="0" w:customStyles="0" w:latentStyles="1" w:stylesInUse="0" w:headingStyles="0" w:numberingStyles="0" w:tableStyles="0" w:directFormattingOnRuns="1" w:directFormattingOnParagraphs="1" w:directFormattingOnNumbering="1" w:directFormattingOnTables="1" w:clearFormatting="1" w:top3HeadingStyles="0" w:visibleStyles="1" w:alternateStyleNames="0"/>
  <w:stylePaneSortMethod w:val="0000"/>
  <w:defaultTabStop w:val="720"/>
  <w:hyphenationZone w:val="425"/>
  <w:evenAndOddHeaders/>
  <w:drawingGridHorizontalSpacing w:val="110"/>
  <w:displayHorizontalDrawingGridEvery w:val="2"/>
  <w:characterSpacingControl w:val="doNotCompress"/>
  <w:hdrShapeDefaults>
    <o:shapedefaults v:ext="edit" spidmax="4097">
      <o:colormru v:ext="edit" colors="#d1f0c2"/>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1D3"/>
    <w:rsid w:val="00001AB7"/>
    <w:rsid w:val="00003FB8"/>
    <w:rsid w:val="00004518"/>
    <w:rsid w:val="00005501"/>
    <w:rsid w:val="00006983"/>
    <w:rsid w:val="000072CD"/>
    <w:rsid w:val="0001097B"/>
    <w:rsid w:val="00011772"/>
    <w:rsid w:val="0001234F"/>
    <w:rsid w:val="0001389D"/>
    <w:rsid w:val="00020718"/>
    <w:rsid w:val="00022C28"/>
    <w:rsid w:val="0002575E"/>
    <w:rsid w:val="00025F1E"/>
    <w:rsid w:val="00032AC3"/>
    <w:rsid w:val="00033793"/>
    <w:rsid w:val="000405BE"/>
    <w:rsid w:val="00040708"/>
    <w:rsid w:val="00040C09"/>
    <w:rsid w:val="00054449"/>
    <w:rsid w:val="0005535E"/>
    <w:rsid w:val="00056844"/>
    <w:rsid w:val="0005750F"/>
    <w:rsid w:val="00062A5A"/>
    <w:rsid w:val="00063116"/>
    <w:rsid w:val="00064960"/>
    <w:rsid w:val="00065C28"/>
    <w:rsid w:val="00072408"/>
    <w:rsid w:val="000731D3"/>
    <w:rsid w:val="00075F32"/>
    <w:rsid w:val="00077692"/>
    <w:rsid w:val="000848F4"/>
    <w:rsid w:val="000867AC"/>
    <w:rsid w:val="00087AC7"/>
    <w:rsid w:val="000906C1"/>
    <w:rsid w:val="000907D3"/>
    <w:rsid w:val="00092C66"/>
    <w:rsid w:val="0009318D"/>
    <w:rsid w:val="00093F7E"/>
    <w:rsid w:val="00096AA0"/>
    <w:rsid w:val="00096CB3"/>
    <w:rsid w:val="000A233E"/>
    <w:rsid w:val="000A2BA9"/>
    <w:rsid w:val="000A31A5"/>
    <w:rsid w:val="000A410B"/>
    <w:rsid w:val="000A51A3"/>
    <w:rsid w:val="000A6C32"/>
    <w:rsid w:val="000B089E"/>
    <w:rsid w:val="000B1120"/>
    <w:rsid w:val="000B3567"/>
    <w:rsid w:val="000B39E7"/>
    <w:rsid w:val="000B5201"/>
    <w:rsid w:val="000B5898"/>
    <w:rsid w:val="000B5915"/>
    <w:rsid w:val="000B5EBC"/>
    <w:rsid w:val="000B7173"/>
    <w:rsid w:val="000C04CA"/>
    <w:rsid w:val="000C0638"/>
    <w:rsid w:val="000C158B"/>
    <w:rsid w:val="000C39CA"/>
    <w:rsid w:val="000C6DC9"/>
    <w:rsid w:val="000D5198"/>
    <w:rsid w:val="000D57E9"/>
    <w:rsid w:val="000E0A76"/>
    <w:rsid w:val="000E4B38"/>
    <w:rsid w:val="000E5700"/>
    <w:rsid w:val="000E730E"/>
    <w:rsid w:val="000F0508"/>
    <w:rsid w:val="000F09C8"/>
    <w:rsid w:val="000F0EBE"/>
    <w:rsid w:val="000F14D4"/>
    <w:rsid w:val="000F15BF"/>
    <w:rsid w:val="000F1F31"/>
    <w:rsid w:val="000F3265"/>
    <w:rsid w:val="000F4898"/>
    <w:rsid w:val="000F4A4C"/>
    <w:rsid w:val="0010260B"/>
    <w:rsid w:val="00104ED3"/>
    <w:rsid w:val="00110738"/>
    <w:rsid w:val="00111363"/>
    <w:rsid w:val="00111901"/>
    <w:rsid w:val="00111BB5"/>
    <w:rsid w:val="00112A7F"/>
    <w:rsid w:val="0011388A"/>
    <w:rsid w:val="00113F71"/>
    <w:rsid w:val="0011523B"/>
    <w:rsid w:val="001160AD"/>
    <w:rsid w:val="00117894"/>
    <w:rsid w:val="00117CB3"/>
    <w:rsid w:val="00120153"/>
    <w:rsid w:val="00123D9E"/>
    <w:rsid w:val="00125ADF"/>
    <w:rsid w:val="00127250"/>
    <w:rsid w:val="00132059"/>
    <w:rsid w:val="00133478"/>
    <w:rsid w:val="0013642B"/>
    <w:rsid w:val="001365CA"/>
    <w:rsid w:val="00136AEE"/>
    <w:rsid w:val="00140404"/>
    <w:rsid w:val="00141DB9"/>
    <w:rsid w:val="001478C3"/>
    <w:rsid w:val="001503EF"/>
    <w:rsid w:val="0016058A"/>
    <w:rsid w:val="00160C50"/>
    <w:rsid w:val="00165554"/>
    <w:rsid w:val="00171C3B"/>
    <w:rsid w:val="00172263"/>
    <w:rsid w:val="001730E5"/>
    <w:rsid w:val="00173CD2"/>
    <w:rsid w:val="001750A3"/>
    <w:rsid w:val="0018121C"/>
    <w:rsid w:val="00181787"/>
    <w:rsid w:val="00181EF3"/>
    <w:rsid w:val="0018200F"/>
    <w:rsid w:val="00183237"/>
    <w:rsid w:val="00184CD6"/>
    <w:rsid w:val="001869B9"/>
    <w:rsid w:val="001869CB"/>
    <w:rsid w:val="00192863"/>
    <w:rsid w:val="00195B5B"/>
    <w:rsid w:val="00197921"/>
    <w:rsid w:val="001A0825"/>
    <w:rsid w:val="001A11C8"/>
    <w:rsid w:val="001A2FD7"/>
    <w:rsid w:val="001B02FC"/>
    <w:rsid w:val="001B154A"/>
    <w:rsid w:val="001B18BD"/>
    <w:rsid w:val="001C0A2B"/>
    <w:rsid w:val="001C220E"/>
    <w:rsid w:val="001C615A"/>
    <w:rsid w:val="001D0941"/>
    <w:rsid w:val="001D0BB4"/>
    <w:rsid w:val="001D1467"/>
    <w:rsid w:val="001D1D06"/>
    <w:rsid w:val="001D2F06"/>
    <w:rsid w:val="001D66DE"/>
    <w:rsid w:val="001D76B8"/>
    <w:rsid w:val="001E29D6"/>
    <w:rsid w:val="001E35E4"/>
    <w:rsid w:val="001E3DF1"/>
    <w:rsid w:val="001E4289"/>
    <w:rsid w:val="001E5E6F"/>
    <w:rsid w:val="001E6C63"/>
    <w:rsid w:val="001E74E2"/>
    <w:rsid w:val="001E7A77"/>
    <w:rsid w:val="001E7DBC"/>
    <w:rsid w:val="001F10FF"/>
    <w:rsid w:val="001F1FBA"/>
    <w:rsid w:val="001F34B1"/>
    <w:rsid w:val="001F393D"/>
    <w:rsid w:val="001F433F"/>
    <w:rsid w:val="001F47DF"/>
    <w:rsid w:val="002032CB"/>
    <w:rsid w:val="00203460"/>
    <w:rsid w:val="002044E2"/>
    <w:rsid w:val="00205928"/>
    <w:rsid w:val="002063DC"/>
    <w:rsid w:val="00213932"/>
    <w:rsid w:val="0021554D"/>
    <w:rsid w:val="00215B86"/>
    <w:rsid w:val="00216596"/>
    <w:rsid w:val="002211A4"/>
    <w:rsid w:val="00221C5D"/>
    <w:rsid w:val="002236B2"/>
    <w:rsid w:val="00225F63"/>
    <w:rsid w:val="00226991"/>
    <w:rsid w:val="00233D88"/>
    <w:rsid w:val="00234BED"/>
    <w:rsid w:val="00235871"/>
    <w:rsid w:val="00240DA3"/>
    <w:rsid w:val="002427B1"/>
    <w:rsid w:val="00243F6F"/>
    <w:rsid w:val="002462D0"/>
    <w:rsid w:val="00246462"/>
    <w:rsid w:val="00247242"/>
    <w:rsid w:val="00251940"/>
    <w:rsid w:val="00253162"/>
    <w:rsid w:val="00253541"/>
    <w:rsid w:val="00255441"/>
    <w:rsid w:val="0026059E"/>
    <w:rsid w:val="00260F39"/>
    <w:rsid w:val="00261091"/>
    <w:rsid w:val="00272BFA"/>
    <w:rsid w:val="00272E23"/>
    <w:rsid w:val="002750B9"/>
    <w:rsid w:val="00276429"/>
    <w:rsid w:val="0028238A"/>
    <w:rsid w:val="00284C91"/>
    <w:rsid w:val="00286772"/>
    <w:rsid w:val="00290D6E"/>
    <w:rsid w:val="00294698"/>
    <w:rsid w:val="002A25EF"/>
    <w:rsid w:val="002A2B02"/>
    <w:rsid w:val="002A2BB0"/>
    <w:rsid w:val="002A2BFD"/>
    <w:rsid w:val="002A2F7C"/>
    <w:rsid w:val="002A45BE"/>
    <w:rsid w:val="002A56D1"/>
    <w:rsid w:val="002A5C9A"/>
    <w:rsid w:val="002A60B4"/>
    <w:rsid w:val="002A6147"/>
    <w:rsid w:val="002A6AFE"/>
    <w:rsid w:val="002A78F1"/>
    <w:rsid w:val="002A79F8"/>
    <w:rsid w:val="002A7F57"/>
    <w:rsid w:val="002B0926"/>
    <w:rsid w:val="002B2A99"/>
    <w:rsid w:val="002B34C7"/>
    <w:rsid w:val="002B4D09"/>
    <w:rsid w:val="002B6610"/>
    <w:rsid w:val="002C43C8"/>
    <w:rsid w:val="002C776D"/>
    <w:rsid w:val="002D0171"/>
    <w:rsid w:val="002D1577"/>
    <w:rsid w:val="002D1BBE"/>
    <w:rsid w:val="002D1DDD"/>
    <w:rsid w:val="002D22AC"/>
    <w:rsid w:val="002D25CF"/>
    <w:rsid w:val="002D32C7"/>
    <w:rsid w:val="002D6F7F"/>
    <w:rsid w:val="002D73F2"/>
    <w:rsid w:val="002E1AC6"/>
    <w:rsid w:val="002E1BE1"/>
    <w:rsid w:val="002E45FE"/>
    <w:rsid w:val="002E6664"/>
    <w:rsid w:val="002F0C47"/>
    <w:rsid w:val="002F16CD"/>
    <w:rsid w:val="002F2498"/>
    <w:rsid w:val="002F420C"/>
    <w:rsid w:val="002F5608"/>
    <w:rsid w:val="002F593E"/>
    <w:rsid w:val="002F69E9"/>
    <w:rsid w:val="002F6EDA"/>
    <w:rsid w:val="002F712B"/>
    <w:rsid w:val="00301FDC"/>
    <w:rsid w:val="003023E8"/>
    <w:rsid w:val="003038CF"/>
    <w:rsid w:val="00303F0C"/>
    <w:rsid w:val="0030671F"/>
    <w:rsid w:val="00306CAE"/>
    <w:rsid w:val="00307C94"/>
    <w:rsid w:val="0031052E"/>
    <w:rsid w:val="00314A71"/>
    <w:rsid w:val="00314F44"/>
    <w:rsid w:val="00320B3F"/>
    <w:rsid w:val="00321508"/>
    <w:rsid w:val="00323288"/>
    <w:rsid w:val="003250F2"/>
    <w:rsid w:val="00325294"/>
    <w:rsid w:val="003275E3"/>
    <w:rsid w:val="003318D7"/>
    <w:rsid w:val="00332649"/>
    <w:rsid w:val="00336801"/>
    <w:rsid w:val="00341AB4"/>
    <w:rsid w:val="0034398B"/>
    <w:rsid w:val="003473C7"/>
    <w:rsid w:val="003475CE"/>
    <w:rsid w:val="003525D3"/>
    <w:rsid w:val="003532A7"/>
    <w:rsid w:val="00353EB2"/>
    <w:rsid w:val="00363376"/>
    <w:rsid w:val="00364024"/>
    <w:rsid w:val="00367379"/>
    <w:rsid w:val="003718FF"/>
    <w:rsid w:val="00371B46"/>
    <w:rsid w:val="00372257"/>
    <w:rsid w:val="00372CD8"/>
    <w:rsid w:val="00372F05"/>
    <w:rsid w:val="00373021"/>
    <w:rsid w:val="00373661"/>
    <w:rsid w:val="0037649F"/>
    <w:rsid w:val="003769DE"/>
    <w:rsid w:val="0037706E"/>
    <w:rsid w:val="0038174B"/>
    <w:rsid w:val="00382708"/>
    <w:rsid w:val="003849F8"/>
    <w:rsid w:val="00384EB1"/>
    <w:rsid w:val="00385030"/>
    <w:rsid w:val="00385A81"/>
    <w:rsid w:val="00387E75"/>
    <w:rsid w:val="00395FFB"/>
    <w:rsid w:val="003975D7"/>
    <w:rsid w:val="003978E8"/>
    <w:rsid w:val="003979DF"/>
    <w:rsid w:val="003A0CBA"/>
    <w:rsid w:val="003A4D9A"/>
    <w:rsid w:val="003A7501"/>
    <w:rsid w:val="003A77D9"/>
    <w:rsid w:val="003A7D51"/>
    <w:rsid w:val="003A7EA1"/>
    <w:rsid w:val="003B117C"/>
    <w:rsid w:val="003B14FD"/>
    <w:rsid w:val="003B2ED1"/>
    <w:rsid w:val="003B48CF"/>
    <w:rsid w:val="003C4A3C"/>
    <w:rsid w:val="003C5549"/>
    <w:rsid w:val="003D0F17"/>
    <w:rsid w:val="003D2D85"/>
    <w:rsid w:val="003D4353"/>
    <w:rsid w:val="003D53E7"/>
    <w:rsid w:val="003D6E92"/>
    <w:rsid w:val="003D6EFC"/>
    <w:rsid w:val="003D6F0C"/>
    <w:rsid w:val="003E1460"/>
    <w:rsid w:val="003E2FD3"/>
    <w:rsid w:val="003E5DD1"/>
    <w:rsid w:val="003E76D8"/>
    <w:rsid w:val="003F0690"/>
    <w:rsid w:val="003F1DD8"/>
    <w:rsid w:val="003F2ED4"/>
    <w:rsid w:val="003F344A"/>
    <w:rsid w:val="003F4947"/>
    <w:rsid w:val="003F5182"/>
    <w:rsid w:val="003F52C0"/>
    <w:rsid w:val="00400C8E"/>
    <w:rsid w:val="00403842"/>
    <w:rsid w:val="004038B9"/>
    <w:rsid w:val="004075E7"/>
    <w:rsid w:val="00407E4A"/>
    <w:rsid w:val="004120CF"/>
    <w:rsid w:val="00413709"/>
    <w:rsid w:val="0041509D"/>
    <w:rsid w:val="00415717"/>
    <w:rsid w:val="0041696E"/>
    <w:rsid w:val="00417FEF"/>
    <w:rsid w:val="00422A38"/>
    <w:rsid w:val="00423EA6"/>
    <w:rsid w:val="00423FE7"/>
    <w:rsid w:val="0042701C"/>
    <w:rsid w:val="00436630"/>
    <w:rsid w:val="00436736"/>
    <w:rsid w:val="00440758"/>
    <w:rsid w:val="00441A75"/>
    <w:rsid w:val="0044437B"/>
    <w:rsid w:val="004448F0"/>
    <w:rsid w:val="00445EF5"/>
    <w:rsid w:val="00446C9E"/>
    <w:rsid w:val="0044785F"/>
    <w:rsid w:val="0045211A"/>
    <w:rsid w:val="00452592"/>
    <w:rsid w:val="00452756"/>
    <w:rsid w:val="004565EF"/>
    <w:rsid w:val="004619F9"/>
    <w:rsid w:val="00462591"/>
    <w:rsid w:val="004656B9"/>
    <w:rsid w:val="004656F9"/>
    <w:rsid w:val="004668E9"/>
    <w:rsid w:val="00466B64"/>
    <w:rsid w:val="00466BB1"/>
    <w:rsid w:val="00466EB8"/>
    <w:rsid w:val="004849FE"/>
    <w:rsid w:val="00484DFF"/>
    <w:rsid w:val="004865EC"/>
    <w:rsid w:val="0049273E"/>
    <w:rsid w:val="00494458"/>
    <w:rsid w:val="004949FB"/>
    <w:rsid w:val="00494EBA"/>
    <w:rsid w:val="00495648"/>
    <w:rsid w:val="004A3317"/>
    <w:rsid w:val="004A3C2F"/>
    <w:rsid w:val="004A73F9"/>
    <w:rsid w:val="004A77E6"/>
    <w:rsid w:val="004B1BDD"/>
    <w:rsid w:val="004B40CA"/>
    <w:rsid w:val="004B46AE"/>
    <w:rsid w:val="004B57D1"/>
    <w:rsid w:val="004B6A2E"/>
    <w:rsid w:val="004B6C88"/>
    <w:rsid w:val="004B71AA"/>
    <w:rsid w:val="004C013A"/>
    <w:rsid w:val="004C1A4C"/>
    <w:rsid w:val="004C290F"/>
    <w:rsid w:val="004C569C"/>
    <w:rsid w:val="004C7B27"/>
    <w:rsid w:val="004C7D6A"/>
    <w:rsid w:val="004D5F64"/>
    <w:rsid w:val="004D6ADC"/>
    <w:rsid w:val="004D7987"/>
    <w:rsid w:val="004E07E2"/>
    <w:rsid w:val="004E2B92"/>
    <w:rsid w:val="004E313F"/>
    <w:rsid w:val="004E3E19"/>
    <w:rsid w:val="004E4BB2"/>
    <w:rsid w:val="004F5C91"/>
    <w:rsid w:val="00500B29"/>
    <w:rsid w:val="0050378F"/>
    <w:rsid w:val="00510489"/>
    <w:rsid w:val="005137A9"/>
    <w:rsid w:val="00515E7F"/>
    <w:rsid w:val="00520C8F"/>
    <w:rsid w:val="0052398E"/>
    <w:rsid w:val="0052415B"/>
    <w:rsid w:val="00525283"/>
    <w:rsid w:val="00525E70"/>
    <w:rsid w:val="00530FE2"/>
    <w:rsid w:val="00537F2D"/>
    <w:rsid w:val="005405F2"/>
    <w:rsid w:val="00540B04"/>
    <w:rsid w:val="00541021"/>
    <w:rsid w:val="00542C5D"/>
    <w:rsid w:val="0054422D"/>
    <w:rsid w:val="0054671B"/>
    <w:rsid w:val="005473AE"/>
    <w:rsid w:val="00550D18"/>
    <w:rsid w:val="00552DED"/>
    <w:rsid w:val="00553AF8"/>
    <w:rsid w:val="00556342"/>
    <w:rsid w:val="00560243"/>
    <w:rsid w:val="005649AA"/>
    <w:rsid w:val="00564BC7"/>
    <w:rsid w:val="005669FF"/>
    <w:rsid w:val="005715B9"/>
    <w:rsid w:val="005733BF"/>
    <w:rsid w:val="00573F1A"/>
    <w:rsid w:val="0057449B"/>
    <w:rsid w:val="00580575"/>
    <w:rsid w:val="005837AC"/>
    <w:rsid w:val="0058456E"/>
    <w:rsid w:val="005852AF"/>
    <w:rsid w:val="00585423"/>
    <w:rsid w:val="00591B51"/>
    <w:rsid w:val="00594188"/>
    <w:rsid w:val="00595E22"/>
    <w:rsid w:val="005966A6"/>
    <w:rsid w:val="00596992"/>
    <w:rsid w:val="00597834"/>
    <w:rsid w:val="005A06D0"/>
    <w:rsid w:val="005A3515"/>
    <w:rsid w:val="005A3DCF"/>
    <w:rsid w:val="005A5DF1"/>
    <w:rsid w:val="005B1189"/>
    <w:rsid w:val="005B2DE5"/>
    <w:rsid w:val="005B3606"/>
    <w:rsid w:val="005B5577"/>
    <w:rsid w:val="005B567E"/>
    <w:rsid w:val="005B5EBA"/>
    <w:rsid w:val="005B6FEE"/>
    <w:rsid w:val="005B716D"/>
    <w:rsid w:val="005B760C"/>
    <w:rsid w:val="005B7B98"/>
    <w:rsid w:val="005C26BB"/>
    <w:rsid w:val="005C2919"/>
    <w:rsid w:val="005C6CA9"/>
    <w:rsid w:val="005D09ED"/>
    <w:rsid w:val="005D2E37"/>
    <w:rsid w:val="005D5CAC"/>
    <w:rsid w:val="005D7BD9"/>
    <w:rsid w:val="005E0E52"/>
    <w:rsid w:val="005E1FB1"/>
    <w:rsid w:val="005E2B68"/>
    <w:rsid w:val="005E3D84"/>
    <w:rsid w:val="005E4B0A"/>
    <w:rsid w:val="005F27F4"/>
    <w:rsid w:val="005F2AFE"/>
    <w:rsid w:val="005F31A1"/>
    <w:rsid w:val="005F3354"/>
    <w:rsid w:val="005F3E76"/>
    <w:rsid w:val="005F4FBE"/>
    <w:rsid w:val="005F6D62"/>
    <w:rsid w:val="00600511"/>
    <w:rsid w:val="00601229"/>
    <w:rsid w:val="00605286"/>
    <w:rsid w:val="00605D50"/>
    <w:rsid w:val="00607144"/>
    <w:rsid w:val="00616A63"/>
    <w:rsid w:val="00622B3D"/>
    <w:rsid w:val="00622ECF"/>
    <w:rsid w:val="00623F6B"/>
    <w:rsid w:val="00626AD5"/>
    <w:rsid w:val="00630064"/>
    <w:rsid w:val="00631060"/>
    <w:rsid w:val="00634E14"/>
    <w:rsid w:val="00635E2B"/>
    <w:rsid w:val="006363AF"/>
    <w:rsid w:val="006371CF"/>
    <w:rsid w:val="00641196"/>
    <w:rsid w:val="00645345"/>
    <w:rsid w:val="006459EE"/>
    <w:rsid w:val="006470B4"/>
    <w:rsid w:val="00647F80"/>
    <w:rsid w:val="00654E71"/>
    <w:rsid w:val="0065664B"/>
    <w:rsid w:val="006601AA"/>
    <w:rsid w:val="006604E4"/>
    <w:rsid w:val="00662362"/>
    <w:rsid w:val="006623D4"/>
    <w:rsid w:val="006679E1"/>
    <w:rsid w:val="00672E35"/>
    <w:rsid w:val="00674227"/>
    <w:rsid w:val="00680871"/>
    <w:rsid w:val="0068209D"/>
    <w:rsid w:val="006840DD"/>
    <w:rsid w:val="0069007F"/>
    <w:rsid w:val="00693A0C"/>
    <w:rsid w:val="006940A2"/>
    <w:rsid w:val="00694638"/>
    <w:rsid w:val="00694E97"/>
    <w:rsid w:val="00695783"/>
    <w:rsid w:val="006A0559"/>
    <w:rsid w:val="006A088C"/>
    <w:rsid w:val="006A1E4F"/>
    <w:rsid w:val="006A3B43"/>
    <w:rsid w:val="006A3C28"/>
    <w:rsid w:val="006B0349"/>
    <w:rsid w:val="006B261B"/>
    <w:rsid w:val="006B406E"/>
    <w:rsid w:val="006C046E"/>
    <w:rsid w:val="006C0695"/>
    <w:rsid w:val="006C151C"/>
    <w:rsid w:val="006C200C"/>
    <w:rsid w:val="006C3406"/>
    <w:rsid w:val="006C4A97"/>
    <w:rsid w:val="006C52C2"/>
    <w:rsid w:val="006D453C"/>
    <w:rsid w:val="006D461C"/>
    <w:rsid w:val="006D4DBB"/>
    <w:rsid w:val="006D5CB3"/>
    <w:rsid w:val="006D68F7"/>
    <w:rsid w:val="006D759F"/>
    <w:rsid w:val="006E0148"/>
    <w:rsid w:val="006E0801"/>
    <w:rsid w:val="006E5000"/>
    <w:rsid w:val="006E700C"/>
    <w:rsid w:val="006F06AD"/>
    <w:rsid w:val="006F0737"/>
    <w:rsid w:val="006F1298"/>
    <w:rsid w:val="006F15A0"/>
    <w:rsid w:val="006F5117"/>
    <w:rsid w:val="006F7AC1"/>
    <w:rsid w:val="00700EA6"/>
    <w:rsid w:val="00700F74"/>
    <w:rsid w:val="00701F8B"/>
    <w:rsid w:val="00703B0B"/>
    <w:rsid w:val="00706DE6"/>
    <w:rsid w:val="007078A5"/>
    <w:rsid w:val="00707B2E"/>
    <w:rsid w:val="007115E4"/>
    <w:rsid w:val="00711C14"/>
    <w:rsid w:val="007129DE"/>
    <w:rsid w:val="00713FB4"/>
    <w:rsid w:val="00715FA2"/>
    <w:rsid w:val="007261C9"/>
    <w:rsid w:val="00735F2C"/>
    <w:rsid w:val="007370E5"/>
    <w:rsid w:val="00741AC0"/>
    <w:rsid w:val="007427EC"/>
    <w:rsid w:val="00743365"/>
    <w:rsid w:val="00744161"/>
    <w:rsid w:val="00744BAE"/>
    <w:rsid w:val="007460CC"/>
    <w:rsid w:val="00750A39"/>
    <w:rsid w:val="007521E8"/>
    <w:rsid w:val="00760610"/>
    <w:rsid w:val="00762536"/>
    <w:rsid w:val="00763956"/>
    <w:rsid w:val="007639B3"/>
    <w:rsid w:val="00764226"/>
    <w:rsid w:val="00764AE0"/>
    <w:rsid w:val="0077010D"/>
    <w:rsid w:val="007705E7"/>
    <w:rsid w:val="00770CBC"/>
    <w:rsid w:val="007716FB"/>
    <w:rsid w:val="0077476C"/>
    <w:rsid w:val="0078086B"/>
    <w:rsid w:val="00780B68"/>
    <w:rsid w:val="00781814"/>
    <w:rsid w:val="00781854"/>
    <w:rsid w:val="00782FC5"/>
    <w:rsid w:val="007840F3"/>
    <w:rsid w:val="00785A55"/>
    <w:rsid w:val="007870A1"/>
    <w:rsid w:val="00794836"/>
    <w:rsid w:val="00794D1B"/>
    <w:rsid w:val="007969F8"/>
    <w:rsid w:val="0079780D"/>
    <w:rsid w:val="007A0955"/>
    <w:rsid w:val="007A2DFD"/>
    <w:rsid w:val="007A45AD"/>
    <w:rsid w:val="007A6997"/>
    <w:rsid w:val="007A6F6E"/>
    <w:rsid w:val="007B3BCF"/>
    <w:rsid w:val="007B4796"/>
    <w:rsid w:val="007B4C71"/>
    <w:rsid w:val="007B5D3C"/>
    <w:rsid w:val="007B6CB5"/>
    <w:rsid w:val="007B784C"/>
    <w:rsid w:val="007C1F91"/>
    <w:rsid w:val="007C209E"/>
    <w:rsid w:val="007C26EA"/>
    <w:rsid w:val="007C2873"/>
    <w:rsid w:val="007C3C47"/>
    <w:rsid w:val="007C5F0A"/>
    <w:rsid w:val="007C70E6"/>
    <w:rsid w:val="007D11E5"/>
    <w:rsid w:val="007D226F"/>
    <w:rsid w:val="007D2CE9"/>
    <w:rsid w:val="007D480A"/>
    <w:rsid w:val="007D645D"/>
    <w:rsid w:val="007E117B"/>
    <w:rsid w:val="007E16DA"/>
    <w:rsid w:val="007E24D5"/>
    <w:rsid w:val="007E5440"/>
    <w:rsid w:val="007E657D"/>
    <w:rsid w:val="007E68D7"/>
    <w:rsid w:val="007E7E9C"/>
    <w:rsid w:val="007F0C55"/>
    <w:rsid w:val="007F3014"/>
    <w:rsid w:val="007F39FB"/>
    <w:rsid w:val="007F50BA"/>
    <w:rsid w:val="007F61F9"/>
    <w:rsid w:val="00801284"/>
    <w:rsid w:val="008012F5"/>
    <w:rsid w:val="00801F0E"/>
    <w:rsid w:val="00805264"/>
    <w:rsid w:val="008055CA"/>
    <w:rsid w:val="00810001"/>
    <w:rsid w:val="00810B20"/>
    <w:rsid w:val="00815BAE"/>
    <w:rsid w:val="00815F50"/>
    <w:rsid w:val="0081622F"/>
    <w:rsid w:val="00817F53"/>
    <w:rsid w:val="00821372"/>
    <w:rsid w:val="00821A77"/>
    <w:rsid w:val="0082205C"/>
    <w:rsid w:val="00823B7C"/>
    <w:rsid w:val="00823C38"/>
    <w:rsid w:val="00824FD0"/>
    <w:rsid w:val="008252A3"/>
    <w:rsid w:val="00825531"/>
    <w:rsid w:val="00825D42"/>
    <w:rsid w:val="0082645B"/>
    <w:rsid w:val="00830724"/>
    <w:rsid w:val="008317A0"/>
    <w:rsid w:val="00831B63"/>
    <w:rsid w:val="0083337E"/>
    <w:rsid w:val="00833894"/>
    <w:rsid w:val="00834ACF"/>
    <w:rsid w:val="00834AFF"/>
    <w:rsid w:val="00835717"/>
    <w:rsid w:val="00835906"/>
    <w:rsid w:val="0083775A"/>
    <w:rsid w:val="0084020F"/>
    <w:rsid w:val="008405C8"/>
    <w:rsid w:val="008422C2"/>
    <w:rsid w:val="0084493D"/>
    <w:rsid w:val="00846F35"/>
    <w:rsid w:val="00853DC9"/>
    <w:rsid w:val="00854A82"/>
    <w:rsid w:val="008573F5"/>
    <w:rsid w:val="008613DC"/>
    <w:rsid w:val="008621C6"/>
    <w:rsid w:val="0086288A"/>
    <w:rsid w:val="008639B1"/>
    <w:rsid w:val="0086497C"/>
    <w:rsid w:val="00864BC0"/>
    <w:rsid w:val="00864C4A"/>
    <w:rsid w:val="00866049"/>
    <w:rsid w:val="00866656"/>
    <w:rsid w:val="00866657"/>
    <w:rsid w:val="00871E91"/>
    <w:rsid w:val="00880148"/>
    <w:rsid w:val="00881866"/>
    <w:rsid w:val="008820B1"/>
    <w:rsid w:val="0088442E"/>
    <w:rsid w:val="00887D45"/>
    <w:rsid w:val="00887F57"/>
    <w:rsid w:val="00890022"/>
    <w:rsid w:val="0089192D"/>
    <w:rsid w:val="00892B6F"/>
    <w:rsid w:val="00892CE5"/>
    <w:rsid w:val="00893236"/>
    <w:rsid w:val="00895D43"/>
    <w:rsid w:val="00895DB6"/>
    <w:rsid w:val="008A2100"/>
    <w:rsid w:val="008A23A9"/>
    <w:rsid w:val="008A2917"/>
    <w:rsid w:val="008A3713"/>
    <w:rsid w:val="008A467E"/>
    <w:rsid w:val="008A473B"/>
    <w:rsid w:val="008A659C"/>
    <w:rsid w:val="008A67FA"/>
    <w:rsid w:val="008A6DC4"/>
    <w:rsid w:val="008A7D56"/>
    <w:rsid w:val="008A7FDA"/>
    <w:rsid w:val="008B1101"/>
    <w:rsid w:val="008B40BA"/>
    <w:rsid w:val="008B41AE"/>
    <w:rsid w:val="008B520D"/>
    <w:rsid w:val="008B6BC0"/>
    <w:rsid w:val="008C35B1"/>
    <w:rsid w:val="008C3BF2"/>
    <w:rsid w:val="008C4344"/>
    <w:rsid w:val="008C5BA0"/>
    <w:rsid w:val="008D08DA"/>
    <w:rsid w:val="008D0B4E"/>
    <w:rsid w:val="008D0C90"/>
    <w:rsid w:val="008D203E"/>
    <w:rsid w:val="008D38A8"/>
    <w:rsid w:val="008D76BC"/>
    <w:rsid w:val="008D7947"/>
    <w:rsid w:val="008D7B90"/>
    <w:rsid w:val="008E0E6C"/>
    <w:rsid w:val="008E14B0"/>
    <w:rsid w:val="008E6F58"/>
    <w:rsid w:val="008F0359"/>
    <w:rsid w:val="008F5DC4"/>
    <w:rsid w:val="008F670E"/>
    <w:rsid w:val="008F6E3E"/>
    <w:rsid w:val="0090238B"/>
    <w:rsid w:val="00902A44"/>
    <w:rsid w:val="00904339"/>
    <w:rsid w:val="00905168"/>
    <w:rsid w:val="00905A99"/>
    <w:rsid w:val="00906067"/>
    <w:rsid w:val="0091247E"/>
    <w:rsid w:val="00912C40"/>
    <w:rsid w:val="00915B46"/>
    <w:rsid w:val="00915C0D"/>
    <w:rsid w:val="009162B4"/>
    <w:rsid w:val="00916B90"/>
    <w:rsid w:val="00920819"/>
    <w:rsid w:val="00922691"/>
    <w:rsid w:val="009231F8"/>
    <w:rsid w:val="0092716C"/>
    <w:rsid w:val="00927B0B"/>
    <w:rsid w:val="00927B58"/>
    <w:rsid w:val="0093175D"/>
    <w:rsid w:val="009337F4"/>
    <w:rsid w:val="00933CF5"/>
    <w:rsid w:val="009428D5"/>
    <w:rsid w:val="00942A42"/>
    <w:rsid w:val="0094502C"/>
    <w:rsid w:val="00945A1F"/>
    <w:rsid w:val="009512D6"/>
    <w:rsid w:val="00951F40"/>
    <w:rsid w:val="00961551"/>
    <w:rsid w:val="00963703"/>
    <w:rsid w:val="00964B41"/>
    <w:rsid w:val="00971DB3"/>
    <w:rsid w:val="009727C5"/>
    <w:rsid w:val="00973B8D"/>
    <w:rsid w:val="0097772C"/>
    <w:rsid w:val="00980DF3"/>
    <w:rsid w:val="009817D3"/>
    <w:rsid w:val="0098320C"/>
    <w:rsid w:val="0098686F"/>
    <w:rsid w:val="00986B67"/>
    <w:rsid w:val="00987C2A"/>
    <w:rsid w:val="00991457"/>
    <w:rsid w:val="00991585"/>
    <w:rsid w:val="009921E1"/>
    <w:rsid w:val="009925B3"/>
    <w:rsid w:val="00993834"/>
    <w:rsid w:val="00993A6B"/>
    <w:rsid w:val="00997354"/>
    <w:rsid w:val="00997609"/>
    <w:rsid w:val="009A172F"/>
    <w:rsid w:val="009A2B18"/>
    <w:rsid w:val="009A49FE"/>
    <w:rsid w:val="009B1884"/>
    <w:rsid w:val="009B3D7C"/>
    <w:rsid w:val="009B560B"/>
    <w:rsid w:val="009B5FDC"/>
    <w:rsid w:val="009C2E6D"/>
    <w:rsid w:val="009C4264"/>
    <w:rsid w:val="009D1DA1"/>
    <w:rsid w:val="009D2105"/>
    <w:rsid w:val="009E1622"/>
    <w:rsid w:val="009E28A9"/>
    <w:rsid w:val="009E42E4"/>
    <w:rsid w:val="009E54A3"/>
    <w:rsid w:val="009E6399"/>
    <w:rsid w:val="009F0BB3"/>
    <w:rsid w:val="009F4217"/>
    <w:rsid w:val="009F6E69"/>
    <w:rsid w:val="009F7FCC"/>
    <w:rsid w:val="00A003F2"/>
    <w:rsid w:val="00A027FB"/>
    <w:rsid w:val="00A07095"/>
    <w:rsid w:val="00A11900"/>
    <w:rsid w:val="00A12764"/>
    <w:rsid w:val="00A1276E"/>
    <w:rsid w:val="00A1290D"/>
    <w:rsid w:val="00A12A16"/>
    <w:rsid w:val="00A1387F"/>
    <w:rsid w:val="00A139F0"/>
    <w:rsid w:val="00A144C1"/>
    <w:rsid w:val="00A15C43"/>
    <w:rsid w:val="00A16438"/>
    <w:rsid w:val="00A1714B"/>
    <w:rsid w:val="00A17AA4"/>
    <w:rsid w:val="00A207D6"/>
    <w:rsid w:val="00A20D4E"/>
    <w:rsid w:val="00A23DC5"/>
    <w:rsid w:val="00A303B1"/>
    <w:rsid w:val="00A3488E"/>
    <w:rsid w:val="00A34F91"/>
    <w:rsid w:val="00A3532E"/>
    <w:rsid w:val="00A369E2"/>
    <w:rsid w:val="00A45C16"/>
    <w:rsid w:val="00A511B0"/>
    <w:rsid w:val="00A51B92"/>
    <w:rsid w:val="00A540E1"/>
    <w:rsid w:val="00A56698"/>
    <w:rsid w:val="00A569B7"/>
    <w:rsid w:val="00A6097A"/>
    <w:rsid w:val="00A630F0"/>
    <w:rsid w:val="00A63D86"/>
    <w:rsid w:val="00A65290"/>
    <w:rsid w:val="00A67172"/>
    <w:rsid w:val="00A674B3"/>
    <w:rsid w:val="00A731E3"/>
    <w:rsid w:val="00A83351"/>
    <w:rsid w:val="00A85816"/>
    <w:rsid w:val="00A869DE"/>
    <w:rsid w:val="00A86D17"/>
    <w:rsid w:val="00A87331"/>
    <w:rsid w:val="00A90AF6"/>
    <w:rsid w:val="00A92013"/>
    <w:rsid w:val="00A924B3"/>
    <w:rsid w:val="00A953AF"/>
    <w:rsid w:val="00A97E9F"/>
    <w:rsid w:val="00AA34BE"/>
    <w:rsid w:val="00AA741F"/>
    <w:rsid w:val="00AB29AF"/>
    <w:rsid w:val="00AB3994"/>
    <w:rsid w:val="00AB4A14"/>
    <w:rsid w:val="00AB5838"/>
    <w:rsid w:val="00AB5BFC"/>
    <w:rsid w:val="00AC1E04"/>
    <w:rsid w:val="00AC2680"/>
    <w:rsid w:val="00AC2F76"/>
    <w:rsid w:val="00AC3AA5"/>
    <w:rsid w:val="00AC457C"/>
    <w:rsid w:val="00AC7303"/>
    <w:rsid w:val="00AD1611"/>
    <w:rsid w:val="00AD1F0D"/>
    <w:rsid w:val="00AD1FC1"/>
    <w:rsid w:val="00AD49B6"/>
    <w:rsid w:val="00AE19D9"/>
    <w:rsid w:val="00AE4E36"/>
    <w:rsid w:val="00AE5C23"/>
    <w:rsid w:val="00AE68F9"/>
    <w:rsid w:val="00AF1103"/>
    <w:rsid w:val="00AF2895"/>
    <w:rsid w:val="00B01F24"/>
    <w:rsid w:val="00B01F81"/>
    <w:rsid w:val="00B044EB"/>
    <w:rsid w:val="00B04AFA"/>
    <w:rsid w:val="00B052FC"/>
    <w:rsid w:val="00B07239"/>
    <w:rsid w:val="00B07FB5"/>
    <w:rsid w:val="00B10561"/>
    <w:rsid w:val="00B106DA"/>
    <w:rsid w:val="00B15BA4"/>
    <w:rsid w:val="00B170CA"/>
    <w:rsid w:val="00B1717A"/>
    <w:rsid w:val="00B22817"/>
    <w:rsid w:val="00B243B8"/>
    <w:rsid w:val="00B243D9"/>
    <w:rsid w:val="00B25D51"/>
    <w:rsid w:val="00B3083B"/>
    <w:rsid w:val="00B30AF2"/>
    <w:rsid w:val="00B31B72"/>
    <w:rsid w:val="00B34218"/>
    <w:rsid w:val="00B34E45"/>
    <w:rsid w:val="00B355DC"/>
    <w:rsid w:val="00B35B6D"/>
    <w:rsid w:val="00B3742C"/>
    <w:rsid w:val="00B41096"/>
    <w:rsid w:val="00B5151B"/>
    <w:rsid w:val="00B5383E"/>
    <w:rsid w:val="00B6046D"/>
    <w:rsid w:val="00B611B0"/>
    <w:rsid w:val="00B671C7"/>
    <w:rsid w:val="00B7139B"/>
    <w:rsid w:val="00B713CF"/>
    <w:rsid w:val="00B73D32"/>
    <w:rsid w:val="00B746CB"/>
    <w:rsid w:val="00B74EC1"/>
    <w:rsid w:val="00B74FEE"/>
    <w:rsid w:val="00B75792"/>
    <w:rsid w:val="00B75FBB"/>
    <w:rsid w:val="00B76736"/>
    <w:rsid w:val="00B77259"/>
    <w:rsid w:val="00B803FA"/>
    <w:rsid w:val="00B8399F"/>
    <w:rsid w:val="00B8640C"/>
    <w:rsid w:val="00B870C3"/>
    <w:rsid w:val="00B87AC0"/>
    <w:rsid w:val="00B9040E"/>
    <w:rsid w:val="00B9417C"/>
    <w:rsid w:val="00B9676D"/>
    <w:rsid w:val="00B96909"/>
    <w:rsid w:val="00B969AC"/>
    <w:rsid w:val="00B97A8D"/>
    <w:rsid w:val="00B97B07"/>
    <w:rsid w:val="00B97CF3"/>
    <w:rsid w:val="00BA2232"/>
    <w:rsid w:val="00BA3600"/>
    <w:rsid w:val="00BA3E41"/>
    <w:rsid w:val="00BA42A3"/>
    <w:rsid w:val="00BA72CE"/>
    <w:rsid w:val="00BB1752"/>
    <w:rsid w:val="00BB3679"/>
    <w:rsid w:val="00BB3A85"/>
    <w:rsid w:val="00BB42EB"/>
    <w:rsid w:val="00BB66FE"/>
    <w:rsid w:val="00BB686C"/>
    <w:rsid w:val="00BB7CAA"/>
    <w:rsid w:val="00BB7CF5"/>
    <w:rsid w:val="00BC1A9E"/>
    <w:rsid w:val="00BC4735"/>
    <w:rsid w:val="00BC76C4"/>
    <w:rsid w:val="00BD2BAF"/>
    <w:rsid w:val="00BD2C4E"/>
    <w:rsid w:val="00BD4809"/>
    <w:rsid w:val="00BE0E37"/>
    <w:rsid w:val="00BF08D5"/>
    <w:rsid w:val="00BF3666"/>
    <w:rsid w:val="00BF3CBF"/>
    <w:rsid w:val="00BF438E"/>
    <w:rsid w:val="00BF4F4B"/>
    <w:rsid w:val="00C01247"/>
    <w:rsid w:val="00C01655"/>
    <w:rsid w:val="00C0380F"/>
    <w:rsid w:val="00C04721"/>
    <w:rsid w:val="00C058C6"/>
    <w:rsid w:val="00C0771A"/>
    <w:rsid w:val="00C07C16"/>
    <w:rsid w:val="00C10225"/>
    <w:rsid w:val="00C106A5"/>
    <w:rsid w:val="00C10E61"/>
    <w:rsid w:val="00C151B4"/>
    <w:rsid w:val="00C155F6"/>
    <w:rsid w:val="00C20CC7"/>
    <w:rsid w:val="00C2242E"/>
    <w:rsid w:val="00C236A6"/>
    <w:rsid w:val="00C24209"/>
    <w:rsid w:val="00C26D8B"/>
    <w:rsid w:val="00C30FF6"/>
    <w:rsid w:val="00C31ABF"/>
    <w:rsid w:val="00C31AD3"/>
    <w:rsid w:val="00C33D39"/>
    <w:rsid w:val="00C347F5"/>
    <w:rsid w:val="00C35157"/>
    <w:rsid w:val="00C35DD3"/>
    <w:rsid w:val="00C366FB"/>
    <w:rsid w:val="00C36F9B"/>
    <w:rsid w:val="00C460F3"/>
    <w:rsid w:val="00C468C9"/>
    <w:rsid w:val="00C50E2A"/>
    <w:rsid w:val="00C5325C"/>
    <w:rsid w:val="00C53641"/>
    <w:rsid w:val="00C554CD"/>
    <w:rsid w:val="00C57644"/>
    <w:rsid w:val="00C60BBA"/>
    <w:rsid w:val="00C61215"/>
    <w:rsid w:val="00C62657"/>
    <w:rsid w:val="00C63EA2"/>
    <w:rsid w:val="00C640E8"/>
    <w:rsid w:val="00C67FAE"/>
    <w:rsid w:val="00C70678"/>
    <w:rsid w:val="00C708F9"/>
    <w:rsid w:val="00C736EF"/>
    <w:rsid w:val="00C74118"/>
    <w:rsid w:val="00C74D33"/>
    <w:rsid w:val="00C75B6C"/>
    <w:rsid w:val="00C75F5E"/>
    <w:rsid w:val="00C76CD6"/>
    <w:rsid w:val="00C8050F"/>
    <w:rsid w:val="00C80CF6"/>
    <w:rsid w:val="00C82D70"/>
    <w:rsid w:val="00C840C7"/>
    <w:rsid w:val="00C879E8"/>
    <w:rsid w:val="00C902C0"/>
    <w:rsid w:val="00C92979"/>
    <w:rsid w:val="00C92A44"/>
    <w:rsid w:val="00C9555A"/>
    <w:rsid w:val="00C963F0"/>
    <w:rsid w:val="00C96E4C"/>
    <w:rsid w:val="00CA0AB7"/>
    <w:rsid w:val="00CA2798"/>
    <w:rsid w:val="00CA7A03"/>
    <w:rsid w:val="00CA7EB1"/>
    <w:rsid w:val="00CB4BA7"/>
    <w:rsid w:val="00CB5198"/>
    <w:rsid w:val="00CB6032"/>
    <w:rsid w:val="00CB7702"/>
    <w:rsid w:val="00CC0E07"/>
    <w:rsid w:val="00CC1C05"/>
    <w:rsid w:val="00CC3B31"/>
    <w:rsid w:val="00CC4B50"/>
    <w:rsid w:val="00CC6CAF"/>
    <w:rsid w:val="00CC7D01"/>
    <w:rsid w:val="00CD49E3"/>
    <w:rsid w:val="00CD4A7E"/>
    <w:rsid w:val="00CD7EE2"/>
    <w:rsid w:val="00CE36A3"/>
    <w:rsid w:val="00CE4105"/>
    <w:rsid w:val="00CF01EE"/>
    <w:rsid w:val="00CF0FC7"/>
    <w:rsid w:val="00CF4AA3"/>
    <w:rsid w:val="00CF4C62"/>
    <w:rsid w:val="00CF5580"/>
    <w:rsid w:val="00CF5D53"/>
    <w:rsid w:val="00CF7609"/>
    <w:rsid w:val="00D022F0"/>
    <w:rsid w:val="00D02614"/>
    <w:rsid w:val="00D02917"/>
    <w:rsid w:val="00D0516D"/>
    <w:rsid w:val="00D1114E"/>
    <w:rsid w:val="00D12ABF"/>
    <w:rsid w:val="00D13F0B"/>
    <w:rsid w:val="00D15A3F"/>
    <w:rsid w:val="00D20185"/>
    <w:rsid w:val="00D217DA"/>
    <w:rsid w:val="00D21CAD"/>
    <w:rsid w:val="00D27B73"/>
    <w:rsid w:val="00D30092"/>
    <w:rsid w:val="00D304A9"/>
    <w:rsid w:val="00D313E2"/>
    <w:rsid w:val="00D32BE0"/>
    <w:rsid w:val="00D33606"/>
    <w:rsid w:val="00D3493E"/>
    <w:rsid w:val="00D358EA"/>
    <w:rsid w:val="00D359D6"/>
    <w:rsid w:val="00D3630A"/>
    <w:rsid w:val="00D41E87"/>
    <w:rsid w:val="00D46ABC"/>
    <w:rsid w:val="00D47724"/>
    <w:rsid w:val="00D54748"/>
    <w:rsid w:val="00D57AB1"/>
    <w:rsid w:val="00D601E7"/>
    <w:rsid w:val="00D61C4B"/>
    <w:rsid w:val="00D65FCF"/>
    <w:rsid w:val="00D66213"/>
    <w:rsid w:val="00D70098"/>
    <w:rsid w:val="00D70EAF"/>
    <w:rsid w:val="00D72264"/>
    <w:rsid w:val="00D74D1C"/>
    <w:rsid w:val="00D75845"/>
    <w:rsid w:val="00D76CBE"/>
    <w:rsid w:val="00D77F6D"/>
    <w:rsid w:val="00D80626"/>
    <w:rsid w:val="00D832CE"/>
    <w:rsid w:val="00D854F8"/>
    <w:rsid w:val="00D87D3E"/>
    <w:rsid w:val="00D90D06"/>
    <w:rsid w:val="00D92720"/>
    <w:rsid w:val="00D93A17"/>
    <w:rsid w:val="00DA1FD7"/>
    <w:rsid w:val="00DA3347"/>
    <w:rsid w:val="00DA3AC9"/>
    <w:rsid w:val="00DA435F"/>
    <w:rsid w:val="00DA547F"/>
    <w:rsid w:val="00DB024E"/>
    <w:rsid w:val="00DB0B34"/>
    <w:rsid w:val="00DB0BD2"/>
    <w:rsid w:val="00DB1ED6"/>
    <w:rsid w:val="00DB3E1C"/>
    <w:rsid w:val="00DB5083"/>
    <w:rsid w:val="00DB607C"/>
    <w:rsid w:val="00DC252C"/>
    <w:rsid w:val="00DC40A8"/>
    <w:rsid w:val="00DC4DCD"/>
    <w:rsid w:val="00DC5001"/>
    <w:rsid w:val="00DC680C"/>
    <w:rsid w:val="00DC6E9E"/>
    <w:rsid w:val="00DC74CE"/>
    <w:rsid w:val="00DD1025"/>
    <w:rsid w:val="00DD32D7"/>
    <w:rsid w:val="00DD744D"/>
    <w:rsid w:val="00DE1185"/>
    <w:rsid w:val="00DE1B5A"/>
    <w:rsid w:val="00DE2BFE"/>
    <w:rsid w:val="00DF0442"/>
    <w:rsid w:val="00DF2982"/>
    <w:rsid w:val="00DF6F37"/>
    <w:rsid w:val="00DF79B6"/>
    <w:rsid w:val="00E00E22"/>
    <w:rsid w:val="00E02EFC"/>
    <w:rsid w:val="00E05FA1"/>
    <w:rsid w:val="00E1111B"/>
    <w:rsid w:val="00E11EC3"/>
    <w:rsid w:val="00E12189"/>
    <w:rsid w:val="00E123F5"/>
    <w:rsid w:val="00E13E1D"/>
    <w:rsid w:val="00E14531"/>
    <w:rsid w:val="00E14A35"/>
    <w:rsid w:val="00E165AE"/>
    <w:rsid w:val="00E2274B"/>
    <w:rsid w:val="00E248D4"/>
    <w:rsid w:val="00E24945"/>
    <w:rsid w:val="00E24CE3"/>
    <w:rsid w:val="00E3157C"/>
    <w:rsid w:val="00E336CC"/>
    <w:rsid w:val="00E3378F"/>
    <w:rsid w:val="00E347F1"/>
    <w:rsid w:val="00E36FF6"/>
    <w:rsid w:val="00E370A7"/>
    <w:rsid w:val="00E405F1"/>
    <w:rsid w:val="00E4373F"/>
    <w:rsid w:val="00E4551E"/>
    <w:rsid w:val="00E51528"/>
    <w:rsid w:val="00E53424"/>
    <w:rsid w:val="00E53504"/>
    <w:rsid w:val="00E54C8E"/>
    <w:rsid w:val="00E5659D"/>
    <w:rsid w:val="00E659F6"/>
    <w:rsid w:val="00E67415"/>
    <w:rsid w:val="00E731F7"/>
    <w:rsid w:val="00E7704C"/>
    <w:rsid w:val="00E80A99"/>
    <w:rsid w:val="00E85425"/>
    <w:rsid w:val="00E870DA"/>
    <w:rsid w:val="00E90A01"/>
    <w:rsid w:val="00E91B7B"/>
    <w:rsid w:val="00E9231F"/>
    <w:rsid w:val="00E93278"/>
    <w:rsid w:val="00E93B35"/>
    <w:rsid w:val="00E9491E"/>
    <w:rsid w:val="00EA0356"/>
    <w:rsid w:val="00EA6420"/>
    <w:rsid w:val="00EA6EF8"/>
    <w:rsid w:val="00EB23BE"/>
    <w:rsid w:val="00EB4582"/>
    <w:rsid w:val="00EB529D"/>
    <w:rsid w:val="00EB7618"/>
    <w:rsid w:val="00EC0EE2"/>
    <w:rsid w:val="00EC1A2D"/>
    <w:rsid w:val="00EC471E"/>
    <w:rsid w:val="00ED2846"/>
    <w:rsid w:val="00ED32F1"/>
    <w:rsid w:val="00ED38D6"/>
    <w:rsid w:val="00ED42BB"/>
    <w:rsid w:val="00ED6349"/>
    <w:rsid w:val="00EE137B"/>
    <w:rsid w:val="00EE1BD1"/>
    <w:rsid w:val="00EE3068"/>
    <w:rsid w:val="00EE44E3"/>
    <w:rsid w:val="00EE4D0A"/>
    <w:rsid w:val="00EE77B2"/>
    <w:rsid w:val="00EF1220"/>
    <w:rsid w:val="00EF2533"/>
    <w:rsid w:val="00EF3809"/>
    <w:rsid w:val="00EF4177"/>
    <w:rsid w:val="00EF59BC"/>
    <w:rsid w:val="00EF70A1"/>
    <w:rsid w:val="00F022D4"/>
    <w:rsid w:val="00F03BBD"/>
    <w:rsid w:val="00F07627"/>
    <w:rsid w:val="00F07843"/>
    <w:rsid w:val="00F11A70"/>
    <w:rsid w:val="00F179E3"/>
    <w:rsid w:val="00F17D61"/>
    <w:rsid w:val="00F20617"/>
    <w:rsid w:val="00F227CD"/>
    <w:rsid w:val="00F22B36"/>
    <w:rsid w:val="00F23681"/>
    <w:rsid w:val="00F23CBD"/>
    <w:rsid w:val="00F24398"/>
    <w:rsid w:val="00F316AC"/>
    <w:rsid w:val="00F33BAD"/>
    <w:rsid w:val="00F33C70"/>
    <w:rsid w:val="00F368D9"/>
    <w:rsid w:val="00F37551"/>
    <w:rsid w:val="00F40267"/>
    <w:rsid w:val="00F414E0"/>
    <w:rsid w:val="00F41C4F"/>
    <w:rsid w:val="00F42F8E"/>
    <w:rsid w:val="00F445B5"/>
    <w:rsid w:val="00F453F2"/>
    <w:rsid w:val="00F464A4"/>
    <w:rsid w:val="00F474E3"/>
    <w:rsid w:val="00F5011C"/>
    <w:rsid w:val="00F50623"/>
    <w:rsid w:val="00F52B7B"/>
    <w:rsid w:val="00F52EFB"/>
    <w:rsid w:val="00F54904"/>
    <w:rsid w:val="00F61539"/>
    <w:rsid w:val="00F61753"/>
    <w:rsid w:val="00F62108"/>
    <w:rsid w:val="00F63CAB"/>
    <w:rsid w:val="00F64B60"/>
    <w:rsid w:val="00F71623"/>
    <w:rsid w:val="00F74FBD"/>
    <w:rsid w:val="00F756DF"/>
    <w:rsid w:val="00F76F9E"/>
    <w:rsid w:val="00F87E7D"/>
    <w:rsid w:val="00F918AD"/>
    <w:rsid w:val="00F9255F"/>
    <w:rsid w:val="00F93298"/>
    <w:rsid w:val="00F93D67"/>
    <w:rsid w:val="00F941DD"/>
    <w:rsid w:val="00F95DFC"/>
    <w:rsid w:val="00FA03FA"/>
    <w:rsid w:val="00FA109C"/>
    <w:rsid w:val="00FA1B5C"/>
    <w:rsid w:val="00FB1B22"/>
    <w:rsid w:val="00FB2CEB"/>
    <w:rsid w:val="00FB3055"/>
    <w:rsid w:val="00FB5144"/>
    <w:rsid w:val="00FB6D7A"/>
    <w:rsid w:val="00FC2E68"/>
    <w:rsid w:val="00FC694A"/>
    <w:rsid w:val="00FC7D3E"/>
    <w:rsid w:val="00FC7F4C"/>
    <w:rsid w:val="00FD0FAE"/>
    <w:rsid w:val="00FD303E"/>
    <w:rsid w:val="00FD6184"/>
    <w:rsid w:val="00FD738E"/>
    <w:rsid w:val="00FE0B8E"/>
    <w:rsid w:val="00FE1DB8"/>
    <w:rsid w:val="00FE2E74"/>
    <w:rsid w:val="00FE315A"/>
    <w:rsid w:val="00FE5F63"/>
    <w:rsid w:val="00FE7A58"/>
    <w:rsid w:val="00FF0620"/>
    <w:rsid w:val="00FF0F38"/>
    <w:rsid w:val="00FF284B"/>
    <w:rsid w:val="00FF2D5E"/>
    <w:rsid w:val="00FF2F48"/>
    <w:rsid w:val="00FF419C"/>
    <w:rsid w:val="00FF6269"/>
    <w:rsid w:val="00FF65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colormru v:ext="edit" colors="#d1f0c2"/>
    </o:shapedefaults>
    <o:shapelayout v:ext="edit">
      <o:idmap v:ext="edit" data="1"/>
    </o:shapelayout>
  </w:shapeDefaults>
  <w:decimalSymbol w:val=","/>
  <w:listSeparator w:val=";"/>
  <w14:docId w14:val="14680DD8"/>
  <w15:docId w15:val="{DA922C23-7CE2-4957-9191-DB7170A3B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MS Mincho" w:hAnsi="Times New Roman" w:cs="Times New Roman"/>
        <w:lang w:val="en-US" w:eastAsia="en-US" w:bidi="ar-SA"/>
      </w:rPr>
    </w:rPrDefault>
    <w:pPrDefault/>
  </w:docDefaults>
  <w:latentStyles w:defLockedState="1" w:defUIPriority="0" w:defSemiHidden="0" w:defUnhideWhenUsed="0" w:defQFormat="0" w:count="371">
    <w:lsdException w:name="Normal" w:locked="0" w:qFormat="1"/>
    <w:lsdException w:name="heading 1" w:locked="0" w:qFormat="1"/>
    <w:lsdException w:name="heading 2" w:locked="0" w:qFormat="1"/>
    <w:lsdException w:name="heading 3" w:locked="0" w:qFormat="1"/>
    <w:lsdException w:name="heading 4" w:locked="0" w:qFormat="1"/>
    <w:lsdException w:name="heading 6" w:locked="0"/>
    <w:lsdException w:name="heading 7" w:semiHidden="1" w:unhideWhenUsed="1" w:qFormat="1"/>
    <w:lsdException w:name="heading 8" w:semiHidden="1" w:unhideWhenUsed="1" w:qFormat="1"/>
    <w:lsdException w:name="heading 9" w:locked="0"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locked="0" w:semiHidden="1"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locked="0"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locked="0"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iPriority="99" w:unhideWhenUsed="1" w:qFormat="1"/>
    <w:lsdException w:name="FollowedHyperlink" w:semiHidden="1" w:unhideWhenUsed="1"/>
    <w:lsdException w:name="Strong" w:uiPriority="22" w:qFormat="1"/>
    <w:lsdException w:name="Emphasis" w:qFormat="1"/>
    <w:lsdException w:name="Document Map" w:locked="0"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locked="0" w:semiHidden="1" w:unhideWhenUsed="1"/>
    <w:lsdException w:name="HTML Sample" w:locked="0"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locked="0"/>
    <w:lsdException w:name="Table Theme" w:semiHidden="1" w:unhideWhenUsed="1"/>
    <w:lsdException w:name="Placeholder Text" w:locked="0"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locked="0"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atentStyles>
  <w:style w:type="paragraph" w:default="1" w:styleId="Normal">
    <w:name w:val="Normal"/>
    <w:qFormat/>
    <w:rsid w:val="00525283"/>
    <w:pPr>
      <w:spacing w:after="60" w:line="264" w:lineRule="auto"/>
      <w:ind w:left="720"/>
      <w:contextualSpacing/>
    </w:pPr>
    <w:rPr>
      <w:rFonts w:ascii="Segoe UI" w:hAnsi="Segoe UI"/>
      <w:color w:val="404040" w:themeColor="text1" w:themeTint="BF"/>
      <w:sz w:val="21"/>
      <w:szCs w:val="22"/>
      <w:lang w:eastAsia="ja-JP"/>
    </w:rPr>
  </w:style>
  <w:style w:type="paragraph" w:styleId="Heading1">
    <w:name w:val="heading 1"/>
    <w:next w:val="Normal"/>
    <w:link w:val="Heading1Char"/>
    <w:autoRedefine/>
    <w:qFormat/>
    <w:rsid w:val="0054422D"/>
    <w:pPr>
      <w:keepNext/>
      <w:keepLines/>
      <w:pageBreakBefore/>
      <w:suppressAutoHyphens/>
      <w:snapToGrid w:val="0"/>
      <w:spacing w:before="480" w:after="120"/>
      <w:outlineLvl w:val="0"/>
    </w:pPr>
    <w:rPr>
      <w:rFonts w:ascii="Segoe UI Semibold" w:hAnsi="Segoe UI Semibold" w:cs="Tahoma"/>
      <w:bCs/>
      <w:kern w:val="32"/>
      <w:sz w:val="36"/>
      <w:szCs w:val="32"/>
      <w:lang w:eastAsia="ja-JP"/>
    </w:rPr>
  </w:style>
  <w:style w:type="paragraph" w:styleId="Heading2">
    <w:name w:val="heading 2"/>
    <w:aliases w:val="MBS - Main Titles"/>
    <w:basedOn w:val="Heading1"/>
    <w:next w:val="Normal"/>
    <w:link w:val="Heading2Char"/>
    <w:autoRedefine/>
    <w:qFormat/>
    <w:rsid w:val="0054422D"/>
    <w:pPr>
      <w:pageBreakBefore w:val="0"/>
      <w:spacing w:before="240" w:after="0" w:line="380" w:lineRule="exact"/>
      <w:outlineLvl w:val="1"/>
    </w:pPr>
    <w:rPr>
      <w:bCs w:val="0"/>
      <w:iCs/>
      <w:sz w:val="34"/>
      <w:szCs w:val="20"/>
    </w:rPr>
  </w:style>
  <w:style w:type="paragraph" w:styleId="Heading3">
    <w:name w:val="heading 3"/>
    <w:basedOn w:val="Heading2"/>
    <w:next w:val="Normal"/>
    <w:link w:val="Heading3Char"/>
    <w:qFormat/>
    <w:rsid w:val="0054422D"/>
    <w:pPr>
      <w:spacing w:after="120" w:line="240" w:lineRule="auto"/>
      <w:outlineLvl w:val="2"/>
    </w:pPr>
    <w:rPr>
      <w:rFonts w:cs="Arial"/>
      <w:bCs/>
      <w:sz w:val="28"/>
      <w:szCs w:val="22"/>
    </w:rPr>
  </w:style>
  <w:style w:type="paragraph" w:styleId="Heading4">
    <w:name w:val="heading 4"/>
    <w:basedOn w:val="Normal"/>
    <w:next w:val="Normal"/>
    <w:link w:val="Heading4Char"/>
    <w:qFormat/>
    <w:rsid w:val="0054422D"/>
    <w:pPr>
      <w:keepNext/>
      <w:keepLines/>
      <w:suppressAutoHyphens/>
      <w:spacing w:before="180" w:line="240" w:lineRule="auto"/>
      <w:outlineLvl w:val="3"/>
    </w:pPr>
    <w:rPr>
      <w:rFonts w:ascii="Segoe UI Semibold" w:hAnsi="Segoe UI Semibold"/>
      <w:bCs/>
      <w:color w:val="000000" w:themeColor="text1"/>
      <w:sz w:val="24"/>
      <w:szCs w:val="24"/>
    </w:rPr>
  </w:style>
  <w:style w:type="paragraph" w:styleId="Heading5">
    <w:name w:val="heading 5"/>
    <w:basedOn w:val="Normal"/>
    <w:next w:val="Normal"/>
    <w:link w:val="Heading5Char"/>
    <w:locked/>
    <w:rsid w:val="0054422D"/>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locked/>
    <w:rsid w:val="0054422D"/>
    <w:pPr>
      <w:spacing w:before="240"/>
      <w:outlineLvl w:val="5"/>
    </w:pPr>
    <w:rPr>
      <w:b/>
      <w:bCs/>
    </w:rPr>
  </w:style>
  <w:style w:type="paragraph" w:styleId="Heading9">
    <w:name w:val="heading 9"/>
    <w:basedOn w:val="Normal"/>
    <w:next w:val="Normal"/>
    <w:link w:val="Heading9Char"/>
    <w:locked/>
    <w:rsid w:val="0054422D"/>
    <w:pPr>
      <w:spacing w:before="24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locked/>
    <w:rsid w:val="0054422D"/>
    <w:rPr>
      <w:rFonts w:ascii="Tahoma" w:hAnsi="Tahoma" w:cs="Tahoma"/>
      <w:sz w:val="16"/>
      <w:szCs w:val="16"/>
    </w:rPr>
  </w:style>
  <w:style w:type="paragraph" w:customStyle="1" w:styleId="Legalese">
    <w:name w:val="Legalese"/>
    <w:basedOn w:val="Normal"/>
    <w:link w:val="LegaleseChar"/>
    <w:rsid w:val="0054422D"/>
    <w:pPr>
      <w:spacing w:line="200" w:lineRule="exact"/>
    </w:pPr>
    <w:rPr>
      <w:rFonts w:ascii="Arial" w:hAnsi="Arial"/>
      <w:sz w:val="16"/>
      <w:szCs w:val="16"/>
    </w:rPr>
  </w:style>
  <w:style w:type="character" w:customStyle="1" w:styleId="LegaleseChar">
    <w:name w:val="Legalese Char"/>
    <w:basedOn w:val="DefaultParagraphFont"/>
    <w:link w:val="Legalese"/>
    <w:rsid w:val="0054422D"/>
    <w:rPr>
      <w:rFonts w:ascii="Arial" w:hAnsi="Arial"/>
      <w:color w:val="404040" w:themeColor="text1" w:themeTint="BF"/>
      <w:sz w:val="16"/>
      <w:szCs w:val="16"/>
      <w:lang w:eastAsia="ja-JP"/>
    </w:rPr>
  </w:style>
  <w:style w:type="paragraph" w:customStyle="1" w:styleId="Byline">
    <w:name w:val="Byline"/>
    <w:basedOn w:val="Normal"/>
    <w:link w:val="BylineChar"/>
    <w:semiHidden/>
    <w:rsid w:val="0054422D"/>
    <w:pPr>
      <w:spacing w:line="220" w:lineRule="exact"/>
    </w:pPr>
    <w:rPr>
      <w:rFonts w:ascii="Arial" w:hAnsi="Arial" w:cs="Arial"/>
      <w:sz w:val="16"/>
      <w:szCs w:val="16"/>
    </w:rPr>
  </w:style>
  <w:style w:type="character" w:customStyle="1" w:styleId="BylineChar">
    <w:name w:val="Byline Char"/>
    <w:basedOn w:val="DefaultParagraphFont"/>
    <w:link w:val="Byline"/>
    <w:semiHidden/>
    <w:rsid w:val="0054422D"/>
    <w:rPr>
      <w:rFonts w:ascii="Arial" w:hAnsi="Arial" w:cs="Arial"/>
      <w:color w:val="404040" w:themeColor="text1" w:themeTint="BF"/>
      <w:sz w:val="16"/>
      <w:szCs w:val="16"/>
      <w:lang w:eastAsia="ja-JP"/>
    </w:rPr>
  </w:style>
  <w:style w:type="paragraph" w:customStyle="1" w:styleId="DocumentTitle">
    <w:name w:val="Document Title"/>
    <w:basedOn w:val="DocumentTitleSecond"/>
    <w:next w:val="Byline"/>
    <w:qFormat/>
    <w:rsid w:val="0054422D"/>
    <w:rPr>
      <w:lang w:val="en-IN" w:eastAsia="en-US"/>
    </w:rPr>
  </w:style>
  <w:style w:type="paragraph" w:customStyle="1" w:styleId="AbstractTitle">
    <w:name w:val="Abstract Title"/>
    <w:basedOn w:val="Heading3"/>
    <w:semiHidden/>
    <w:locked/>
    <w:rsid w:val="0054422D"/>
    <w:pPr>
      <w:pBdr>
        <w:top w:val="single" w:sz="4" w:space="4" w:color="auto"/>
      </w:pBdr>
      <w:spacing w:before="480"/>
    </w:pPr>
  </w:style>
  <w:style w:type="paragraph" w:customStyle="1" w:styleId="Abstract">
    <w:name w:val="Abstract"/>
    <w:basedOn w:val="Normal"/>
    <w:semiHidden/>
    <w:locked/>
    <w:rsid w:val="0054422D"/>
    <w:pPr>
      <w:pBdr>
        <w:bottom w:val="single" w:sz="4" w:space="6" w:color="auto"/>
      </w:pBdr>
    </w:pPr>
    <w:rPr>
      <w:rFonts w:ascii="Arial" w:hAnsi="Arial"/>
      <w:sz w:val="20"/>
    </w:rPr>
  </w:style>
  <w:style w:type="paragraph" w:styleId="TOC1">
    <w:name w:val="toc 1"/>
    <w:next w:val="Normal"/>
    <w:autoRedefine/>
    <w:uiPriority w:val="39"/>
    <w:rsid w:val="0054422D"/>
    <w:pPr>
      <w:tabs>
        <w:tab w:val="right" w:leader="dot" w:pos="8990"/>
      </w:tabs>
      <w:spacing w:before="120" w:after="120" w:line="300" w:lineRule="exact"/>
    </w:pPr>
    <w:rPr>
      <w:rFonts w:asciiTheme="minorHAnsi" w:hAnsiTheme="minorHAnsi"/>
      <w:b/>
      <w:bCs/>
      <w:caps/>
      <w:noProof/>
      <w:color w:val="000000" w:themeColor="text1"/>
      <w:lang w:eastAsia="ja-JP"/>
    </w:rPr>
  </w:style>
  <w:style w:type="paragraph" w:styleId="TOC3">
    <w:name w:val="toc 3"/>
    <w:next w:val="Normal"/>
    <w:autoRedefine/>
    <w:uiPriority w:val="39"/>
    <w:rsid w:val="0054422D"/>
    <w:pPr>
      <w:spacing w:line="300" w:lineRule="exact"/>
      <w:ind w:left="440"/>
    </w:pPr>
    <w:rPr>
      <w:rFonts w:asciiTheme="minorHAnsi" w:hAnsiTheme="minorHAnsi"/>
      <w:i/>
      <w:iCs/>
      <w:lang w:eastAsia="ja-JP"/>
    </w:rPr>
  </w:style>
  <w:style w:type="paragraph" w:styleId="TOC2">
    <w:name w:val="toc 2"/>
    <w:next w:val="Normal"/>
    <w:autoRedefine/>
    <w:uiPriority w:val="39"/>
    <w:rsid w:val="0054422D"/>
    <w:pPr>
      <w:spacing w:line="300" w:lineRule="exact"/>
      <w:ind w:left="220"/>
    </w:pPr>
    <w:rPr>
      <w:rFonts w:asciiTheme="minorHAnsi" w:hAnsiTheme="minorHAnsi"/>
      <w:smallCaps/>
      <w:lang w:eastAsia="ja-JP"/>
    </w:rPr>
  </w:style>
  <w:style w:type="character" w:styleId="Hyperlink">
    <w:name w:val="Hyperlink"/>
    <w:basedOn w:val="DefaultParagraphFont"/>
    <w:uiPriority w:val="99"/>
    <w:qFormat/>
    <w:rsid w:val="0054422D"/>
    <w:rPr>
      <w:color w:val="0000FF"/>
      <w:u w:val="none"/>
    </w:rPr>
  </w:style>
  <w:style w:type="paragraph" w:customStyle="1" w:styleId="Contents">
    <w:name w:val="Contents"/>
    <w:semiHidden/>
    <w:locked/>
    <w:rsid w:val="0054422D"/>
    <w:pPr>
      <w:pBdr>
        <w:top w:val="single" w:sz="12" w:space="4" w:color="auto"/>
        <w:left w:val="single" w:sz="12" w:space="6" w:color="auto"/>
        <w:bottom w:val="single" w:sz="12" w:space="4" w:color="auto"/>
        <w:right w:val="single" w:sz="12" w:space="6" w:color="auto"/>
      </w:pBdr>
      <w:shd w:val="clear" w:color="auto" w:fill="FFF2BD"/>
      <w:spacing w:before="360" w:line="300" w:lineRule="exact"/>
      <w:ind w:left="900" w:right="2340"/>
    </w:pPr>
    <w:rPr>
      <w:rFonts w:ascii="Arial" w:hAnsi="Arial" w:cs="Tahoma"/>
      <w:b/>
      <w:bCs/>
      <w:kern w:val="32"/>
      <w:lang w:eastAsia="ja-JP"/>
    </w:rPr>
  </w:style>
  <w:style w:type="paragraph" w:styleId="Header">
    <w:name w:val="header"/>
    <w:basedOn w:val="Normal"/>
    <w:link w:val="HeaderChar"/>
    <w:locked/>
    <w:rsid w:val="0054422D"/>
    <w:pPr>
      <w:pBdr>
        <w:bottom w:val="single" w:sz="4" w:space="1" w:color="auto"/>
      </w:pBdr>
      <w:tabs>
        <w:tab w:val="right" w:pos="7920"/>
        <w:tab w:val="right" w:pos="8640"/>
      </w:tabs>
      <w:ind w:left="0"/>
    </w:pPr>
    <w:rPr>
      <w:rFonts w:ascii="Arial" w:hAnsi="Arial"/>
      <w:b/>
      <w:noProof/>
      <w:sz w:val="16"/>
    </w:rPr>
  </w:style>
  <w:style w:type="paragraph" w:styleId="Footer">
    <w:name w:val="footer"/>
    <w:basedOn w:val="Normal"/>
    <w:link w:val="FooterChar"/>
    <w:rsid w:val="0054422D"/>
    <w:pPr>
      <w:tabs>
        <w:tab w:val="center" w:pos="4320"/>
        <w:tab w:val="right" w:pos="8640"/>
      </w:tabs>
      <w:jc w:val="center"/>
    </w:pPr>
    <w:rPr>
      <w:rFonts w:ascii="Arial" w:hAnsi="Arial"/>
      <w:sz w:val="16"/>
    </w:rPr>
  </w:style>
  <w:style w:type="character" w:styleId="PageNumber">
    <w:name w:val="page number"/>
    <w:basedOn w:val="DefaultParagraphFont"/>
    <w:locked/>
    <w:rsid w:val="0054422D"/>
  </w:style>
  <w:style w:type="paragraph" w:customStyle="1" w:styleId="LogoMod">
    <w:name w:val="Logo_Mod"/>
    <w:basedOn w:val="Normal"/>
    <w:semiHidden/>
    <w:locked/>
    <w:rsid w:val="0054422D"/>
    <w:pPr>
      <w:framePr w:w="4626" w:h="1726" w:hRule="exact" w:hSpace="187" w:wrap="around" w:vAnchor="page" w:hAnchor="page" w:x="849" w:y="721" w:anchorLock="1"/>
      <w:spacing w:after="160" w:line="240" w:lineRule="atLeast"/>
      <w:ind w:left="0"/>
    </w:pPr>
    <w:rPr>
      <w:rFonts w:eastAsia="Times New Roman"/>
      <w:szCs w:val="20"/>
      <w:lang w:eastAsia="en-US"/>
    </w:rPr>
  </w:style>
  <w:style w:type="paragraph" w:customStyle="1" w:styleId="Lb1">
    <w:name w:val="Lb1"/>
    <w:basedOn w:val="Normal"/>
    <w:qFormat/>
    <w:rsid w:val="0054422D"/>
    <w:pPr>
      <w:numPr>
        <w:numId w:val="57"/>
      </w:numPr>
      <w:tabs>
        <w:tab w:val="left" w:pos="720"/>
      </w:tabs>
    </w:pPr>
  </w:style>
  <w:style w:type="paragraph" w:customStyle="1" w:styleId="Lb2">
    <w:name w:val="Lb2"/>
    <w:basedOn w:val="Normal"/>
    <w:autoRedefine/>
    <w:qFormat/>
    <w:rsid w:val="0054422D"/>
    <w:pPr>
      <w:numPr>
        <w:numId w:val="58"/>
      </w:numPr>
    </w:pPr>
  </w:style>
  <w:style w:type="paragraph" w:customStyle="1" w:styleId="CodeNumbered">
    <w:name w:val="Code Numbered"/>
    <w:basedOn w:val="Code"/>
    <w:locked/>
    <w:rsid w:val="0054422D"/>
    <w:pPr>
      <w:numPr>
        <w:numId w:val="56"/>
      </w:numPr>
    </w:pPr>
  </w:style>
  <w:style w:type="paragraph" w:customStyle="1" w:styleId="Code">
    <w:name w:val="Code"/>
    <w:basedOn w:val="Normal"/>
    <w:qFormat/>
    <w:rsid w:val="0054422D"/>
    <w:pPr>
      <w:shd w:val="clear" w:color="auto" w:fill="E6E6E6"/>
      <w:spacing w:before="180" w:line="220" w:lineRule="exact"/>
    </w:pPr>
    <w:rPr>
      <w:rFonts w:ascii="Consolas" w:hAnsi="Consolas"/>
      <w:sz w:val="18"/>
      <w:szCs w:val="16"/>
    </w:rPr>
  </w:style>
  <w:style w:type="paragraph" w:customStyle="1" w:styleId="Note">
    <w:name w:val="Note"/>
    <w:autoRedefine/>
    <w:qFormat/>
    <w:rsid w:val="00C57644"/>
    <w:pPr>
      <w:pBdr>
        <w:top w:val="single" w:sz="12" w:space="4" w:color="auto"/>
        <w:left w:val="single" w:sz="12" w:space="6" w:color="auto"/>
        <w:bottom w:val="single" w:sz="12" w:space="4" w:color="auto"/>
        <w:right w:val="single" w:sz="12" w:space="6" w:color="auto"/>
      </w:pBdr>
      <w:shd w:val="clear" w:color="auto" w:fill="C9E9FF"/>
      <w:spacing w:before="240" w:after="240"/>
      <w:ind w:left="1080" w:right="187"/>
    </w:pPr>
    <w:rPr>
      <w:rFonts w:ascii="Segoe UI" w:hAnsi="Segoe UI" w:cs="Tahoma"/>
      <w:bCs/>
      <w:kern w:val="32"/>
      <w:lang w:eastAsia="ja-JP"/>
    </w:rPr>
  </w:style>
  <w:style w:type="paragraph" w:customStyle="1" w:styleId="Art">
    <w:name w:val="Art"/>
    <w:basedOn w:val="Normal"/>
    <w:autoRedefine/>
    <w:qFormat/>
    <w:rsid w:val="00484DFF"/>
    <w:pPr>
      <w:spacing w:before="120" w:after="120"/>
      <w:ind w:left="864" w:hanging="144"/>
    </w:pPr>
  </w:style>
  <w:style w:type="table" w:styleId="TableGrid">
    <w:name w:val="Table Grid"/>
    <w:basedOn w:val="TableNormal"/>
    <w:locked/>
    <w:rsid w:val="0054422D"/>
    <w:pPr>
      <w:spacing w:after="120" w:line="300" w:lineRule="exact"/>
      <w:ind w:left="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Body">
    <w:name w:val="Table Body"/>
    <w:basedOn w:val="Normal"/>
    <w:qFormat/>
    <w:rsid w:val="0054422D"/>
    <w:pPr>
      <w:spacing w:before="40" w:line="220" w:lineRule="exact"/>
      <w:ind w:left="72"/>
    </w:pPr>
    <w:rPr>
      <w:rFonts w:ascii="Arial" w:hAnsi="Arial"/>
      <w:sz w:val="18"/>
      <w:szCs w:val="18"/>
    </w:rPr>
  </w:style>
  <w:style w:type="paragraph" w:customStyle="1" w:styleId="TableTitle">
    <w:name w:val="Table Title"/>
    <w:basedOn w:val="Normal"/>
    <w:qFormat/>
    <w:rsid w:val="0054422D"/>
    <w:pPr>
      <w:keepNext/>
      <w:keepLines/>
      <w:suppressAutoHyphens/>
      <w:spacing w:before="60"/>
      <w:outlineLvl w:val="4"/>
    </w:pPr>
    <w:rPr>
      <w:rFonts w:ascii="Arial" w:hAnsi="Arial" w:cs="Arial"/>
      <w:b/>
    </w:rPr>
  </w:style>
  <w:style w:type="paragraph" w:customStyle="1" w:styleId="TableHead">
    <w:name w:val="Table Head"/>
    <w:basedOn w:val="Normal"/>
    <w:qFormat/>
    <w:rsid w:val="0054422D"/>
    <w:pPr>
      <w:suppressAutoHyphens/>
      <w:spacing w:before="40" w:after="40" w:line="220" w:lineRule="exact"/>
      <w:ind w:left="72"/>
    </w:pPr>
    <w:rPr>
      <w:rFonts w:ascii="Arial" w:hAnsi="Arial"/>
      <w:b/>
      <w:sz w:val="18"/>
      <w:szCs w:val="18"/>
    </w:rPr>
  </w:style>
  <w:style w:type="paragraph" w:customStyle="1" w:styleId="Lp1">
    <w:name w:val="Lp1"/>
    <w:basedOn w:val="Normal"/>
    <w:qFormat/>
    <w:rsid w:val="0054422D"/>
    <w:pPr>
      <w:ind w:left="1080"/>
    </w:pPr>
  </w:style>
  <w:style w:type="paragraph" w:customStyle="1" w:styleId="Lp2">
    <w:name w:val="Lp2"/>
    <w:basedOn w:val="Normal"/>
    <w:qFormat/>
    <w:rsid w:val="0054422D"/>
    <w:pPr>
      <w:ind w:left="1440"/>
    </w:pPr>
  </w:style>
  <w:style w:type="paragraph" w:customStyle="1" w:styleId="Ln1">
    <w:name w:val="Ln1"/>
    <w:basedOn w:val="Normal"/>
    <w:autoRedefine/>
    <w:qFormat/>
    <w:rsid w:val="00BA42A3"/>
    <w:pPr>
      <w:numPr>
        <w:numId w:val="367"/>
      </w:numPr>
    </w:pPr>
    <w:rPr>
      <w:lang w:val="en" w:eastAsia="fr-FR"/>
    </w:rPr>
  </w:style>
  <w:style w:type="table" w:customStyle="1" w:styleId="TableILT">
    <w:name w:val="Table ILT"/>
    <w:basedOn w:val="TableNormal"/>
    <w:rsid w:val="0054422D"/>
    <w:rPr>
      <w:rFonts w:ascii="Arial" w:hAnsi="Arial"/>
      <w:sz w:val="18"/>
    </w:rPr>
    <w:tblPr>
      <w:tblInd w:w="720" w:type="dxa"/>
      <w:tblBorders>
        <w:bottom w:val="single" w:sz="8" w:space="0" w:color="auto"/>
        <w:insideH w:val="single" w:sz="8" w:space="0" w:color="auto"/>
      </w:tblBorders>
      <w:tblCellMar>
        <w:left w:w="0" w:type="dxa"/>
        <w:right w:w="0" w:type="dxa"/>
      </w:tblCellMar>
    </w:tblPr>
    <w:tcPr>
      <w:shd w:val="clear" w:color="auto" w:fill="FFF2BD"/>
    </w:tcPr>
    <w:tblStylePr w:type="firstRow">
      <w:rPr>
        <w:rFonts w:ascii="Arial" w:hAnsi="Arial"/>
        <w:b w:val="0"/>
        <w:sz w:val="18"/>
      </w:rPr>
      <w:tblPr/>
      <w:trPr>
        <w:tblHeader/>
      </w:trPr>
      <w:tcPr>
        <w:tcBorders>
          <w:top w:val="nil"/>
          <w:left w:val="nil"/>
          <w:bottom w:val="single" w:sz="12" w:space="0" w:color="auto"/>
          <w:right w:val="nil"/>
          <w:insideH w:val="nil"/>
          <w:insideV w:val="nil"/>
          <w:tl2br w:val="nil"/>
          <w:tr2bl w:val="nil"/>
        </w:tcBorders>
        <w:shd w:val="clear" w:color="auto" w:fill="FFCC00"/>
        <w:vAlign w:val="center"/>
      </w:tcPr>
    </w:tblStylePr>
  </w:style>
  <w:style w:type="paragraph" w:customStyle="1" w:styleId="TableNote">
    <w:name w:val="Table Note"/>
    <w:basedOn w:val="Note"/>
    <w:qFormat/>
    <w:rsid w:val="0054422D"/>
    <w:pPr>
      <w:spacing w:before="0" w:after="0"/>
      <w:ind w:left="240"/>
    </w:pPr>
    <w:rPr>
      <w:sz w:val="18"/>
    </w:rPr>
  </w:style>
  <w:style w:type="paragraph" w:customStyle="1" w:styleId="TableImage">
    <w:name w:val="Table Image"/>
    <w:basedOn w:val="TableBody"/>
    <w:qFormat/>
    <w:rsid w:val="0054422D"/>
    <w:pPr>
      <w:spacing w:line="240" w:lineRule="auto"/>
      <w:ind w:left="67"/>
    </w:pPr>
  </w:style>
  <w:style w:type="paragraph" w:customStyle="1" w:styleId="TableLn1">
    <w:name w:val="Table Ln1"/>
    <w:basedOn w:val="TableBody"/>
    <w:qFormat/>
    <w:rsid w:val="0054422D"/>
    <w:pPr>
      <w:numPr>
        <w:numId w:val="69"/>
      </w:numPr>
    </w:pPr>
  </w:style>
  <w:style w:type="paragraph" w:customStyle="1" w:styleId="Lb3">
    <w:name w:val="Lb3"/>
    <w:basedOn w:val="Normal"/>
    <w:qFormat/>
    <w:rsid w:val="0054422D"/>
    <w:pPr>
      <w:numPr>
        <w:numId w:val="59"/>
      </w:numPr>
    </w:pPr>
  </w:style>
  <w:style w:type="character" w:styleId="HTMLSample">
    <w:name w:val="HTML Sample"/>
    <w:basedOn w:val="DefaultParagraphFont"/>
    <w:semiHidden/>
    <w:locked/>
    <w:rsid w:val="0054422D"/>
    <w:rPr>
      <w:rFonts w:ascii="Courier New" w:hAnsi="Courier New" w:cs="Courier New"/>
    </w:rPr>
  </w:style>
  <w:style w:type="paragraph" w:styleId="HTMLPreformatted">
    <w:name w:val="HTML Preformatted"/>
    <w:basedOn w:val="Normal"/>
    <w:link w:val="HTMLPreformattedChar"/>
    <w:semiHidden/>
    <w:locked/>
    <w:rsid w:val="0054422D"/>
    <w:rPr>
      <w:rFonts w:ascii="Courier New" w:hAnsi="Courier New" w:cs="Courier New"/>
      <w:sz w:val="20"/>
      <w:szCs w:val="20"/>
    </w:rPr>
  </w:style>
  <w:style w:type="paragraph" w:customStyle="1" w:styleId="Answer">
    <w:name w:val="Answer"/>
    <w:basedOn w:val="Normal"/>
    <w:next w:val="Normal"/>
    <w:rsid w:val="0054422D"/>
  </w:style>
  <w:style w:type="paragraph" w:customStyle="1" w:styleId="ArtInFrame">
    <w:name w:val="ArtInFrame"/>
    <w:basedOn w:val="Art"/>
    <w:semiHidden/>
    <w:locked/>
    <w:rsid w:val="0054422D"/>
    <w:pPr>
      <w:framePr w:hSpace="180" w:vSpace="180" w:wrap="around" w:vAnchor="page" w:hAnchor="page" w:x="577" w:y="9073"/>
      <w:tabs>
        <w:tab w:val="left" w:pos="0"/>
        <w:tab w:val="left" w:pos="300"/>
      </w:tabs>
      <w:ind w:left="0"/>
    </w:pPr>
    <w:rPr>
      <w:rFonts w:eastAsia="Times New Roman"/>
      <w:b/>
      <w:vanish/>
      <w:szCs w:val="20"/>
      <w:lang w:eastAsia="en-US"/>
    </w:rPr>
  </w:style>
  <w:style w:type="character" w:customStyle="1" w:styleId="Hidden">
    <w:name w:val="Hidden"/>
    <w:qFormat/>
    <w:rsid w:val="0054422D"/>
    <w:rPr>
      <w:vanish/>
      <w:color w:val="FF0000"/>
    </w:rPr>
  </w:style>
  <w:style w:type="paragraph" w:customStyle="1" w:styleId="TaskSumHead">
    <w:name w:val="TaskSum Head"/>
    <w:basedOn w:val="Normal"/>
    <w:locked/>
    <w:rsid w:val="0054422D"/>
    <w:pPr>
      <w:framePr w:w="1620" w:hSpace="180" w:wrap="around" w:vAnchor="text" w:hAnchor="page" w:x="8641" w:y="61" w:anchorLock="1"/>
      <w:pBdr>
        <w:top w:val="single" w:sz="12" w:space="4" w:color="000000"/>
        <w:left w:val="single" w:sz="12" w:space="6" w:color="000000"/>
        <w:bottom w:val="single" w:sz="12" w:space="4" w:color="000000"/>
        <w:right w:val="single" w:sz="12" w:space="6" w:color="000000"/>
      </w:pBdr>
      <w:shd w:val="solid" w:color="D1F0C2" w:fill="FFFFFF"/>
      <w:spacing w:line="200" w:lineRule="exact"/>
      <w:ind w:left="0"/>
    </w:pPr>
    <w:rPr>
      <w:rFonts w:ascii="Arial Narrow" w:hAnsi="Arial Narrow" w:cs="Arial"/>
      <w:b/>
      <w:sz w:val="18"/>
      <w:szCs w:val="18"/>
    </w:rPr>
  </w:style>
  <w:style w:type="paragraph" w:customStyle="1" w:styleId="TaskSumPara">
    <w:name w:val="TaskSum Para"/>
    <w:basedOn w:val="Normal"/>
    <w:locked/>
    <w:rsid w:val="0054422D"/>
    <w:pPr>
      <w:framePr w:w="1620" w:hSpace="180" w:wrap="around" w:vAnchor="text" w:hAnchor="page" w:x="8641" w:y="61" w:anchorLock="1"/>
      <w:pBdr>
        <w:top w:val="single" w:sz="12" w:space="4" w:color="000000"/>
        <w:left w:val="single" w:sz="12" w:space="6" w:color="000000"/>
        <w:bottom w:val="single" w:sz="12" w:space="4" w:color="000000"/>
        <w:right w:val="single" w:sz="12" w:space="6" w:color="000000"/>
      </w:pBdr>
      <w:shd w:val="solid" w:color="D1F0C2" w:fill="FFFFFF"/>
      <w:spacing w:line="200" w:lineRule="exact"/>
      <w:ind w:left="0"/>
    </w:pPr>
    <w:rPr>
      <w:rFonts w:ascii="Arial Narrow" w:hAnsi="Arial Narrow"/>
      <w:sz w:val="18"/>
      <w:szCs w:val="18"/>
    </w:rPr>
  </w:style>
  <w:style w:type="character" w:customStyle="1" w:styleId="NotePrefix">
    <w:name w:val="Note Prefix"/>
    <w:basedOn w:val="DefaultParagraphFont"/>
    <w:qFormat/>
    <w:rsid w:val="0054422D"/>
    <w:rPr>
      <w:b/>
    </w:rPr>
  </w:style>
  <w:style w:type="paragraph" w:customStyle="1" w:styleId="Checklist">
    <w:name w:val="Checklist"/>
    <w:basedOn w:val="Normal"/>
    <w:qFormat/>
    <w:rsid w:val="0054422D"/>
    <w:pPr>
      <w:numPr>
        <w:numId w:val="55"/>
      </w:numPr>
      <w:tabs>
        <w:tab w:val="left" w:pos="720"/>
      </w:tabs>
    </w:pPr>
  </w:style>
  <w:style w:type="paragraph" w:styleId="DocumentMap">
    <w:name w:val="Document Map"/>
    <w:basedOn w:val="Normal"/>
    <w:link w:val="DocumentMapChar"/>
    <w:semiHidden/>
    <w:locked/>
    <w:rsid w:val="0054422D"/>
    <w:pPr>
      <w:shd w:val="clear" w:color="auto" w:fill="000080"/>
    </w:pPr>
    <w:rPr>
      <w:rFonts w:ascii="Tahoma" w:hAnsi="Tahoma" w:cs="Tahoma"/>
      <w:sz w:val="20"/>
      <w:szCs w:val="20"/>
    </w:rPr>
  </w:style>
  <w:style w:type="character" w:styleId="Strong">
    <w:name w:val="Strong"/>
    <w:basedOn w:val="DefaultParagraphFont"/>
    <w:uiPriority w:val="22"/>
    <w:qFormat/>
    <w:locked/>
    <w:rsid w:val="0054422D"/>
    <w:rPr>
      <w:b/>
      <w:bCs/>
    </w:rPr>
  </w:style>
  <w:style w:type="character" w:styleId="Emphasis">
    <w:name w:val="Emphasis"/>
    <w:basedOn w:val="DefaultParagraphFont"/>
    <w:locked/>
    <w:rsid w:val="0054422D"/>
    <w:rPr>
      <w:i/>
      <w:iCs/>
    </w:rPr>
  </w:style>
  <w:style w:type="paragraph" w:customStyle="1" w:styleId="Question">
    <w:name w:val="Question"/>
    <w:basedOn w:val="Normal"/>
    <w:next w:val="Answer"/>
    <w:rsid w:val="0054422D"/>
  </w:style>
  <w:style w:type="character" w:styleId="CommentReference">
    <w:name w:val="annotation reference"/>
    <w:basedOn w:val="DefaultParagraphFont"/>
    <w:uiPriority w:val="99"/>
    <w:semiHidden/>
    <w:locked/>
    <w:rsid w:val="0054422D"/>
    <w:rPr>
      <w:sz w:val="16"/>
      <w:szCs w:val="16"/>
    </w:rPr>
  </w:style>
  <w:style w:type="paragraph" w:customStyle="1" w:styleId="TableLb1">
    <w:name w:val="Table Lb1"/>
    <w:basedOn w:val="TableBody"/>
    <w:qFormat/>
    <w:rsid w:val="0054422D"/>
    <w:pPr>
      <w:numPr>
        <w:numId w:val="67"/>
      </w:numPr>
    </w:pPr>
  </w:style>
  <w:style w:type="paragraph" w:customStyle="1" w:styleId="TableLb2">
    <w:name w:val="Table Lb2"/>
    <w:basedOn w:val="TableLb1"/>
    <w:qFormat/>
    <w:rsid w:val="0054422D"/>
    <w:pPr>
      <w:numPr>
        <w:numId w:val="68"/>
      </w:numPr>
    </w:pPr>
  </w:style>
  <w:style w:type="paragraph" w:styleId="CommentText">
    <w:name w:val="annotation text"/>
    <w:basedOn w:val="Normal"/>
    <w:link w:val="CommentTextChar"/>
    <w:uiPriority w:val="99"/>
    <w:semiHidden/>
    <w:locked/>
    <w:rsid w:val="0054422D"/>
    <w:rPr>
      <w:sz w:val="20"/>
      <w:szCs w:val="20"/>
    </w:rPr>
  </w:style>
  <w:style w:type="paragraph" w:customStyle="1" w:styleId="TableLn2">
    <w:name w:val="Table Ln2"/>
    <w:basedOn w:val="TableBody"/>
    <w:qFormat/>
    <w:rsid w:val="0054422D"/>
    <w:pPr>
      <w:numPr>
        <w:numId w:val="70"/>
      </w:numPr>
    </w:pPr>
  </w:style>
  <w:style w:type="paragraph" w:customStyle="1" w:styleId="Ln2">
    <w:name w:val="Ln2"/>
    <w:basedOn w:val="Ln1"/>
    <w:qFormat/>
    <w:rsid w:val="0054422D"/>
    <w:pPr>
      <w:numPr>
        <w:numId w:val="63"/>
      </w:numPr>
    </w:pPr>
  </w:style>
  <w:style w:type="paragraph" w:customStyle="1" w:styleId="Ln3">
    <w:name w:val="Ln3"/>
    <w:basedOn w:val="Normal"/>
    <w:qFormat/>
    <w:rsid w:val="0054422D"/>
    <w:pPr>
      <w:numPr>
        <w:numId w:val="64"/>
      </w:numPr>
    </w:pPr>
  </w:style>
  <w:style w:type="paragraph" w:customStyle="1" w:styleId="Lp3">
    <w:name w:val="Lp3"/>
    <w:basedOn w:val="Normal"/>
    <w:qFormat/>
    <w:rsid w:val="0054422D"/>
    <w:pPr>
      <w:ind w:left="1800"/>
    </w:pPr>
  </w:style>
  <w:style w:type="paragraph" w:customStyle="1" w:styleId="Pb">
    <w:name w:val="Pb"/>
    <w:next w:val="Normal"/>
    <w:qFormat/>
    <w:rsid w:val="0054422D"/>
    <w:pPr>
      <w:keepNext/>
      <w:pageBreakBefore/>
      <w:framePr w:hSpace="180" w:wrap="around" w:vAnchor="text" w:hAnchor="page" w:y="1"/>
      <w:spacing w:line="80" w:lineRule="exact"/>
      <w:ind w:left="-280"/>
    </w:pPr>
    <w:rPr>
      <w:rFonts w:eastAsia="Times New Roman"/>
      <w:sz w:val="12"/>
    </w:rPr>
  </w:style>
  <w:style w:type="paragraph" w:customStyle="1" w:styleId="Le">
    <w:name w:val="Le"/>
    <w:next w:val="Normal"/>
    <w:qFormat/>
    <w:rsid w:val="0054422D"/>
    <w:pPr>
      <w:spacing w:line="160" w:lineRule="exact"/>
      <w:jc w:val="right"/>
    </w:pPr>
    <w:rPr>
      <w:rFonts w:eastAsia="Times New Roman"/>
      <w:sz w:val="16"/>
    </w:rPr>
  </w:style>
  <w:style w:type="paragraph" w:styleId="CommentSubject">
    <w:name w:val="annotation subject"/>
    <w:basedOn w:val="CommentText"/>
    <w:next w:val="CommentText"/>
    <w:link w:val="CommentSubjectChar"/>
    <w:semiHidden/>
    <w:locked/>
    <w:rsid w:val="0054422D"/>
    <w:rPr>
      <w:b/>
      <w:bCs/>
    </w:rPr>
  </w:style>
  <w:style w:type="paragraph" w:styleId="ListBullet3">
    <w:name w:val="List Bullet 3"/>
    <w:basedOn w:val="Normal"/>
    <w:semiHidden/>
    <w:locked/>
    <w:rsid w:val="0054422D"/>
    <w:pPr>
      <w:tabs>
        <w:tab w:val="num" w:pos="1080"/>
      </w:tabs>
      <w:ind w:left="1080" w:hanging="360"/>
    </w:pPr>
  </w:style>
  <w:style w:type="table" w:customStyle="1" w:styleId="TableILT2-ColLab">
    <w:name w:val="Table ILT 2-Col Lab"/>
    <w:basedOn w:val="TableNormal"/>
    <w:rsid w:val="0054422D"/>
    <w:pPr>
      <w:ind w:left="864"/>
    </w:pPr>
    <w:rPr>
      <w:rFonts w:ascii="Arial" w:hAnsi="Arial"/>
      <w:sz w:val="18"/>
    </w:rPr>
    <w:tblPr>
      <w:tblCellSpacing w:w="57" w:type="dxa"/>
      <w:tblInd w:w="72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20" w:type="dxa"/>
        <w:left w:w="240" w:type="dxa"/>
        <w:bottom w:w="115" w:type="dxa"/>
        <w:right w:w="120" w:type="dxa"/>
      </w:tblCellMar>
    </w:tblPr>
    <w:trPr>
      <w:tblCellSpacing w:w="57" w:type="dxa"/>
    </w:trPr>
    <w:tcPr>
      <w:shd w:val="clear" w:color="auto" w:fill="FFF2BD"/>
    </w:tcPr>
    <w:tblStylePr w:type="firstRow">
      <w:rPr>
        <w:rFonts w:ascii="Arial" w:hAnsi="Arial"/>
        <w:b w:val="0"/>
        <w:i w:val="0"/>
        <w:sz w:val="18"/>
        <w:szCs w:val="18"/>
      </w:rPr>
      <w:tblPr/>
      <w:tcPr>
        <w:tcBorders>
          <w:top w:val="nil"/>
          <w:left w:val="nil"/>
          <w:bottom w:val="single" w:sz="12" w:space="0" w:color="auto"/>
          <w:right w:val="nil"/>
          <w:insideH w:val="nil"/>
          <w:insideV w:val="nil"/>
          <w:tl2br w:val="nil"/>
          <w:tr2bl w:val="nil"/>
        </w:tcBorders>
        <w:shd w:val="clear" w:color="auto" w:fill="FFCC00"/>
      </w:tcPr>
    </w:tblStylePr>
    <w:tblStylePr w:type="firstCol">
      <w:tblPr>
        <w:tblCellSpacing w:w="7" w:type="dxa"/>
        <w:tblCellMar>
          <w:top w:w="30" w:type="dxa"/>
          <w:left w:w="30" w:type="dxa"/>
          <w:bottom w:w="30" w:type="dxa"/>
          <w:right w:w="60" w:type="dxa"/>
        </w:tblCellMar>
      </w:tblPr>
      <w:trPr>
        <w:tblCellSpacing w:w="7" w:type="dxa"/>
      </w:trPr>
    </w:tblStylePr>
  </w:style>
  <w:style w:type="table" w:customStyle="1" w:styleId="TableILT2-ColLabWide">
    <w:name w:val="Table ILT 2-Col Lab Wide"/>
    <w:basedOn w:val="TableNormal"/>
    <w:rsid w:val="0054422D"/>
    <w:rPr>
      <w:rFonts w:ascii="Arial" w:hAnsi="Arial"/>
      <w:sz w:val="18"/>
    </w:rPr>
    <w:tblPr>
      <w:tblCellSpacing w:w="57" w:type="dxa"/>
      <w:tblInd w:w="-72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20" w:type="dxa"/>
        <w:left w:w="240" w:type="dxa"/>
        <w:bottom w:w="115" w:type="dxa"/>
        <w:right w:w="120" w:type="dxa"/>
      </w:tblCellMar>
    </w:tblPr>
    <w:trPr>
      <w:tblCellSpacing w:w="57" w:type="dxa"/>
    </w:trPr>
    <w:tcPr>
      <w:shd w:val="clear" w:color="auto" w:fill="FFF2BD"/>
    </w:tcPr>
    <w:tblStylePr w:type="firstRow">
      <w:rPr>
        <w:rFonts w:ascii="Arial" w:hAnsi="Arial"/>
        <w:b w:val="0"/>
        <w:i w:val="0"/>
        <w:sz w:val="18"/>
        <w:szCs w:val="18"/>
      </w:rPr>
      <w:tblPr/>
      <w:trPr>
        <w:tblHeader/>
      </w:trPr>
      <w:tcPr>
        <w:tcBorders>
          <w:top w:val="nil"/>
          <w:left w:val="nil"/>
          <w:bottom w:val="single" w:sz="12" w:space="0" w:color="auto"/>
          <w:right w:val="nil"/>
          <w:insideH w:val="nil"/>
          <w:insideV w:val="nil"/>
          <w:tl2br w:val="nil"/>
          <w:tr2bl w:val="nil"/>
        </w:tcBorders>
        <w:shd w:val="clear" w:color="auto" w:fill="FFCC00"/>
      </w:tcPr>
    </w:tblStylePr>
    <w:tblStylePr w:type="firstCol">
      <w:tblPr>
        <w:tblCellSpacing w:w="7" w:type="dxa"/>
        <w:tblCellMar>
          <w:top w:w="30" w:type="dxa"/>
          <w:left w:w="30" w:type="dxa"/>
          <w:bottom w:w="30" w:type="dxa"/>
          <w:right w:w="60" w:type="dxa"/>
        </w:tblCellMar>
      </w:tblPr>
      <w:trPr>
        <w:tblCellSpacing w:w="7" w:type="dxa"/>
      </w:trPr>
    </w:tblStylePr>
  </w:style>
  <w:style w:type="table" w:customStyle="1" w:styleId="TableILTWide">
    <w:name w:val="Table ILT Wide"/>
    <w:basedOn w:val="TableNormal"/>
    <w:rsid w:val="0054422D"/>
    <w:rPr>
      <w:rFonts w:ascii="Arial" w:hAnsi="Arial"/>
    </w:rPr>
    <w:tblPr>
      <w:tblInd w:w="-720" w:type="dxa"/>
      <w:tblBorders>
        <w:bottom w:val="single" w:sz="8" w:space="0" w:color="auto"/>
        <w:insideH w:val="single" w:sz="8" w:space="0" w:color="auto"/>
      </w:tblBorders>
      <w:tblCellMar>
        <w:left w:w="0" w:type="dxa"/>
        <w:right w:w="0" w:type="dxa"/>
      </w:tblCellMar>
    </w:tblPr>
    <w:tcPr>
      <w:shd w:val="clear" w:color="auto" w:fill="FFF2BD"/>
    </w:tcPr>
    <w:tblStylePr w:type="firstRow">
      <w:tblPr/>
      <w:tcPr>
        <w:tcBorders>
          <w:top w:val="nil"/>
          <w:left w:val="nil"/>
          <w:bottom w:val="single" w:sz="12" w:space="0" w:color="auto"/>
          <w:right w:val="nil"/>
          <w:insideH w:val="nil"/>
          <w:insideV w:val="nil"/>
          <w:tl2br w:val="nil"/>
          <w:tr2bl w:val="nil"/>
        </w:tcBorders>
        <w:shd w:val="clear" w:color="auto" w:fill="FFCC00"/>
      </w:tcPr>
    </w:tblStylePr>
  </w:style>
  <w:style w:type="character" w:customStyle="1" w:styleId="CodeCharacter">
    <w:name w:val="Code Character"/>
    <w:basedOn w:val="DefaultParagraphFont"/>
    <w:locked/>
    <w:rsid w:val="0054422D"/>
    <w:rPr>
      <w:rFonts w:ascii="Lucida Sans Typewriter" w:hAnsi="Lucida Sans Typewriter"/>
      <w:dstrike w:val="0"/>
      <w:sz w:val="16"/>
      <w:szCs w:val="16"/>
      <w:vertAlign w:val="baseline"/>
    </w:rPr>
  </w:style>
  <w:style w:type="character" w:customStyle="1" w:styleId="Italicsbold">
    <w:name w:val="Italics bold"/>
    <w:basedOn w:val="DefaultParagraphFont"/>
    <w:qFormat/>
    <w:rsid w:val="0054422D"/>
    <w:rPr>
      <w:b/>
      <w:i/>
    </w:rPr>
  </w:style>
  <w:style w:type="character" w:customStyle="1" w:styleId="Underline">
    <w:name w:val="Underline"/>
    <w:qFormat/>
    <w:rsid w:val="0054422D"/>
    <w:rPr>
      <w:dstrike w:val="0"/>
      <w:u w:val="single"/>
      <w:vertAlign w:val="baseline"/>
    </w:rPr>
  </w:style>
  <w:style w:type="character" w:customStyle="1" w:styleId="HiddenStrong">
    <w:name w:val="Hidden Strong"/>
    <w:basedOn w:val="Strong"/>
    <w:locked/>
    <w:rsid w:val="0054422D"/>
    <w:rPr>
      <w:b/>
      <w:bCs/>
      <w:vanish/>
      <w:color w:val="FF0000"/>
    </w:rPr>
  </w:style>
  <w:style w:type="paragraph" w:customStyle="1" w:styleId="Version">
    <w:name w:val="Version"/>
    <w:basedOn w:val="Normal"/>
    <w:locked/>
    <w:rsid w:val="0054422D"/>
    <w:rPr>
      <w:color w:val="FFFFFF"/>
    </w:rPr>
  </w:style>
  <w:style w:type="character" w:customStyle="1" w:styleId="Placeholder">
    <w:name w:val="Placeholder"/>
    <w:basedOn w:val="DefaultParagraphFont"/>
    <w:locked/>
    <w:rsid w:val="0054422D"/>
    <w:rPr>
      <w:color w:val="0000FF"/>
    </w:rPr>
  </w:style>
  <w:style w:type="paragraph" w:customStyle="1" w:styleId="DocumentTitleSecond">
    <w:name w:val="Document Title Second"/>
    <w:basedOn w:val="Normal"/>
    <w:next w:val="Normal"/>
    <w:qFormat/>
    <w:rsid w:val="0054422D"/>
    <w:pPr>
      <w:spacing w:before="360" w:after="360"/>
      <w:ind w:left="0" w:right="2160"/>
    </w:pPr>
    <w:rPr>
      <w:rFonts w:ascii="Segoe UI Semibold" w:hAnsi="Segoe UI Semibold" w:cs="Tahoma"/>
      <w:bCs/>
      <w:kern w:val="32"/>
      <w:sz w:val="36"/>
      <w:szCs w:val="36"/>
    </w:rPr>
  </w:style>
  <w:style w:type="paragraph" w:customStyle="1" w:styleId="Graphic">
    <w:name w:val="Graphic"/>
    <w:basedOn w:val="Art"/>
    <w:qFormat/>
    <w:rsid w:val="0054422D"/>
  </w:style>
  <w:style w:type="paragraph" w:customStyle="1" w:styleId="Heading5W">
    <w:name w:val="Heading 5 W+"/>
    <w:basedOn w:val="Normal"/>
    <w:next w:val="Normal"/>
    <w:qFormat/>
    <w:rsid w:val="0054422D"/>
    <w:pPr>
      <w:keepNext/>
      <w:keepLines/>
      <w:suppressAutoHyphens/>
      <w:spacing w:before="60"/>
      <w:outlineLvl w:val="4"/>
    </w:pPr>
    <w:rPr>
      <w:rFonts w:ascii="Arial" w:hAnsi="Arial" w:cs="Arial"/>
      <w:b/>
    </w:rPr>
  </w:style>
  <w:style w:type="character" w:customStyle="1" w:styleId="FooterChar">
    <w:name w:val="Footer Char"/>
    <w:basedOn w:val="DefaultParagraphFont"/>
    <w:link w:val="Footer"/>
    <w:rsid w:val="0054422D"/>
    <w:rPr>
      <w:rFonts w:ascii="Arial" w:hAnsi="Arial"/>
      <w:color w:val="404040" w:themeColor="text1" w:themeTint="BF"/>
      <w:sz w:val="16"/>
      <w:szCs w:val="22"/>
      <w:lang w:eastAsia="ja-JP"/>
    </w:rPr>
  </w:style>
  <w:style w:type="character" w:customStyle="1" w:styleId="Italics">
    <w:name w:val="Italics"/>
    <w:basedOn w:val="DefaultParagraphFont"/>
    <w:uiPriority w:val="1"/>
    <w:qFormat/>
    <w:rsid w:val="0054422D"/>
    <w:rPr>
      <w:i/>
    </w:rPr>
  </w:style>
  <w:style w:type="character" w:customStyle="1" w:styleId="Bold">
    <w:name w:val="Bold"/>
    <w:basedOn w:val="DefaultParagraphFont"/>
    <w:uiPriority w:val="1"/>
    <w:qFormat/>
    <w:rsid w:val="0054422D"/>
    <w:rPr>
      <w:b/>
    </w:rPr>
  </w:style>
  <w:style w:type="paragraph" w:customStyle="1" w:styleId="TableLp1">
    <w:name w:val="Table Lp1"/>
    <w:basedOn w:val="TableBody"/>
    <w:qFormat/>
    <w:rsid w:val="0054422D"/>
    <w:pPr>
      <w:ind w:left="432"/>
    </w:pPr>
  </w:style>
  <w:style w:type="paragraph" w:customStyle="1" w:styleId="TableLp2">
    <w:name w:val="Table Lp2"/>
    <w:basedOn w:val="TableBody"/>
    <w:qFormat/>
    <w:rsid w:val="0054422D"/>
    <w:pPr>
      <w:ind w:left="792"/>
    </w:pPr>
  </w:style>
  <w:style w:type="table" w:customStyle="1" w:styleId="WTable">
    <w:name w:val="W+ Table"/>
    <w:basedOn w:val="TableNormal"/>
    <w:uiPriority w:val="99"/>
    <w:rsid w:val="0054422D"/>
    <w:tblPr/>
  </w:style>
  <w:style w:type="table" w:styleId="ColorfulList-Accent5">
    <w:name w:val="Colorful List Accent 5"/>
    <w:basedOn w:val="TableNormal"/>
    <w:uiPriority w:val="72"/>
    <w:locked/>
    <w:rsid w:val="0054422D"/>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Shading-Accent6">
    <w:name w:val="Colorful Shading Accent 6"/>
    <w:basedOn w:val="TableNormal"/>
    <w:uiPriority w:val="71"/>
    <w:locked/>
    <w:rsid w:val="0054422D"/>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locked/>
    <w:rsid w:val="0054422D"/>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ableList4">
    <w:name w:val="Table List 4"/>
    <w:basedOn w:val="TableNormal"/>
    <w:locked/>
    <w:rsid w:val="0054422D"/>
    <w:pPr>
      <w:spacing w:after="120" w:line="300" w:lineRule="exact"/>
      <w:ind w:left="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Web3">
    <w:name w:val="Table Web 3"/>
    <w:basedOn w:val="TableNormal"/>
    <w:locked/>
    <w:rsid w:val="0054422D"/>
    <w:pPr>
      <w:spacing w:after="120" w:line="300" w:lineRule="exact"/>
      <w:ind w:left="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CHeading">
    <w:name w:val="TOC Heading"/>
    <w:basedOn w:val="Heading1"/>
    <w:next w:val="Normal"/>
    <w:uiPriority w:val="39"/>
    <w:unhideWhenUsed/>
    <w:qFormat/>
    <w:rsid w:val="0054422D"/>
    <w:pPr>
      <w:suppressAutoHyphens w:val="0"/>
      <w:snapToGrid/>
      <w:spacing w:after="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paragraph" w:styleId="TOC4">
    <w:name w:val="toc 4"/>
    <w:basedOn w:val="Normal"/>
    <w:next w:val="Normal"/>
    <w:autoRedefine/>
    <w:rsid w:val="0054422D"/>
    <w:pPr>
      <w:ind w:left="660"/>
    </w:pPr>
    <w:rPr>
      <w:rFonts w:asciiTheme="minorHAnsi" w:hAnsiTheme="minorHAnsi"/>
      <w:sz w:val="18"/>
      <w:szCs w:val="18"/>
    </w:rPr>
  </w:style>
  <w:style w:type="paragraph" w:styleId="TOC5">
    <w:name w:val="toc 5"/>
    <w:basedOn w:val="Normal"/>
    <w:next w:val="Normal"/>
    <w:autoRedefine/>
    <w:uiPriority w:val="39"/>
    <w:locked/>
    <w:rsid w:val="0054422D"/>
    <w:pPr>
      <w:ind w:left="880"/>
    </w:pPr>
    <w:rPr>
      <w:rFonts w:asciiTheme="minorHAnsi" w:hAnsiTheme="minorHAnsi"/>
      <w:sz w:val="20"/>
      <w:szCs w:val="20"/>
    </w:rPr>
  </w:style>
  <w:style w:type="paragraph" w:styleId="TOC6">
    <w:name w:val="toc 6"/>
    <w:basedOn w:val="Normal"/>
    <w:next w:val="Normal"/>
    <w:autoRedefine/>
    <w:locked/>
    <w:rsid w:val="0054422D"/>
    <w:pPr>
      <w:ind w:left="1100"/>
    </w:pPr>
    <w:rPr>
      <w:rFonts w:asciiTheme="minorHAnsi" w:hAnsiTheme="minorHAnsi"/>
      <w:sz w:val="20"/>
      <w:szCs w:val="20"/>
    </w:rPr>
  </w:style>
  <w:style w:type="paragraph" w:styleId="TOC7">
    <w:name w:val="toc 7"/>
    <w:basedOn w:val="Normal"/>
    <w:next w:val="Normal"/>
    <w:autoRedefine/>
    <w:locked/>
    <w:rsid w:val="0054422D"/>
    <w:pPr>
      <w:ind w:left="1320"/>
    </w:pPr>
    <w:rPr>
      <w:rFonts w:asciiTheme="minorHAnsi" w:hAnsiTheme="minorHAnsi"/>
      <w:sz w:val="20"/>
      <w:szCs w:val="20"/>
    </w:rPr>
  </w:style>
  <w:style w:type="paragraph" w:styleId="TOC8">
    <w:name w:val="toc 8"/>
    <w:basedOn w:val="Normal"/>
    <w:next w:val="Normal"/>
    <w:autoRedefine/>
    <w:locked/>
    <w:rsid w:val="0054422D"/>
    <w:pPr>
      <w:ind w:left="1540"/>
    </w:pPr>
    <w:rPr>
      <w:rFonts w:asciiTheme="minorHAnsi" w:hAnsiTheme="minorHAnsi"/>
      <w:sz w:val="20"/>
      <w:szCs w:val="20"/>
    </w:rPr>
  </w:style>
  <w:style w:type="paragraph" w:styleId="TOC9">
    <w:name w:val="toc 9"/>
    <w:basedOn w:val="Normal"/>
    <w:next w:val="Normal"/>
    <w:autoRedefine/>
    <w:locked/>
    <w:rsid w:val="0054422D"/>
    <w:pPr>
      <w:ind w:left="1760"/>
    </w:pPr>
    <w:rPr>
      <w:rFonts w:asciiTheme="minorHAnsi" w:hAnsiTheme="minorHAnsi"/>
      <w:sz w:val="20"/>
      <w:szCs w:val="20"/>
    </w:rPr>
  </w:style>
  <w:style w:type="table" w:customStyle="1" w:styleId="LightList1">
    <w:name w:val="Light List1"/>
    <w:basedOn w:val="TableNormal"/>
    <w:uiPriority w:val="61"/>
    <w:rsid w:val="0054422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5Char">
    <w:name w:val="Heading 5 Char"/>
    <w:basedOn w:val="DefaultParagraphFont"/>
    <w:link w:val="Heading5"/>
    <w:rsid w:val="0054422D"/>
    <w:rPr>
      <w:rFonts w:asciiTheme="majorHAnsi" w:eastAsiaTheme="majorEastAsia" w:hAnsiTheme="majorHAnsi" w:cstheme="majorBidi"/>
      <w:color w:val="243F60" w:themeColor="accent1" w:themeShade="7F"/>
      <w:sz w:val="21"/>
      <w:szCs w:val="22"/>
      <w:lang w:eastAsia="ja-JP"/>
    </w:rPr>
  </w:style>
  <w:style w:type="paragraph" w:customStyle="1" w:styleId="BookTitle1">
    <w:name w:val="Book Title 1"/>
    <w:basedOn w:val="Normal"/>
    <w:rsid w:val="0054422D"/>
    <w:pPr>
      <w:spacing w:before="120" w:line="480" w:lineRule="auto"/>
      <w:jc w:val="center"/>
    </w:pPr>
    <w:rPr>
      <w:rFonts w:ascii="Arial" w:eastAsia="Times New Roman" w:hAnsi="Arial"/>
      <w:b/>
      <w:bCs/>
      <w:color w:val="000000"/>
      <w:sz w:val="48"/>
      <w:szCs w:val="20"/>
    </w:rPr>
  </w:style>
  <w:style w:type="paragraph" w:customStyle="1" w:styleId="BookTitle2">
    <w:name w:val="Book Title 2"/>
    <w:basedOn w:val="Normal"/>
    <w:rsid w:val="0054422D"/>
    <w:pPr>
      <w:spacing w:before="120" w:line="480" w:lineRule="auto"/>
      <w:jc w:val="center"/>
    </w:pPr>
    <w:rPr>
      <w:rFonts w:ascii="Arial" w:eastAsia="Times New Roman" w:hAnsi="Arial"/>
      <w:i/>
      <w:iCs/>
      <w:color w:val="000000"/>
      <w:sz w:val="36"/>
      <w:szCs w:val="20"/>
    </w:rPr>
  </w:style>
  <w:style w:type="paragraph" w:customStyle="1" w:styleId="BookTitleHidden">
    <w:name w:val="Book Title Hidden"/>
    <w:basedOn w:val="Normal"/>
    <w:qFormat/>
    <w:rsid w:val="0054422D"/>
    <w:pPr>
      <w:spacing w:before="120" w:line="480" w:lineRule="auto"/>
      <w:jc w:val="center"/>
    </w:pPr>
    <w:rPr>
      <w:rFonts w:ascii="Arial" w:hAnsi="Arial" w:cs="Arial"/>
      <w:i/>
      <w:vanish/>
      <w:color w:val="FF0000"/>
      <w:sz w:val="36"/>
    </w:rPr>
  </w:style>
  <w:style w:type="paragraph" w:customStyle="1" w:styleId="BookTOCHeading">
    <w:name w:val="Book TOC Heading"/>
    <w:basedOn w:val="TOCHeading"/>
    <w:qFormat/>
    <w:rsid w:val="0054422D"/>
    <w:rPr>
      <w:rFonts w:ascii="Arial" w:hAnsi="Arial" w:cs="Arial"/>
      <w:color w:val="000000" w:themeColor="text1"/>
    </w:rPr>
  </w:style>
  <w:style w:type="paragraph" w:customStyle="1" w:styleId="HeaderOddPage">
    <w:name w:val="Header Odd Page"/>
    <w:basedOn w:val="Normal"/>
    <w:rsid w:val="0054422D"/>
    <w:pPr>
      <w:pBdr>
        <w:bottom w:val="single" w:sz="4" w:space="1" w:color="auto"/>
      </w:pBdr>
      <w:tabs>
        <w:tab w:val="right" w:pos="7920"/>
        <w:tab w:val="right" w:pos="8640"/>
      </w:tabs>
      <w:ind w:left="0"/>
      <w:jc w:val="right"/>
    </w:pPr>
    <w:rPr>
      <w:rFonts w:ascii="Arial" w:hAnsi="Arial" w:cs="Arial"/>
      <w:b/>
      <w:noProof/>
      <w:sz w:val="16"/>
    </w:rPr>
  </w:style>
  <w:style w:type="paragraph" w:customStyle="1" w:styleId="HeaderEvenPage">
    <w:name w:val="Header Even Page"/>
    <w:basedOn w:val="HeaderOddPage"/>
    <w:rsid w:val="0054422D"/>
    <w:pPr>
      <w:jc w:val="left"/>
    </w:pPr>
  </w:style>
  <w:style w:type="paragraph" w:styleId="ListParagraph">
    <w:name w:val="List Paragraph"/>
    <w:basedOn w:val="Normal"/>
    <w:locked/>
    <w:rsid w:val="0054422D"/>
  </w:style>
  <w:style w:type="paragraph" w:customStyle="1" w:styleId="BookVersion">
    <w:name w:val="Book Version"/>
    <w:basedOn w:val="Normal"/>
    <w:link w:val="BookVersionChar"/>
    <w:qFormat/>
    <w:rsid w:val="0054422D"/>
    <w:pPr>
      <w:jc w:val="right"/>
    </w:pPr>
  </w:style>
  <w:style w:type="character" w:customStyle="1" w:styleId="BookVersionChar">
    <w:name w:val="Book Version Char"/>
    <w:basedOn w:val="DefaultParagraphFont"/>
    <w:link w:val="BookVersion"/>
    <w:rsid w:val="0054422D"/>
    <w:rPr>
      <w:rFonts w:ascii="Segoe UI" w:hAnsi="Segoe UI"/>
      <w:color w:val="404040" w:themeColor="text1" w:themeTint="BF"/>
      <w:sz w:val="21"/>
      <w:szCs w:val="22"/>
      <w:lang w:eastAsia="ja-JP"/>
    </w:rPr>
  </w:style>
  <w:style w:type="character" w:customStyle="1" w:styleId="Superscript">
    <w:name w:val="Superscript"/>
    <w:basedOn w:val="DefaultParagraphFont"/>
    <w:uiPriority w:val="1"/>
    <w:qFormat/>
    <w:rsid w:val="0054422D"/>
    <w:rPr>
      <w:vertAlign w:val="superscript"/>
    </w:rPr>
  </w:style>
  <w:style w:type="paragraph" w:customStyle="1" w:styleId="AnswerLine">
    <w:name w:val="Answer Line"/>
    <w:basedOn w:val="Normal"/>
    <w:qFormat/>
    <w:rsid w:val="0054422D"/>
    <w:pPr>
      <w:pBdr>
        <w:between w:val="single" w:sz="4" w:space="1" w:color="auto"/>
      </w:pBdr>
      <w:spacing w:after="40"/>
      <w:ind w:left="1440"/>
    </w:pPr>
  </w:style>
  <w:style w:type="paragraph" w:customStyle="1" w:styleId="QuestionandAnswerLine">
    <w:name w:val="Question and Answer Line"/>
    <w:basedOn w:val="Normal"/>
    <w:next w:val="AnswerLine"/>
    <w:qFormat/>
    <w:rsid w:val="0054422D"/>
    <w:pPr>
      <w:numPr>
        <w:numId w:val="66"/>
      </w:numPr>
    </w:pPr>
  </w:style>
  <w:style w:type="character" w:customStyle="1" w:styleId="Heading4Char">
    <w:name w:val="Heading 4 Char"/>
    <w:basedOn w:val="DefaultParagraphFont"/>
    <w:link w:val="Heading4"/>
    <w:rsid w:val="0054422D"/>
    <w:rPr>
      <w:rFonts w:ascii="Segoe UI Semibold" w:hAnsi="Segoe UI Semibold"/>
      <w:bCs/>
      <w:color w:val="000000" w:themeColor="text1"/>
      <w:sz w:val="24"/>
      <w:szCs w:val="24"/>
      <w:lang w:eastAsia="ja-JP"/>
    </w:rPr>
  </w:style>
  <w:style w:type="paragraph" w:styleId="NormalWeb">
    <w:name w:val="Normal (Web)"/>
    <w:basedOn w:val="Normal"/>
    <w:uiPriority w:val="99"/>
    <w:unhideWhenUsed/>
    <w:locked/>
    <w:rsid w:val="0054422D"/>
    <w:pPr>
      <w:spacing w:before="100" w:beforeAutospacing="1" w:after="100" w:afterAutospacing="1"/>
      <w:ind w:left="0"/>
    </w:pPr>
    <w:rPr>
      <w:rFonts w:eastAsia="Times New Roman"/>
      <w:sz w:val="24"/>
      <w:szCs w:val="24"/>
      <w:lang w:eastAsia="en-US"/>
    </w:rPr>
  </w:style>
  <w:style w:type="paragraph" w:styleId="Title">
    <w:name w:val="Title"/>
    <w:basedOn w:val="Normal"/>
    <w:next w:val="Normal"/>
    <w:link w:val="TitleChar"/>
    <w:qFormat/>
    <w:locked/>
    <w:rsid w:val="0054422D"/>
    <w:pPr>
      <w:pBdr>
        <w:bottom w:val="single" w:sz="8" w:space="2" w:color="4F81BD" w:themeColor="accent1"/>
      </w:pBdr>
      <w:spacing w:after="300"/>
      <w:ind w:left="0"/>
    </w:pPr>
    <w:rPr>
      <w:rFonts w:ascii="Segoe UI Semibold" w:eastAsiaTheme="majorEastAsia" w:hAnsi="Segoe UI Semibold" w:cstheme="majorBidi"/>
      <w:color w:val="4F81BD" w:themeColor="accent1"/>
      <w:kern w:val="28"/>
      <w:sz w:val="64"/>
      <w:szCs w:val="52"/>
      <w:lang w:eastAsia="en-US"/>
    </w:rPr>
  </w:style>
  <w:style w:type="character" w:customStyle="1" w:styleId="TitleChar">
    <w:name w:val="Title Char"/>
    <w:basedOn w:val="DefaultParagraphFont"/>
    <w:link w:val="Title"/>
    <w:rsid w:val="0054422D"/>
    <w:rPr>
      <w:rFonts w:ascii="Segoe UI Semibold" w:eastAsiaTheme="majorEastAsia" w:hAnsi="Segoe UI Semibold" w:cstheme="majorBidi"/>
      <w:color w:val="4F81BD" w:themeColor="accent1"/>
      <w:kern w:val="28"/>
      <w:sz w:val="64"/>
      <w:szCs w:val="52"/>
    </w:rPr>
  </w:style>
  <w:style w:type="paragraph" w:styleId="NoSpacing">
    <w:name w:val="No Spacing"/>
    <w:basedOn w:val="Normal"/>
    <w:next w:val="Normal"/>
    <w:qFormat/>
    <w:locked/>
    <w:rsid w:val="0054422D"/>
    <w:pPr>
      <w:ind w:left="0"/>
    </w:pPr>
    <w:rPr>
      <w:rFonts w:ascii="Cambria" w:eastAsiaTheme="minorHAnsi" w:hAnsi="Cambria" w:cstheme="minorBidi"/>
      <w:sz w:val="18"/>
      <w:lang w:eastAsia="en-US"/>
    </w:rPr>
  </w:style>
  <w:style w:type="paragraph" w:styleId="Revision">
    <w:name w:val="Revision"/>
    <w:hidden/>
    <w:uiPriority w:val="99"/>
    <w:semiHidden/>
    <w:rsid w:val="000072CD"/>
    <w:rPr>
      <w:sz w:val="22"/>
      <w:szCs w:val="22"/>
      <w:lang w:eastAsia="ja-JP"/>
    </w:rPr>
  </w:style>
  <w:style w:type="character" w:customStyle="1" w:styleId="CommentTextChar">
    <w:name w:val="Comment Text Char"/>
    <w:basedOn w:val="DefaultParagraphFont"/>
    <w:link w:val="CommentText"/>
    <w:uiPriority w:val="99"/>
    <w:semiHidden/>
    <w:rsid w:val="0054422D"/>
    <w:rPr>
      <w:rFonts w:ascii="Segoe UI" w:hAnsi="Segoe UI"/>
      <w:color w:val="404040" w:themeColor="text1" w:themeTint="BF"/>
      <w:lang w:eastAsia="ja-JP"/>
    </w:rPr>
  </w:style>
  <w:style w:type="character" w:styleId="HTMLCode">
    <w:name w:val="HTML Code"/>
    <w:basedOn w:val="DefaultParagraphFont"/>
    <w:uiPriority w:val="99"/>
    <w:semiHidden/>
    <w:unhideWhenUsed/>
    <w:locked/>
    <w:rsid w:val="00F941DD"/>
    <w:rPr>
      <w:rFonts w:ascii="Consolas" w:eastAsia="Times New Roman" w:hAnsi="Consolas" w:cs="Consolas" w:hint="default"/>
      <w:b w:val="0"/>
      <w:bCs w:val="0"/>
      <w:sz w:val="24"/>
      <w:szCs w:val="24"/>
      <w:shd w:val="clear" w:color="auto" w:fill="EEEEEE"/>
    </w:rPr>
  </w:style>
  <w:style w:type="character" w:customStyle="1" w:styleId="HTMLPreformattedChar">
    <w:name w:val="HTML Preformatted Char"/>
    <w:basedOn w:val="DefaultParagraphFont"/>
    <w:link w:val="HTMLPreformatted"/>
    <w:semiHidden/>
    <w:rsid w:val="0054422D"/>
    <w:rPr>
      <w:rFonts w:ascii="Courier New" w:hAnsi="Courier New" w:cs="Courier New"/>
      <w:color w:val="404040" w:themeColor="text1" w:themeTint="BF"/>
      <w:lang w:eastAsia="ja-JP"/>
    </w:rPr>
  </w:style>
  <w:style w:type="character" w:customStyle="1" w:styleId="tag2">
    <w:name w:val="tag2"/>
    <w:basedOn w:val="DefaultParagraphFont"/>
    <w:rsid w:val="00F941DD"/>
  </w:style>
  <w:style w:type="character" w:customStyle="1" w:styleId="pln1">
    <w:name w:val="pln1"/>
    <w:basedOn w:val="DefaultParagraphFont"/>
    <w:rsid w:val="00F941DD"/>
    <w:rPr>
      <w:color w:val="000000"/>
    </w:rPr>
  </w:style>
  <w:style w:type="character" w:customStyle="1" w:styleId="atn">
    <w:name w:val="atn"/>
    <w:basedOn w:val="DefaultParagraphFont"/>
    <w:rsid w:val="00F941DD"/>
  </w:style>
  <w:style w:type="character" w:customStyle="1" w:styleId="pun">
    <w:name w:val="pun"/>
    <w:basedOn w:val="DefaultParagraphFont"/>
    <w:rsid w:val="00F941DD"/>
  </w:style>
  <w:style w:type="character" w:customStyle="1" w:styleId="atv">
    <w:name w:val="atv"/>
    <w:basedOn w:val="DefaultParagraphFont"/>
    <w:rsid w:val="00F941DD"/>
  </w:style>
  <w:style w:type="character" w:styleId="FollowedHyperlink">
    <w:name w:val="FollowedHyperlink"/>
    <w:basedOn w:val="DefaultParagraphFont"/>
    <w:semiHidden/>
    <w:unhideWhenUsed/>
    <w:locked/>
    <w:rsid w:val="00F941DD"/>
    <w:rPr>
      <w:color w:val="800080" w:themeColor="followedHyperlink"/>
      <w:u w:val="single"/>
    </w:rPr>
  </w:style>
  <w:style w:type="character" w:customStyle="1" w:styleId="Heading3Char">
    <w:name w:val="Heading 3 Char"/>
    <w:basedOn w:val="DefaultParagraphFont"/>
    <w:link w:val="Heading3"/>
    <w:rsid w:val="0054422D"/>
    <w:rPr>
      <w:rFonts w:ascii="Segoe UI Semibold" w:hAnsi="Segoe UI Semibold" w:cs="Arial"/>
      <w:bCs/>
      <w:iCs/>
      <w:kern w:val="32"/>
      <w:sz w:val="28"/>
      <w:szCs w:val="22"/>
      <w:lang w:eastAsia="ja-JP"/>
    </w:rPr>
  </w:style>
  <w:style w:type="character" w:customStyle="1" w:styleId="Heading1Char">
    <w:name w:val="Heading 1 Char"/>
    <w:basedOn w:val="DefaultParagraphFont"/>
    <w:link w:val="Heading1"/>
    <w:rsid w:val="0054422D"/>
    <w:rPr>
      <w:rFonts w:ascii="Segoe UI Semibold" w:hAnsi="Segoe UI Semibold" w:cs="Tahoma"/>
      <w:bCs/>
      <w:kern w:val="32"/>
      <w:sz w:val="36"/>
      <w:szCs w:val="32"/>
      <w:lang w:eastAsia="ja-JP"/>
    </w:rPr>
  </w:style>
  <w:style w:type="character" w:customStyle="1" w:styleId="Heading2Char">
    <w:name w:val="Heading 2 Char"/>
    <w:aliases w:val="MBS - Main Titles Char"/>
    <w:basedOn w:val="DefaultParagraphFont"/>
    <w:link w:val="Heading2"/>
    <w:rsid w:val="0054422D"/>
    <w:rPr>
      <w:rFonts w:ascii="Segoe UI Semibold" w:hAnsi="Segoe UI Semibold" w:cs="Tahoma"/>
      <w:iCs/>
      <w:kern w:val="32"/>
      <w:sz w:val="34"/>
      <w:lang w:eastAsia="ja-JP"/>
    </w:rPr>
  </w:style>
  <w:style w:type="character" w:customStyle="1" w:styleId="BalloonTextChar">
    <w:name w:val="Balloon Text Char"/>
    <w:basedOn w:val="DefaultParagraphFont"/>
    <w:link w:val="BalloonText"/>
    <w:semiHidden/>
    <w:rsid w:val="0054422D"/>
    <w:rPr>
      <w:rFonts w:ascii="Tahoma" w:hAnsi="Tahoma" w:cs="Tahoma"/>
      <w:color w:val="404040" w:themeColor="text1" w:themeTint="BF"/>
      <w:sz w:val="16"/>
      <w:szCs w:val="16"/>
      <w:lang w:eastAsia="ja-JP"/>
    </w:rPr>
  </w:style>
  <w:style w:type="paragraph" w:styleId="Caption">
    <w:name w:val="caption"/>
    <w:basedOn w:val="Normal"/>
    <w:next w:val="Normal"/>
    <w:unhideWhenUsed/>
    <w:qFormat/>
    <w:locked/>
    <w:rsid w:val="0054422D"/>
    <w:pPr>
      <w:spacing w:after="200" w:line="240" w:lineRule="auto"/>
    </w:pPr>
    <w:rPr>
      <w:i/>
      <w:iCs/>
      <w:color w:val="1F497D" w:themeColor="text2"/>
      <w:sz w:val="18"/>
      <w:szCs w:val="18"/>
    </w:rPr>
  </w:style>
  <w:style w:type="character" w:customStyle="1" w:styleId="CommentSubjectChar">
    <w:name w:val="Comment Subject Char"/>
    <w:basedOn w:val="CommentTextChar"/>
    <w:link w:val="CommentSubject"/>
    <w:semiHidden/>
    <w:rsid w:val="0054422D"/>
    <w:rPr>
      <w:rFonts w:ascii="Segoe UI" w:hAnsi="Segoe UI"/>
      <w:b/>
      <w:bCs/>
      <w:color w:val="404040" w:themeColor="text1" w:themeTint="BF"/>
      <w:lang w:eastAsia="ja-JP"/>
    </w:rPr>
  </w:style>
  <w:style w:type="paragraph" w:customStyle="1" w:styleId="Copyright">
    <w:name w:val="Copyright"/>
    <w:basedOn w:val="Normal"/>
    <w:link w:val="CopyrightChar"/>
    <w:qFormat/>
    <w:rsid w:val="0054422D"/>
    <w:rPr>
      <w:sz w:val="16"/>
    </w:rPr>
  </w:style>
  <w:style w:type="character" w:customStyle="1" w:styleId="CopyrightChar">
    <w:name w:val="Copyright Char"/>
    <w:basedOn w:val="DefaultParagraphFont"/>
    <w:link w:val="Copyright"/>
    <w:rsid w:val="0054422D"/>
    <w:rPr>
      <w:rFonts w:ascii="Segoe UI" w:hAnsi="Segoe UI"/>
      <w:color w:val="404040" w:themeColor="text1" w:themeTint="BF"/>
      <w:sz w:val="16"/>
      <w:szCs w:val="22"/>
      <w:lang w:eastAsia="ja-JP"/>
    </w:rPr>
  </w:style>
  <w:style w:type="character" w:customStyle="1" w:styleId="DocumentMapChar">
    <w:name w:val="Document Map Char"/>
    <w:basedOn w:val="DefaultParagraphFont"/>
    <w:link w:val="DocumentMap"/>
    <w:semiHidden/>
    <w:rsid w:val="0054422D"/>
    <w:rPr>
      <w:rFonts w:ascii="Tahoma" w:hAnsi="Tahoma" w:cs="Tahoma"/>
      <w:color w:val="404040" w:themeColor="text1" w:themeTint="BF"/>
      <w:shd w:val="clear" w:color="auto" w:fill="000080"/>
      <w:lang w:eastAsia="ja-JP"/>
    </w:rPr>
  </w:style>
  <w:style w:type="character" w:customStyle="1" w:styleId="HeaderChar">
    <w:name w:val="Header Char"/>
    <w:basedOn w:val="DefaultParagraphFont"/>
    <w:link w:val="Header"/>
    <w:rsid w:val="0054422D"/>
    <w:rPr>
      <w:rFonts w:ascii="Arial" w:hAnsi="Arial"/>
      <w:b/>
      <w:noProof/>
      <w:color w:val="404040" w:themeColor="text1" w:themeTint="BF"/>
      <w:sz w:val="16"/>
      <w:szCs w:val="22"/>
      <w:lang w:eastAsia="ja-JP"/>
    </w:rPr>
  </w:style>
  <w:style w:type="paragraph" w:customStyle="1" w:styleId="Heading2TU">
    <w:name w:val="Heading 2 TU"/>
    <w:basedOn w:val="Heading2"/>
    <w:next w:val="Normal"/>
    <w:link w:val="Heading2TUChar"/>
    <w:autoRedefine/>
    <w:qFormat/>
    <w:rsid w:val="0054422D"/>
    <w:pPr>
      <w:pageBreakBefore/>
      <w:spacing w:after="120" w:line="240" w:lineRule="auto"/>
    </w:pPr>
    <w:rPr>
      <w:szCs w:val="32"/>
    </w:rPr>
  </w:style>
  <w:style w:type="character" w:customStyle="1" w:styleId="Heading2TUChar">
    <w:name w:val="Heading 2 TU Char"/>
    <w:basedOn w:val="Heading1Char"/>
    <w:link w:val="Heading2TU"/>
    <w:rsid w:val="0054422D"/>
    <w:rPr>
      <w:rFonts w:ascii="Segoe UI Semibold" w:hAnsi="Segoe UI Semibold" w:cs="Tahoma"/>
      <w:bCs w:val="0"/>
      <w:iCs/>
      <w:kern w:val="32"/>
      <w:sz w:val="34"/>
      <w:szCs w:val="32"/>
      <w:lang w:eastAsia="ja-JP"/>
    </w:rPr>
  </w:style>
  <w:style w:type="paragraph" w:customStyle="1" w:styleId="Heading3TU">
    <w:name w:val="Heading 3 TU"/>
    <w:basedOn w:val="Heading2TU"/>
    <w:next w:val="Normal"/>
    <w:link w:val="Heading3TUChar"/>
    <w:autoRedefine/>
    <w:qFormat/>
    <w:rsid w:val="0054422D"/>
    <w:rPr>
      <w:sz w:val="28"/>
    </w:rPr>
  </w:style>
  <w:style w:type="character" w:customStyle="1" w:styleId="Heading3TUChar">
    <w:name w:val="Heading 3 TU Char"/>
    <w:basedOn w:val="Heading2TUChar"/>
    <w:link w:val="Heading3TU"/>
    <w:rsid w:val="0054422D"/>
    <w:rPr>
      <w:rFonts w:ascii="Segoe UI Semibold" w:hAnsi="Segoe UI Semibold" w:cs="Tahoma"/>
      <w:bCs w:val="0"/>
      <w:iCs/>
      <w:kern w:val="32"/>
      <w:sz w:val="28"/>
      <w:szCs w:val="32"/>
      <w:lang w:eastAsia="ja-JP"/>
    </w:rPr>
  </w:style>
  <w:style w:type="character" w:customStyle="1" w:styleId="Heading6Char">
    <w:name w:val="Heading 6 Char"/>
    <w:basedOn w:val="DefaultParagraphFont"/>
    <w:link w:val="Heading6"/>
    <w:rsid w:val="0054422D"/>
    <w:rPr>
      <w:rFonts w:ascii="Segoe UI" w:hAnsi="Segoe UI"/>
      <w:b/>
      <w:bCs/>
      <w:color w:val="404040" w:themeColor="text1" w:themeTint="BF"/>
      <w:sz w:val="21"/>
      <w:szCs w:val="22"/>
      <w:lang w:eastAsia="ja-JP"/>
    </w:rPr>
  </w:style>
  <w:style w:type="character" w:customStyle="1" w:styleId="Heading9Char">
    <w:name w:val="Heading 9 Char"/>
    <w:basedOn w:val="DefaultParagraphFont"/>
    <w:link w:val="Heading9"/>
    <w:rsid w:val="0054422D"/>
    <w:rPr>
      <w:rFonts w:ascii="Arial" w:hAnsi="Arial" w:cs="Arial"/>
      <w:color w:val="404040" w:themeColor="text1" w:themeTint="BF"/>
      <w:sz w:val="21"/>
      <w:szCs w:val="22"/>
      <w:lang w:eastAsia="ja-JP"/>
    </w:rPr>
  </w:style>
  <w:style w:type="paragraph" w:customStyle="1" w:styleId="Ln4">
    <w:name w:val="Ln4"/>
    <w:basedOn w:val="Normal"/>
    <w:qFormat/>
    <w:rsid w:val="0054422D"/>
    <w:pPr>
      <w:numPr>
        <w:numId w:val="60"/>
      </w:numPr>
    </w:pPr>
  </w:style>
  <w:style w:type="paragraph" w:customStyle="1" w:styleId="Lb4">
    <w:name w:val="Lb4"/>
    <w:basedOn w:val="Ln4"/>
    <w:qFormat/>
    <w:rsid w:val="0054422D"/>
    <w:pPr>
      <w:numPr>
        <w:numId w:val="61"/>
      </w:numPr>
    </w:pPr>
  </w:style>
  <w:style w:type="paragraph" w:customStyle="1" w:styleId="Lb5">
    <w:name w:val="Lb5"/>
    <w:basedOn w:val="Lb3"/>
    <w:qFormat/>
    <w:rsid w:val="0054422D"/>
    <w:pPr>
      <w:numPr>
        <w:numId w:val="0"/>
      </w:numPr>
    </w:pPr>
  </w:style>
  <w:style w:type="paragraph" w:customStyle="1" w:styleId="LegaleseHead">
    <w:name w:val="Legalese Head"/>
    <w:qFormat/>
    <w:rsid w:val="0054422D"/>
    <w:pPr>
      <w:pageBreakBefore/>
      <w:ind w:left="720"/>
    </w:pPr>
    <w:rPr>
      <w:b/>
      <w:sz w:val="22"/>
      <w:szCs w:val="22"/>
      <w:lang w:eastAsia="ja-JP"/>
    </w:rPr>
  </w:style>
  <w:style w:type="paragraph" w:customStyle="1" w:styleId="Ln5">
    <w:name w:val="Ln5"/>
    <w:qFormat/>
    <w:rsid w:val="0054422D"/>
    <w:pPr>
      <w:numPr>
        <w:numId w:val="65"/>
      </w:numPr>
    </w:pPr>
    <w:rPr>
      <w:sz w:val="22"/>
      <w:szCs w:val="22"/>
      <w:lang w:eastAsia="ja-JP"/>
    </w:rPr>
  </w:style>
  <w:style w:type="paragraph" w:customStyle="1" w:styleId="Procedureheading">
    <w:name w:val="Procedure heading"/>
    <w:basedOn w:val="Heading4"/>
    <w:next w:val="Ln1"/>
    <w:qFormat/>
    <w:rsid w:val="0054422D"/>
    <w:pPr>
      <w:tabs>
        <w:tab w:val="num" w:pos="720"/>
      </w:tabs>
      <w:ind w:hanging="539"/>
    </w:pPr>
  </w:style>
  <w:style w:type="paragraph" w:customStyle="1" w:styleId="ProcedureHeading0">
    <w:name w:val="Procedure Heading"/>
    <w:basedOn w:val="Heading4"/>
    <w:next w:val="Ln1"/>
    <w:link w:val="ProcedureHeadingChar"/>
    <w:autoRedefine/>
    <w:qFormat/>
    <w:rsid w:val="0054422D"/>
    <w:pPr>
      <w:spacing w:after="120"/>
      <w:ind w:left="187"/>
    </w:pPr>
  </w:style>
  <w:style w:type="character" w:customStyle="1" w:styleId="ProcedureHeadingChar">
    <w:name w:val="Procedure Heading Char"/>
    <w:basedOn w:val="Heading4Char"/>
    <w:link w:val="ProcedureHeading0"/>
    <w:rsid w:val="0054422D"/>
    <w:rPr>
      <w:rFonts w:ascii="Segoe UI Semibold" w:hAnsi="Segoe UI Semibold"/>
      <w:bCs/>
      <w:color w:val="000000" w:themeColor="text1"/>
      <w:sz w:val="24"/>
      <w:szCs w:val="24"/>
      <w:lang w:eastAsia="ja-JP"/>
    </w:rPr>
  </w:style>
  <w:style w:type="paragraph" w:customStyle="1" w:styleId="ProcedureTitle">
    <w:name w:val="Procedure Title"/>
    <w:basedOn w:val="Heading4"/>
    <w:next w:val="Ln1"/>
    <w:autoRedefine/>
    <w:qFormat/>
    <w:rsid w:val="0054422D"/>
    <w:pPr>
      <w:ind w:hanging="53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1722">
      <w:bodyDiv w:val="1"/>
      <w:marLeft w:val="0"/>
      <w:marRight w:val="0"/>
      <w:marTop w:val="0"/>
      <w:marBottom w:val="0"/>
      <w:divBdr>
        <w:top w:val="none" w:sz="0" w:space="0" w:color="auto"/>
        <w:left w:val="none" w:sz="0" w:space="0" w:color="auto"/>
        <w:bottom w:val="none" w:sz="0" w:space="0" w:color="auto"/>
        <w:right w:val="none" w:sz="0" w:space="0" w:color="auto"/>
      </w:divBdr>
      <w:divsChild>
        <w:div w:id="840045252">
          <w:marLeft w:val="0"/>
          <w:marRight w:val="0"/>
          <w:marTop w:val="0"/>
          <w:marBottom w:val="0"/>
          <w:divBdr>
            <w:top w:val="none" w:sz="0" w:space="0" w:color="auto"/>
            <w:left w:val="none" w:sz="0" w:space="0" w:color="auto"/>
            <w:bottom w:val="none" w:sz="0" w:space="0" w:color="auto"/>
            <w:right w:val="none" w:sz="0" w:space="0" w:color="auto"/>
          </w:divBdr>
          <w:divsChild>
            <w:div w:id="2067873297">
              <w:marLeft w:val="4"/>
              <w:marRight w:val="4"/>
              <w:marTop w:val="0"/>
              <w:marBottom w:val="0"/>
              <w:divBdr>
                <w:top w:val="none" w:sz="0" w:space="0" w:color="auto"/>
                <w:left w:val="none" w:sz="0" w:space="0" w:color="auto"/>
                <w:bottom w:val="none" w:sz="0" w:space="0" w:color="auto"/>
                <w:right w:val="none" w:sz="0" w:space="0" w:color="auto"/>
              </w:divBdr>
              <w:divsChild>
                <w:div w:id="1738094219">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35089166">
      <w:bodyDiv w:val="1"/>
      <w:marLeft w:val="0"/>
      <w:marRight w:val="0"/>
      <w:marTop w:val="0"/>
      <w:marBottom w:val="0"/>
      <w:divBdr>
        <w:top w:val="none" w:sz="0" w:space="0" w:color="auto"/>
        <w:left w:val="none" w:sz="0" w:space="0" w:color="auto"/>
        <w:bottom w:val="none" w:sz="0" w:space="0" w:color="auto"/>
        <w:right w:val="none" w:sz="0" w:space="0" w:color="auto"/>
      </w:divBdr>
      <w:divsChild>
        <w:div w:id="2134596935">
          <w:marLeft w:val="0"/>
          <w:marRight w:val="0"/>
          <w:marTop w:val="0"/>
          <w:marBottom w:val="0"/>
          <w:divBdr>
            <w:top w:val="none" w:sz="0" w:space="0" w:color="auto"/>
            <w:left w:val="none" w:sz="0" w:space="0" w:color="auto"/>
            <w:bottom w:val="none" w:sz="0" w:space="0" w:color="auto"/>
            <w:right w:val="none" w:sz="0" w:space="0" w:color="auto"/>
          </w:divBdr>
          <w:divsChild>
            <w:div w:id="2141530251">
              <w:marLeft w:val="4"/>
              <w:marRight w:val="4"/>
              <w:marTop w:val="0"/>
              <w:marBottom w:val="0"/>
              <w:divBdr>
                <w:top w:val="none" w:sz="0" w:space="0" w:color="auto"/>
                <w:left w:val="none" w:sz="0" w:space="0" w:color="auto"/>
                <w:bottom w:val="none" w:sz="0" w:space="0" w:color="auto"/>
                <w:right w:val="none" w:sz="0" w:space="0" w:color="auto"/>
              </w:divBdr>
              <w:divsChild>
                <w:div w:id="1085496179">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59641055">
      <w:bodyDiv w:val="1"/>
      <w:marLeft w:val="0"/>
      <w:marRight w:val="0"/>
      <w:marTop w:val="0"/>
      <w:marBottom w:val="0"/>
      <w:divBdr>
        <w:top w:val="none" w:sz="0" w:space="0" w:color="auto"/>
        <w:left w:val="none" w:sz="0" w:space="0" w:color="auto"/>
        <w:bottom w:val="none" w:sz="0" w:space="0" w:color="auto"/>
        <w:right w:val="none" w:sz="0" w:space="0" w:color="auto"/>
      </w:divBdr>
      <w:divsChild>
        <w:div w:id="1429883973">
          <w:marLeft w:val="0"/>
          <w:marRight w:val="0"/>
          <w:marTop w:val="0"/>
          <w:marBottom w:val="0"/>
          <w:divBdr>
            <w:top w:val="none" w:sz="0" w:space="0" w:color="auto"/>
            <w:left w:val="none" w:sz="0" w:space="0" w:color="auto"/>
            <w:bottom w:val="none" w:sz="0" w:space="0" w:color="auto"/>
            <w:right w:val="none" w:sz="0" w:space="0" w:color="auto"/>
          </w:divBdr>
          <w:divsChild>
            <w:div w:id="465469134">
              <w:marLeft w:val="4"/>
              <w:marRight w:val="4"/>
              <w:marTop w:val="0"/>
              <w:marBottom w:val="0"/>
              <w:divBdr>
                <w:top w:val="none" w:sz="0" w:space="0" w:color="auto"/>
                <w:left w:val="none" w:sz="0" w:space="0" w:color="auto"/>
                <w:bottom w:val="none" w:sz="0" w:space="0" w:color="auto"/>
                <w:right w:val="none" w:sz="0" w:space="0" w:color="auto"/>
              </w:divBdr>
              <w:divsChild>
                <w:div w:id="1129782591">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62919733">
      <w:bodyDiv w:val="1"/>
      <w:marLeft w:val="0"/>
      <w:marRight w:val="0"/>
      <w:marTop w:val="0"/>
      <w:marBottom w:val="0"/>
      <w:divBdr>
        <w:top w:val="none" w:sz="0" w:space="0" w:color="auto"/>
        <w:left w:val="none" w:sz="0" w:space="0" w:color="auto"/>
        <w:bottom w:val="none" w:sz="0" w:space="0" w:color="auto"/>
        <w:right w:val="none" w:sz="0" w:space="0" w:color="auto"/>
      </w:divBdr>
      <w:divsChild>
        <w:div w:id="1732997558">
          <w:marLeft w:val="0"/>
          <w:marRight w:val="0"/>
          <w:marTop w:val="0"/>
          <w:marBottom w:val="0"/>
          <w:divBdr>
            <w:top w:val="none" w:sz="0" w:space="0" w:color="auto"/>
            <w:left w:val="none" w:sz="0" w:space="0" w:color="auto"/>
            <w:bottom w:val="none" w:sz="0" w:space="0" w:color="auto"/>
            <w:right w:val="none" w:sz="0" w:space="0" w:color="auto"/>
          </w:divBdr>
          <w:divsChild>
            <w:div w:id="842550657">
              <w:marLeft w:val="4"/>
              <w:marRight w:val="4"/>
              <w:marTop w:val="0"/>
              <w:marBottom w:val="0"/>
              <w:divBdr>
                <w:top w:val="none" w:sz="0" w:space="0" w:color="auto"/>
                <w:left w:val="none" w:sz="0" w:space="0" w:color="auto"/>
                <w:bottom w:val="none" w:sz="0" w:space="0" w:color="auto"/>
                <w:right w:val="none" w:sz="0" w:space="0" w:color="auto"/>
              </w:divBdr>
              <w:divsChild>
                <w:div w:id="1841775845">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94180805">
      <w:bodyDiv w:val="1"/>
      <w:marLeft w:val="0"/>
      <w:marRight w:val="0"/>
      <w:marTop w:val="0"/>
      <w:marBottom w:val="0"/>
      <w:divBdr>
        <w:top w:val="none" w:sz="0" w:space="0" w:color="auto"/>
        <w:left w:val="none" w:sz="0" w:space="0" w:color="auto"/>
        <w:bottom w:val="none" w:sz="0" w:space="0" w:color="auto"/>
        <w:right w:val="none" w:sz="0" w:space="0" w:color="auto"/>
      </w:divBdr>
      <w:divsChild>
        <w:div w:id="911698918">
          <w:marLeft w:val="0"/>
          <w:marRight w:val="0"/>
          <w:marTop w:val="0"/>
          <w:marBottom w:val="0"/>
          <w:divBdr>
            <w:top w:val="none" w:sz="0" w:space="0" w:color="auto"/>
            <w:left w:val="none" w:sz="0" w:space="0" w:color="auto"/>
            <w:bottom w:val="none" w:sz="0" w:space="0" w:color="auto"/>
            <w:right w:val="none" w:sz="0" w:space="0" w:color="auto"/>
          </w:divBdr>
          <w:divsChild>
            <w:div w:id="861015636">
              <w:marLeft w:val="4"/>
              <w:marRight w:val="4"/>
              <w:marTop w:val="0"/>
              <w:marBottom w:val="0"/>
              <w:divBdr>
                <w:top w:val="none" w:sz="0" w:space="0" w:color="auto"/>
                <w:left w:val="none" w:sz="0" w:space="0" w:color="auto"/>
                <w:bottom w:val="none" w:sz="0" w:space="0" w:color="auto"/>
                <w:right w:val="none" w:sz="0" w:space="0" w:color="auto"/>
              </w:divBdr>
              <w:divsChild>
                <w:div w:id="819882907">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62673144">
      <w:bodyDiv w:val="1"/>
      <w:marLeft w:val="0"/>
      <w:marRight w:val="0"/>
      <w:marTop w:val="0"/>
      <w:marBottom w:val="0"/>
      <w:divBdr>
        <w:top w:val="none" w:sz="0" w:space="0" w:color="auto"/>
        <w:left w:val="none" w:sz="0" w:space="0" w:color="auto"/>
        <w:bottom w:val="none" w:sz="0" w:space="0" w:color="auto"/>
        <w:right w:val="none" w:sz="0" w:space="0" w:color="auto"/>
      </w:divBdr>
      <w:divsChild>
        <w:div w:id="1692560972">
          <w:marLeft w:val="0"/>
          <w:marRight w:val="0"/>
          <w:marTop w:val="0"/>
          <w:marBottom w:val="0"/>
          <w:divBdr>
            <w:top w:val="none" w:sz="0" w:space="0" w:color="auto"/>
            <w:left w:val="none" w:sz="0" w:space="0" w:color="auto"/>
            <w:bottom w:val="none" w:sz="0" w:space="0" w:color="auto"/>
            <w:right w:val="none" w:sz="0" w:space="0" w:color="auto"/>
          </w:divBdr>
          <w:divsChild>
            <w:div w:id="1199051136">
              <w:marLeft w:val="0"/>
              <w:marRight w:val="0"/>
              <w:marTop w:val="0"/>
              <w:marBottom w:val="0"/>
              <w:divBdr>
                <w:top w:val="none" w:sz="0" w:space="0" w:color="auto"/>
                <w:left w:val="none" w:sz="0" w:space="0" w:color="auto"/>
                <w:bottom w:val="none" w:sz="0" w:space="0" w:color="auto"/>
                <w:right w:val="none" w:sz="0" w:space="0" w:color="auto"/>
              </w:divBdr>
              <w:divsChild>
                <w:div w:id="2035954390">
                  <w:marLeft w:val="0"/>
                  <w:marRight w:val="0"/>
                  <w:marTop w:val="0"/>
                  <w:marBottom w:val="0"/>
                  <w:divBdr>
                    <w:top w:val="none" w:sz="0" w:space="0" w:color="auto"/>
                    <w:left w:val="none" w:sz="0" w:space="0" w:color="auto"/>
                    <w:bottom w:val="none" w:sz="0" w:space="0" w:color="auto"/>
                    <w:right w:val="none" w:sz="0" w:space="0" w:color="auto"/>
                  </w:divBdr>
                  <w:divsChild>
                    <w:div w:id="1628051461">
                      <w:marLeft w:val="0"/>
                      <w:marRight w:val="0"/>
                      <w:marTop w:val="0"/>
                      <w:marBottom w:val="0"/>
                      <w:divBdr>
                        <w:top w:val="none" w:sz="0" w:space="0" w:color="auto"/>
                        <w:left w:val="none" w:sz="0" w:space="0" w:color="auto"/>
                        <w:bottom w:val="none" w:sz="0" w:space="0" w:color="auto"/>
                        <w:right w:val="none" w:sz="0" w:space="0" w:color="auto"/>
                      </w:divBdr>
                      <w:divsChild>
                        <w:div w:id="2141146253">
                          <w:marLeft w:val="0"/>
                          <w:marRight w:val="0"/>
                          <w:marTop w:val="0"/>
                          <w:marBottom w:val="0"/>
                          <w:divBdr>
                            <w:top w:val="none" w:sz="0" w:space="0" w:color="auto"/>
                            <w:left w:val="none" w:sz="0" w:space="0" w:color="auto"/>
                            <w:bottom w:val="none" w:sz="0" w:space="0" w:color="auto"/>
                            <w:right w:val="none" w:sz="0" w:space="0" w:color="auto"/>
                          </w:divBdr>
                          <w:divsChild>
                            <w:div w:id="1031956190">
                              <w:marLeft w:val="0"/>
                              <w:marRight w:val="0"/>
                              <w:marTop w:val="0"/>
                              <w:marBottom w:val="0"/>
                              <w:divBdr>
                                <w:top w:val="none" w:sz="0" w:space="0" w:color="auto"/>
                                <w:left w:val="none" w:sz="0" w:space="0" w:color="auto"/>
                                <w:bottom w:val="none" w:sz="0" w:space="0" w:color="auto"/>
                                <w:right w:val="none" w:sz="0" w:space="0" w:color="auto"/>
                              </w:divBdr>
                              <w:divsChild>
                                <w:div w:id="13508725">
                                  <w:marLeft w:val="0"/>
                                  <w:marRight w:val="0"/>
                                  <w:marTop w:val="0"/>
                                  <w:marBottom w:val="0"/>
                                  <w:divBdr>
                                    <w:top w:val="none" w:sz="0" w:space="0" w:color="auto"/>
                                    <w:left w:val="none" w:sz="0" w:space="0" w:color="auto"/>
                                    <w:bottom w:val="none" w:sz="0" w:space="0" w:color="auto"/>
                                    <w:right w:val="none" w:sz="0" w:space="0" w:color="auto"/>
                                  </w:divBdr>
                                  <w:divsChild>
                                    <w:div w:id="1937521331">
                                      <w:marLeft w:val="0"/>
                                      <w:marRight w:val="0"/>
                                      <w:marTop w:val="0"/>
                                      <w:marBottom w:val="0"/>
                                      <w:divBdr>
                                        <w:top w:val="none" w:sz="0" w:space="0" w:color="auto"/>
                                        <w:left w:val="none" w:sz="0" w:space="0" w:color="auto"/>
                                        <w:bottom w:val="none" w:sz="0" w:space="0" w:color="auto"/>
                                        <w:right w:val="none" w:sz="0" w:space="0" w:color="auto"/>
                                      </w:divBdr>
                                      <w:divsChild>
                                        <w:div w:id="1689939411">
                                          <w:marLeft w:val="0"/>
                                          <w:marRight w:val="0"/>
                                          <w:marTop w:val="0"/>
                                          <w:marBottom w:val="0"/>
                                          <w:divBdr>
                                            <w:top w:val="none" w:sz="0" w:space="0" w:color="auto"/>
                                            <w:left w:val="none" w:sz="0" w:space="0" w:color="auto"/>
                                            <w:bottom w:val="none" w:sz="0" w:space="0" w:color="auto"/>
                                            <w:right w:val="none" w:sz="0" w:space="0" w:color="auto"/>
                                          </w:divBdr>
                                          <w:divsChild>
                                            <w:div w:id="1581258402">
                                              <w:marLeft w:val="0"/>
                                              <w:marRight w:val="0"/>
                                              <w:marTop w:val="0"/>
                                              <w:marBottom w:val="0"/>
                                              <w:divBdr>
                                                <w:top w:val="none" w:sz="0" w:space="0" w:color="auto"/>
                                                <w:left w:val="none" w:sz="0" w:space="0" w:color="auto"/>
                                                <w:bottom w:val="none" w:sz="0" w:space="0" w:color="auto"/>
                                                <w:right w:val="none" w:sz="0" w:space="0" w:color="auto"/>
                                              </w:divBdr>
                                              <w:divsChild>
                                                <w:div w:id="1822232546">
                                                  <w:marLeft w:val="0"/>
                                                  <w:marRight w:val="0"/>
                                                  <w:marTop w:val="0"/>
                                                  <w:marBottom w:val="0"/>
                                                  <w:divBdr>
                                                    <w:top w:val="none" w:sz="0" w:space="0" w:color="auto"/>
                                                    <w:left w:val="none" w:sz="0" w:space="0" w:color="auto"/>
                                                    <w:bottom w:val="none" w:sz="0" w:space="0" w:color="auto"/>
                                                    <w:right w:val="none" w:sz="0" w:space="0" w:color="auto"/>
                                                  </w:divBdr>
                                                  <w:divsChild>
                                                    <w:div w:id="166285631">
                                                      <w:marLeft w:val="0"/>
                                                      <w:marRight w:val="0"/>
                                                      <w:marTop w:val="0"/>
                                                      <w:marBottom w:val="0"/>
                                                      <w:divBdr>
                                                        <w:top w:val="none" w:sz="0" w:space="0" w:color="auto"/>
                                                        <w:left w:val="none" w:sz="0" w:space="0" w:color="auto"/>
                                                        <w:bottom w:val="none" w:sz="0" w:space="0" w:color="auto"/>
                                                        <w:right w:val="none" w:sz="0" w:space="0" w:color="auto"/>
                                                      </w:divBdr>
                                                      <w:divsChild>
                                                        <w:div w:id="1811288542">
                                                          <w:marLeft w:val="0"/>
                                                          <w:marRight w:val="0"/>
                                                          <w:marTop w:val="0"/>
                                                          <w:marBottom w:val="0"/>
                                                          <w:divBdr>
                                                            <w:top w:val="none" w:sz="0" w:space="0" w:color="auto"/>
                                                            <w:left w:val="none" w:sz="0" w:space="0" w:color="auto"/>
                                                            <w:bottom w:val="none" w:sz="0" w:space="0" w:color="auto"/>
                                                            <w:right w:val="none" w:sz="0" w:space="0" w:color="auto"/>
                                                          </w:divBdr>
                                                          <w:divsChild>
                                                            <w:div w:id="1164973290">
                                                              <w:marLeft w:val="0"/>
                                                              <w:marRight w:val="0"/>
                                                              <w:marTop w:val="0"/>
                                                              <w:marBottom w:val="0"/>
                                                              <w:divBdr>
                                                                <w:top w:val="none" w:sz="0" w:space="0" w:color="auto"/>
                                                                <w:left w:val="none" w:sz="0" w:space="0" w:color="auto"/>
                                                                <w:bottom w:val="none" w:sz="0" w:space="0" w:color="auto"/>
                                                                <w:right w:val="none" w:sz="0" w:space="0" w:color="auto"/>
                                                              </w:divBdr>
                                                              <w:divsChild>
                                                                <w:div w:id="99763607">
                                                                  <w:marLeft w:val="0"/>
                                                                  <w:marRight w:val="0"/>
                                                                  <w:marTop w:val="0"/>
                                                                  <w:marBottom w:val="0"/>
                                                                  <w:divBdr>
                                                                    <w:top w:val="none" w:sz="0" w:space="0" w:color="auto"/>
                                                                    <w:left w:val="none" w:sz="0" w:space="0" w:color="auto"/>
                                                                    <w:bottom w:val="none" w:sz="0" w:space="0" w:color="auto"/>
                                                                    <w:right w:val="none" w:sz="0" w:space="0" w:color="auto"/>
                                                                  </w:divBdr>
                                                                  <w:divsChild>
                                                                    <w:div w:id="1809476462">
                                                                      <w:marLeft w:val="0"/>
                                                                      <w:marRight w:val="0"/>
                                                                      <w:marTop w:val="0"/>
                                                                      <w:marBottom w:val="0"/>
                                                                      <w:divBdr>
                                                                        <w:top w:val="none" w:sz="0" w:space="0" w:color="auto"/>
                                                                        <w:left w:val="none" w:sz="0" w:space="0" w:color="auto"/>
                                                                        <w:bottom w:val="none" w:sz="0" w:space="0" w:color="auto"/>
                                                                        <w:right w:val="none" w:sz="0" w:space="0" w:color="auto"/>
                                                                      </w:divBdr>
                                                                      <w:divsChild>
                                                                        <w:div w:id="369958633">
                                                                          <w:marLeft w:val="0"/>
                                                                          <w:marRight w:val="0"/>
                                                                          <w:marTop w:val="0"/>
                                                                          <w:marBottom w:val="0"/>
                                                                          <w:divBdr>
                                                                            <w:top w:val="none" w:sz="0" w:space="0" w:color="auto"/>
                                                                            <w:left w:val="none" w:sz="0" w:space="0" w:color="auto"/>
                                                                            <w:bottom w:val="none" w:sz="0" w:space="0" w:color="auto"/>
                                                                            <w:right w:val="none" w:sz="0" w:space="0" w:color="auto"/>
                                                                          </w:divBdr>
                                                                          <w:divsChild>
                                                                            <w:div w:id="1693915305">
                                                                              <w:marLeft w:val="0"/>
                                                                              <w:marRight w:val="0"/>
                                                                              <w:marTop w:val="0"/>
                                                                              <w:marBottom w:val="0"/>
                                                                              <w:divBdr>
                                                                                <w:top w:val="none" w:sz="0" w:space="0" w:color="auto"/>
                                                                                <w:left w:val="none" w:sz="0" w:space="0" w:color="auto"/>
                                                                                <w:bottom w:val="none" w:sz="0" w:space="0" w:color="auto"/>
                                                                                <w:right w:val="none" w:sz="0" w:space="0" w:color="auto"/>
                                                                              </w:divBdr>
                                                                              <w:divsChild>
                                                                                <w:div w:id="312298517">
                                                                                  <w:marLeft w:val="0"/>
                                                                                  <w:marRight w:val="0"/>
                                                                                  <w:marTop w:val="0"/>
                                                                                  <w:marBottom w:val="0"/>
                                                                                  <w:divBdr>
                                                                                    <w:top w:val="none" w:sz="0" w:space="0" w:color="auto"/>
                                                                                    <w:left w:val="none" w:sz="0" w:space="0" w:color="auto"/>
                                                                                    <w:bottom w:val="none" w:sz="0" w:space="0" w:color="auto"/>
                                                                                    <w:right w:val="none" w:sz="0" w:space="0" w:color="auto"/>
                                                                                  </w:divBdr>
                                                                                  <w:divsChild>
                                                                                    <w:div w:id="866329543">
                                                                                      <w:marLeft w:val="0"/>
                                                                                      <w:marRight w:val="0"/>
                                                                                      <w:marTop w:val="0"/>
                                                                                      <w:marBottom w:val="0"/>
                                                                                      <w:divBdr>
                                                                                        <w:top w:val="none" w:sz="0" w:space="0" w:color="auto"/>
                                                                                        <w:left w:val="none" w:sz="0" w:space="0" w:color="auto"/>
                                                                                        <w:bottom w:val="none" w:sz="0" w:space="0" w:color="auto"/>
                                                                                        <w:right w:val="none" w:sz="0" w:space="0" w:color="auto"/>
                                                                                      </w:divBdr>
                                                                                      <w:divsChild>
                                                                                        <w:div w:id="23370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8198704">
      <w:bodyDiv w:val="1"/>
      <w:marLeft w:val="0"/>
      <w:marRight w:val="0"/>
      <w:marTop w:val="0"/>
      <w:marBottom w:val="0"/>
      <w:divBdr>
        <w:top w:val="none" w:sz="0" w:space="0" w:color="auto"/>
        <w:left w:val="none" w:sz="0" w:space="0" w:color="auto"/>
        <w:bottom w:val="none" w:sz="0" w:space="0" w:color="auto"/>
        <w:right w:val="none" w:sz="0" w:space="0" w:color="auto"/>
      </w:divBdr>
      <w:divsChild>
        <w:div w:id="1060520942">
          <w:marLeft w:val="0"/>
          <w:marRight w:val="0"/>
          <w:marTop w:val="0"/>
          <w:marBottom w:val="0"/>
          <w:divBdr>
            <w:top w:val="none" w:sz="0" w:space="0" w:color="auto"/>
            <w:left w:val="none" w:sz="0" w:space="0" w:color="auto"/>
            <w:bottom w:val="none" w:sz="0" w:space="0" w:color="auto"/>
            <w:right w:val="none" w:sz="0" w:space="0" w:color="auto"/>
          </w:divBdr>
          <w:divsChild>
            <w:div w:id="474298667">
              <w:marLeft w:val="4"/>
              <w:marRight w:val="4"/>
              <w:marTop w:val="0"/>
              <w:marBottom w:val="0"/>
              <w:divBdr>
                <w:top w:val="none" w:sz="0" w:space="0" w:color="auto"/>
                <w:left w:val="none" w:sz="0" w:space="0" w:color="auto"/>
                <w:bottom w:val="none" w:sz="0" w:space="0" w:color="auto"/>
                <w:right w:val="none" w:sz="0" w:space="0" w:color="auto"/>
              </w:divBdr>
              <w:divsChild>
                <w:div w:id="802773402">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211234597">
      <w:bodyDiv w:val="1"/>
      <w:marLeft w:val="0"/>
      <w:marRight w:val="0"/>
      <w:marTop w:val="0"/>
      <w:marBottom w:val="0"/>
      <w:divBdr>
        <w:top w:val="none" w:sz="0" w:space="0" w:color="auto"/>
        <w:left w:val="none" w:sz="0" w:space="0" w:color="auto"/>
        <w:bottom w:val="none" w:sz="0" w:space="0" w:color="auto"/>
        <w:right w:val="none" w:sz="0" w:space="0" w:color="auto"/>
      </w:divBdr>
      <w:divsChild>
        <w:div w:id="436484097">
          <w:marLeft w:val="0"/>
          <w:marRight w:val="0"/>
          <w:marTop w:val="0"/>
          <w:marBottom w:val="0"/>
          <w:divBdr>
            <w:top w:val="none" w:sz="0" w:space="0" w:color="auto"/>
            <w:left w:val="none" w:sz="0" w:space="0" w:color="auto"/>
            <w:bottom w:val="none" w:sz="0" w:space="0" w:color="auto"/>
            <w:right w:val="none" w:sz="0" w:space="0" w:color="auto"/>
          </w:divBdr>
          <w:divsChild>
            <w:div w:id="1536041500">
              <w:marLeft w:val="4"/>
              <w:marRight w:val="4"/>
              <w:marTop w:val="0"/>
              <w:marBottom w:val="0"/>
              <w:divBdr>
                <w:top w:val="none" w:sz="0" w:space="0" w:color="auto"/>
                <w:left w:val="none" w:sz="0" w:space="0" w:color="auto"/>
                <w:bottom w:val="none" w:sz="0" w:space="0" w:color="auto"/>
                <w:right w:val="none" w:sz="0" w:space="0" w:color="auto"/>
              </w:divBdr>
              <w:divsChild>
                <w:div w:id="2131318666">
                  <w:marLeft w:val="0"/>
                  <w:marRight w:val="0"/>
                  <w:marTop w:val="4"/>
                  <w:marBottom w:val="0"/>
                  <w:divBdr>
                    <w:top w:val="none" w:sz="0" w:space="0" w:color="auto"/>
                    <w:left w:val="none" w:sz="0" w:space="0" w:color="auto"/>
                    <w:bottom w:val="none" w:sz="0" w:space="0" w:color="auto"/>
                    <w:right w:val="none" w:sz="0" w:space="0" w:color="auto"/>
                  </w:divBdr>
                  <w:divsChild>
                    <w:div w:id="2121490456">
                      <w:marLeft w:val="0"/>
                      <w:marRight w:val="0"/>
                      <w:marTop w:val="75"/>
                      <w:marBottom w:val="0"/>
                      <w:divBdr>
                        <w:top w:val="none" w:sz="0" w:space="0" w:color="auto"/>
                        <w:left w:val="single" w:sz="36" w:space="11" w:color="89C402"/>
                        <w:bottom w:val="none" w:sz="0" w:space="0" w:color="auto"/>
                        <w:right w:val="none" w:sz="0" w:space="0" w:color="auto"/>
                      </w:divBdr>
                    </w:div>
                    <w:div w:id="903565036">
                      <w:marLeft w:val="0"/>
                      <w:marRight w:val="0"/>
                      <w:marTop w:val="75"/>
                      <w:marBottom w:val="0"/>
                      <w:divBdr>
                        <w:top w:val="none" w:sz="0" w:space="0" w:color="auto"/>
                        <w:left w:val="single" w:sz="36" w:space="11" w:color="89C402"/>
                        <w:bottom w:val="none" w:sz="0" w:space="0" w:color="auto"/>
                        <w:right w:val="none" w:sz="0" w:space="0" w:color="auto"/>
                      </w:divBdr>
                    </w:div>
                  </w:divsChild>
                </w:div>
              </w:divsChild>
            </w:div>
          </w:divsChild>
        </w:div>
      </w:divsChild>
    </w:div>
    <w:div w:id="248470341">
      <w:bodyDiv w:val="1"/>
      <w:marLeft w:val="0"/>
      <w:marRight w:val="0"/>
      <w:marTop w:val="0"/>
      <w:marBottom w:val="0"/>
      <w:divBdr>
        <w:top w:val="none" w:sz="0" w:space="0" w:color="auto"/>
        <w:left w:val="none" w:sz="0" w:space="0" w:color="auto"/>
        <w:bottom w:val="none" w:sz="0" w:space="0" w:color="auto"/>
        <w:right w:val="none" w:sz="0" w:space="0" w:color="auto"/>
      </w:divBdr>
      <w:divsChild>
        <w:div w:id="1482042768">
          <w:marLeft w:val="0"/>
          <w:marRight w:val="0"/>
          <w:marTop w:val="0"/>
          <w:marBottom w:val="0"/>
          <w:divBdr>
            <w:top w:val="none" w:sz="0" w:space="0" w:color="auto"/>
            <w:left w:val="none" w:sz="0" w:space="0" w:color="auto"/>
            <w:bottom w:val="none" w:sz="0" w:space="0" w:color="auto"/>
            <w:right w:val="none" w:sz="0" w:space="0" w:color="auto"/>
          </w:divBdr>
          <w:divsChild>
            <w:div w:id="1321956729">
              <w:marLeft w:val="4"/>
              <w:marRight w:val="4"/>
              <w:marTop w:val="0"/>
              <w:marBottom w:val="0"/>
              <w:divBdr>
                <w:top w:val="none" w:sz="0" w:space="0" w:color="auto"/>
                <w:left w:val="none" w:sz="0" w:space="0" w:color="auto"/>
                <w:bottom w:val="none" w:sz="0" w:space="0" w:color="auto"/>
                <w:right w:val="none" w:sz="0" w:space="0" w:color="auto"/>
              </w:divBdr>
              <w:divsChild>
                <w:div w:id="2131313304">
                  <w:marLeft w:val="0"/>
                  <w:marRight w:val="0"/>
                  <w:marTop w:val="4"/>
                  <w:marBottom w:val="0"/>
                  <w:divBdr>
                    <w:top w:val="none" w:sz="0" w:space="0" w:color="auto"/>
                    <w:left w:val="none" w:sz="0" w:space="0" w:color="auto"/>
                    <w:bottom w:val="none" w:sz="0" w:space="0" w:color="auto"/>
                    <w:right w:val="none" w:sz="0" w:space="0" w:color="auto"/>
                  </w:divBdr>
                  <w:divsChild>
                    <w:div w:id="46393507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707259">
      <w:bodyDiv w:val="1"/>
      <w:marLeft w:val="0"/>
      <w:marRight w:val="0"/>
      <w:marTop w:val="0"/>
      <w:marBottom w:val="0"/>
      <w:divBdr>
        <w:top w:val="none" w:sz="0" w:space="0" w:color="auto"/>
        <w:left w:val="none" w:sz="0" w:space="0" w:color="auto"/>
        <w:bottom w:val="none" w:sz="0" w:space="0" w:color="auto"/>
        <w:right w:val="none" w:sz="0" w:space="0" w:color="auto"/>
      </w:divBdr>
      <w:divsChild>
        <w:div w:id="1130321162">
          <w:marLeft w:val="0"/>
          <w:marRight w:val="0"/>
          <w:marTop w:val="0"/>
          <w:marBottom w:val="0"/>
          <w:divBdr>
            <w:top w:val="none" w:sz="0" w:space="0" w:color="auto"/>
            <w:left w:val="none" w:sz="0" w:space="0" w:color="auto"/>
            <w:bottom w:val="none" w:sz="0" w:space="0" w:color="auto"/>
            <w:right w:val="none" w:sz="0" w:space="0" w:color="auto"/>
          </w:divBdr>
          <w:divsChild>
            <w:div w:id="73671491">
              <w:marLeft w:val="4"/>
              <w:marRight w:val="4"/>
              <w:marTop w:val="0"/>
              <w:marBottom w:val="0"/>
              <w:divBdr>
                <w:top w:val="none" w:sz="0" w:space="0" w:color="auto"/>
                <w:left w:val="none" w:sz="0" w:space="0" w:color="auto"/>
                <w:bottom w:val="none" w:sz="0" w:space="0" w:color="auto"/>
                <w:right w:val="none" w:sz="0" w:space="0" w:color="auto"/>
              </w:divBdr>
              <w:divsChild>
                <w:div w:id="2133555268">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318965899">
      <w:bodyDiv w:val="1"/>
      <w:marLeft w:val="0"/>
      <w:marRight w:val="0"/>
      <w:marTop w:val="0"/>
      <w:marBottom w:val="0"/>
      <w:divBdr>
        <w:top w:val="none" w:sz="0" w:space="0" w:color="auto"/>
        <w:left w:val="none" w:sz="0" w:space="0" w:color="auto"/>
        <w:bottom w:val="none" w:sz="0" w:space="0" w:color="auto"/>
        <w:right w:val="none" w:sz="0" w:space="0" w:color="auto"/>
      </w:divBdr>
      <w:divsChild>
        <w:div w:id="533201784">
          <w:marLeft w:val="0"/>
          <w:marRight w:val="0"/>
          <w:marTop w:val="0"/>
          <w:marBottom w:val="0"/>
          <w:divBdr>
            <w:top w:val="none" w:sz="0" w:space="0" w:color="auto"/>
            <w:left w:val="none" w:sz="0" w:space="0" w:color="auto"/>
            <w:bottom w:val="none" w:sz="0" w:space="0" w:color="auto"/>
            <w:right w:val="none" w:sz="0" w:space="0" w:color="auto"/>
          </w:divBdr>
          <w:divsChild>
            <w:div w:id="494148647">
              <w:marLeft w:val="4"/>
              <w:marRight w:val="4"/>
              <w:marTop w:val="0"/>
              <w:marBottom w:val="0"/>
              <w:divBdr>
                <w:top w:val="none" w:sz="0" w:space="0" w:color="auto"/>
                <w:left w:val="none" w:sz="0" w:space="0" w:color="auto"/>
                <w:bottom w:val="none" w:sz="0" w:space="0" w:color="auto"/>
                <w:right w:val="none" w:sz="0" w:space="0" w:color="auto"/>
              </w:divBdr>
              <w:divsChild>
                <w:div w:id="10113200">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320741415">
      <w:bodyDiv w:val="1"/>
      <w:marLeft w:val="0"/>
      <w:marRight w:val="0"/>
      <w:marTop w:val="0"/>
      <w:marBottom w:val="0"/>
      <w:divBdr>
        <w:top w:val="none" w:sz="0" w:space="0" w:color="auto"/>
        <w:left w:val="none" w:sz="0" w:space="0" w:color="auto"/>
        <w:bottom w:val="none" w:sz="0" w:space="0" w:color="auto"/>
        <w:right w:val="none" w:sz="0" w:space="0" w:color="auto"/>
      </w:divBdr>
      <w:divsChild>
        <w:div w:id="2069693320">
          <w:marLeft w:val="0"/>
          <w:marRight w:val="0"/>
          <w:marTop w:val="0"/>
          <w:marBottom w:val="0"/>
          <w:divBdr>
            <w:top w:val="none" w:sz="0" w:space="0" w:color="auto"/>
            <w:left w:val="none" w:sz="0" w:space="0" w:color="auto"/>
            <w:bottom w:val="none" w:sz="0" w:space="0" w:color="auto"/>
            <w:right w:val="none" w:sz="0" w:space="0" w:color="auto"/>
          </w:divBdr>
          <w:divsChild>
            <w:div w:id="87429141">
              <w:marLeft w:val="4"/>
              <w:marRight w:val="4"/>
              <w:marTop w:val="0"/>
              <w:marBottom w:val="0"/>
              <w:divBdr>
                <w:top w:val="none" w:sz="0" w:space="0" w:color="auto"/>
                <w:left w:val="none" w:sz="0" w:space="0" w:color="auto"/>
                <w:bottom w:val="none" w:sz="0" w:space="0" w:color="auto"/>
                <w:right w:val="none" w:sz="0" w:space="0" w:color="auto"/>
              </w:divBdr>
              <w:divsChild>
                <w:div w:id="529803120">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332998086">
      <w:bodyDiv w:val="1"/>
      <w:marLeft w:val="0"/>
      <w:marRight w:val="0"/>
      <w:marTop w:val="0"/>
      <w:marBottom w:val="0"/>
      <w:divBdr>
        <w:top w:val="none" w:sz="0" w:space="0" w:color="auto"/>
        <w:left w:val="none" w:sz="0" w:space="0" w:color="auto"/>
        <w:bottom w:val="none" w:sz="0" w:space="0" w:color="auto"/>
        <w:right w:val="none" w:sz="0" w:space="0" w:color="auto"/>
      </w:divBdr>
      <w:divsChild>
        <w:div w:id="579144311">
          <w:marLeft w:val="0"/>
          <w:marRight w:val="0"/>
          <w:marTop w:val="0"/>
          <w:marBottom w:val="0"/>
          <w:divBdr>
            <w:top w:val="none" w:sz="0" w:space="0" w:color="auto"/>
            <w:left w:val="none" w:sz="0" w:space="0" w:color="auto"/>
            <w:bottom w:val="none" w:sz="0" w:space="0" w:color="auto"/>
            <w:right w:val="none" w:sz="0" w:space="0" w:color="auto"/>
          </w:divBdr>
          <w:divsChild>
            <w:div w:id="1341396027">
              <w:marLeft w:val="4"/>
              <w:marRight w:val="4"/>
              <w:marTop w:val="0"/>
              <w:marBottom w:val="0"/>
              <w:divBdr>
                <w:top w:val="none" w:sz="0" w:space="0" w:color="auto"/>
                <w:left w:val="none" w:sz="0" w:space="0" w:color="auto"/>
                <w:bottom w:val="none" w:sz="0" w:space="0" w:color="auto"/>
                <w:right w:val="none" w:sz="0" w:space="0" w:color="auto"/>
              </w:divBdr>
              <w:divsChild>
                <w:div w:id="319778012">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373889370">
      <w:bodyDiv w:val="1"/>
      <w:marLeft w:val="0"/>
      <w:marRight w:val="0"/>
      <w:marTop w:val="0"/>
      <w:marBottom w:val="0"/>
      <w:divBdr>
        <w:top w:val="none" w:sz="0" w:space="0" w:color="auto"/>
        <w:left w:val="none" w:sz="0" w:space="0" w:color="auto"/>
        <w:bottom w:val="none" w:sz="0" w:space="0" w:color="auto"/>
        <w:right w:val="none" w:sz="0" w:space="0" w:color="auto"/>
      </w:divBdr>
      <w:divsChild>
        <w:div w:id="1243491051">
          <w:marLeft w:val="0"/>
          <w:marRight w:val="0"/>
          <w:marTop w:val="0"/>
          <w:marBottom w:val="0"/>
          <w:divBdr>
            <w:top w:val="none" w:sz="0" w:space="0" w:color="auto"/>
            <w:left w:val="none" w:sz="0" w:space="0" w:color="auto"/>
            <w:bottom w:val="none" w:sz="0" w:space="0" w:color="auto"/>
            <w:right w:val="none" w:sz="0" w:space="0" w:color="auto"/>
          </w:divBdr>
          <w:divsChild>
            <w:div w:id="329211976">
              <w:marLeft w:val="4"/>
              <w:marRight w:val="4"/>
              <w:marTop w:val="0"/>
              <w:marBottom w:val="0"/>
              <w:divBdr>
                <w:top w:val="none" w:sz="0" w:space="0" w:color="auto"/>
                <w:left w:val="none" w:sz="0" w:space="0" w:color="auto"/>
                <w:bottom w:val="none" w:sz="0" w:space="0" w:color="auto"/>
                <w:right w:val="none" w:sz="0" w:space="0" w:color="auto"/>
              </w:divBdr>
              <w:divsChild>
                <w:div w:id="1389456415">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395930995">
      <w:bodyDiv w:val="1"/>
      <w:marLeft w:val="0"/>
      <w:marRight w:val="0"/>
      <w:marTop w:val="0"/>
      <w:marBottom w:val="0"/>
      <w:divBdr>
        <w:top w:val="none" w:sz="0" w:space="0" w:color="auto"/>
        <w:left w:val="none" w:sz="0" w:space="0" w:color="auto"/>
        <w:bottom w:val="none" w:sz="0" w:space="0" w:color="auto"/>
        <w:right w:val="none" w:sz="0" w:space="0" w:color="auto"/>
      </w:divBdr>
      <w:divsChild>
        <w:div w:id="1666981771">
          <w:marLeft w:val="0"/>
          <w:marRight w:val="0"/>
          <w:marTop w:val="0"/>
          <w:marBottom w:val="0"/>
          <w:divBdr>
            <w:top w:val="none" w:sz="0" w:space="0" w:color="auto"/>
            <w:left w:val="none" w:sz="0" w:space="0" w:color="auto"/>
            <w:bottom w:val="none" w:sz="0" w:space="0" w:color="auto"/>
            <w:right w:val="none" w:sz="0" w:space="0" w:color="auto"/>
          </w:divBdr>
          <w:divsChild>
            <w:div w:id="335308179">
              <w:marLeft w:val="4"/>
              <w:marRight w:val="4"/>
              <w:marTop w:val="0"/>
              <w:marBottom w:val="0"/>
              <w:divBdr>
                <w:top w:val="none" w:sz="0" w:space="0" w:color="auto"/>
                <w:left w:val="none" w:sz="0" w:space="0" w:color="auto"/>
                <w:bottom w:val="none" w:sz="0" w:space="0" w:color="auto"/>
                <w:right w:val="none" w:sz="0" w:space="0" w:color="auto"/>
              </w:divBdr>
              <w:divsChild>
                <w:div w:id="577059631">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433210643">
      <w:bodyDiv w:val="1"/>
      <w:marLeft w:val="0"/>
      <w:marRight w:val="0"/>
      <w:marTop w:val="0"/>
      <w:marBottom w:val="0"/>
      <w:divBdr>
        <w:top w:val="none" w:sz="0" w:space="0" w:color="auto"/>
        <w:left w:val="none" w:sz="0" w:space="0" w:color="auto"/>
        <w:bottom w:val="none" w:sz="0" w:space="0" w:color="auto"/>
        <w:right w:val="none" w:sz="0" w:space="0" w:color="auto"/>
      </w:divBdr>
      <w:divsChild>
        <w:div w:id="713236426">
          <w:marLeft w:val="0"/>
          <w:marRight w:val="0"/>
          <w:marTop w:val="0"/>
          <w:marBottom w:val="0"/>
          <w:divBdr>
            <w:top w:val="none" w:sz="0" w:space="0" w:color="auto"/>
            <w:left w:val="none" w:sz="0" w:space="0" w:color="auto"/>
            <w:bottom w:val="none" w:sz="0" w:space="0" w:color="auto"/>
            <w:right w:val="none" w:sz="0" w:space="0" w:color="auto"/>
          </w:divBdr>
          <w:divsChild>
            <w:div w:id="2002152440">
              <w:marLeft w:val="4"/>
              <w:marRight w:val="4"/>
              <w:marTop w:val="0"/>
              <w:marBottom w:val="0"/>
              <w:divBdr>
                <w:top w:val="none" w:sz="0" w:space="0" w:color="auto"/>
                <w:left w:val="none" w:sz="0" w:space="0" w:color="auto"/>
                <w:bottom w:val="none" w:sz="0" w:space="0" w:color="auto"/>
                <w:right w:val="none" w:sz="0" w:space="0" w:color="auto"/>
              </w:divBdr>
              <w:divsChild>
                <w:div w:id="1155149023">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455217017">
      <w:bodyDiv w:val="1"/>
      <w:marLeft w:val="0"/>
      <w:marRight w:val="0"/>
      <w:marTop w:val="0"/>
      <w:marBottom w:val="0"/>
      <w:divBdr>
        <w:top w:val="none" w:sz="0" w:space="0" w:color="auto"/>
        <w:left w:val="none" w:sz="0" w:space="0" w:color="auto"/>
        <w:bottom w:val="none" w:sz="0" w:space="0" w:color="auto"/>
        <w:right w:val="none" w:sz="0" w:space="0" w:color="auto"/>
      </w:divBdr>
    </w:div>
    <w:div w:id="479621133">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sChild>
        <w:div w:id="664868796">
          <w:marLeft w:val="0"/>
          <w:marRight w:val="0"/>
          <w:marTop w:val="0"/>
          <w:marBottom w:val="0"/>
          <w:divBdr>
            <w:top w:val="none" w:sz="0" w:space="0" w:color="auto"/>
            <w:left w:val="none" w:sz="0" w:space="0" w:color="auto"/>
            <w:bottom w:val="none" w:sz="0" w:space="0" w:color="auto"/>
            <w:right w:val="none" w:sz="0" w:space="0" w:color="auto"/>
          </w:divBdr>
          <w:divsChild>
            <w:div w:id="1311910462">
              <w:marLeft w:val="4"/>
              <w:marRight w:val="4"/>
              <w:marTop w:val="0"/>
              <w:marBottom w:val="0"/>
              <w:divBdr>
                <w:top w:val="none" w:sz="0" w:space="0" w:color="auto"/>
                <w:left w:val="none" w:sz="0" w:space="0" w:color="auto"/>
                <w:bottom w:val="none" w:sz="0" w:space="0" w:color="auto"/>
                <w:right w:val="none" w:sz="0" w:space="0" w:color="auto"/>
              </w:divBdr>
              <w:divsChild>
                <w:div w:id="20252371">
                  <w:marLeft w:val="0"/>
                  <w:marRight w:val="0"/>
                  <w:marTop w:val="4"/>
                  <w:marBottom w:val="0"/>
                  <w:divBdr>
                    <w:top w:val="none" w:sz="0" w:space="0" w:color="auto"/>
                    <w:left w:val="none" w:sz="0" w:space="0" w:color="auto"/>
                    <w:bottom w:val="none" w:sz="0" w:space="0" w:color="auto"/>
                    <w:right w:val="none" w:sz="0" w:space="0" w:color="auto"/>
                  </w:divBdr>
                  <w:divsChild>
                    <w:div w:id="256327630">
                      <w:marLeft w:val="0"/>
                      <w:marRight w:val="0"/>
                      <w:marTop w:val="0"/>
                      <w:marBottom w:val="0"/>
                      <w:divBdr>
                        <w:top w:val="none" w:sz="0" w:space="0" w:color="auto"/>
                        <w:left w:val="none" w:sz="0" w:space="0" w:color="auto"/>
                        <w:bottom w:val="none" w:sz="0" w:space="0" w:color="auto"/>
                        <w:right w:val="none" w:sz="0" w:space="0" w:color="auto"/>
                      </w:divBdr>
                    </w:div>
                    <w:div w:id="1339386725">
                      <w:marLeft w:val="0"/>
                      <w:marRight w:val="0"/>
                      <w:marTop w:val="0"/>
                      <w:marBottom w:val="0"/>
                      <w:divBdr>
                        <w:top w:val="none" w:sz="0" w:space="0" w:color="auto"/>
                        <w:left w:val="none" w:sz="0" w:space="0" w:color="auto"/>
                        <w:bottom w:val="none" w:sz="0" w:space="0" w:color="auto"/>
                        <w:right w:val="none" w:sz="0" w:space="0" w:color="auto"/>
                      </w:divBdr>
                      <w:divsChild>
                        <w:div w:id="1263687298">
                          <w:marLeft w:val="0"/>
                          <w:marRight w:val="0"/>
                          <w:marTop w:val="0"/>
                          <w:marBottom w:val="0"/>
                          <w:divBdr>
                            <w:top w:val="none" w:sz="0" w:space="0" w:color="auto"/>
                            <w:left w:val="none" w:sz="0" w:space="0" w:color="auto"/>
                            <w:bottom w:val="none" w:sz="0" w:space="0" w:color="auto"/>
                            <w:right w:val="none" w:sz="0" w:space="0" w:color="auto"/>
                          </w:divBdr>
                        </w:div>
                      </w:divsChild>
                    </w:div>
                    <w:div w:id="799961752">
                      <w:marLeft w:val="0"/>
                      <w:marRight w:val="0"/>
                      <w:marTop w:val="0"/>
                      <w:marBottom w:val="0"/>
                      <w:divBdr>
                        <w:top w:val="none" w:sz="0" w:space="0" w:color="auto"/>
                        <w:left w:val="none" w:sz="0" w:space="0" w:color="auto"/>
                        <w:bottom w:val="none" w:sz="0" w:space="0" w:color="auto"/>
                        <w:right w:val="none" w:sz="0" w:space="0" w:color="auto"/>
                      </w:divBdr>
                      <w:divsChild>
                        <w:div w:id="512838906">
                          <w:marLeft w:val="0"/>
                          <w:marRight w:val="0"/>
                          <w:marTop w:val="0"/>
                          <w:marBottom w:val="0"/>
                          <w:divBdr>
                            <w:top w:val="none" w:sz="0" w:space="0" w:color="auto"/>
                            <w:left w:val="none" w:sz="0" w:space="0" w:color="auto"/>
                            <w:bottom w:val="none" w:sz="0" w:space="0" w:color="auto"/>
                            <w:right w:val="none" w:sz="0" w:space="0" w:color="auto"/>
                          </w:divBdr>
                        </w:div>
                      </w:divsChild>
                    </w:div>
                    <w:div w:id="1191995531">
                      <w:marLeft w:val="0"/>
                      <w:marRight w:val="0"/>
                      <w:marTop w:val="0"/>
                      <w:marBottom w:val="0"/>
                      <w:divBdr>
                        <w:top w:val="none" w:sz="0" w:space="0" w:color="auto"/>
                        <w:left w:val="none" w:sz="0" w:space="0" w:color="auto"/>
                        <w:bottom w:val="none" w:sz="0" w:space="0" w:color="auto"/>
                        <w:right w:val="none" w:sz="0" w:space="0" w:color="auto"/>
                      </w:divBdr>
                      <w:divsChild>
                        <w:div w:id="1686593745">
                          <w:marLeft w:val="0"/>
                          <w:marRight w:val="0"/>
                          <w:marTop w:val="0"/>
                          <w:marBottom w:val="0"/>
                          <w:divBdr>
                            <w:top w:val="none" w:sz="0" w:space="0" w:color="auto"/>
                            <w:left w:val="none" w:sz="0" w:space="0" w:color="auto"/>
                            <w:bottom w:val="none" w:sz="0" w:space="0" w:color="auto"/>
                            <w:right w:val="none" w:sz="0" w:space="0" w:color="auto"/>
                          </w:divBdr>
                        </w:div>
                      </w:divsChild>
                    </w:div>
                    <w:div w:id="1691297327">
                      <w:marLeft w:val="0"/>
                      <w:marRight w:val="0"/>
                      <w:marTop w:val="0"/>
                      <w:marBottom w:val="0"/>
                      <w:divBdr>
                        <w:top w:val="none" w:sz="0" w:space="0" w:color="auto"/>
                        <w:left w:val="none" w:sz="0" w:space="0" w:color="auto"/>
                        <w:bottom w:val="none" w:sz="0" w:space="0" w:color="auto"/>
                        <w:right w:val="none" w:sz="0" w:space="0" w:color="auto"/>
                      </w:divBdr>
                      <w:divsChild>
                        <w:div w:id="843934723">
                          <w:marLeft w:val="0"/>
                          <w:marRight w:val="0"/>
                          <w:marTop w:val="0"/>
                          <w:marBottom w:val="0"/>
                          <w:divBdr>
                            <w:top w:val="none" w:sz="0" w:space="0" w:color="auto"/>
                            <w:left w:val="none" w:sz="0" w:space="0" w:color="auto"/>
                            <w:bottom w:val="none" w:sz="0" w:space="0" w:color="auto"/>
                            <w:right w:val="none" w:sz="0" w:space="0" w:color="auto"/>
                          </w:divBdr>
                        </w:div>
                      </w:divsChild>
                    </w:div>
                    <w:div w:id="143550570">
                      <w:marLeft w:val="0"/>
                      <w:marRight w:val="0"/>
                      <w:marTop w:val="0"/>
                      <w:marBottom w:val="0"/>
                      <w:divBdr>
                        <w:top w:val="none" w:sz="0" w:space="0" w:color="auto"/>
                        <w:left w:val="none" w:sz="0" w:space="0" w:color="auto"/>
                        <w:bottom w:val="none" w:sz="0" w:space="0" w:color="auto"/>
                        <w:right w:val="none" w:sz="0" w:space="0" w:color="auto"/>
                      </w:divBdr>
                      <w:divsChild>
                        <w:div w:id="2026662833">
                          <w:marLeft w:val="0"/>
                          <w:marRight w:val="0"/>
                          <w:marTop w:val="0"/>
                          <w:marBottom w:val="0"/>
                          <w:divBdr>
                            <w:top w:val="none" w:sz="0" w:space="0" w:color="auto"/>
                            <w:left w:val="none" w:sz="0" w:space="0" w:color="auto"/>
                            <w:bottom w:val="none" w:sz="0" w:space="0" w:color="auto"/>
                            <w:right w:val="none" w:sz="0" w:space="0" w:color="auto"/>
                          </w:divBdr>
                        </w:div>
                      </w:divsChild>
                    </w:div>
                    <w:div w:id="1655374731">
                      <w:marLeft w:val="0"/>
                      <w:marRight w:val="0"/>
                      <w:marTop w:val="0"/>
                      <w:marBottom w:val="0"/>
                      <w:divBdr>
                        <w:top w:val="none" w:sz="0" w:space="0" w:color="auto"/>
                        <w:left w:val="none" w:sz="0" w:space="0" w:color="auto"/>
                        <w:bottom w:val="none" w:sz="0" w:space="0" w:color="auto"/>
                        <w:right w:val="none" w:sz="0" w:space="0" w:color="auto"/>
                      </w:divBdr>
                      <w:divsChild>
                        <w:div w:id="1124039251">
                          <w:marLeft w:val="0"/>
                          <w:marRight w:val="0"/>
                          <w:marTop w:val="0"/>
                          <w:marBottom w:val="0"/>
                          <w:divBdr>
                            <w:top w:val="none" w:sz="0" w:space="0" w:color="auto"/>
                            <w:left w:val="none" w:sz="0" w:space="0" w:color="auto"/>
                            <w:bottom w:val="none" w:sz="0" w:space="0" w:color="auto"/>
                            <w:right w:val="none" w:sz="0" w:space="0" w:color="auto"/>
                          </w:divBdr>
                        </w:div>
                      </w:divsChild>
                    </w:div>
                    <w:div w:id="2142191799">
                      <w:marLeft w:val="0"/>
                      <w:marRight w:val="0"/>
                      <w:marTop w:val="0"/>
                      <w:marBottom w:val="0"/>
                      <w:divBdr>
                        <w:top w:val="none" w:sz="0" w:space="0" w:color="auto"/>
                        <w:left w:val="none" w:sz="0" w:space="0" w:color="auto"/>
                        <w:bottom w:val="none" w:sz="0" w:space="0" w:color="auto"/>
                        <w:right w:val="none" w:sz="0" w:space="0" w:color="auto"/>
                      </w:divBdr>
                      <w:divsChild>
                        <w:div w:id="100030156">
                          <w:marLeft w:val="0"/>
                          <w:marRight w:val="0"/>
                          <w:marTop w:val="0"/>
                          <w:marBottom w:val="0"/>
                          <w:divBdr>
                            <w:top w:val="none" w:sz="0" w:space="0" w:color="auto"/>
                            <w:left w:val="none" w:sz="0" w:space="0" w:color="auto"/>
                            <w:bottom w:val="none" w:sz="0" w:space="0" w:color="auto"/>
                            <w:right w:val="none" w:sz="0" w:space="0" w:color="auto"/>
                          </w:divBdr>
                        </w:div>
                      </w:divsChild>
                    </w:div>
                    <w:div w:id="2103838112">
                      <w:marLeft w:val="0"/>
                      <w:marRight w:val="0"/>
                      <w:marTop w:val="0"/>
                      <w:marBottom w:val="0"/>
                      <w:divBdr>
                        <w:top w:val="none" w:sz="0" w:space="0" w:color="auto"/>
                        <w:left w:val="none" w:sz="0" w:space="0" w:color="auto"/>
                        <w:bottom w:val="none" w:sz="0" w:space="0" w:color="auto"/>
                        <w:right w:val="none" w:sz="0" w:space="0" w:color="auto"/>
                      </w:divBdr>
                      <w:divsChild>
                        <w:div w:id="1406032125">
                          <w:marLeft w:val="0"/>
                          <w:marRight w:val="0"/>
                          <w:marTop w:val="0"/>
                          <w:marBottom w:val="0"/>
                          <w:divBdr>
                            <w:top w:val="none" w:sz="0" w:space="0" w:color="auto"/>
                            <w:left w:val="none" w:sz="0" w:space="0" w:color="auto"/>
                            <w:bottom w:val="none" w:sz="0" w:space="0" w:color="auto"/>
                            <w:right w:val="none" w:sz="0" w:space="0" w:color="auto"/>
                          </w:divBdr>
                        </w:div>
                      </w:divsChild>
                    </w:div>
                    <w:div w:id="403525280">
                      <w:marLeft w:val="0"/>
                      <w:marRight w:val="0"/>
                      <w:marTop w:val="0"/>
                      <w:marBottom w:val="0"/>
                      <w:divBdr>
                        <w:top w:val="none" w:sz="0" w:space="0" w:color="auto"/>
                        <w:left w:val="none" w:sz="0" w:space="0" w:color="auto"/>
                        <w:bottom w:val="none" w:sz="0" w:space="0" w:color="auto"/>
                        <w:right w:val="none" w:sz="0" w:space="0" w:color="auto"/>
                      </w:divBdr>
                      <w:divsChild>
                        <w:div w:id="1397899756">
                          <w:marLeft w:val="0"/>
                          <w:marRight w:val="0"/>
                          <w:marTop w:val="0"/>
                          <w:marBottom w:val="0"/>
                          <w:divBdr>
                            <w:top w:val="none" w:sz="0" w:space="0" w:color="auto"/>
                            <w:left w:val="none" w:sz="0" w:space="0" w:color="auto"/>
                            <w:bottom w:val="none" w:sz="0" w:space="0" w:color="auto"/>
                            <w:right w:val="none" w:sz="0" w:space="0" w:color="auto"/>
                          </w:divBdr>
                        </w:div>
                      </w:divsChild>
                    </w:div>
                    <w:div w:id="1887453159">
                      <w:marLeft w:val="0"/>
                      <w:marRight w:val="0"/>
                      <w:marTop w:val="0"/>
                      <w:marBottom w:val="0"/>
                      <w:divBdr>
                        <w:top w:val="none" w:sz="0" w:space="0" w:color="auto"/>
                        <w:left w:val="none" w:sz="0" w:space="0" w:color="auto"/>
                        <w:bottom w:val="none" w:sz="0" w:space="0" w:color="auto"/>
                        <w:right w:val="none" w:sz="0" w:space="0" w:color="auto"/>
                      </w:divBdr>
                      <w:divsChild>
                        <w:div w:id="2047294297">
                          <w:marLeft w:val="0"/>
                          <w:marRight w:val="0"/>
                          <w:marTop w:val="0"/>
                          <w:marBottom w:val="0"/>
                          <w:divBdr>
                            <w:top w:val="none" w:sz="0" w:space="0" w:color="auto"/>
                            <w:left w:val="none" w:sz="0" w:space="0" w:color="auto"/>
                            <w:bottom w:val="none" w:sz="0" w:space="0" w:color="auto"/>
                            <w:right w:val="none" w:sz="0" w:space="0" w:color="auto"/>
                          </w:divBdr>
                        </w:div>
                      </w:divsChild>
                    </w:div>
                    <w:div w:id="1723754103">
                      <w:marLeft w:val="0"/>
                      <w:marRight w:val="0"/>
                      <w:marTop w:val="0"/>
                      <w:marBottom w:val="0"/>
                      <w:divBdr>
                        <w:top w:val="none" w:sz="0" w:space="0" w:color="auto"/>
                        <w:left w:val="none" w:sz="0" w:space="0" w:color="auto"/>
                        <w:bottom w:val="none" w:sz="0" w:space="0" w:color="auto"/>
                        <w:right w:val="none" w:sz="0" w:space="0" w:color="auto"/>
                      </w:divBdr>
                      <w:divsChild>
                        <w:div w:id="785196281">
                          <w:marLeft w:val="0"/>
                          <w:marRight w:val="0"/>
                          <w:marTop w:val="0"/>
                          <w:marBottom w:val="0"/>
                          <w:divBdr>
                            <w:top w:val="none" w:sz="0" w:space="0" w:color="auto"/>
                            <w:left w:val="none" w:sz="0" w:space="0" w:color="auto"/>
                            <w:bottom w:val="none" w:sz="0" w:space="0" w:color="auto"/>
                            <w:right w:val="none" w:sz="0" w:space="0" w:color="auto"/>
                          </w:divBdr>
                        </w:div>
                      </w:divsChild>
                    </w:div>
                    <w:div w:id="1033382194">
                      <w:marLeft w:val="0"/>
                      <w:marRight w:val="0"/>
                      <w:marTop w:val="0"/>
                      <w:marBottom w:val="0"/>
                      <w:divBdr>
                        <w:top w:val="none" w:sz="0" w:space="0" w:color="auto"/>
                        <w:left w:val="none" w:sz="0" w:space="0" w:color="auto"/>
                        <w:bottom w:val="none" w:sz="0" w:space="0" w:color="auto"/>
                        <w:right w:val="none" w:sz="0" w:space="0" w:color="auto"/>
                      </w:divBdr>
                      <w:divsChild>
                        <w:div w:id="33115183">
                          <w:marLeft w:val="0"/>
                          <w:marRight w:val="0"/>
                          <w:marTop w:val="0"/>
                          <w:marBottom w:val="0"/>
                          <w:divBdr>
                            <w:top w:val="none" w:sz="0" w:space="0" w:color="auto"/>
                            <w:left w:val="none" w:sz="0" w:space="0" w:color="auto"/>
                            <w:bottom w:val="none" w:sz="0" w:space="0" w:color="auto"/>
                            <w:right w:val="none" w:sz="0" w:space="0" w:color="auto"/>
                          </w:divBdr>
                        </w:div>
                      </w:divsChild>
                    </w:div>
                    <w:div w:id="1119371977">
                      <w:marLeft w:val="0"/>
                      <w:marRight w:val="0"/>
                      <w:marTop w:val="0"/>
                      <w:marBottom w:val="0"/>
                      <w:divBdr>
                        <w:top w:val="none" w:sz="0" w:space="0" w:color="auto"/>
                        <w:left w:val="none" w:sz="0" w:space="0" w:color="auto"/>
                        <w:bottom w:val="none" w:sz="0" w:space="0" w:color="auto"/>
                        <w:right w:val="none" w:sz="0" w:space="0" w:color="auto"/>
                      </w:divBdr>
                      <w:divsChild>
                        <w:div w:id="1963613172">
                          <w:marLeft w:val="0"/>
                          <w:marRight w:val="0"/>
                          <w:marTop w:val="0"/>
                          <w:marBottom w:val="0"/>
                          <w:divBdr>
                            <w:top w:val="none" w:sz="0" w:space="0" w:color="auto"/>
                            <w:left w:val="none" w:sz="0" w:space="0" w:color="auto"/>
                            <w:bottom w:val="none" w:sz="0" w:space="0" w:color="auto"/>
                            <w:right w:val="none" w:sz="0" w:space="0" w:color="auto"/>
                          </w:divBdr>
                        </w:div>
                      </w:divsChild>
                    </w:div>
                    <w:div w:id="428896190">
                      <w:marLeft w:val="0"/>
                      <w:marRight w:val="0"/>
                      <w:marTop w:val="0"/>
                      <w:marBottom w:val="0"/>
                      <w:divBdr>
                        <w:top w:val="none" w:sz="0" w:space="0" w:color="auto"/>
                        <w:left w:val="none" w:sz="0" w:space="0" w:color="auto"/>
                        <w:bottom w:val="none" w:sz="0" w:space="0" w:color="auto"/>
                        <w:right w:val="none" w:sz="0" w:space="0" w:color="auto"/>
                      </w:divBdr>
                      <w:divsChild>
                        <w:div w:id="1089236807">
                          <w:marLeft w:val="0"/>
                          <w:marRight w:val="0"/>
                          <w:marTop w:val="0"/>
                          <w:marBottom w:val="0"/>
                          <w:divBdr>
                            <w:top w:val="none" w:sz="0" w:space="0" w:color="auto"/>
                            <w:left w:val="none" w:sz="0" w:space="0" w:color="auto"/>
                            <w:bottom w:val="none" w:sz="0" w:space="0" w:color="auto"/>
                            <w:right w:val="none" w:sz="0" w:space="0" w:color="auto"/>
                          </w:divBdr>
                        </w:div>
                      </w:divsChild>
                    </w:div>
                    <w:div w:id="2083797600">
                      <w:marLeft w:val="0"/>
                      <w:marRight w:val="0"/>
                      <w:marTop w:val="0"/>
                      <w:marBottom w:val="0"/>
                      <w:divBdr>
                        <w:top w:val="none" w:sz="0" w:space="0" w:color="auto"/>
                        <w:left w:val="none" w:sz="0" w:space="0" w:color="auto"/>
                        <w:bottom w:val="none" w:sz="0" w:space="0" w:color="auto"/>
                        <w:right w:val="none" w:sz="0" w:space="0" w:color="auto"/>
                      </w:divBdr>
                      <w:divsChild>
                        <w:div w:id="187087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3246164">
      <w:bodyDiv w:val="1"/>
      <w:marLeft w:val="0"/>
      <w:marRight w:val="0"/>
      <w:marTop w:val="0"/>
      <w:marBottom w:val="0"/>
      <w:divBdr>
        <w:top w:val="none" w:sz="0" w:space="0" w:color="auto"/>
        <w:left w:val="none" w:sz="0" w:space="0" w:color="auto"/>
        <w:bottom w:val="none" w:sz="0" w:space="0" w:color="auto"/>
        <w:right w:val="none" w:sz="0" w:space="0" w:color="auto"/>
      </w:divBdr>
      <w:divsChild>
        <w:div w:id="218126640">
          <w:marLeft w:val="0"/>
          <w:marRight w:val="0"/>
          <w:marTop w:val="0"/>
          <w:marBottom w:val="0"/>
          <w:divBdr>
            <w:top w:val="none" w:sz="0" w:space="0" w:color="auto"/>
            <w:left w:val="none" w:sz="0" w:space="0" w:color="auto"/>
            <w:bottom w:val="none" w:sz="0" w:space="0" w:color="auto"/>
            <w:right w:val="none" w:sz="0" w:space="0" w:color="auto"/>
          </w:divBdr>
          <w:divsChild>
            <w:div w:id="351496033">
              <w:marLeft w:val="4"/>
              <w:marRight w:val="4"/>
              <w:marTop w:val="0"/>
              <w:marBottom w:val="0"/>
              <w:divBdr>
                <w:top w:val="none" w:sz="0" w:space="0" w:color="auto"/>
                <w:left w:val="none" w:sz="0" w:space="0" w:color="auto"/>
                <w:bottom w:val="none" w:sz="0" w:space="0" w:color="auto"/>
                <w:right w:val="none" w:sz="0" w:space="0" w:color="auto"/>
              </w:divBdr>
              <w:divsChild>
                <w:div w:id="840393979">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550458092">
      <w:bodyDiv w:val="1"/>
      <w:marLeft w:val="0"/>
      <w:marRight w:val="0"/>
      <w:marTop w:val="0"/>
      <w:marBottom w:val="0"/>
      <w:divBdr>
        <w:top w:val="none" w:sz="0" w:space="0" w:color="auto"/>
        <w:left w:val="none" w:sz="0" w:space="0" w:color="auto"/>
        <w:bottom w:val="none" w:sz="0" w:space="0" w:color="auto"/>
        <w:right w:val="none" w:sz="0" w:space="0" w:color="auto"/>
      </w:divBdr>
      <w:divsChild>
        <w:div w:id="2097090141">
          <w:marLeft w:val="0"/>
          <w:marRight w:val="0"/>
          <w:marTop w:val="0"/>
          <w:marBottom w:val="0"/>
          <w:divBdr>
            <w:top w:val="none" w:sz="0" w:space="0" w:color="auto"/>
            <w:left w:val="none" w:sz="0" w:space="0" w:color="auto"/>
            <w:bottom w:val="none" w:sz="0" w:space="0" w:color="auto"/>
            <w:right w:val="none" w:sz="0" w:space="0" w:color="auto"/>
          </w:divBdr>
          <w:divsChild>
            <w:div w:id="816148911">
              <w:marLeft w:val="4"/>
              <w:marRight w:val="4"/>
              <w:marTop w:val="0"/>
              <w:marBottom w:val="0"/>
              <w:divBdr>
                <w:top w:val="none" w:sz="0" w:space="0" w:color="auto"/>
                <w:left w:val="none" w:sz="0" w:space="0" w:color="auto"/>
                <w:bottom w:val="none" w:sz="0" w:space="0" w:color="auto"/>
                <w:right w:val="none" w:sz="0" w:space="0" w:color="auto"/>
              </w:divBdr>
              <w:divsChild>
                <w:div w:id="483937830">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557320291">
      <w:bodyDiv w:val="1"/>
      <w:marLeft w:val="0"/>
      <w:marRight w:val="0"/>
      <w:marTop w:val="0"/>
      <w:marBottom w:val="0"/>
      <w:divBdr>
        <w:top w:val="none" w:sz="0" w:space="0" w:color="auto"/>
        <w:left w:val="none" w:sz="0" w:space="0" w:color="auto"/>
        <w:bottom w:val="none" w:sz="0" w:space="0" w:color="auto"/>
        <w:right w:val="none" w:sz="0" w:space="0" w:color="auto"/>
      </w:divBdr>
    </w:div>
    <w:div w:id="561984648">
      <w:bodyDiv w:val="1"/>
      <w:marLeft w:val="0"/>
      <w:marRight w:val="0"/>
      <w:marTop w:val="0"/>
      <w:marBottom w:val="0"/>
      <w:divBdr>
        <w:top w:val="none" w:sz="0" w:space="0" w:color="auto"/>
        <w:left w:val="none" w:sz="0" w:space="0" w:color="auto"/>
        <w:bottom w:val="none" w:sz="0" w:space="0" w:color="auto"/>
        <w:right w:val="none" w:sz="0" w:space="0" w:color="auto"/>
      </w:divBdr>
      <w:divsChild>
        <w:div w:id="749230584">
          <w:marLeft w:val="0"/>
          <w:marRight w:val="0"/>
          <w:marTop w:val="0"/>
          <w:marBottom w:val="0"/>
          <w:divBdr>
            <w:top w:val="none" w:sz="0" w:space="0" w:color="auto"/>
            <w:left w:val="none" w:sz="0" w:space="0" w:color="auto"/>
            <w:bottom w:val="none" w:sz="0" w:space="0" w:color="auto"/>
            <w:right w:val="none" w:sz="0" w:space="0" w:color="auto"/>
          </w:divBdr>
          <w:divsChild>
            <w:div w:id="1110734110">
              <w:marLeft w:val="4"/>
              <w:marRight w:val="4"/>
              <w:marTop w:val="0"/>
              <w:marBottom w:val="0"/>
              <w:divBdr>
                <w:top w:val="none" w:sz="0" w:space="0" w:color="auto"/>
                <w:left w:val="none" w:sz="0" w:space="0" w:color="auto"/>
                <w:bottom w:val="none" w:sz="0" w:space="0" w:color="auto"/>
                <w:right w:val="none" w:sz="0" w:space="0" w:color="auto"/>
              </w:divBdr>
              <w:divsChild>
                <w:div w:id="608120517">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564606075">
      <w:bodyDiv w:val="1"/>
      <w:marLeft w:val="0"/>
      <w:marRight w:val="0"/>
      <w:marTop w:val="0"/>
      <w:marBottom w:val="0"/>
      <w:divBdr>
        <w:top w:val="none" w:sz="0" w:space="0" w:color="auto"/>
        <w:left w:val="none" w:sz="0" w:space="0" w:color="auto"/>
        <w:bottom w:val="none" w:sz="0" w:space="0" w:color="auto"/>
        <w:right w:val="none" w:sz="0" w:space="0" w:color="auto"/>
      </w:divBdr>
      <w:divsChild>
        <w:div w:id="302853447">
          <w:marLeft w:val="0"/>
          <w:marRight w:val="0"/>
          <w:marTop w:val="0"/>
          <w:marBottom w:val="0"/>
          <w:divBdr>
            <w:top w:val="none" w:sz="0" w:space="0" w:color="auto"/>
            <w:left w:val="none" w:sz="0" w:space="0" w:color="auto"/>
            <w:bottom w:val="none" w:sz="0" w:space="0" w:color="auto"/>
            <w:right w:val="none" w:sz="0" w:space="0" w:color="auto"/>
          </w:divBdr>
          <w:divsChild>
            <w:div w:id="434208574">
              <w:marLeft w:val="4"/>
              <w:marRight w:val="4"/>
              <w:marTop w:val="0"/>
              <w:marBottom w:val="0"/>
              <w:divBdr>
                <w:top w:val="none" w:sz="0" w:space="0" w:color="auto"/>
                <w:left w:val="none" w:sz="0" w:space="0" w:color="auto"/>
                <w:bottom w:val="none" w:sz="0" w:space="0" w:color="auto"/>
                <w:right w:val="none" w:sz="0" w:space="0" w:color="auto"/>
              </w:divBdr>
              <w:divsChild>
                <w:div w:id="269750734">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573319188">
      <w:bodyDiv w:val="1"/>
      <w:marLeft w:val="0"/>
      <w:marRight w:val="0"/>
      <w:marTop w:val="0"/>
      <w:marBottom w:val="0"/>
      <w:divBdr>
        <w:top w:val="none" w:sz="0" w:space="0" w:color="auto"/>
        <w:left w:val="none" w:sz="0" w:space="0" w:color="auto"/>
        <w:bottom w:val="none" w:sz="0" w:space="0" w:color="auto"/>
        <w:right w:val="none" w:sz="0" w:space="0" w:color="auto"/>
      </w:divBdr>
      <w:divsChild>
        <w:div w:id="1998221838">
          <w:marLeft w:val="0"/>
          <w:marRight w:val="0"/>
          <w:marTop w:val="0"/>
          <w:marBottom w:val="0"/>
          <w:divBdr>
            <w:top w:val="none" w:sz="0" w:space="0" w:color="auto"/>
            <w:left w:val="none" w:sz="0" w:space="0" w:color="auto"/>
            <w:bottom w:val="none" w:sz="0" w:space="0" w:color="auto"/>
            <w:right w:val="none" w:sz="0" w:space="0" w:color="auto"/>
          </w:divBdr>
          <w:divsChild>
            <w:div w:id="1512451185">
              <w:marLeft w:val="4"/>
              <w:marRight w:val="4"/>
              <w:marTop w:val="0"/>
              <w:marBottom w:val="0"/>
              <w:divBdr>
                <w:top w:val="none" w:sz="0" w:space="0" w:color="auto"/>
                <w:left w:val="none" w:sz="0" w:space="0" w:color="auto"/>
                <w:bottom w:val="none" w:sz="0" w:space="0" w:color="auto"/>
                <w:right w:val="none" w:sz="0" w:space="0" w:color="auto"/>
              </w:divBdr>
              <w:divsChild>
                <w:div w:id="482964974">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592781969">
      <w:bodyDiv w:val="1"/>
      <w:marLeft w:val="0"/>
      <w:marRight w:val="0"/>
      <w:marTop w:val="0"/>
      <w:marBottom w:val="0"/>
      <w:divBdr>
        <w:top w:val="none" w:sz="0" w:space="0" w:color="auto"/>
        <w:left w:val="none" w:sz="0" w:space="0" w:color="auto"/>
        <w:bottom w:val="none" w:sz="0" w:space="0" w:color="auto"/>
        <w:right w:val="none" w:sz="0" w:space="0" w:color="auto"/>
      </w:divBdr>
      <w:divsChild>
        <w:div w:id="61367664">
          <w:marLeft w:val="0"/>
          <w:marRight w:val="0"/>
          <w:marTop w:val="0"/>
          <w:marBottom w:val="0"/>
          <w:divBdr>
            <w:top w:val="none" w:sz="0" w:space="0" w:color="auto"/>
            <w:left w:val="none" w:sz="0" w:space="0" w:color="auto"/>
            <w:bottom w:val="none" w:sz="0" w:space="0" w:color="auto"/>
            <w:right w:val="none" w:sz="0" w:space="0" w:color="auto"/>
          </w:divBdr>
          <w:divsChild>
            <w:div w:id="983775960">
              <w:marLeft w:val="4"/>
              <w:marRight w:val="4"/>
              <w:marTop w:val="0"/>
              <w:marBottom w:val="0"/>
              <w:divBdr>
                <w:top w:val="none" w:sz="0" w:space="0" w:color="auto"/>
                <w:left w:val="none" w:sz="0" w:space="0" w:color="auto"/>
                <w:bottom w:val="none" w:sz="0" w:space="0" w:color="auto"/>
                <w:right w:val="none" w:sz="0" w:space="0" w:color="auto"/>
              </w:divBdr>
              <w:divsChild>
                <w:div w:id="238172079">
                  <w:marLeft w:val="0"/>
                  <w:marRight w:val="0"/>
                  <w:marTop w:val="4"/>
                  <w:marBottom w:val="0"/>
                  <w:divBdr>
                    <w:top w:val="none" w:sz="0" w:space="0" w:color="auto"/>
                    <w:left w:val="none" w:sz="0" w:space="0" w:color="auto"/>
                    <w:bottom w:val="none" w:sz="0" w:space="0" w:color="auto"/>
                    <w:right w:val="none" w:sz="0" w:space="0" w:color="auto"/>
                  </w:divBdr>
                  <w:divsChild>
                    <w:div w:id="115763404">
                      <w:marLeft w:val="0"/>
                      <w:marRight w:val="0"/>
                      <w:marTop w:val="75"/>
                      <w:marBottom w:val="0"/>
                      <w:divBdr>
                        <w:top w:val="none" w:sz="0" w:space="0" w:color="auto"/>
                        <w:left w:val="single" w:sz="36" w:space="11" w:color="89C402"/>
                        <w:bottom w:val="none" w:sz="0" w:space="0" w:color="auto"/>
                        <w:right w:val="none" w:sz="0" w:space="0" w:color="auto"/>
                      </w:divBdr>
                    </w:div>
                  </w:divsChild>
                </w:div>
              </w:divsChild>
            </w:div>
          </w:divsChild>
        </w:div>
      </w:divsChild>
    </w:div>
    <w:div w:id="603928938">
      <w:bodyDiv w:val="1"/>
      <w:marLeft w:val="0"/>
      <w:marRight w:val="0"/>
      <w:marTop w:val="0"/>
      <w:marBottom w:val="0"/>
      <w:divBdr>
        <w:top w:val="none" w:sz="0" w:space="0" w:color="auto"/>
        <w:left w:val="none" w:sz="0" w:space="0" w:color="auto"/>
        <w:bottom w:val="none" w:sz="0" w:space="0" w:color="auto"/>
        <w:right w:val="none" w:sz="0" w:space="0" w:color="auto"/>
      </w:divBdr>
    </w:div>
    <w:div w:id="624121275">
      <w:bodyDiv w:val="1"/>
      <w:marLeft w:val="0"/>
      <w:marRight w:val="0"/>
      <w:marTop w:val="0"/>
      <w:marBottom w:val="0"/>
      <w:divBdr>
        <w:top w:val="none" w:sz="0" w:space="0" w:color="auto"/>
        <w:left w:val="none" w:sz="0" w:space="0" w:color="auto"/>
        <w:bottom w:val="none" w:sz="0" w:space="0" w:color="auto"/>
        <w:right w:val="none" w:sz="0" w:space="0" w:color="auto"/>
      </w:divBdr>
    </w:div>
    <w:div w:id="642001163">
      <w:bodyDiv w:val="1"/>
      <w:marLeft w:val="0"/>
      <w:marRight w:val="0"/>
      <w:marTop w:val="0"/>
      <w:marBottom w:val="0"/>
      <w:divBdr>
        <w:top w:val="none" w:sz="0" w:space="0" w:color="auto"/>
        <w:left w:val="none" w:sz="0" w:space="0" w:color="auto"/>
        <w:bottom w:val="none" w:sz="0" w:space="0" w:color="auto"/>
        <w:right w:val="none" w:sz="0" w:space="0" w:color="auto"/>
      </w:divBdr>
      <w:divsChild>
        <w:div w:id="1434782068">
          <w:marLeft w:val="0"/>
          <w:marRight w:val="0"/>
          <w:marTop w:val="0"/>
          <w:marBottom w:val="0"/>
          <w:divBdr>
            <w:top w:val="none" w:sz="0" w:space="0" w:color="auto"/>
            <w:left w:val="none" w:sz="0" w:space="0" w:color="auto"/>
            <w:bottom w:val="none" w:sz="0" w:space="0" w:color="auto"/>
            <w:right w:val="none" w:sz="0" w:space="0" w:color="auto"/>
          </w:divBdr>
          <w:divsChild>
            <w:div w:id="1348867726">
              <w:marLeft w:val="4"/>
              <w:marRight w:val="4"/>
              <w:marTop w:val="0"/>
              <w:marBottom w:val="0"/>
              <w:divBdr>
                <w:top w:val="none" w:sz="0" w:space="0" w:color="auto"/>
                <w:left w:val="none" w:sz="0" w:space="0" w:color="auto"/>
                <w:bottom w:val="none" w:sz="0" w:space="0" w:color="auto"/>
                <w:right w:val="none" w:sz="0" w:space="0" w:color="auto"/>
              </w:divBdr>
              <w:divsChild>
                <w:div w:id="1014840670">
                  <w:marLeft w:val="0"/>
                  <w:marRight w:val="0"/>
                  <w:marTop w:val="4"/>
                  <w:marBottom w:val="0"/>
                  <w:divBdr>
                    <w:top w:val="none" w:sz="0" w:space="0" w:color="auto"/>
                    <w:left w:val="none" w:sz="0" w:space="0" w:color="auto"/>
                    <w:bottom w:val="none" w:sz="0" w:space="0" w:color="auto"/>
                    <w:right w:val="none" w:sz="0" w:space="0" w:color="auto"/>
                  </w:divBdr>
                  <w:divsChild>
                    <w:div w:id="1617174865">
                      <w:marLeft w:val="0"/>
                      <w:marRight w:val="0"/>
                      <w:marTop w:val="0"/>
                      <w:marBottom w:val="0"/>
                      <w:divBdr>
                        <w:top w:val="none" w:sz="0" w:space="0" w:color="auto"/>
                        <w:left w:val="none" w:sz="0" w:space="0" w:color="auto"/>
                        <w:bottom w:val="none" w:sz="0" w:space="0" w:color="auto"/>
                        <w:right w:val="none" w:sz="0" w:space="0" w:color="auto"/>
                      </w:divBdr>
                      <w:divsChild>
                        <w:div w:id="92530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5813712">
      <w:bodyDiv w:val="1"/>
      <w:marLeft w:val="0"/>
      <w:marRight w:val="0"/>
      <w:marTop w:val="0"/>
      <w:marBottom w:val="0"/>
      <w:divBdr>
        <w:top w:val="none" w:sz="0" w:space="0" w:color="auto"/>
        <w:left w:val="none" w:sz="0" w:space="0" w:color="auto"/>
        <w:bottom w:val="none" w:sz="0" w:space="0" w:color="auto"/>
        <w:right w:val="none" w:sz="0" w:space="0" w:color="auto"/>
      </w:divBdr>
      <w:divsChild>
        <w:div w:id="187331543">
          <w:marLeft w:val="0"/>
          <w:marRight w:val="0"/>
          <w:marTop w:val="0"/>
          <w:marBottom w:val="0"/>
          <w:divBdr>
            <w:top w:val="none" w:sz="0" w:space="0" w:color="auto"/>
            <w:left w:val="none" w:sz="0" w:space="0" w:color="auto"/>
            <w:bottom w:val="none" w:sz="0" w:space="0" w:color="auto"/>
            <w:right w:val="none" w:sz="0" w:space="0" w:color="auto"/>
          </w:divBdr>
          <w:divsChild>
            <w:div w:id="2137065553">
              <w:marLeft w:val="4"/>
              <w:marRight w:val="4"/>
              <w:marTop w:val="0"/>
              <w:marBottom w:val="0"/>
              <w:divBdr>
                <w:top w:val="none" w:sz="0" w:space="0" w:color="auto"/>
                <w:left w:val="none" w:sz="0" w:space="0" w:color="auto"/>
                <w:bottom w:val="none" w:sz="0" w:space="0" w:color="auto"/>
                <w:right w:val="none" w:sz="0" w:space="0" w:color="auto"/>
              </w:divBdr>
              <w:divsChild>
                <w:div w:id="1083113575">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678586901">
      <w:bodyDiv w:val="1"/>
      <w:marLeft w:val="0"/>
      <w:marRight w:val="0"/>
      <w:marTop w:val="0"/>
      <w:marBottom w:val="0"/>
      <w:divBdr>
        <w:top w:val="none" w:sz="0" w:space="0" w:color="auto"/>
        <w:left w:val="none" w:sz="0" w:space="0" w:color="auto"/>
        <w:bottom w:val="none" w:sz="0" w:space="0" w:color="auto"/>
        <w:right w:val="none" w:sz="0" w:space="0" w:color="auto"/>
      </w:divBdr>
      <w:divsChild>
        <w:div w:id="1831556557">
          <w:marLeft w:val="0"/>
          <w:marRight w:val="0"/>
          <w:marTop w:val="0"/>
          <w:marBottom w:val="0"/>
          <w:divBdr>
            <w:top w:val="none" w:sz="0" w:space="0" w:color="auto"/>
            <w:left w:val="none" w:sz="0" w:space="0" w:color="auto"/>
            <w:bottom w:val="none" w:sz="0" w:space="0" w:color="auto"/>
            <w:right w:val="none" w:sz="0" w:space="0" w:color="auto"/>
          </w:divBdr>
          <w:divsChild>
            <w:div w:id="1134375492">
              <w:marLeft w:val="4"/>
              <w:marRight w:val="4"/>
              <w:marTop w:val="0"/>
              <w:marBottom w:val="0"/>
              <w:divBdr>
                <w:top w:val="none" w:sz="0" w:space="0" w:color="auto"/>
                <w:left w:val="none" w:sz="0" w:space="0" w:color="auto"/>
                <w:bottom w:val="none" w:sz="0" w:space="0" w:color="auto"/>
                <w:right w:val="none" w:sz="0" w:space="0" w:color="auto"/>
              </w:divBdr>
              <w:divsChild>
                <w:div w:id="928076364">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785975121">
      <w:bodyDiv w:val="1"/>
      <w:marLeft w:val="0"/>
      <w:marRight w:val="0"/>
      <w:marTop w:val="0"/>
      <w:marBottom w:val="0"/>
      <w:divBdr>
        <w:top w:val="none" w:sz="0" w:space="0" w:color="auto"/>
        <w:left w:val="none" w:sz="0" w:space="0" w:color="auto"/>
        <w:bottom w:val="none" w:sz="0" w:space="0" w:color="auto"/>
        <w:right w:val="none" w:sz="0" w:space="0" w:color="auto"/>
      </w:divBdr>
      <w:divsChild>
        <w:div w:id="369110754">
          <w:marLeft w:val="0"/>
          <w:marRight w:val="0"/>
          <w:marTop w:val="0"/>
          <w:marBottom w:val="0"/>
          <w:divBdr>
            <w:top w:val="none" w:sz="0" w:space="0" w:color="auto"/>
            <w:left w:val="none" w:sz="0" w:space="0" w:color="auto"/>
            <w:bottom w:val="none" w:sz="0" w:space="0" w:color="auto"/>
            <w:right w:val="none" w:sz="0" w:space="0" w:color="auto"/>
          </w:divBdr>
          <w:divsChild>
            <w:div w:id="1664159572">
              <w:marLeft w:val="0"/>
              <w:marRight w:val="0"/>
              <w:marTop w:val="0"/>
              <w:marBottom w:val="0"/>
              <w:divBdr>
                <w:top w:val="none" w:sz="0" w:space="0" w:color="auto"/>
                <w:left w:val="none" w:sz="0" w:space="0" w:color="auto"/>
                <w:bottom w:val="none" w:sz="0" w:space="0" w:color="auto"/>
                <w:right w:val="none" w:sz="0" w:space="0" w:color="auto"/>
              </w:divBdr>
              <w:divsChild>
                <w:div w:id="429663991">
                  <w:marLeft w:val="0"/>
                  <w:marRight w:val="0"/>
                  <w:marTop w:val="0"/>
                  <w:marBottom w:val="0"/>
                  <w:divBdr>
                    <w:top w:val="none" w:sz="0" w:space="0" w:color="auto"/>
                    <w:left w:val="none" w:sz="0" w:space="0" w:color="auto"/>
                    <w:bottom w:val="none" w:sz="0" w:space="0" w:color="auto"/>
                    <w:right w:val="none" w:sz="0" w:space="0" w:color="auto"/>
                  </w:divBdr>
                  <w:divsChild>
                    <w:div w:id="2110156485">
                      <w:marLeft w:val="0"/>
                      <w:marRight w:val="0"/>
                      <w:marTop w:val="0"/>
                      <w:marBottom w:val="0"/>
                      <w:divBdr>
                        <w:top w:val="none" w:sz="0" w:space="0" w:color="auto"/>
                        <w:left w:val="none" w:sz="0" w:space="0" w:color="auto"/>
                        <w:bottom w:val="none" w:sz="0" w:space="0" w:color="auto"/>
                        <w:right w:val="none" w:sz="0" w:space="0" w:color="auto"/>
                      </w:divBdr>
                      <w:divsChild>
                        <w:div w:id="1579553329">
                          <w:marLeft w:val="0"/>
                          <w:marRight w:val="0"/>
                          <w:marTop w:val="0"/>
                          <w:marBottom w:val="0"/>
                          <w:divBdr>
                            <w:top w:val="none" w:sz="0" w:space="0" w:color="auto"/>
                            <w:left w:val="none" w:sz="0" w:space="0" w:color="auto"/>
                            <w:bottom w:val="none" w:sz="0" w:space="0" w:color="auto"/>
                            <w:right w:val="none" w:sz="0" w:space="0" w:color="auto"/>
                          </w:divBdr>
                          <w:divsChild>
                            <w:div w:id="1620605606">
                              <w:marLeft w:val="0"/>
                              <w:marRight w:val="0"/>
                              <w:marTop w:val="0"/>
                              <w:marBottom w:val="0"/>
                              <w:divBdr>
                                <w:top w:val="none" w:sz="0" w:space="0" w:color="auto"/>
                                <w:left w:val="none" w:sz="0" w:space="0" w:color="auto"/>
                                <w:bottom w:val="none" w:sz="0" w:space="0" w:color="auto"/>
                                <w:right w:val="none" w:sz="0" w:space="0" w:color="auto"/>
                              </w:divBdr>
                              <w:divsChild>
                                <w:div w:id="917714413">
                                  <w:marLeft w:val="0"/>
                                  <w:marRight w:val="0"/>
                                  <w:marTop w:val="0"/>
                                  <w:marBottom w:val="0"/>
                                  <w:divBdr>
                                    <w:top w:val="none" w:sz="0" w:space="0" w:color="auto"/>
                                    <w:left w:val="none" w:sz="0" w:space="0" w:color="auto"/>
                                    <w:bottom w:val="none" w:sz="0" w:space="0" w:color="auto"/>
                                    <w:right w:val="none" w:sz="0" w:space="0" w:color="auto"/>
                                  </w:divBdr>
                                  <w:divsChild>
                                    <w:div w:id="608895821">
                                      <w:marLeft w:val="0"/>
                                      <w:marRight w:val="0"/>
                                      <w:marTop w:val="0"/>
                                      <w:marBottom w:val="0"/>
                                      <w:divBdr>
                                        <w:top w:val="none" w:sz="0" w:space="0" w:color="auto"/>
                                        <w:left w:val="none" w:sz="0" w:space="0" w:color="auto"/>
                                        <w:bottom w:val="none" w:sz="0" w:space="0" w:color="auto"/>
                                        <w:right w:val="none" w:sz="0" w:space="0" w:color="auto"/>
                                      </w:divBdr>
                                      <w:divsChild>
                                        <w:div w:id="1863780100">
                                          <w:marLeft w:val="0"/>
                                          <w:marRight w:val="0"/>
                                          <w:marTop w:val="0"/>
                                          <w:marBottom w:val="0"/>
                                          <w:divBdr>
                                            <w:top w:val="none" w:sz="0" w:space="0" w:color="auto"/>
                                            <w:left w:val="none" w:sz="0" w:space="0" w:color="auto"/>
                                            <w:bottom w:val="none" w:sz="0" w:space="0" w:color="auto"/>
                                            <w:right w:val="none" w:sz="0" w:space="0" w:color="auto"/>
                                          </w:divBdr>
                                          <w:divsChild>
                                            <w:div w:id="1686134590">
                                              <w:marLeft w:val="0"/>
                                              <w:marRight w:val="0"/>
                                              <w:marTop w:val="0"/>
                                              <w:marBottom w:val="0"/>
                                              <w:divBdr>
                                                <w:top w:val="none" w:sz="0" w:space="0" w:color="auto"/>
                                                <w:left w:val="none" w:sz="0" w:space="0" w:color="auto"/>
                                                <w:bottom w:val="none" w:sz="0" w:space="0" w:color="auto"/>
                                                <w:right w:val="none" w:sz="0" w:space="0" w:color="auto"/>
                                              </w:divBdr>
                                              <w:divsChild>
                                                <w:div w:id="140729927">
                                                  <w:marLeft w:val="0"/>
                                                  <w:marRight w:val="0"/>
                                                  <w:marTop w:val="0"/>
                                                  <w:marBottom w:val="0"/>
                                                  <w:divBdr>
                                                    <w:top w:val="none" w:sz="0" w:space="0" w:color="auto"/>
                                                    <w:left w:val="none" w:sz="0" w:space="0" w:color="auto"/>
                                                    <w:bottom w:val="none" w:sz="0" w:space="0" w:color="auto"/>
                                                    <w:right w:val="none" w:sz="0" w:space="0" w:color="auto"/>
                                                  </w:divBdr>
                                                  <w:divsChild>
                                                    <w:div w:id="857935560">
                                                      <w:marLeft w:val="0"/>
                                                      <w:marRight w:val="0"/>
                                                      <w:marTop w:val="0"/>
                                                      <w:marBottom w:val="0"/>
                                                      <w:divBdr>
                                                        <w:top w:val="none" w:sz="0" w:space="0" w:color="auto"/>
                                                        <w:left w:val="none" w:sz="0" w:space="0" w:color="auto"/>
                                                        <w:bottom w:val="none" w:sz="0" w:space="0" w:color="auto"/>
                                                        <w:right w:val="none" w:sz="0" w:space="0" w:color="auto"/>
                                                      </w:divBdr>
                                                      <w:divsChild>
                                                        <w:div w:id="474839910">
                                                          <w:marLeft w:val="0"/>
                                                          <w:marRight w:val="0"/>
                                                          <w:marTop w:val="0"/>
                                                          <w:marBottom w:val="0"/>
                                                          <w:divBdr>
                                                            <w:top w:val="none" w:sz="0" w:space="0" w:color="auto"/>
                                                            <w:left w:val="none" w:sz="0" w:space="0" w:color="auto"/>
                                                            <w:bottom w:val="none" w:sz="0" w:space="0" w:color="auto"/>
                                                            <w:right w:val="none" w:sz="0" w:space="0" w:color="auto"/>
                                                          </w:divBdr>
                                                          <w:divsChild>
                                                            <w:div w:id="505679580">
                                                              <w:marLeft w:val="0"/>
                                                              <w:marRight w:val="0"/>
                                                              <w:marTop w:val="0"/>
                                                              <w:marBottom w:val="0"/>
                                                              <w:divBdr>
                                                                <w:top w:val="none" w:sz="0" w:space="0" w:color="auto"/>
                                                                <w:left w:val="none" w:sz="0" w:space="0" w:color="auto"/>
                                                                <w:bottom w:val="none" w:sz="0" w:space="0" w:color="auto"/>
                                                                <w:right w:val="none" w:sz="0" w:space="0" w:color="auto"/>
                                                              </w:divBdr>
                                                              <w:divsChild>
                                                                <w:div w:id="1284002659">
                                                                  <w:marLeft w:val="0"/>
                                                                  <w:marRight w:val="0"/>
                                                                  <w:marTop w:val="0"/>
                                                                  <w:marBottom w:val="0"/>
                                                                  <w:divBdr>
                                                                    <w:top w:val="none" w:sz="0" w:space="0" w:color="auto"/>
                                                                    <w:left w:val="none" w:sz="0" w:space="0" w:color="auto"/>
                                                                    <w:bottom w:val="none" w:sz="0" w:space="0" w:color="auto"/>
                                                                    <w:right w:val="none" w:sz="0" w:space="0" w:color="auto"/>
                                                                  </w:divBdr>
                                                                  <w:divsChild>
                                                                    <w:div w:id="902300177">
                                                                      <w:marLeft w:val="0"/>
                                                                      <w:marRight w:val="0"/>
                                                                      <w:marTop w:val="0"/>
                                                                      <w:marBottom w:val="0"/>
                                                                      <w:divBdr>
                                                                        <w:top w:val="none" w:sz="0" w:space="0" w:color="auto"/>
                                                                        <w:left w:val="none" w:sz="0" w:space="0" w:color="auto"/>
                                                                        <w:bottom w:val="none" w:sz="0" w:space="0" w:color="auto"/>
                                                                        <w:right w:val="none" w:sz="0" w:space="0" w:color="auto"/>
                                                                      </w:divBdr>
                                                                      <w:divsChild>
                                                                        <w:div w:id="52194103">
                                                                          <w:marLeft w:val="0"/>
                                                                          <w:marRight w:val="0"/>
                                                                          <w:marTop w:val="0"/>
                                                                          <w:marBottom w:val="0"/>
                                                                          <w:divBdr>
                                                                            <w:top w:val="none" w:sz="0" w:space="0" w:color="auto"/>
                                                                            <w:left w:val="none" w:sz="0" w:space="0" w:color="auto"/>
                                                                            <w:bottom w:val="none" w:sz="0" w:space="0" w:color="auto"/>
                                                                            <w:right w:val="none" w:sz="0" w:space="0" w:color="auto"/>
                                                                          </w:divBdr>
                                                                          <w:divsChild>
                                                                            <w:div w:id="1765684344">
                                                                              <w:marLeft w:val="0"/>
                                                                              <w:marRight w:val="0"/>
                                                                              <w:marTop w:val="0"/>
                                                                              <w:marBottom w:val="0"/>
                                                                              <w:divBdr>
                                                                                <w:top w:val="none" w:sz="0" w:space="0" w:color="auto"/>
                                                                                <w:left w:val="none" w:sz="0" w:space="0" w:color="auto"/>
                                                                                <w:bottom w:val="none" w:sz="0" w:space="0" w:color="auto"/>
                                                                                <w:right w:val="none" w:sz="0" w:space="0" w:color="auto"/>
                                                                              </w:divBdr>
                                                                              <w:divsChild>
                                                                                <w:div w:id="557516359">
                                                                                  <w:marLeft w:val="0"/>
                                                                                  <w:marRight w:val="0"/>
                                                                                  <w:marTop w:val="0"/>
                                                                                  <w:marBottom w:val="0"/>
                                                                                  <w:divBdr>
                                                                                    <w:top w:val="none" w:sz="0" w:space="0" w:color="auto"/>
                                                                                    <w:left w:val="none" w:sz="0" w:space="0" w:color="auto"/>
                                                                                    <w:bottom w:val="none" w:sz="0" w:space="0" w:color="auto"/>
                                                                                    <w:right w:val="none" w:sz="0" w:space="0" w:color="auto"/>
                                                                                  </w:divBdr>
                                                                                  <w:divsChild>
                                                                                    <w:div w:id="820193871">
                                                                                      <w:marLeft w:val="0"/>
                                                                                      <w:marRight w:val="0"/>
                                                                                      <w:marTop w:val="0"/>
                                                                                      <w:marBottom w:val="0"/>
                                                                                      <w:divBdr>
                                                                                        <w:top w:val="none" w:sz="0" w:space="0" w:color="auto"/>
                                                                                        <w:left w:val="none" w:sz="0" w:space="0" w:color="auto"/>
                                                                                        <w:bottom w:val="none" w:sz="0" w:space="0" w:color="auto"/>
                                                                                        <w:right w:val="none" w:sz="0" w:space="0" w:color="auto"/>
                                                                                      </w:divBdr>
                                                                                      <w:divsChild>
                                                                                        <w:div w:id="169221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93717290">
      <w:bodyDiv w:val="1"/>
      <w:marLeft w:val="0"/>
      <w:marRight w:val="0"/>
      <w:marTop w:val="0"/>
      <w:marBottom w:val="0"/>
      <w:divBdr>
        <w:top w:val="none" w:sz="0" w:space="0" w:color="auto"/>
        <w:left w:val="none" w:sz="0" w:space="0" w:color="auto"/>
        <w:bottom w:val="none" w:sz="0" w:space="0" w:color="auto"/>
        <w:right w:val="none" w:sz="0" w:space="0" w:color="auto"/>
      </w:divBdr>
    </w:div>
    <w:div w:id="808480836">
      <w:bodyDiv w:val="1"/>
      <w:marLeft w:val="0"/>
      <w:marRight w:val="0"/>
      <w:marTop w:val="0"/>
      <w:marBottom w:val="0"/>
      <w:divBdr>
        <w:top w:val="none" w:sz="0" w:space="0" w:color="auto"/>
        <w:left w:val="none" w:sz="0" w:space="0" w:color="auto"/>
        <w:bottom w:val="none" w:sz="0" w:space="0" w:color="auto"/>
        <w:right w:val="none" w:sz="0" w:space="0" w:color="auto"/>
      </w:divBdr>
      <w:divsChild>
        <w:div w:id="2134395447">
          <w:marLeft w:val="0"/>
          <w:marRight w:val="0"/>
          <w:marTop w:val="0"/>
          <w:marBottom w:val="0"/>
          <w:divBdr>
            <w:top w:val="none" w:sz="0" w:space="0" w:color="auto"/>
            <w:left w:val="none" w:sz="0" w:space="0" w:color="auto"/>
            <w:bottom w:val="none" w:sz="0" w:space="0" w:color="auto"/>
            <w:right w:val="none" w:sz="0" w:space="0" w:color="auto"/>
          </w:divBdr>
          <w:divsChild>
            <w:div w:id="753402199">
              <w:marLeft w:val="4"/>
              <w:marRight w:val="4"/>
              <w:marTop w:val="0"/>
              <w:marBottom w:val="0"/>
              <w:divBdr>
                <w:top w:val="none" w:sz="0" w:space="0" w:color="auto"/>
                <w:left w:val="none" w:sz="0" w:space="0" w:color="auto"/>
                <w:bottom w:val="none" w:sz="0" w:space="0" w:color="auto"/>
                <w:right w:val="none" w:sz="0" w:space="0" w:color="auto"/>
              </w:divBdr>
              <w:divsChild>
                <w:div w:id="269048619">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855389403">
      <w:bodyDiv w:val="1"/>
      <w:marLeft w:val="0"/>
      <w:marRight w:val="0"/>
      <w:marTop w:val="0"/>
      <w:marBottom w:val="0"/>
      <w:divBdr>
        <w:top w:val="none" w:sz="0" w:space="0" w:color="auto"/>
        <w:left w:val="none" w:sz="0" w:space="0" w:color="auto"/>
        <w:bottom w:val="none" w:sz="0" w:space="0" w:color="auto"/>
        <w:right w:val="none" w:sz="0" w:space="0" w:color="auto"/>
      </w:divBdr>
      <w:divsChild>
        <w:div w:id="1375039230">
          <w:marLeft w:val="0"/>
          <w:marRight w:val="0"/>
          <w:marTop w:val="0"/>
          <w:marBottom w:val="0"/>
          <w:divBdr>
            <w:top w:val="none" w:sz="0" w:space="0" w:color="auto"/>
            <w:left w:val="none" w:sz="0" w:space="0" w:color="auto"/>
            <w:bottom w:val="none" w:sz="0" w:space="0" w:color="auto"/>
            <w:right w:val="none" w:sz="0" w:space="0" w:color="auto"/>
          </w:divBdr>
          <w:divsChild>
            <w:div w:id="498737333">
              <w:marLeft w:val="4"/>
              <w:marRight w:val="4"/>
              <w:marTop w:val="0"/>
              <w:marBottom w:val="0"/>
              <w:divBdr>
                <w:top w:val="none" w:sz="0" w:space="0" w:color="auto"/>
                <w:left w:val="none" w:sz="0" w:space="0" w:color="auto"/>
                <w:bottom w:val="none" w:sz="0" w:space="0" w:color="auto"/>
                <w:right w:val="none" w:sz="0" w:space="0" w:color="auto"/>
              </w:divBdr>
              <w:divsChild>
                <w:div w:id="461461611">
                  <w:marLeft w:val="0"/>
                  <w:marRight w:val="0"/>
                  <w:marTop w:val="4"/>
                  <w:marBottom w:val="0"/>
                  <w:divBdr>
                    <w:top w:val="none" w:sz="0" w:space="0" w:color="auto"/>
                    <w:left w:val="none" w:sz="0" w:space="0" w:color="auto"/>
                    <w:bottom w:val="none" w:sz="0" w:space="0" w:color="auto"/>
                    <w:right w:val="none" w:sz="0" w:space="0" w:color="auto"/>
                  </w:divBdr>
                  <w:divsChild>
                    <w:div w:id="466776213">
                      <w:marLeft w:val="0"/>
                      <w:marRight w:val="0"/>
                      <w:marTop w:val="75"/>
                      <w:marBottom w:val="0"/>
                      <w:divBdr>
                        <w:top w:val="none" w:sz="0" w:space="0" w:color="auto"/>
                        <w:left w:val="single" w:sz="36" w:space="11" w:color="89C402"/>
                        <w:bottom w:val="none" w:sz="0" w:space="0" w:color="auto"/>
                        <w:right w:val="none" w:sz="0" w:space="0" w:color="auto"/>
                      </w:divBdr>
                    </w:div>
                    <w:div w:id="450899313">
                      <w:blockQuote w:val="1"/>
                      <w:marLeft w:val="0"/>
                      <w:marRight w:val="0"/>
                      <w:marTop w:val="0"/>
                      <w:marBottom w:val="0"/>
                      <w:divBdr>
                        <w:top w:val="none" w:sz="0" w:space="0" w:color="auto"/>
                        <w:left w:val="none" w:sz="0" w:space="0" w:color="auto"/>
                        <w:bottom w:val="none" w:sz="0" w:space="0" w:color="auto"/>
                        <w:right w:val="none" w:sz="0" w:space="0" w:color="auto"/>
                      </w:divBdr>
                    </w:div>
                    <w:div w:id="263996565">
                      <w:marLeft w:val="0"/>
                      <w:marRight w:val="0"/>
                      <w:marTop w:val="0"/>
                      <w:marBottom w:val="0"/>
                      <w:divBdr>
                        <w:top w:val="none" w:sz="0" w:space="0" w:color="auto"/>
                        <w:left w:val="none" w:sz="0" w:space="0" w:color="auto"/>
                        <w:bottom w:val="none" w:sz="0" w:space="0" w:color="auto"/>
                        <w:right w:val="none" w:sz="0" w:space="0" w:color="auto"/>
                      </w:divBdr>
                      <w:divsChild>
                        <w:div w:id="1634099924">
                          <w:marLeft w:val="0"/>
                          <w:marRight w:val="0"/>
                          <w:marTop w:val="0"/>
                          <w:marBottom w:val="0"/>
                          <w:divBdr>
                            <w:top w:val="none" w:sz="0" w:space="0" w:color="auto"/>
                            <w:left w:val="none" w:sz="0" w:space="0" w:color="auto"/>
                            <w:bottom w:val="none" w:sz="0" w:space="0" w:color="auto"/>
                            <w:right w:val="none" w:sz="0" w:space="0" w:color="auto"/>
                          </w:divBdr>
                        </w:div>
                      </w:divsChild>
                    </w:div>
                    <w:div w:id="1814449759">
                      <w:marLeft w:val="0"/>
                      <w:marRight w:val="0"/>
                      <w:marTop w:val="0"/>
                      <w:marBottom w:val="0"/>
                      <w:divBdr>
                        <w:top w:val="none" w:sz="0" w:space="0" w:color="auto"/>
                        <w:left w:val="none" w:sz="0" w:space="0" w:color="auto"/>
                        <w:bottom w:val="none" w:sz="0" w:space="0" w:color="auto"/>
                        <w:right w:val="none" w:sz="0" w:space="0" w:color="auto"/>
                      </w:divBdr>
                      <w:divsChild>
                        <w:div w:id="706948282">
                          <w:marLeft w:val="0"/>
                          <w:marRight w:val="0"/>
                          <w:marTop w:val="0"/>
                          <w:marBottom w:val="0"/>
                          <w:divBdr>
                            <w:top w:val="none" w:sz="0" w:space="0" w:color="auto"/>
                            <w:left w:val="none" w:sz="0" w:space="0" w:color="auto"/>
                            <w:bottom w:val="none" w:sz="0" w:space="0" w:color="auto"/>
                            <w:right w:val="none" w:sz="0" w:space="0" w:color="auto"/>
                          </w:divBdr>
                        </w:div>
                      </w:divsChild>
                    </w:div>
                    <w:div w:id="793252890">
                      <w:marLeft w:val="0"/>
                      <w:marRight w:val="0"/>
                      <w:marTop w:val="0"/>
                      <w:marBottom w:val="0"/>
                      <w:divBdr>
                        <w:top w:val="none" w:sz="0" w:space="0" w:color="auto"/>
                        <w:left w:val="none" w:sz="0" w:space="0" w:color="auto"/>
                        <w:bottom w:val="none" w:sz="0" w:space="0" w:color="auto"/>
                        <w:right w:val="none" w:sz="0" w:space="0" w:color="auto"/>
                      </w:divBdr>
                      <w:divsChild>
                        <w:div w:id="1088574281">
                          <w:marLeft w:val="0"/>
                          <w:marRight w:val="0"/>
                          <w:marTop w:val="0"/>
                          <w:marBottom w:val="0"/>
                          <w:divBdr>
                            <w:top w:val="none" w:sz="0" w:space="0" w:color="auto"/>
                            <w:left w:val="none" w:sz="0" w:space="0" w:color="auto"/>
                            <w:bottom w:val="none" w:sz="0" w:space="0" w:color="auto"/>
                            <w:right w:val="none" w:sz="0" w:space="0" w:color="auto"/>
                          </w:divBdr>
                        </w:div>
                      </w:divsChild>
                    </w:div>
                    <w:div w:id="526679117">
                      <w:marLeft w:val="0"/>
                      <w:marRight w:val="0"/>
                      <w:marTop w:val="0"/>
                      <w:marBottom w:val="0"/>
                      <w:divBdr>
                        <w:top w:val="none" w:sz="0" w:space="0" w:color="auto"/>
                        <w:left w:val="none" w:sz="0" w:space="0" w:color="auto"/>
                        <w:bottom w:val="none" w:sz="0" w:space="0" w:color="auto"/>
                        <w:right w:val="none" w:sz="0" w:space="0" w:color="auto"/>
                      </w:divBdr>
                      <w:divsChild>
                        <w:div w:id="921329118">
                          <w:marLeft w:val="0"/>
                          <w:marRight w:val="0"/>
                          <w:marTop w:val="0"/>
                          <w:marBottom w:val="0"/>
                          <w:divBdr>
                            <w:top w:val="none" w:sz="0" w:space="0" w:color="auto"/>
                            <w:left w:val="none" w:sz="0" w:space="0" w:color="auto"/>
                            <w:bottom w:val="none" w:sz="0" w:space="0" w:color="auto"/>
                            <w:right w:val="none" w:sz="0" w:space="0" w:color="auto"/>
                          </w:divBdr>
                        </w:div>
                      </w:divsChild>
                    </w:div>
                    <w:div w:id="896865458">
                      <w:marLeft w:val="0"/>
                      <w:marRight w:val="0"/>
                      <w:marTop w:val="0"/>
                      <w:marBottom w:val="0"/>
                      <w:divBdr>
                        <w:top w:val="none" w:sz="0" w:space="0" w:color="auto"/>
                        <w:left w:val="none" w:sz="0" w:space="0" w:color="auto"/>
                        <w:bottom w:val="none" w:sz="0" w:space="0" w:color="auto"/>
                        <w:right w:val="none" w:sz="0" w:space="0" w:color="auto"/>
                      </w:divBdr>
                      <w:divsChild>
                        <w:div w:id="1230115863">
                          <w:marLeft w:val="0"/>
                          <w:marRight w:val="0"/>
                          <w:marTop w:val="0"/>
                          <w:marBottom w:val="0"/>
                          <w:divBdr>
                            <w:top w:val="none" w:sz="0" w:space="0" w:color="auto"/>
                            <w:left w:val="none" w:sz="0" w:space="0" w:color="auto"/>
                            <w:bottom w:val="none" w:sz="0" w:space="0" w:color="auto"/>
                            <w:right w:val="none" w:sz="0" w:space="0" w:color="auto"/>
                          </w:divBdr>
                        </w:div>
                      </w:divsChild>
                    </w:div>
                    <w:div w:id="530152187">
                      <w:marLeft w:val="0"/>
                      <w:marRight w:val="0"/>
                      <w:marTop w:val="0"/>
                      <w:marBottom w:val="0"/>
                      <w:divBdr>
                        <w:top w:val="none" w:sz="0" w:space="0" w:color="auto"/>
                        <w:left w:val="none" w:sz="0" w:space="0" w:color="auto"/>
                        <w:bottom w:val="none" w:sz="0" w:space="0" w:color="auto"/>
                        <w:right w:val="none" w:sz="0" w:space="0" w:color="auto"/>
                      </w:divBdr>
                      <w:divsChild>
                        <w:div w:id="1905407017">
                          <w:marLeft w:val="0"/>
                          <w:marRight w:val="0"/>
                          <w:marTop w:val="0"/>
                          <w:marBottom w:val="0"/>
                          <w:divBdr>
                            <w:top w:val="none" w:sz="0" w:space="0" w:color="auto"/>
                            <w:left w:val="none" w:sz="0" w:space="0" w:color="auto"/>
                            <w:bottom w:val="none" w:sz="0" w:space="0" w:color="auto"/>
                            <w:right w:val="none" w:sz="0" w:space="0" w:color="auto"/>
                          </w:divBdr>
                        </w:div>
                      </w:divsChild>
                    </w:div>
                    <w:div w:id="167256722">
                      <w:marLeft w:val="0"/>
                      <w:marRight w:val="0"/>
                      <w:marTop w:val="0"/>
                      <w:marBottom w:val="0"/>
                      <w:divBdr>
                        <w:top w:val="none" w:sz="0" w:space="0" w:color="auto"/>
                        <w:left w:val="none" w:sz="0" w:space="0" w:color="auto"/>
                        <w:bottom w:val="none" w:sz="0" w:space="0" w:color="auto"/>
                        <w:right w:val="none" w:sz="0" w:space="0" w:color="auto"/>
                      </w:divBdr>
                      <w:divsChild>
                        <w:div w:id="342515192">
                          <w:marLeft w:val="0"/>
                          <w:marRight w:val="0"/>
                          <w:marTop w:val="0"/>
                          <w:marBottom w:val="0"/>
                          <w:divBdr>
                            <w:top w:val="none" w:sz="0" w:space="0" w:color="auto"/>
                            <w:left w:val="none" w:sz="0" w:space="0" w:color="auto"/>
                            <w:bottom w:val="none" w:sz="0" w:space="0" w:color="auto"/>
                            <w:right w:val="none" w:sz="0" w:space="0" w:color="auto"/>
                          </w:divBdr>
                        </w:div>
                      </w:divsChild>
                    </w:div>
                    <w:div w:id="948511949">
                      <w:marLeft w:val="0"/>
                      <w:marRight w:val="0"/>
                      <w:marTop w:val="0"/>
                      <w:marBottom w:val="0"/>
                      <w:divBdr>
                        <w:top w:val="none" w:sz="0" w:space="0" w:color="auto"/>
                        <w:left w:val="none" w:sz="0" w:space="0" w:color="auto"/>
                        <w:bottom w:val="none" w:sz="0" w:space="0" w:color="auto"/>
                        <w:right w:val="none" w:sz="0" w:space="0" w:color="auto"/>
                      </w:divBdr>
                      <w:divsChild>
                        <w:div w:id="1590966461">
                          <w:marLeft w:val="0"/>
                          <w:marRight w:val="0"/>
                          <w:marTop w:val="0"/>
                          <w:marBottom w:val="0"/>
                          <w:divBdr>
                            <w:top w:val="none" w:sz="0" w:space="0" w:color="auto"/>
                            <w:left w:val="none" w:sz="0" w:space="0" w:color="auto"/>
                            <w:bottom w:val="none" w:sz="0" w:space="0" w:color="auto"/>
                            <w:right w:val="none" w:sz="0" w:space="0" w:color="auto"/>
                          </w:divBdr>
                        </w:div>
                      </w:divsChild>
                    </w:div>
                    <w:div w:id="227149542">
                      <w:marLeft w:val="0"/>
                      <w:marRight w:val="0"/>
                      <w:marTop w:val="0"/>
                      <w:marBottom w:val="0"/>
                      <w:divBdr>
                        <w:top w:val="none" w:sz="0" w:space="0" w:color="auto"/>
                        <w:left w:val="none" w:sz="0" w:space="0" w:color="auto"/>
                        <w:bottom w:val="none" w:sz="0" w:space="0" w:color="auto"/>
                        <w:right w:val="none" w:sz="0" w:space="0" w:color="auto"/>
                      </w:divBdr>
                      <w:divsChild>
                        <w:div w:id="1499539552">
                          <w:marLeft w:val="0"/>
                          <w:marRight w:val="0"/>
                          <w:marTop w:val="0"/>
                          <w:marBottom w:val="0"/>
                          <w:divBdr>
                            <w:top w:val="none" w:sz="0" w:space="0" w:color="auto"/>
                            <w:left w:val="none" w:sz="0" w:space="0" w:color="auto"/>
                            <w:bottom w:val="none" w:sz="0" w:space="0" w:color="auto"/>
                            <w:right w:val="none" w:sz="0" w:space="0" w:color="auto"/>
                          </w:divBdr>
                        </w:div>
                      </w:divsChild>
                    </w:div>
                    <w:div w:id="197395206">
                      <w:marLeft w:val="0"/>
                      <w:marRight w:val="0"/>
                      <w:marTop w:val="0"/>
                      <w:marBottom w:val="0"/>
                      <w:divBdr>
                        <w:top w:val="none" w:sz="0" w:space="0" w:color="auto"/>
                        <w:left w:val="none" w:sz="0" w:space="0" w:color="auto"/>
                        <w:bottom w:val="none" w:sz="0" w:space="0" w:color="auto"/>
                        <w:right w:val="none" w:sz="0" w:space="0" w:color="auto"/>
                      </w:divBdr>
                      <w:divsChild>
                        <w:div w:id="479540815">
                          <w:marLeft w:val="0"/>
                          <w:marRight w:val="0"/>
                          <w:marTop w:val="0"/>
                          <w:marBottom w:val="0"/>
                          <w:divBdr>
                            <w:top w:val="none" w:sz="0" w:space="0" w:color="auto"/>
                            <w:left w:val="none" w:sz="0" w:space="0" w:color="auto"/>
                            <w:bottom w:val="none" w:sz="0" w:space="0" w:color="auto"/>
                            <w:right w:val="none" w:sz="0" w:space="0" w:color="auto"/>
                          </w:divBdr>
                        </w:div>
                      </w:divsChild>
                    </w:div>
                    <w:div w:id="947128827">
                      <w:marLeft w:val="0"/>
                      <w:marRight w:val="0"/>
                      <w:marTop w:val="0"/>
                      <w:marBottom w:val="0"/>
                      <w:divBdr>
                        <w:top w:val="none" w:sz="0" w:space="0" w:color="auto"/>
                        <w:left w:val="none" w:sz="0" w:space="0" w:color="auto"/>
                        <w:bottom w:val="none" w:sz="0" w:space="0" w:color="auto"/>
                        <w:right w:val="none" w:sz="0" w:space="0" w:color="auto"/>
                      </w:divBdr>
                      <w:divsChild>
                        <w:div w:id="286546268">
                          <w:marLeft w:val="0"/>
                          <w:marRight w:val="0"/>
                          <w:marTop w:val="0"/>
                          <w:marBottom w:val="0"/>
                          <w:divBdr>
                            <w:top w:val="none" w:sz="0" w:space="0" w:color="auto"/>
                            <w:left w:val="none" w:sz="0" w:space="0" w:color="auto"/>
                            <w:bottom w:val="none" w:sz="0" w:space="0" w:color="auto"/>
                            <w:right w:val="none" w:sz="0" w:space="0" w:color="auto"/>
                          </w:divBdr>
                        </w:div>
                      </w:divsChild>
                    </w:div>
                    <w:div w:id="1617516724">
                      <w:marLeft w:val="0"/>
                      <w:marRight w:val="0"/>
                      <w:marTop w:val="0"/>
                      <w:marBottom w:val="0"/>
                      <w:divBdr>
                        <w:top w:val="none" w:sz="0" w:space="0" w:color="auto"/>
                        <w:left w:val="none" w:sz="0" w:space="0" w:color="auto"/>
                        <w:bottom w:val="none" w:sz="0" w:space="0" w:color="auto"/>
                        <w:right w:val="none" w:sz="0" w:space="0" w:color="auto"/>
                      </w:divBdr>
                      <w:divsChild>
                        <w:div w:id="2083406538">
                          <w:marLeft w:val="0"/>
                          <w:marRight w:val="0"/>
                          <w:marTop w:val="0"/>
                          <w:marBottom w:val="0"/>
                          <w:divBdr>
                            <w:top w:val="none" w:sz="0" w:space="0" w:color="auto"/>
                            <w:left w:val="none" w:sz="0" w:space="0" w:color="auto"/>
                            <w:bottom w:val="none" w:sz="0" w:space="0" w:color="auto"/>
                            <w:right w:val="none" w:sz="0" w:space="0" w:color="auto"/>
                          </w:divBdr>
                        </w:div>
                      </w:divsChild>
                    </w:div>
                    <w:div w:id="1182284006">
                      <w:marLeft w:val="0"/>
                      <w:marRight w:val="0"/>
                      <w:marTop w:val="0"/>
                      <w:marBottom w:val="0"/>
                      <w:divBdr>
                        <w:top w:val="none" w:sz="0" w:space="0" w:color="auto"/>
                        <w:left w:val="none" w:sz="0" w:space="0" w:color="auto"/>
                        <w:bottom w:val="none" w:sz="0" w:space="0" w:color="auto"/>
                        <w:right w:val="none" w:sz="0" w:space="0" w:color="auto"/>
                      </w:divBdr>
                      <w:divsChild>
                        <w:div w:id="100954969">
                          <w:marLeft w:val="0"/>
                          <w:marRight w:val="0"/>
                          <w:marTop w:val="0"/>
                          <w:marBottom w:val="0"/>
                          <w:divBdr>
                            <w:top w:val="none" w:sz="0" w:space="0" w:color="auto"/>
                            <w:left w:val="none" w:sz="0" w:space="0" w:color="auto"/>
                            <w:bottom w:val="none" w:sz="0" w:space="0" w:color="auto"/>
                            <w:right w:val="none" w:sz="0" w:space="0" w:color="auto"/>
                          </w:divBdr>
                        </w:div>
                      </w:divsChild>
                    </w:div>
                    <w:div w:id="255098876">
                      <w:marLeft w:val="0"/>
                      <w:marRight w:val="0"/>
                      <w:marTop w:val="0"/>
                      <w:marBottom w:val="0"/>
                      <w:divBdr>
                        <w:top w:val="none" w:sz="0" w:space="0" w:color="auto"/>
                        <w:left w:val="none" w:sz="0" w:space="0" w:color="auto"/>
                        <w:bottom w:val="none" w:sz="0" w:space="0" w:color="auto"/>
                        <w:right w:val="none" w:sz="0" w:space="0" w:color="auto"/>
                      </w:divBdr>
                      <w:divsChild>
                        <w:div w:id="1996378835">
                          <w:marLeft w:val="0"/>
                          <w:marRight w:val="0"/>
                          <w:marTop w:val="0"/>
                          <w:marBottom w:val="0"/>
                          <w:divBdr>
                            <w:top w:val="none" w:sz="0" w:space="0" w:color="auto"/>
                            <w:left w:val="none" w:sz="0" w:space="0" w:color="auto"/>
                            <w:bottom w:val="none" w:sz="0" w:space="0" w:color="auto"/>
                            <w:right w:val="none" w:sz="0" w:space="0" w:color="auto"/>
                          </w:divBdr>
                        </w:div>
                      </w:divsChild>
                    </w:div>
                    <w:div w:id="1701122492">
                      <w:marLeft w:val="0"/>
                      <w:marRight w:val="0"/>
                      <w:marTop w:val="0"/>
                      <w:marBottom w:val="0"/>
                      <w:divBdr>
                        <w:top w:val="none" w:sz="0" w:space="0" w:color="auto"/>
                        <w:left w:val="none" w:sz="0" w:space="0" w:color="auto"/>
                        <w:bottom w:val="none" w:sz="0" w:space="0" w:color="auto"/>
                        <w:right w:val="none" w:sz="0" w:space="0" w:color="auto"/>
                      </w:divBdr>
                      <w:divsChild>
                        <w:div w:id="204484534">
                          <w:marLeft w:val="0"/>
                          <w:marRight w:val="0"/>
                          <w:marTop w:val="0"/>
                          <w:marBottom w:val="0"/>
                          <w:divBdr>
                            <w:top w:val="none" w:sz="0" w:space="0" w:color="auto"/>
                            <w:left w:val="none" w:sz="0" w:space="0" w:color="auto"/>
                            <w:bottom w:val="none" w:sz="0" w:space="0" w:color="auto"/>
                            <w:right w:val="none" w:sz="0" w:space="0" w:color="auto"/>
                          </w:divBdr>
                        </w:div>
                      </w:divsChild>
                    </w:div>
                    <w:div w:id="374351247">
                      <w:marLeft w:val="0"/>
                      <w:marRight w:val="0"/>
                      <w:marTop w:val="0"/>
                      <w:marBottom w:val="0"/>
                      <w:divBdr>
                        <w:top w:val="none" w:sz="0" w:space="0" w:color="auto"/>
                        <w:left w:val="none" w:sz="0" w:space="0" w:color="auto"/>
                        <w:bottom w:val="none" w:sz="0" w:space="0" w:color="auto"/>
                        <w:right w:val="none" w:sz="0" w:space="0" w:color="auto"/>
                      </w:divBdr>
                      <w:divsChild>
                        <w:div w:id="1551571703">
                          <w:marLeft w:val="0"/>
                          <w:marRight w:val="0"/>
                          <w:marTop w:val="0"/>
                          <w:marBottom w:val="0"/>
                          <w:divBdr>
                            <w:top w:val="none" w:sz="0" w:space="0" w:color="auto"/>
                            <w:left w:val="none" w:sz="0" w:space="0" w:color="auto"/>
                            <w:bottom w:val="none" w:sz="0" w:space="0" w:color="auto"/>
                            <w:right w:val="none" w:sz="0" w:space="0" w:color="auto"/>
                          </w:divBdr>
                        </w:div>
                      </w:divsChild>
                    </w:div>
                    <w:div w:id="717125816">
                      <w:marLeft w:val="0"/>
                      <w:marRight w:val="0"/>
                      <w:marTop w:val="0"/>
                      <w:marBottom w:val="0"/>
                      <w:divBdr>
                        <w:top w:val="none" w:sz="0" w:space="0" w:color="auto"/>
                        <w:left w:val="none" w:sz="0" w:space="0" w:color="auto"/>
                        <w:bottom w:val="none" w:sz="0" w:space="0" w:color="auto"/>
                        <w:right w:val="none" w:sz="0" w:space="0" w:color="auto"/>
                      </w:divBdr>
                      <w:divsChild>
                        <w:div w:id="2068408665">
                          <w:marLeft w:val="0"/>
                          <w:marRight w:val="0"/>
                          <w:marTop w:val="0"/>
                          <w:marBottom w:val="0"/>
                          <w:divBdr>
                            <w:top w:val="none" w:sz="0" w:space="0" w:color="auto"/>
                            <w:left w:val="none" w:sz="0" w:space="0" w:color="auto"/>
                            <w:bottom w:val="none" w:sz="0" w:space="0" w:color="auto"/>
                            <w:right w:val="none" w:sz="0" w:space="0" w:color="auto"/>
                          </w:divBdr>
                        </w:div>
                      </w:divsChild>
                    </w:div>
                    <w:div w:id="1027213195">
                      <w:marLeft w:val="0"/>
                      <w:marRight w:val="0"/>
                      <w:marTop w:val="0"/>
                      <w:marBottom w:val="0"/>
                      <w:divBdr>
                        <w:top w:val="none" w:sz="0" w:space="0" w:color="auto"/>
                        <w:left w:val="none" w:sz="0" w:space="0" w:color="auto"/>
                        <w:bottom w:val="none" w:sz="0" w:space="0" w:color="auto"/>
                        <w:right w:val="none" w:sz="0" w:space="0" w:color="auto"/>
                      </w:divBdr>
                      <w:divsChild>
                        <w:div w:id="1601530142">
                          <w:marLeft w:val="0"/>
                          <w:marRight w:val="0"/>
                          <w:marTop w:val="0"/>
                          <w:marBottom w:val="0"/>
                          <w:divBdr>
                            <w:top w:val="none" w:sz="0" w:space="0" w:color="auto"/>
                            <w:left w:val="none" w:sz="0" w:space="0" w:color="auto"/>
                            <w:bottom w:val="none" w:sz="0" w:space="0" w:color="auto"/>
                            <w:right w:val="none" w:sz="0" w:space="0" w:color="auto"/>
                          </w:divBdr>
                        </w:div>
                      </w:divsChild>
                    </w:div>
                    <w:div w:id="290477505">
                      <w:marLeft w:val="0"/>
                      <w:marRight w:val="0"/>
                      <w:marTop w:val="0"/>
                      <w:marBottom w:val="0"/>
                      <w:divBdr>
                        <w:top w:val="none" w:sz="0" w:space="0" w:color="auto"/>
                        <w:left w:val="none" w:sz="0" w:space="0" w:color="auto"/>
                        <w:bottom w:val="none" w:sz="0" w:space="0" w:color="auto"/>
                        <w:right w:val="none" w:sz="0" w:space="0" w:color="auto"/>
                      </w:divBdr>
                      <w:divsChild>
                        <w:div w:id="1620261762">
                          <w:marLeft w:val="0"/>
                          <w:marRight w:val="0"/>
                          <w:marTop w:val="0"/>
                          <w:marBottom w:val="0"/>
                          <w:divBdr>
                            <w:top w:val="none" w:sz="0" w:space="0" w:color="auto"/>
                            <w:left w:val="none" w:sz="0" w:space="0" w:color="auto"/>
                            <w:bottom w:val="none" w:sz="0" w:space="0" w:color="auto"/>
                            <w:right w:val="none" w:sz="0" w:space="0" w:color="auto"/>
                          </w:divBdr>
                        </w:div>
                      </w:divsChild>
                    </w:div>
                    <w:div w:id="1819150266">
                      <w:marLeft w:val="0"/>
                      <w:marRight w:val="0"/>
                      <w:marTop w:val="0"/>
                      <w:marBottom w:val="0"/>
                      <w:divBdr>
                        <w:top w:val="none" w:sz="0" w:space="0" w:color="auto"/>
                        <w:left w:val="none" w:sz="0" w:space="0" w:color="auto"/>
                        <w:bottom w:val="none" w:sz="0" w:space="0" w:color="auto"/>
                        <w:right w:val="none" w:sz="0" w:space="0" w:color="auto"/>
                      </w:divBdr>
                      <w:divsChild>
                        <w:div w:id="1713841708">
                          <w:marLeft w:val="0"/>
                          <w:marRight w:val="0"/>
                          <w:marTop w:val="0"/>
                          <w:marBottom w:val="0"/>
                          <w:divBdr>
                            <w:top w:val="none" w:sz="0" w:space="0" w:color="auto"/>
                            <w:left w:val="none" w:sz="0" w:space="0" w:color="auto"/>
                            <w:bottom w:val="none" w:sz="0" w:space="0" w:color="auto"/>
                            <w:right w:val="none" w:sz="0" w:space="0" w:color="auto"/>
                          </w:divBdr>
                        </w:div>
                      </w:divsChild>
                    </w:div>
                    <w:div w:id="1426923971">
                      <w:marLeft w:val="0"/>
                      <w:marRight w:val="0"/>
                      <w:marTop w:val="0"/>
                      <w:marBottom w:val="0"/>
                      <w:divBdr>
                        <w:top w:val="none" w:sz="0" w:space="0" w:color="auto"/>
                        <w:left w:val="none" w:sz="0" w:space="0" w:color="auto"/>
                        <w:bottom w:val="none" w:sz="0" w:space="0" w:color="auto"/>
                        <w:right w:val="none" w:sz="0" w:space="0" w:color="auto"/>
                      </w:divBdr>
                      <w:divsChild>
                        <w:div w:id="1753621125">
                          <w:marLeft w:val="0"/>
                          <w:marRight w:val="0"/>
                          <w:marTop w:val="0"/>
                          <w:marBottom w:val="0"/>
                          <w:divBdr>
                            <w:top w:val="none" w:sz="0" w:space="0" w:color="auto"/>
                            <w:left w:val="none" w:sz="0" w:space="0" w:color="auto"/>
                            <w:bottom w:val="none" w:sz="0" w:space="0" w:color="auto"/>
                            <w:right w:val="none" w:sz="0" w:space="0" w:color="auto"/>
                          </w:divBdr>
                        </w:div>
                      </w:divsChild>
                    </w:div>
                    <w:div w:id="892081596">
                      <w:marLeft w:val="0"/>
                      <w:marRight w:val="0"/>
                      <w:marTop w:val="0"/>
                      <w:marBottom w:val="0"/>
                      <w:divBdr>
                        <w:top w:val="none" w:sz="0" w:space="0" w:color="auto"/>
                        <w:left w:val="none" w:sz="0" w:space="0" w:color="auto"/>
                        <w:bottom w:val="none" w:sz="0" w:space="0" w:color="auto"/>
                        <w:right w:val="none" w:sz="0" w:space="0" w:color="auto"/>
                      </w:divBdr>
                      <w:divsChild>
                        <w:div w:id="28380469">
                          <w:marLeft w:val="0"/>
                          <w:marRight w:val="0"/>
                          <w:marTop w:val="0"/>
                          <w:marBottom w:val="0"/>
                          <w:divBdr>
                            <w:top w:val="none" w:sz="0" w:space="0" w:color="auto"/>
                            <w:left w:val="none" w:sz="0" w:space="0" w:color="auto"/>
                            <w:bottom w:val="none" w:sz="0" w:space="0" w:color="auto"/>
                            <w:right w:val="none" w:sz="0" w:space="0" w:color="auto"/>
                          </w:divBdr>
                        </w:div>
                      </w:divsChild>
                    </w:div>
                    <w:div w:id="1889028258">
                      <w:marLeft w:val="0"/>
                      <w:marRight w:val="0"/>
                      <w:marTop w:val="0"/>
                      <w:marBottom w:val="0"/>
                      <w:divBdr>
                        <w:top w:val="none" w:sz="0" w:space="0" w:color="auto"/>
                        <w:left w:val="none" w:sz="0" w:space="0" w:color="auto"/>
                        <w:bottom w:val="none" w:sz="0" w:space="0" w:color="auto"/>
                        <w:right w:val="none" w:sz="0" w:space="0" w:color="auto"/>
                      </w:divBdr>
                      <w:divsChild>
                        <w:div w:id="1539664489">
                          <w:marLeft w:val="0"/>
                          <w:marRight w:val="0"/>
                          <w:marTop w:val="0"/>
                          <w:marBottom w:val="0"/>
                          <w:divBdr>
                            <w:top w:val="none" w:sz="0" w:space="0" w:color="auto"/>
                            <w:left w:val="none" w:sz="0" w:space="0" w:color="auto"/>
                            <w:bottom w:val="none" w:sz="0" w:space="0" w:color="auto"/>
                            <w:right w:val="none" w:sz="0" w:space="0" w:color="auto"/>
                          </w:divBdr>
                        </w:div>
                      </w:divsChild>
                    </w:div>
                    <w:div w:id="1243567367">
                      <w:marLeft w:val="0"/>
                      <w:marRight w:val="0"/>
                      <w:marTop w:val="75"/>
                      <w:marBottom w:val="0"/>
                      <w:divBdr>
                        <w:top w:val="none" w:sz="0" w:space="0" w:color="auto"/>
                        <w:left w:val="single" w:sz="36" w:space="11" w:color="89C402"/>
                        <w:bottom w:val="none" w:sz="0" w:space="0" w:color="auto"/>
                        <w:right w:val="none" w:sz="0" w:space="0" w:color="auto"/>
                      </w:divBdr>
                    </w:div>
                  </w:divsChild>
                </w:div>
              </w:divsChild>
            </w:div>
          </w:divsChild>
        </w:div>
      </w:divsChild>
    </w:div>
    <w:div w:id="855846875">
      <w:bodyDiv w:val="1"/>
      <w:marLeft w:val="0"/>
      <w:marRight w:val="0"/>
      <w:marTop w:val="0"/>
      <w:marBottom w:val="0"/>
      <w:divBdr>
        <w:top w:val="none" w:sz="0" w:space="0" w:color="auto"/>
        <w:left w:val="none" w:sz="0" w:space="0" w:color="auto"/>
        <w:bottom w:val="none" w:sz="0" w:space="0" w:color="auto"/>
        <w:right w:val="none" w:sz="0" w:space="0" w:color="auto"/>
      </w:divBdr>
      <w:divsChild>
        <w:div w:id="246577745">
          <w:marLeft w:val="0"/>
          <w:marRight w:val="0"/>
          <w:marTop w:val="0"/>
          <w:marBottom w:val="0"/>
          <w:divBdr>
            <w:top w:val="none" w:sz="0" w:space="0" w:color="auto"/>
            <w:left w:val="none" w:sz="0" w:space="0" w:color="auto"/>
            <w:bottom w:val="none" w:sz="0" w:space="0" w:color="auto"/>
            <w:right w:val="none" w:sz="0" w:space="0" w:color="auto"/>
          </w:divBdr>
          <w:divsChild>
            <w:div w:id="670764200">
              <w:marLeft w:val="4"/>
              <w:marRight w:val="4"/>
              <w:marTop w:val="0"/>
              <w:marBottom w:val="0"/>
              <w:divBdr>
                <w:top w:val="none" w:sz="0" w:space="0" w:color="auto"/>
                <w:left w:val="none" w:sz="0" w:space="0" w:color="auto"/>
                <w:bottom w:val="none" w:sz="0" w:space="0" w:color="auto"/>
                <w:right w:val="none" w:sz="0" w:space="0" w:color="auto"/>
              </w:divBdr>
              <w:divsChild>
                <w:div w:id="1866091473">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890262885">
      <w:bodyDiv w:val="1"/>
      <w:marLeft w:val="0"/>
      <w:marRight w:val="0"/>
      <w:marTop w:val="0"/>
      <w:marBottom w:val="0"/>
      <w:divBdr>
        <w:top w:val="none" w:sz="0" w:space="0" w:color="auto"/>
        <w:left w:val="none" w:sz="0" w:space="0" w:color="auto"/>
        <w:bottom w:val="none" w:sz="0" w:space="0" w:color="auto"/>
        <w:right w:val="none" w:sz="0" w:space="0" w:color="auto"/>
      </w:divBdr>
      <w:divsChild>
        <w:div w:id="2142189610">
          <w:marLeft w:val="0"/>
          <w:marRight w:val="0"/>
          <w:marTop w:val="0"/>
          <w:marBottom w:val="0"/>
          <w:divBdr>
            <w:top w:val="none" w:sz="0" w:space="0" w:color="auto"/>
            <w:left w:val="none" w:sz="0" w:space="0" w:color="auto"/>
            <w:bottom w:val="none" w:sz="0" w:space="0" w:color="auto"/>
            <w:right w:val="none" w:sz="0" w:space="0" w:color="auto"/>
          </w:divBdr>
          <w:divsChild>
            <w:div w:id="257829337">
              <w:marLeft w:val="4"/>
              <w:marRight w:val="4"/>
              <w:marTop w:val="0"/>
              <w:marBottom w:val="0"/>
              <w:divBdr>
                <w:top w:val="none" w:sz="0" w:space="0" w:color="auto"/>
                <w:left w:val="none" w:sz="0" w:space="0" w:color="auto"/>
                <w:bottom w:val="none" w:sz="0" w:space="0" w:color="auto"/>
                <w:right w:val="none" w:sz="0" w:space="0" w:color="auto"/>
              </w:divBdr>
              <w:divsChild>
                <w:div w:id="1389114739">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909779000">
      <w:bodyDiv w:val="1"/>
      <w:marLeft w:val="0"/>
      <w:marRight w:val="0"/>
      <w:marTop w:val="0"/>
      <w:marBottom w:val="0"/>
      <w:divBdr>
        <w:top w:val="none" w:sz="0" w:space="0" w:color="auto"/>
        <w:left w:val="none" w:sz="0" w:space="0" w:color="auto"/>
        <w:bottom w:val="none" w:sz="0" w:space="0" w:color="auto"/>
        <w:right w:val="none" w:sz="0" w:space="0" w:color="auto"/>
      </w:divBdr>
      <w:divsChild>
        <w:div w:id="2138837071">
          <w:marLeft w:val="0"/>
          <w:marRight w:val="0"/>
          <w:marTop w:val="0"/>
          <w:marBottom w:val="0"/>
          <w:divBdr>
            <w:top w:val="none" w:sz="0" w:space="0" w:color="auto"/>
            <w:left w:val="none" w:sz="0" w:space="0" w:color="auto"/>
            <w:bottom w:val="none" w:sz="0" w:space="0" w:color="auto"/>
            <w:right w:val="none" w:sz="0" w:space="0" w:color="auto"/>
          </w:divBdr>
          <w:divsChild>
            <w:div w:id="1421027177">
              <w:marLeft w:val="4"/>
              <w:marRight w:val="4"/>
              <w:marTop w:val="0"/>
              <w:marBottom w:val="0"/>
              <w:divBdr>
                <w:top w:val="none" w:sz="0" w:space="0" w:color="auto"/>
                <w:left w:val="none" w:sz="0" w:space="0" w:color="auto"/>
                <w:bottom w:val="none" w:sz="0" w:space="0" w:color="auto"/>
                <w:right w:val="none" w:sz="0" w:space="0" w:color="auto"/>
              </w:divBdr>
              <w:divsChild>
                <w:div w:id="428356050">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974601658">
      <w:bodyDiv w:val="1"/>
      <w:marLeft w:val="0"/>
      <w:marRight w:val="0"/>
      <w:marTop w:val="0"/>
      <w:marBottom w:val="0"/>
      <w:divBdr>
        <w:top w:val="none" w:sz="0" w:space="0" w:color="auto"/>
        <w:left w:val="none" w:sz="0" w:space="0" w:color="auto"/>
        <w:bottom w:val="none" w:sz="0" w:space="0" w:color="auto"/>
        <w:right w:val="none" w:sz="0" w:space="0" w:color="auto"/>
      </w:divBdr>
      <w:divsChild>
        <w:div w:id="736633593">
          <w:marLeft w:val="0"/>
          <w:marRight w:val="0"/>
          <w:marTop w:val="0"/>
          <w:marBottom w:val="0"/>
          <w:divBdr>
            <w:top w:val="none" w:sz="0" w:space="0" w:color="auto"/>
            <w:left w:val="none" w:sz="0" w:space="0" w:color="auto"/>
            <w:bottom w:val="none" w:sz="0" w:space="0" w:color="auto"/>
            <w:right w:val="none" w:sz="0" w:space="0" w:color="auto"/>
          </w:divBdr>
          <w:divsChild>
            <w:div w:id="1963422022">
              <w:marLeft w:val="4"/>
              <w:marRight w:val="4"/>
              <w:marTop w:val="0"/>
              <w:marBottom w:val="0"/>
              <w:divBdr>
                <w:top w:val="none" w:sz="0" w:space="0" w:color="auto"/>
                <w:left w:val="none" w:sz="0" w:space="0" w:color="auto"/>
                <w:bottom w:val="none" w:sz="0" w:space="0" w:color="auto"/>
                <w:right w:val="none" w:sz="0" w:space="0" w:color="auto"/>
              </w:divBdr>
              <w:divsChild>
                <w:div w:id="1592856797">
                  <w:marLeft w:val="0"/>
                  <w:marRight w:val="0"/>
                  <w:marTop w:val="4"/>
                  <w:marBottom w:val="0"/>
                  <w:divBdr>
                    <w:top w:val="none" w:sz="0" w:space="0" w:color="auto"/>
                    <w:left w:val="none" w:sz="0" w:space="0" w:color="auto"/>
                    <w:bottom w:val="none" w:sz="0" w:space="0" w:color="auto"/>
                    <w:right w:val="none" w:sz="0" w:space="0" w:color="auto"/>
                  </w:divBdr>
                  <w:divsChild>
                    <w:div w:id="788671275">
                      <w:marLeft w:val="0"/>
                      <w:marRight w:val="0"/>
                      <w:marTop w:val="0"/>
                      <w:marBottom w:val="0"/>
                      <w:divBdr>
                        <w:top w:val="none" w:sz="0" w:space="0" w:color="auto"/>
                        <w:left w:val="none" w:sz="0" w:space="0" w:color="auto"/>
                        <w:bottom w:val="none" w:sz="0" w:space="0" w:color="auto"/>
                        <w:right w:val="none" w:sz="0" w:space="0" w:color="auto"/>
                      </w:divBdr>
                    </w:div>
                    <w:div w:id="1783378963">
                      <w:marLeft w:val="0"/>
                      <w:marRight w:val="0"/>
                      <w:marTop w:val="0"/>
                      <w:marBottom w:val="0"/>
                      <w:divBdr>
                        <w:top w:val="none" w:sz="0" w:space="0" w:color="auto"/>
                        <w:left w:val="none" w:sz="0" w:space="0" w:color="auto"/>
                        <w:bottom w:val="none" w:sz="0" w:space="0" w:color="auto"/>
                        <w:right w:val="none" w:sz="0" w:space="0" w:color="auto"/>
                      </w:divBdr>
                      <w:divsChild>
                        <w:div w:id="422144677">
                          <w:marLeft w:val="0"/>
                          <w:marRight w:val="0"/>
                          <w:marTop w:val="0"/>
                          <w:marBottom w:val="0"/>
                          <w:divBdr>
                            <w:top w:val="none" w:sz="0" w:space="0" w:color="auto"/>
                            <w:left w:val="none" w:sz="0" w:space="0" w:color="auto"/>
                            <w:bottom w:val="none" w:sz="0" w:space="0" w:color="auto"/>
                            <w:right w:val="none" w:sz="0" w:space="0" w:color="auto"/>
                          </w:divBdr>
                        </w:div>
                      </w:divsChild>
                    </w:div>
                    <w:div w:id="1037318370">
                      <w:marLeft w:val="0"/>
                      <w:marRight w:val="0"/>
                      <w:marTop w:val="0"/>
                      <w:marBottom w:val="0"/>
                      <w:divBdr>
                        <w:top w:val="none" w:sz="0" w:space="0" w:color="auto"/>
                        <w:left w:val="none" w:sz="0" w:space="0" w:color="auto"/>
                        <w:bottom w:val="none" w:sz="0" w:space="0" w:color="auto"/>
                        <w:right w:val="none" w:sz="0" w:space="0" w:color="auto"/>
                      </w:divBdr>
                      <w:divsChild>
                        <w:div w:id="1189757811">
                          <w:marLeft w:val="0"/>
                          <w:marRight w:val="0"/>
                          <w:marTop w:val="0"/>
                          <w:marBottom w:val="0"/>
                          <w:divBdr>
                            <w:top w:val="none" w:sz="0" w:space="0" w:color="auto"/>
                            <w:left w:val="none" w:sz="0" w:space="0" w:color="auto"/>
                            <w:bottom w:val="none" w:sz="0" w:space="0" w:color="auto"/>
                            <w:right w:val="none" w:sz="0" w:space="0" w:color="auto"/>
                          </w:divBdr>
                        </w:div>
                      </w:divsChild>
                    </w:div>
                    <w:div w:id="1362440450">
                      <w:marLeft w:val="0"/>
                      <w:marRight w:val="0"/>
                      <w:marTop w:val="0"/>
                      <w:marBottom w:val="0"/>
                      <w:divBdr>
                        <w:top w:val="none" w:sz="0" w:space="0" w:color="auto"/>
                        <w:left w:val="none" w:sz="0" w:space="0" w:color="auto"/>
                        <w:bottom w:val="none" w:sz="0" w:space="0" w:color="auto"/>
                        <w:right w:val="none" w:sz="0" w:space="0" w:color="auto"/>
                      </w:divBdr>
                      <w:divsChild>
                        <w:div w:id="1625119836">
                          <w:marLeft w:val="0"/>
                          <w:marRight w:val="0"/>
                          <w:marTop w:val="0"/>
                          <w:marBottom w:val="0"/>
                          <w:divBdr>
                            <w:top w:val="none" w:sz="0" w:space="0" w:color="auto"/>
                            <w:left w:val="none" w:sz="0" w:space="0" w:color="auto"/>
                            <w:bottom w:val="none" w:sz="0" w:space="0" w:color="auto"/>
                            <w:right w:val="none" w:sz="0" w:space="0" w:color="auto"/>
                          </w:divBdr>
                        </w:div>
                      </w:divsChild>
                    </w:div>
                    <w:div w:id="825510378">
                      <w:marLeft w:val="0"/>
                      <w:marRight w:val="0"/>
                      <w:marTop w:val="0"/>
                      <w:marBottom w:val="0"/>
                      <w:divBdr>
                        <w:top w:val="none" w:sz="0" w:space="0" w:color="auto"/>
                        <w:left w:val="none" w:sz="0" w:space="0" w:color="auto"/>
                        <w:bottom w:val="none" w:sz="0" w:space="0" w:color="auto"/>
                        <w:right w:val="none" w:sz="0" w:space="0" w:color="auto"/>
                      </w:divBdr>
                      <w:divsChild>
                        <w:div w:id="721097127">
                          <w:marLeft w:val="0"/>
                          <w:marRight w:val="0"/>
                          <w:marTop w:val="0"/>
                          <w:marBottom w:val="0"/>
                          <w:divBdr>
                            <w:top w:val="none" w:sz="0" w:space="0" w:color="auto"/>
                            <w:left w:val="none" w:sz="0" w:space="0" w:color="auto"/>
                            <w:bottom w:val="none" w:sz="0" w:space="0" w:color="auto"/>
                            <w:right w:val="none" w:sz="0" w:space="0" w:color="auto"/>
                          </w:divBdr>
                        </w:div>
                      </w:divsChild>
                    </w:div>
                    <w:div w:id="1844125198">
                      <w:marLeft w:val="0"/>
                      <w:marRight w:val="0"/>
                      <w:marTop w:val="0"/>
                      <w:marBottom w:val="0"/>
                      <w:divBdr>
                        <w:top w:val="none" w:sz="0" w:space="0" w:color="auto"/>
                        <w:left w:val="none" w:sz="0" w:space="0" w:color="auto"/>
                        <w:bottom w:val="none" w:sz="0" w:space="0" w:color="auto"/>
                        <w:right w:val="none" w:sz="0" w:space="0" w:color="auto"/>
                      </w:divBdr>
                      <w:divsChild>
                        <w:div w:id="710348887">
                          <w:marLeft w:val="0"/>
                          <w:marRight w:val="0"/>
                          <w:marTop w:val="0"/>
                          <w:marBottom w:val="0"/>
                          <w:divBdr>
                            <w:top w:val="none" w:sz="0" w:space="0" w:color="auto"/>
                            <w:left w:val="none" w:sz="0" w:space="0" w:color="auto"/>
                            <w:bottom w:val="none" w:sz="0" w:space="0" w:color="auto"/>
                            <w:right w:val="none" w:sz="0" w:space="0" w:color="auto"/>
                          </w:divBdr>
                        </w:div>
                      </w:divsChild>
                    </w:div>
                    <w:div w:id="326254993">
                      <w:marLeft w:val="0"/>
                      <w:marRight w:val="0"/>
                      <w:marTop w:val="0"/>
                      <w:marBottom w:val="0"/>
                      <w:divBdr>
                        <w:top w:val="none" w:sz="0" w:space="0" w:color="auto"/>
                        <w:left w:val="none" w:sz="0" w:space="0" w:color="auto"/>
                        <w:bottom w:val="none" w:sz="0" w:space="0" w:color="auto"/>
                        <w:right w:val="none" w:sz="0" w:space="0" w:color="auto"/>
                      </w:divBdr>
                      <w:divsChild>
                        <w:div w:id="310912824">
                          <w:marLeft w:val="0"/>
                          <w:marRight w:val="0"/>
                          <w:marTop w:val="0"/>
                          <w:marBottom w:val="0"/>
                          <w:divBdr>
                            <w:top w:val="none" w:sz="0" w:space="0" w:color="auto"/>
                            <w:left w:val="none" w:sz="0" w:space="0" w:color="auto"/>
                            <w:bottom w:val="none" w:sz="0" w:space="0" w:color="auto"/>
                            <w:right w:val="none" w:sz="0" w:space="0" w:color="auto"/>
                          </w:divBdr>
                        </w:div>
                      </w:divsChild>
                    </w:div>
                    <w:div w:id="762264930">
                      <w:marLeft w:val="0"/>
                      <w:marRight w:val="0"/>
                      <w:marTop w:val="0"/>
                      <w:marBottom w:val="0"/>
                      <w:divBdr>
                        <w:top w:val="none" w:sz="0" w:space="0" w:color="auto"/>
                        <w:left w:val="none" w:sz="0" w:space="0" w:color="auto"/>
                        <w:bottom w:val="none" w:sz="0" w:space="0" w:color="auto"/>
                        <w:right w:val="none" w:sz="0" w:space="0" w:color="auto"/>
                      </w:divBdr>
                      <w:divsChild>
                        <w:div w:id="61217278">
                          <w:marLeft w:val="0"/>
                          <w:marRight w:val="0"/>
                          <w:marTop w:val="0"/>
                          <w:marBottom w:val="0"/>
                          <w:divBdr>
                            <w:top w:val="none" w:sz="0" w:space="0" w:color="auto"/>
                            <w:left w:val="none" w:sz="0" w:space="0" w:color="auto"/>
                            <w:bottom w:val="none" w:sz="0" w:space="0" w:color="auto"/>
                            <w:right w:val="none" w:sz="0" w:space="0" w:color="auto"/>
                          </w:divBdr>
                        </w:div>
                      </w:divsChild>
                    </w:div>
                    <w:div w:id="1914119452">
                      <w:marLeft w:val="0"/>
                      <w:marRight w:val="0"/>
                      <w:marTop w:val="0"/>
                      <w:marBottom w:val="0"/>
                      <w:divBdr>
                        <w:top w:val="none" w:sz="0" w:space="0" w:color="auto"/>
                        <w:left w:val="none" w:sz="0" w:space="0" w:color="auto"/>
                        <w:bottom w:val="none" w:sz="0" w:space="0" w:color="auto"/>
                        <w:right w:val="none" w:sz="0" w:space="0" w:color="auto"/>
                      </w:divBdr>
                      <w:divsChild>
                        <w:div w:id="1793085128">
                          <w:marLeft w:val="0"/>
                          <w:marRight w:val="0"/>
                          <w:marTop w:val="0"/>
                          <w:marBottom w:val="0"/>
                          <w:divBdr>
                            <w:top w:val="none" w:sz="0" w:space="0" w:color="auto"/>
                            <w:left w:val="none" w:sz="0" w:space="0" w:color="auto"/>
                            <w:bottom w:val="none" w:sz="0" w:space="0" w:color="auto"/>
                            <w:right w:val="none" w:sz="0" w:space="0" w:color="auto"/>
                          </w:divBdr>
                        </w:div>
                      </w:divsChild>
                    </w:div>
                    <w:div w:id="1394279340">
                      <w:marLeft w:val="0"/>
                      <w:marRight w:val="0"/>
                      <w:marTop w:val="0"/>
                      <w:marBottom w:val="0"/>
                      <w:divBdr>
                        <w:top w:val="none" w:sz="0" w:space="0" w:color="auto"/>
                        <w:left w:val="none" w:sz="0" w:space="0" w:color="auto"/>
                        <w:bottom w:val="none" w:sz="0" w:space="0" w:color="auto"/>
                        <w:right w:val="none" w:sz="0" w:space="0" w:color="auto"/>
                      </w:divBdr>
                      <w:divsChild>
                        <w:div w:id="1089355252">
                          <w:marLeft w:val="0"/>
                          <w:marRight w:val="0"/>
                          <w:marTop w:val="0"/>
                          <w:marBottom w:val="0"/>
                          <w:divBdr>
                            <w:top w:val="none" w:sz="0" w:space="0" w:color="auto"/>
                            <w:left w:val="none" w:sz="0" w:space="0" w:color="auto"/>
                            <w:bottom w:val="none" w:sz="0" w:space="0" w:color="auto"/>
                            <w:right w:val="none" w:sz="0" w:space="0" w:color="auto"/>
                          </w:divBdr>
                        </w:div>
                      </w:divsChild>
                    </w:div>
                    <w:div w:id="149105000">
                      <w:marLeft w:val="0"/>
                      <w:marRight w:val="0"/>
                      <w:marTop w:val="0"/>
                      <w:marBottom w:val="0"/>
                      <w:divBdr>
                        <w:top w:val="none" w:sz="0" w:space="0" w:color="auto"/>
                        <w:left w:val="none" w:sz="0" w:space="0" w:color="auto"/>
                        <w:bottom w:val="none" w:sz="0" w:space="0" w:color="auto"/>
                        <w:right w:val="none" w:sz="0" w:space="0" w:color="auto"/>
                      </w:divBdr>
                      <w:divsChild>
                        <w:div w:id="1826507208">
                          <w:marLeft w:val="0"/>
                          <w:marRight w:val="0"/>
                          <w:marTop w:val="0"/>
                          <w:marBottom w:val="0"/>
                          <w:divBdr>
                            <w:top w:val="none" w:sz="0" w:space="0" w:color="auto"/>
                            <w:left w:val="none" w:sz="0" w:space="0" w:color="auto"/>
                            <w:bottom w:val="none" w:sz="0" w:space="0" w:color="auto"/>
                            <w:right w:val="none" w:sz="0" w:space="0" w:color="auto"/>
                          </w:divBdr>
                        </w:div>
                      </w:divsChild>
                    </w:div>
                    <w:div w:id="666177146">
                      <w:marLeft w:val="0"/>
                      <w:marRight w:val="0"/>
                      <w:marTop w:val="0"/>
                      <w:marBottom w:val="0"/>
                      <w:divBdr>
                        <w:top w:val="none" w:sz="0" w:space="0" w:color="auto"/>
                        <w:left w:val="none" w:sz="0" w:space="0" w:color="auto"/>
                        <w:bottom w:val="none" w:sz="0" w:space="0" w:color="auto"/>
                        <w:right w:val="none" w:sz="0" w:space="0" w:color="auto"/>
                      </w:divBdr>
                      <w:divsChild>
                        <w:div w:id="2107728277">
                          <w:marLeft w:val="0"/>
                          <w:marRight w:val="0"/>
                          <w:marTop w:val="0"/>
                          <w:marBottom w:val="0"/>
                          <w:divBdr>
                            <w:top w:val="none" w:sz="0" w:space="0" w:color="auto"/>
                            <w:left w:val="none" w:sz="0" w:space="0" w:color="auto"/>
                            <w:bottom w:val="none" w:sz="0" w:space="0" w:color="auto"/>
                            <w:right w:val="none" w:sz="0" w:space="0" w:color="auto"/>
                          </w:divBdr>
                        </w:div>
                      </w:divsChild>
                    </w:div>
                    <w:div w:id="972172538">
                      <w:marLeft w:val="0"/>
                      <w:marRight w:val="0"/>
                      <w:marTop w:val="0"/>
                      <w:marBottom w:val="0"/>
                      <w:divBdr>
                        <w:top w:val="none" w:sz="0" w:space="0" w:color="auto"/>
                        <w:left w:val="none" w:sz="0" w:space="0" w:color="auto"/>
                        <w:bottom w:val="none" w:sz="0" w:space="0" w:color="auto"/>
                        <w:right w:val="none" w:sz="0" w:space="0" w:color="auto"/>
                      </w:divBdr>
                      <w:divsChild>
                        <w:div w:id="1745106005">
                          <w:marLeft w:val="0"/>
                          <w:marRight w:val="0"/>
                          <w:marTop w:val="0"/>
                          <w:marBottom w:val="0"/>
                          <w:divBdr>
                            <w:top w:val="none" w:sz="0" w:space="0" w:color="auto"/>
                            <w:left w:val="none" w:sz="0" w:space="0" w:color="auto"/>
                            <w:bottom w:val="none" w:sz="0" w:space="0" w:color="auto"/>
                            <w:right w:val="none" w:sz="0" w:space="0" w:color="auto"/>
                          </w:divBdr>
                        </w:div>
                      </w:divsChild>
                    </w:div>
                    <w:div w:id="1539583945">
                      <w:marLeft w:val="0"/>
                      <w:marRight w:val="0"/>
                      <w:marTop w:val="0"/>
                      <w:marBottom w:val="0"/>
                      <w:divBdr>
                        <w:top w:val="none" w:sz="0" w:space="0" w:color="auto"/>
                        <w:left w:val="none" w:sz="0" w:space="0" w:color="auto"/>
                        <w:bottom w:val="none" w:sz="0" w:space="0" w:color="auto"/>
                        <w:right w:val="none" w:sz="0" w:space="0" w:color="auto"/>
                      </w:divBdr>
                      <w:divsChild>
                        <w:div w:id="421344769">
                          <w:marLeft w:val="0"/>
                          <w:marRight w:val="0"/>
                          <w:marTop w:val="0"/>
                          <w:marBottom w:val="0"/>
                          <w:divBdr>
                            <w:top w:val="none" w:sz="0" w:space="0" w:color="auto"/>
                            <w:left w:val="none" w:sz="0" w:space="0" w:color="auto"/>
                            <w:bottom w:val="none" w:sz="0" w:space="0" w:color="auto"/>
                            <w:right w:val="none" w:sz="0" w:space="0" w:color="auto"/>
                          </w:divBdr>
                        </w:div>
                      </w:divsChild>
                    </w:div>
                    <w:div w:id="293755591">
                      <w:marLeft w:val="0"/>
                      <w:marRight w:val="0"/>
                      <w:marTop w:val="0"/>
                      <w:marBottom w:val="0"/>
                      <w:divBdr>
                        <w:top w:val="none" w:sz="0" w:space="0" w:color="auto"/>
                        <w:left w:val="none" w:sz="0" w:space="0" w:color="auto"/>
                        <w:bottom w:val="none" w:sz="0" w:space="0" w:color="auto"/>
                        <w:right w:val="none" w:sz="0" w:space="0" w:color="auto"/>
                      </w:divBdr>
                      <w:divsChild>
                        <w:div w:id="616720592">
                          <w:marLeft w:val="0"/>
                          <w:marRight w:val="0"/>
                          <w:marTop w:val="0"/>
                          <w:marBottom w:val="0"/>
                          <w:divBdr>
                            <w:top w:val="none" w:sz="0" w:space="0" w:color="auto"/>
                            <w:left w:val="none" w:sz="0" w:space="0" w:color="auto"/>
                            <w:bottom w:val="none" w:sz="0" w:space="0" w:color="auto"/>
                            <w:right w:val="none" w:sz="0" w:space="0" w:color="auto"/>
                          </w:divBdr>
                        </w:div>
                      </w:divsChild>
                    </w:div>
                    <w:div w:id="2116972628">
                      <w:marLeft w:val="0"/>
                      <w:marRight w:val="0"/>
                      <w:marTop w:val="0"/>
                      <w:marBottom w:val="0"/>
                      <w:divBdr>
                        <w:top w:val="none" w:sz="0" w:space="0" w:color="auto"/>
                        <w:left w:val="none" w:sz="0" w:space="0" w:color="auto"/>
                        <w:bottom w:val="none" w:sz="0" w:space="0" w:color="auto"/>
                        <w:right w:val="none" w:sz="0" w:space="0" w:color="auto"/>
                      </w:divBdr>
                      <w:divsChild>
                        <w:div w:id="34440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821259">
      <w:bodyDiv w:val="1"/>
      <w:marLeft w:val="0"/>
      <w:marRight w:val="0"/>
      <w:marTop w:val="0"/>
      <w:marBottom w:val="0"/>
      <w:divBdr>
        <w:top w:val="none" w:sz="0" w:space="0" w:color="auto"/>
        <w:left w:val="none" w:sz="0" w:space="0" w:color="auto"/>
        <w:bottom w:val="none" w:sz="0" w:space="0" w:color="auto"/>
        <w:right w:val="none" w:sz="0" w:space="0" w:color="auto"/>
      </w:divBdr>
      <w:divsChild>
        <w:div w:id="1030758947">
          <w:marLeft w:val="0"/>
          <w:marRight w:val="0"/>
          <w:marTop w:val="0"/>
          <w:marBottom w:val="0"/>
          <w:divBdr>
            <w:top w:val="none" w:sz="0" w:space="0" w:color="auto"/>
            <w:left w:val="none" w:sz="0" w:space="0" w:color="auto"/>
            <w:bottom w:val="none" w:sz="0" w:space="0" w:color="auto"/>
            <w:right w:val="none" w:sz="0" w:space="0" w:color="auto"/>
          </w:divBdr>
          <w:divsChild>
            <w:div w:id="875581487">
              <w:marLeft w:val="4"/>
              <w:marRight w:val="4"/>
              <w:marTop w:val="0"/>
              <w:marBottom w:val="0"/>
              <w:divBdr>
                <w:top w:val="none" w:sz="0" w:space="0" w:color="auto"/>
                <w:left w:val="none" w:sz="0" w:space="0" w:color="auto"/>
                <w:bottom w:val="none" w:sz="0" w:space="0" w:color="auto"/>
                <w:right w:val="none" w:sz="0" w:space="0" w:color="auto"/>
              </w:divBdr>
              <w:divsChild>
                <w:div w:id="456796788">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014260331">
      <w:bodyDiv w:val="1"/>
      <w:marLeft w:val="0"/>
      <w:marRight w:val="0"/>
      <w:marTop w:val="0"/>
      <w:marBottom w:val="0"/>
      <w:divBdr>
        <w:top w:val="none" w:sz="0" w:space="0" w:color="auto"/>
        <w:left w:val="none" w:sz="0" w:space="0" w:color="auto"/>
        <w:bottom w:val="none" w:sz="0" w:space="0" w:color="auto"/>
        <w:right w:val="none" w:sz="0" w:space="0" w:color="auto"/>
      </w:divBdr>
      <w:divsChild>
        <w:div w:id="297998075">
          <w:marLeft w:val="0"/>
          <w:marRight w:val="0"/>
          <w:marTop w:val="0"/>
          <w:marBottom w:val="0"/>
          <w:divBdr>
            <w:top w:val="none" w:sz="0" w:space="0" w:color="auto"/>
            <w:left w:val="none" w:sz="0" w:space="0" w:color="auto"/>
            <w:bottom w:val="none" w:sz="0" w:space="0" w:color="auto"/>
            <w:right w:val="none" w:sz="0" w:space="0" w:color="auto"/>
          </w:divBdr>
          <w:divsChild>
            <w:div w:id="74254273">
              <w:marLeft w:val="4"/>
              <w:marRight w:val="4"/>
              <w:marTop w:val="0"/>
              <w:marBottom w:val="0"/>
              <w:divBdr>
                <w:top w:val="none" w:sz="0" w:space="0" w:color="auto"/>
                <w:left w:val="none" w:sz="0" w:space="0" w:color="auto"/>
                <w:bottom w:val="none" w:sz="0" w:space="0" w:color="auto"/>
                <w:right w:val="none" w:sz="0" w:space="0" w:color="auto"/>
              </w:divBdr>
              <w:divsChild>
                <w:div w:id="1793589882">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041174679">
      <w:bodyDiv w:val="1"/>
      <w:marLeft w:val="0"/>
      <w:marRight w:val="0"/>
      <w:marTop w:val="0"/>
      <w:marBottom w:val="0"/>
      <w:divBdr>
        <w:top w:val="none" w:sz="0" w:space="0" w:color="auto"/>
        <w:left w:val="none" w:sz="0" w:space="0" w:color="auto"/>
        <w:bottom w:val="none" w:sz="0" w:space="0" w:color="auto"/>
        <w:right w:val="none" w:sz="0" w:space="0" w:color="auto"/>
      </w:divBdr>
      <w:divsChild>
        <w:div w:id="1124272620">
          <w:marLeft w:val="0"/>
          <w:marRight w:val="0"/>
          <w:marTop w:val="0"/>
          <w:marBottom w:val="0"/>
          <w:divBdr>
            <w:top w:val="none" w:sz="0" w:space="0" w:color="auto"/>
            <w:left w:val="none" w:sz="0" w:space="0" w:color="auto"/>
            <w:bottom w:val="none" w:sz="0" w:space="0" w:color="auto"/>
            <w:right w:val="none" w:sz="0" w:space="0" w:color="auto"/>
          </w:divBdr>
          <w:divsChild>
            <w:div w:id="13390552">
              <w:marLeft w:val="4"/>
              <w:marRight w:val="4"/>
              <w:marTop w:val="0"/>
              <w:marBottom w:val="0"/>
              <w:divBdr>
                <w:top w:val="none" w:sz="0" w:space="0" w:color="auto"/>
                <w:left w:val="none" w:sz="0" w:space="0" w:color="auto"/>
                <w:bottom w:val="none" w:sz="0" w:space="0" w:color="auto"/>
                <w:right w:val="none" w:sz="0" w:space="0" w:color="auto"/>
              </w:divBdr>
              <w:divsChild>
                <w:div w:id="1767386939">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055277433">
      <w:bodyDiv w:val="1"/>
      <w:marLeft w:val="0"/>
      <w:marRight w:val="0"/>
      <w:marTop w:val="0"/>
      <w:marBottom w:val="0"/>
      <w:divBdr>
        <w:top w:val="none" w:sz="0" w:space="0" w:color="auto"/>
        <w:left w:val="none" w:sz="0" w:space="0" w:color="auto"/>
        <w:bottom w:val="none" w:sz="0" w:space="0" w:color="auto"/>
        <w:right w:val="none" w:sz="0" w:space="0" w:color="auto"/>
      </w:divBdr>
    </w:div>
    <w:div w:id="1085955487">
      <w:bodyDiv w:val="1"/>
      <w:marLeft w:val="0"/>
      <w:marRight w:val="0"/>
      <w:marTop w:val="0"/>
      <w:marBottom w:val="0"/>
      <w:divBdr>
        <w:top w:val="none" w:sz="0" w:space="0" w:color="auto"/>
        <w:left w:val="none" w:sz="0" w:space="0" w:color="auto"/>
        <w:bottom w:val="none" w:sz="0" w:space="0" w:color="auto"/>
        <w:right w:val="none" w:sz="0" w:space="0" w:color="auto"/>
      </w:divBdr>
      <w:divsChild>
        <w:div w:id="497885278">
          <w:marLeft w:val="0"/>
          <w:marRight w:val="0"/>
          <w:marTop w:val="0"/>
          <w:marBottom w:val="0"/>
          <w:divBdr>
            <w:top w:val="none" w:sz="0" w:space="0" w:color="auto"/>
            <w:left w:val="none" w:sz="0" w:space="0" w:color="auto"/>
            <w:bottom w:val="none" w:sz="0" w:space="0" w:color="auto"/>
            <w:right w:val="none" w:sz="0" w:space="0" w:color="auto"/>
          </w:divBdr>
          <w:divsChild>
            <w:div w:id="1614314842">
              <w:marLeft w:val="4"/>
              <w:marRight w:val="4"/>
              <w:marTop w:val="0"/>
              <w:marBottom w:val="0"/>
              <w:divBdr>
                <w:top w:val="none" w:sz="0" w:space="0" w:color="auto"/>
                <w:left w:val="none" w:sz="0" w:space="0" w:color="auto"/>
                <w:bottom w:val="none" w:sz="0" w:space="0" w:color="auto"/>
                <w:right w:val="none" w:sz="0" w:space="0" w:color="auto"/>
              </w:divBdr>
              <w:divsChild>
                <w:div w:id="1537160839">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090279483">
      <w:bodyDiv w:val="1"/>
      <w:marLeft w:val="0"/>
      <w:marRight w:val="0"/>
      <w:marTop w:val="0"/>
      <w:marBottom w:val="0"/>
      <w:divBdr>
        <w:top w:val="none" w:sz="0" w:space="0" w:color="auto"/>
        <w:left w:val="none" w:sz="0" w:space="0" w:color="auto"/>
        <w:bottom w:val="none" w:sz="0" w:space="0" w:color="auto"/>
        <w:right w:val="none" w:sz="0" w:space="0" w:color="auto"/>
      </w:divBdr>
      <w:divsChild>
        <w:div w:id="1060250451">
          <w:marLeft w:val="0"/>
          <w:marRight w:val="0"/>
          <w:marTop w:val="0"/>
          <w:marBottom w:val="0"/>
          <w:divBdr>
            <w:top w:val="none" w:sz="0" w:space="0" w:color="auto"/>
            <w:left w:val="none" w:sz="0" w:space="0" w:color="auto"/>
            <w:bottom w:val="none" w:sz="0" w:space="0" w:color="auto"/>
            <w:right w:val="none" w:sz="0" w:space="0" w:color="auto"/>
          </w:divBdr>
          <w:divsChild>
            <w:div w:id="176190751">
              <w:marLeft w:val="4"/>
              <w:marRight w:val="4"/>
              <w:marTop w:val="0"/>
              <w:marBottom w:val="0"/>
              <w:divBdr>
                <w:top w:val="none" w:sz="0" w:space="0" w:color="auto"/>
                <w:left w:val="none" w:sz="0" w:space="0" w:color="auto"/>
                <w:bottom w:val="none" w:sz="0" w:space="0" w:color="auto"/>
                <w:right w:val="none" w:sz="0" w:space="0" w:color="auto"/>
              </w:divBdr>
              <w:divsChild>
                <w:div w:id="32929063">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117024786">
      <w:bodyDiv w:val="1"/>
      <w:marLeft w:val="0"/>
      <w:marRight w:val="0"/>
      <w:marTop w:val="0"/>
      <w:marBottom w:val="0"/>
      <w:divBdr>
        <w:top w:val="none" w:sz="0" w:space="0" w:color="auto"/>
        <w:left w:val="none" w:sz="0" w:space="0" w:color="auto"/>
        <w:bottom w:val="none" w:sz="0" w:space="0" w:color="auto"/>
        <w:right w:val="none" w:sz="0" w:space="0" w:color="auto"/>
      </w:divBdr>
    </w:div>
    <w:div w:id="1146894094">
      <w:bodyDiv w:val="1"/>
      <w:marLeft w:val="0"/>
      <w:marRight w:val="0"/>
      <w:marTop w:val="0"/>
      <w:marBottom w:val="0"/>
      <w:divBdr>
        <w:top w:val="none" w:sz="0" w:space="0" w:color="auto"/>
        <w:left w:val="none" w:sz="0" w:space="0" w:color="auto"/>
        <w:bottom w:val="none" w:sz="0" w:space="0" w:color="auto"/>
        <w:right w:val="none" w:sz="0" w:space="0" w:color="auto"/>
      </w:divBdr>
      <w:divsChild>
        <w:div w:id="1717584899">
          <w:marLeft w:val="0"/>
          <w:marRight w:val="0"/>
          <w:marTop w:val="0"/>
          <w:marBottom w:val="0"/>
          <w:divBdr>
            <w:top w:val="none" w:sz="0" w:space="0" w:color="auto"/>
            <w:left w:val="none" w:sz="0" w:space="0" w:color="auto"/>
            <w:bottom w:val="none" w:sz="0" w:space="0" w:color="auto"/>
            <w:right w:val="none" w:sz="0" w:space="0" w:color="auto"/>
          </w:divBdr>
          <w:divsChild>
            <w:div w:id="484974437">
              <w:marLeft w:val="4"/>
              <w:marRight w:val="4"/>
              <w:marTop w:val="0"/>
              <w:marBottom w:val="0"/>
              <w:divBdr>
                <w:top w:val="none" w:sz="0" w:space="0" w:color="auto"/>
                <w:left w:val="none" w:sz="0" w:space="0" w:color="auto"/>
                <w:bottom w:val="none" w:sz="0" w:space="0" w:color="auto"/>
                <w:right w:val="none" w:sz="0" w:space="0" w:color="auto"/>
              </w:divBdr>
              <w:divsChild>
                <w:div w:id="387730715">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172526648">
      <w:bodyDiv w:val="1"/>
      <w:marLeft w:val="0"/>
      <w:marRight w:val="0"/>
      <w:marTop w:val="0"/>
      <w:marBottom w:val="0"/>
      <w:divBdr>
        <w:top w:val="none" w:sz="0" w:space="0" w:color="auto"/>
        <w:left w:val="none" w:sz="0" w:space="0" w:color="auto"/>
        <w:bottom w:val="none" w:sz="0" w:space="0" w:color="auto"/>
        <w:right w:val="none" w:sz="0" w:space="0" w:color="auto"/>
      </w:divBdr>
      <w:divsChild>
        <w:div w:id="264584582">
          <w:marLeft w:val="0"/>
          <w:marRight w:val="0"/>
          <w:marTop w:val="0"/>
          <w:marBottom w:val="0"/>
          <w:divBdr>
            <w:top w:val="none" w:sz="0" w:space="0" w:color="auto"/>
            <w:left w:val="none" w:sz="0" w:space="0" w:color="auto"/>
            <w:bottom w:val="none" w:sz="0" w:space="0" w:color="auto"/>
            <w:right w:val="none" w:sz="0" w:space="0" w:color="auto"/>
          </w:divBdr>
          <w:divsChild>
            <w:div w:id="457723730">
              <w:marLeft w:val="4"/>
              <w:marRight w:val="4"/>
              <w:marTop w:val="0"/>
              <w:marBottom w:val="0"/>
              <w:divBdr>
                <w:top w:val="none" w:sz="0" w:space="0" w:color="auto"/>
                <w:left w:val="none" w:sz="0" w:space="0" w:color="auto"/>
                <w:bottom w:val="none" w:sz="0" w:space="0" w:color="auto"/>
                <w:right w:val="none" w:sz="0" w:space="0" w:color="auto"/>
              </w:divBdr>
              <w:divsChild>
                <w:div w:id="1412508322">
                  <w:marLeft w:val="0"/>
                  <w:marRight w:val="0"/>
                  <w:marTop w:val="4"/>
                  <w:marBottom w:val="0"/>
                  <w:divBdr>
                    <w:top w:val="none" w:sz="0" w:space="0" w:color="auto"/>
                    <w:left w:val="none" w:sz="0" w:space="0" w:color="auto"/>
                    <w:bottom w:val="none" w:sz="0" w:space="0" w:color="auto"/>
                    <w:right w:val="none" w:sz="0" w:space="0" w:color="auto"/>
                  </w:divBdr>
                  <w:divsChild>
                    <w:div w:id="1373772073">
                      <w:marLeft w:val="0"/>
                      <w:marRight w:val="0"/>
                      <w:marTop w:val="0"/>
                      <w:marBottom w:val="0"/>
                      <w:divBdr>
                        <w:top w:val="none" w:sz="0" w:space="0" w:color="auto"/>
                        <w:left w:val="none" w:sz="0" w:space="0" w:color="auto"/>
                        <w:bottom w:val="none" w:sz="0" w:space="0" w:color="auto"/>
                        <w:right w:val="none" w:sz="0" w:space="0" w:color="auto"/>
                      </w:divBdr>
                      <w:divsChild>
                        <w:div w:id="175689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6118174">
      <w:bodyDiv w:val="1"/>
      <w:marLeft w:val="0"/>
      <w:marRight w:val="0"/>
      <w:marTop w:val="0"/>
      <w:marBottom w:val="0"/>
      <w:divBdr>
        <w:top w:val="none" w:sz="0" w:space="0" w:color="auto"/>
        <w:left w:val="none" w:sz="0" w:space="0" w:color="auto"/>
        <w:bottom w:val="none" w:sz="0" w:space="0" w:color="auto"/>
        <w:right w:val="none" w:sz="0" w:space="0" w:color="auto"/>
      </w:divBdr>
      <w:divsChild>
        <w:div w:id="1523859963">
          <w:marLeft w:val="0"/>
          <w:marRight w:val="0"/>
          <w:marTop w:val="0"/>
          <w:marBottom w:val="0"/>
          <w:divBdr>
            <w:top w:val="none" w:sz="0" w:space="0" w:color="auto"/>
            <w:left w:val="none" w:sz="0" w:space="0" w:color="auto"/>
            <w:bottom w:val="none" w:sz="0" w:space="0" w:color="auto"/>
            <w:right w:val="none" w:sz="0" w:space="0" w:color="auto"/>
          </w:divBdr>
          <w:divsChild>
            <w:div w:id="403798324">
              <w:marLeft w:val="4"/>
              <w:marRight w:val="4"/>
              <w:marTop w:val="0"/>
              <w:marBottom w:val="0"/>
              <w:divBdr>
                <w:top w:val="none" w:sz="0" w:space="0" w:color="auto"/>
                <w:left w:val="none" w:sz="0" w:space="0" w:color="auto"/>
                <w:bottom w:val="none" w:sz="0" w:space="0" w:color="auto"/>
                <w:right w:val="none" w:sz="0" w:space="0" w:color="auto"/>
              </w:divBdr>
              <w:divsChild>
                <w:div w:id="71855199">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211573383">
      <w:bodyDiv w:val="1"/>
      <w:marLeft w:val="0"/>
      <w:marRight w:val="0"/>
      <w:marTop w:val="0"/>
      <w:marBottom w:val="0"/>
      <w:divBdr>
        <w:top w:val="none" w:sz="0" w:space="0" w:color="auto"/>
        <w:left w:val="none" w:sz="0" w:space="0" w:color="auto"/>
        <w:bottom w:val="none" w:sz="0" w:space="0" w:color="auto"/>
        <w:right w:val="none" w:sz="0" w:space="0" w:color="auto"/>
      </w:divBdr>
      <w:divsChild>
        <w:div w:id="1703164590">
          <w:marLeft w:val="0"/>
          <w:marRight w:val="0"/>
          <w:marTop w:val="0"/>
          <w:marBottom w:val="0"/>
          <w:divBdr>
            <w:top w:val="none" w:sz="0" w:space="0" w:color="auto"/>
            <w:left w:val="none" w:sz="0" w:space="0" w:color="auto"/>
            <w:bottom w:val="none" w:sz="0" w:space="0" w:color="auto"/>
            <w:right w:val="none" w:sz="0" w:space="0" w:color="auto"/>
          </w:divBdr>
          <w:divsChild>
            <w:div w:id="241136190">
              <w:marLeft w:val="4"/>
              <w:marRight w:val="4"/>
              <w:marTop w:val="0"/>
              <w:marBottom w:val="0"/>
              <w:divBdr>
                <w:top w:val="none" w:sz="0" w:space="0" w:color="auto"/>
                <w:left w:val="none" w:sz="0" w:space="0" w:color="auto"/>
                <w:bottom w:val="none" w:sz="0" w:space="0" w:color="auto"/>
                <w:right w:val="none" w:sz="0" w:space="0" w:color="auto"/>
              </w:divBdr>
              <w:divsChild>
                <w:div w:id="1943682109">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236237428">
      <w:bodyDiv w:val="1"/>
      <w:marLeft w:val="0"/>
      <w:marRight w:val="0"/>
      <w:marTop w:val="0"/>
      <w:marBottom w:val="0"/>
      <w:divBdr>
        <w:top w:val="none" w:sz="0" w:space="0" w:color="auto"/>
        <w:left w:val="none" w:sz="0" w:space="0" w:color="auto"/>
        <w:bottom w:val="none" w:sz="0" w:space="0" w:color="auto"/>
        <w:right w:val="none" w:sz="0" w:space="0" w:color="auto"/>
      </w:divBdr>
      <w:divsChild>
        <w:div w:id="1805461118">
          <w:marLeft w:val="0"/>
          <w:marRight w:val="0"/>
          <w:marTop w:val="0"/>
          <w:marBottom w:val="0"/>
          <w:divBdr>
            <w:top w:val="none" w:sz="0" w:space="0" w:color="auto"/>
            <w:left w:val="none" w:sz="0" w:space="0" w:color="auto"/>
            <w:bottom w:val="none" w:sz="0" w:space="0" w:color="auto"/>
            <w:right w:val="none" w:sz="0" w:space="0" w:color="auto"/>
          </w:divBdr>
          <w:divsChild>
            <w:div w:id="573590970">
              <w:marLeft w:val="4"/>
              <w:marRight w:val="4"/>
              <w:marTop w:val="0"/>
              <w:marBottom w:val="0"/>
              <w:divBdr>
                <w:top w:val="none" w:sz="0" w:space="0" w:color="auto"/>
                <w:left w:val="none" w:sz="0" w:space="0" w:color="auto"/>
                <w:bottom w:val="none" w:sz="0" w:space="0" w:color="auto"/>
                <w:right w:val="none" w:sz="0" w:space="0" w:color="auto"/>
              </w:divBdr>
              <w:divsChild>
                <w:div w:id="1865551927">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238632820">
      <w:bodyDiv w:val="1"/>
      <w:marLeft w:val="0"/>
      <w:marRight w:val="0"/>
      <w:marTop w:val="0"/>
      <w:marBottom w:val="0"/>
      <w:divBdr>
        <w:top w:val="none" w:sz="0" w:space="0" w:color="auto"/>
        <w:left w:val="none" w:sz="0" w:space="0" w:color="auto"/>
        <w:bottom w:val="none" w:sz="0" w:space="0" w:color="auto"/>
        <w:right w:val="none" w:sz="0" w:space="0" w:color="auto"/>
      </w:divBdr>
      <w:divsChild>
        <w:div w:id="1505171750">
          <w:marLeft w:val="0"/>
          <w:marRight w:val="0"/>
          <w:marTop w:val="0"/>
          <w:marBottom w:val="0"/>
          <w:divBdr>
            <w:top w:val="none" w:sz="0" w:space="0" w:color="auto"/>
            <w:left w:val="none" w:sz="0" w:space="0" w:color="auto"/>
            <w:bottom w:val="none" w:sz="0" w:space="0" w:color="auto"/>
            <w:right w:val="none" w:sz="0" w:space="0" w:color="auto"/>
          </w:divBdr>
          <w:divsChild>
            <w:div w:id="1122066771">
              <w:marLeft w:val="4"/>
              <w:marRight w:val="4"/>
              <w:marTop w:val="0"/>
              <w:marBottom w:val="0"/>
              <w:divBdr>
                <w:top w:val="none" w:sz="0" w:space="0" w:color="auto"/>
                <w:left w:val="none" w:sz="0" w:space="0" w:color="auto"/>
                <w:bottom w:val="none" w:sz="0" w:space="0" w:color="auto"/>
                <w:right w:val="none" w:sz="0" w:space="0" w:color="auto"/>
              </w:divBdr>
              <w:divsChild>
                <w:div w:id="783689973">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322655736">
      <w:bodyDiv w:val="1"/>
      <w:marLeft w:val="0"/>
      <w:marRight w:val="0"/>
      <w:marTop w:val="0"/>
      <w:marBottom w:val="0"/>
      <w:divBdr>
        <w:top w:val="none" w:sz="0" w:space="0" w:color="auto"/>
        <w:left w:val="none" w:sz="0" w:space="0" w:color="auto"/>
        <w:bottom w:val="none" w:sz="0" w:space="0" w:color="auto"/>
        <w:right w:val="none" w:sz="0" w:space="0" w:color="auto"/>
      </w:divBdr>
      <w:divsChild>
        <w:div w:id="622736349">
          <w:marLeft w:val="0"/>
          <w:marRight w:val="0"/>
          <w:marTop w:val="0"/>
          <w:marBottom w:val="0"/>
          <w:divBdr>
            <w:top w:val="none" w:sz="0" w:space="0" w:color="auto"/>
            <w:left w:val="none" w:sz="0" w:space="0" w:color="auto"/>
            <w:bottom w:val="none" w:sz="0" w:space="0" w:color="auto"/>
            <w:right w:val="none" w:sz="0" w:space="0" w:color="auto"/>
          </w:divBdr>
          <w:divsChild>
            <w:div w:id="1943292764">
              <w:marLeft w:val="4"/>
              <w:marRight w:val="4"/>
              <w:marTop w:val="0"/>
              <w:marBottom w:val="0"/>
              <w:divBdr>
                <w:top w:val="none" w:sz="0" w:space="0" w:color="auto"/>
                <w:left w:val="none" w:sz="0" w:space="0" w:color="auto"/>
                <w:bottom w:val="none" w:sz="0" w:space="0" w:color="auto"/>
                <w:right w:val="none" w:sz="0" w:space="0" w:color="auto"/>
              </w:divBdr>
              <w:divsChild>
                <w:div w:id="1791050780">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350181339">
      <w:bodyDiv w:val="1"/>
      <w:marLeft w:val="0"/>
      <w:marRight w:val="0"/>
      <w:marTop w:val="0"/>
      <w:marBottom w:val="0"/>
      <w:divBdr>
        <w:top w:val="none" w:sz="0" w:space="0" w:color="auto"/>
        <w:left w:val="none" w:sz="0" w:space="0" w:color="auto"/>
        <w:bottom w:val="none" w:sz="0" w:space="0" w:color="auto"/>
        <w:right w:val="none" w:sz="0" w:space="0" w:color="auto"/>
      </w:divBdr>
      <w:divsChild>
        <w:div w:id="106430970">
          <w:marLeft w:val="274"/>
          <w:marRight w:val="0"/>
          <w:marTop w:val="0"/>
          <w:marBottom w:val="0"/>
          <w:divBdr>
            <w:top w:val="none" w:sz="0" w:space="0" w:color="auto"/>
            <w:left w:val="none" w:sz="0" w:space="0" w:color="auto"/>
            <w:bottom w:val="none" w:sz="0" w:space="0" w:color="auto"/>
            <w:right w:val="none" w:sz="0" w:space="0" w:color="auto"/>
          </w:divBdr>
        </w:div>
        <w:div w:id="204567846">
          <w:marLeft w:val="274"/>
          <w:marRight w:val="0"/>
          <w:marTop w:val="0"/>
          <w:marBottom w:val="0"/>
          <w:divBdr>
            <w:top w:val="none" w:sz="0" w:space="0" w:color="auto"/>
            <w:left w:val="none" w:sz="0" w:space="0" w:color="auto"/>
            <w:bottom w:val="none" w:sz="0" w:space="0" w:color="auto"/>
            <w:right w:val="none" w:sz="0" w:space="0" w:color="auto"/>
          </w:divBdr>
        </w:div>
        <w:div w:id="247888147">
          <w:marLeft w:val="274"/>
          <w:marRight w:val="0"/>
          <w:marTop w:val="0"/>
          <w:marBottom w:val="0"/>
          <w:divBdr>
            <w:top w:val="none" w:sz="0" w:space="0" w:color="auto"/>
            <w:left w:val="none" w:sz="0" w:space="0" w:color="auto"/>
            <w:bottom w:val="none" w:sz="0" w:space="0" w:color="auto"/>
            <w:right w:val="none" w:sz="0" w:space="0" w:color="auto"/>
          </w:divBdr>
        </w:div>
        <w:div w:id="605890561">
          <w:marLeft w:val="274"/>
          <w:marRight w:val="0"/>
          <w:marTop w:val="0"/>
          <w:marBottom w:val="0"/>
          <w:divBdr>
            <w:top w:val="none" w:sz="0" w:space="0" w:color="auto"/>
            <w:left w:val="none" w:sz="0" w:space="0" w:color="auto"/>
            <w:bottom w:val="none" w:sz="0" w:space="0" w:color="auto"/>
            <w:right w:val="none" w:sz="0" w:space="0" w:color="auto"/>
          </w:divBdr>
        </w:div>
        <w:div w:id="834611037">
          <w:marLeft w:val="274"/>
          <w:marRight w:val="0"/>
          <w:marTop w:val="0"/>
          <w:marBottom w:val="0"/>
          <w:divBdr>
            <w:top w:val="none" w:sz="0" w:space="0" w:color="auto"/>
            <w:left w:val="none" w:sz="0" w:space="0" w:color="auto"/>
            <w:bottom w:val="none" w:sz="0" w:space="0" w:color="auto"/>
            <w:right w:val="none" w:sz="0" w:space="0" w:color="auto"/>
          </w:divBdr>
        </w:div>
        <w:div w:id="1059085968">
          <w:marLeft w:val="274"/>
          <w:marRight w:val="0"/>
          <w:marTop w:val="0"/>
          <w:marBottom w:val="0"/>
          <w:divBdr>
            <w:top w:val="none" w:sz="0" w:space="0" w:color="auto"/>
            <w:left w:val="none" w:sz="0" w:space="0" w:color="auto"/>
            <w:bottom w:val="none" w:sz="0" w:space="0" w:color="auto"/>
            <w:right w:val="none" w:sz="0" w:space="0" w:color="auto"/>
          </w:divBdr>
        </w:div>
        <w:div w:id="1175994071">
          <w:marLeft w:val="274"/>
          <w:marRight w:val="0"/>
          <w:marTop w:val="0"/>
          <w:marBottom w:val="0"/>
          <w:divBdr>
            <w:top w:val="none" w:sz="0" w:space="0" w:color="auto"/>
            <w:left w:val="none" w:sz="0" w:space="0" w:color="auto"/>
            <w:bottom w:val="none" w:sz="0" w:space="0" w:color="auto"/>
            <w:right w:val="none" w:sz="0" w:space="0" w:color="auto"/>
          </w:divBdr>
        </w:div>
        <w:div w:id="1379741052">
          <w:marLeft w:val="274"/>
          <w:marRight w:val="0"/>
          <w:marTop w:val="0"/>
          <w:marBottom w:val="0"/>
          <w:divBdr>
            <w:top w:val="none" w:sz="0" w:space="0" w:color="auto"/>
            <w:left w:val="none" w:sz="0" w:space="0" w:color="auto"/>
            <w:bottom w:val="none" w:sz="0" w:space="0" w:color="auto"/>
            <w:right w:val="none" w:sz="0" w:space="0" w:color="auto"/>
          </w:divBdr>
        </w:div>
        <w:div w:id="1577395873">
          <w:marLeft w:val="274"/>
          <w:marRight w:val="0"/>
          <w:marTop w:val="0"/>
          <w:marBottom w:val="0"/>
          <w:divBdr>
            <w:top w:val="none" w:sz="0" w:space="0" w:color="auto"/>
            <w:left w:val="none" w:sz="0" w:space="0" w:color="auto"/>
            <w:bottom w:val="none" w:sz="0" w:space="0" w:color="auto"/>
            <w:right w:val="none" w:sz="0" w:space="0" w:color="auto"/>
          </w:divBdr>
        </w:div>
        <w:div w:id="2098401168">
          <w:marLeft w:val="274"/>
          <w:marRight w:val="0"/>
          <w:marTop w:val="0"/>
          <w:marBottom w:val="0"/>
          <w:divBdr>
            <w:top w:val="none" w:sz="0" w:space="0" w:color="auto"/>
            <w:left w:val="none" w:sz="0" w:space="0" w:color="auto"/>
            <w:bottom w:val="none" w:sz="0" w:space="0" w:color="auto"/>
            <w:right w:val="none" w:sz="0" w:space="0" w:color="auto"/>
          </w:divBdr>
        </w:div>
      </w:divsChild>
    </w:div>
    <w:div w:id="1389299075">
      <w:bodyDiv w:val="1"/>
      <w:marLeft w:val="0"/>
      <w:marRight w:val="0"/>
      <w:marTop w:val="0"/>
      <w:marBottom w:val="0"/>
      <w:divBdr>
        <w:top w:val="none" w:sz="0" w:space="0" w:color="auto"/>
        <w:left w:val="none" w:sz="0" w:space="0" w:color="auto"/>
        <w:bottom w:val="none" w:sz="0" w:space="0" w:color="auto"/>
        <w:right w:val="none" w:sz="0" w:space="0" w:color="auto"/>
      </w:divBdr>
      <w:divsChild>
        <w:div w:id="1889340482">
          <w:marLeft w:val="0"/>
          <w:marRight w:val="0"/>
          <w:marTop w:val="0"/>
          <w:marBottom w:val="0"/>
          <w:divBdr>
            <w:top w:val="none" w:sz="0" w:space="0" w:color="auto"/>
            <w:left w:val="none" w:sz="0" w:space="0" w:color="auto"/>
            <w:bottom w:val="none" w:sz="0" w:space="0" w:color="auto"/>
            <w:right w:val="none" w:sz="0" w:space="0" w:color="auto"/>
          </w:divBdr>
          <w:divsChild>
            <w:div w:id="588579906">
              <w:marLeft w:val="4"/>
              <w:marRight w:val="4"/>
              <w:marTop w:val="0"/>
              <w:marBottom w:val="0"/>
              <w:divBdr>
                <w:top w:val="none" w:sz="0" w:space="0" w:color="auto"/>
                <w:left w:val="none" w:sz="0" w:space="0" w:color="auto"/>
                <w:bottom w:val="none" w:sz="0" w:space="0" w:color="auto"/>
                <w:right w:val="none" w:sz="0" w:space="0" w:color="auto"/>
              </w:divBdr>
              <w:divsChild>
                <w:div w:id="2119134333">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424884089">
      <w:bodyDiv w:val="1"/>
      <w:marLeft w:val="0"/>
      <w:marRight w:val="0"/>
      <w:marTop w:val="0"/>
      <w:marBottom w:val="0"/>
      <w:divBdr>
        <w:top w:val="none" w:sz="0" w:space="0" w:color="auto"/>
        <w:left w:val="none" w:sz="0" w:space="0" w:color="auto"/>
        <w:bottom w:val="none" w:sz="0" w:space="0" w:color="auto"/>
        <w:right w:val="none" w:sz="0" w:space="0" w:color="auto"/>
      </w:divBdr>
      <w:divsChild>
        <w:div w:id="131799321">
          <w:marLeft w:val="0"/>
          <w:marRight w:val="0"/>
          <w:marTop w:val="0"/>
          <w:marBottom w:val="0"/>
          <w:divBdr>
            <w:top w:val="none" w:sz="0" w:space="0" w:color="auto"/>
            <w:left w:val="none" w:sz="0" w:space="0" w:color="auto"/>
            <w:bottom w:val="none" w:sz="0" w:space="0" w:color="auto"/>
            <w:right w:val="none" w:sz="0" w:space="0" w:color="auto"/>
          </w:divBdr>
          <w:divsChild>
            <w:div w:id="2031028642">
              <w:marLeft w:val="4"/>
              <w:marRight w:val="4"/>
              <w:marTop w:val="0"/>
              <w:marBottom w:val="0"/>
              <w:divBdr>
                <w:top w:val="none" w:sz="0" w:space="0" w:color="auto"/>
                <w:left w:val="none" w:sz="0" w:space="0" w:color="auto"/>
                <w:bottom w:val="none" w:sz="0" w:space="0" w:color="auto"/>
                <w:right w:val="none" w:sz="0" w:space="0" w:color="auto"/>
              </w:divBdr>
              <w:divsChild>
                <w:div w:id="335496136">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457993307">
      <w:bodyDiv w:val="1"/>
      <w:marLeft w:val="0"/>
      <w:marRight w:val="0"/>
      <w:marTop w:val="0"/>
      <w:marBottom w:val="0"/>
      <w:divBdr>
        <w:top w:val="none" w:sz="0" w:space="0" w:color="auto"/>
        <w:left w:val="none" w:sz="0" w:space="0" w:color="auto"/>
        <w:bottom w:val="none" w:sz="0" w:space="0" w:color="auto"/>
        <w:right w:val="none" w:sz="0" w:space="0" w:color="auto"/>
      </w:divBdr>
      <w:divsChild>
        <w:div w:id="1833639590">
          <w:marLeft w:val="0"/>
          <w:marRight w:val="0"/>
          <w:marTop w:val="0"/>
          <w:marBottom w:val="0"/>
          <w:divBdr>
            <w:top w:val="none" w:sz="0" w:space="0" w:color="auto"/>
            <w:left w:val="none" w:sz="0" w:space="0" w:color="auto"/>
            <w:bottom w:val="none" w:sz="0" w:space="0" w:color="auto"/>
            <w:right w:val="none" w:sz="0" w:space="0" w:color="auto"/>
          </w:divBdr>
          <w:divsChild>
            <w:div w:id="1161896959">
              <w:marLeft w:val="4"/>
              <w:marRight w:val="4"/>
              <w:marTop w:val="0"/>
              <w:marBottom w:val="0"/>
              <w:divBdr>
                <w:top w:val="none" w:sz="0" w:space="0" w:color="auto"/>
                <w:left w:val="none" w:sz="0" w:space="0" w:color="auto"/>
                <w:bottom w:val="none" w:sz="0" w:space="0" w:color="auto"/>
                <w:right w:val="none" w:sz="0" w:space="0" w:color="auto"/>
              </w:divBdr>
              <w:divsChild>
                <w:div w:id="2125878840">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481191369">
      <w:bodyDiv w:val="1"/>
      <w:marLeft w:val="0"/>
      <w:marRight w:val="0"/>
      <w:marTop w:val="0"/>
      <w:marBottom w:val="0"/>
      <w:divBdr>
        <w:top w:val="none" w:sz="0" w:space="0" w:color="auto"/>
        <w:left w:val="none" w:sz="0" w:space="0" w:color="auto"/>
        <w:bottom w:val="none" w:sz="0" w:space="0" w:color="auto"/>
        <w:right w:val="none" w:sz="0" w:space="0" w:color="auto"/>
      </w:divBdr>
      <w:divsChild>
        <w:div w:id="909073276">
          <w:marLeft w:val="0"/>
          <w:marRight w:val="0"/>
          <w:marTop w:val="0"/>
          <w:marBottom w:val="0"/>
          <w:divBdr>
            <w:top w:val="none" w:sz="0" w:space="0" w:color="auto"/>
            <w:left w:val="none" w:sz="0" w:space="0" w:color="auto"/>
            <w:bottom w:val="none" w:sz="0" w:space="0" w:color="auto"/>
            <w:right w:val="none" w:sz="0" w:space="0" w:color="auto"/>
          </w:divBdr>
          <w:divsChild>
            <w:div w:id="40982889">
              <w:marLeft w:val="4"/>
              <w:marRight w:val="4"/>
              <w:marTop w:val="0"/>
              <w:marBottom w:val="0"/>
              <w:divBdr>
                <w:top w:val="none" w:sz="0" w:space="0" w:color="auto"/>
                <w:left w:val="none" w:sz="0" w:space="0" w:color="auto"/>
                <w:bottom w:val="none" w:sz="0" w:space="0" w:color="auto"/>
                <w:right w:val="none" w:sz="0" w:space="0" w:color="auto"/>
              </w:divBdr>
              <w:divsChild>
                <w:div w:id="118650081">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519388173">
      <w:bodyDiv w:val="1"/>
      <w:marLeft w:val="0"/>
      <w:marRight w:val="0"/>
      <w:marTop w:val="0"/>
      <w:marBottom w:val="0"/>
      <w:divBdr>
        <w:top w:val="none" w:sz="0" w:space="0" w:color="auto"/>
        <w:left w:val="none" w:sz="0" w:space="0" w:color="auto"/>
        <w:bottom w:val="none" w:sz="0" w:space="0" w:color="auto"/>
        <w:right w:val="none" w:sz="0" w:space="0" w:color="auto"/>
      </w:divBdr>
      <w:divsChild>
        <w:div w:id="60830863">
          <w:marLeft w:val="0"/>
          <w:marRight w:val="0"/>
          <w:marTop w:val="0"/>
          <w:marBottom w:val="0"/>
          <w:divBdr>
            <w:top w:val="none" w:sz="0" w:space="0" w:color="auto"/>
            <w:left w:val="none" w:sz="0" w:space="0" w:color="auto"/>
            <w:bottom w:val="none" w:sz="0" w:space="0" w:color="auto"/>
            <w:right w:val="none" w:sz="0" w:space="0" w:color="auto"/>
          </w:divBdr>
          <w:divsChild>
            <w:div w:id="708140489">
              <w:marLeft w:val="4"/>
              <w:marRight w:val="4"/>
              <w:marTop w:val="0"/>
              <w:marBottom w:val="0"/>
              <w:divBdr>
                <w:top w:val="none" w:sz="0" w:space="0" w:color="auto"/>
                <w:left w:val="none" w:sz="0" w:space="0" w:color="auto"/>
                <w:bottom w:val="none" w:sz="0" w:space="0" w:color="auto"/>
                <w:right w:val="none" w:sz="0" w:space="0" w:color="auto"/>
              </w:divBdr>
              <w:divsChild>
                <w:div w:id="470289707">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528912428">
      <w:bodyDiv w:val="1"/>
      <w:marLeft w:val="0"/>
      <w:marRight w:val="0"/>
      <w:marTop w:val="0"/>
      <w:marBottom w:val="0"/>
      <w:divBdr>
        <w:top w:val="none" w:sz="0" w:space="0" w:color="auto"/>
        <w:left w:val="none" w:sz="0" w:space="0" w:color="auto"/>
        <w:bottom w:val="none" w:sz="0" w:space="0" w:color="auto"/>
        <w:right w:val="none" w:sz="0" w:space="0" w:color="auto"/>
      </w:divBdr>
      <w:divsChild>
        <w:div w:id="416556447">
          <w:marLeft w:val="0"/>
          <w:marRight w:val="0"/>
          <w:marTop w:val="0"/>
          <w:marBottom w:val="0"/>
          <w:divBdr>
            <w:top w:val="none" w:sz="0" w:space="0" w:color="auto"/>
            <w:left w:val="none" w:sz="0" w:space="0" w:color="auto"/>
            <w:bottom w:val="none" w:sz="0" w:space="0" w:color="auto"/>
            <w:right w:val="none" w:sz="0" w:space="0" w:color="auto"/>
          </w:divBdr>
          <w:divsChild>
            <w:div w:id="1766414072">
              <w:marLeft w:val="4"/>
              <w:marRight w:val="4"/>
              <w:marTop w:val="0"/>
              <w:marBottom w:val="0"/>
              <w:divBdr>
                <w:top w:val="none" w:sz="0" w:space="0" w:color="auto"/>
                <w:left w:val="none" w:sz="0" w:space="0" w:color="auto"/>
                <w:bottom w:val="none" w:sz="0" w:space="0" w:color="auto"/>
                <w:right w:val="none" w:sz="0" w:space="0" w:color="auto"/>
              </w:divBdr>
              <w:divsChild>
                <w:div w:id="1224828918">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535732222">
      <w:bodyDiv w:val="1"/>
      <w:marLeft w:val="0"/>
      <w:marRight w:val="0"/>
      <w:marTop w:val="0"/>
      <w:marBottom w:val="0"/>
      <w:divBdr>
        <w:top w:val="none" w:sz="0" w:space="0" w:color="auto"/>
        <w:left w:val="none" w:sz="0" w:space="0" w:color="auto"/>
        <w:bottom w:val="none" w:sz="0" w:space="0" w:color="auto"/>
        <w:right w:val="none" w:sz="0" w:space="0" w:color="auto"/>
      </w:divBdr>
      <w:divsChild>
        <w:div w:id="1466462035">
          <w:marLeft w:val="0"/>
          <w:marRight w:val="0"/>
          <w:marTop w:val="0"/>
          <w:marBottom w:val="0"/>
          <w:divBdr>
            <w:top w:val="none" w:sz="0" w:space="0" w:color="auto"/>
            <w:left w:val="none" w:sz="0" w:space="0" w:color="auto"/>
            <w:bottom w:val="none" w:sz="0" w:space="0" w:color="auto"/>
            <w:right w:val="none" w:sz="0" w:space="0" w:color="auto"/>
          </w:divBdr>
          <w:divsChild>
            <w:div w:id="2019893246">
              <w:marLeft w:val="4"/>
              <w:marRight w:val="4"/>
              <w:marTop w:val="0"/>
              <w:marBottom w:val="0"/>
              <w:divBdr>
                <w:top w:val="none" w:sz="0" w:space="0" w:color="auto"/>
                <w:left w:val="none" w:sz="0" w:space="0" w:color="auto"/>
                <w:bottom w:val="none" w:sz="0" w:space="0" w:color="auto"/>
                <w:right w:val="none" w:sz="0" w:space="0" w:color="auto"/>
              </w:divBdr>
              <w:divsChild>
                <w:div w:id="649134947">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575124059">
      <w:bodyDiv w:val="1"/>
      <w:marLeft w:val="0"/>
      <w:marRight w:val="0"/>
      <w:marTop w:val="0"/>
      <w:marBottom w:val="0"/>
      <w:divBdr>
        <w:top w:val="none" w:sz="0" w:space="0" w:color="auto"/>
        <w:left w:val="none" w:sz="0" w:space="0" w:color="auto"/>
        <w:bottom w:val="none" w:sz="0" w:space="0" w:color="auto"/>
        <w:right w:val="none" w:sz="0" w:space="0" w:color="auto"/>
      </w:divBdr>
      <w:divsChild>
        <w:div w:id="807168927">
          <w:marLeft w:val="0"/>
          <w:marRight w:val="0"/>
          <w:marTop w:val="0"/>
          <w:marBottom w:val="0"/>
          <w:divBdr>
            <w:top w:val="none" w:sz="0" w:space="0" w:color="auto"/>
            <w:left w:val="none" w:sz="0" w:space="0" w:color="auto"/>
            <w:bottom w:val="none" w:sz="0" w:space="0" w:color="auto"/>
            <w:right w:val="none" w:sz="0" w:space="0" w:color="auto"/>
          </w:divBdr>
          <w:divsChild>
            <w:div w:id="262886437">
              <w:marLeft w:val="4"/>
              <w:marRight w:val="4"/>
              <w:marTop w:val="0"/>
              <w:marBottom w:val="0"/>
              <w:divBdr>
                <w:top w:val="none" w:sz="0" w:space="0" w:color="auto"/>
                <w:left w:val="none" w:sz="0" w:space="0" w:color="auto"/>
                <w:bottom w:val="none" w:sz="0" w:space="0" w:color="auto"/>
                <w:right w:val="none" w:sz="0" w:space="0" w:color="auto"/>
              </w:divBdr>
              <w:divsChild>
                <w:div w:id="1259170664">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601185997">
      <w:bodyDiv w:val="1"/>
      <w:marLeft w:val="0"/>
      <w:marRight w:val="0"/>
      <w:marTop w:val="0"/>
      <w:marBottom w:val="0"/>
      <w:divBdr>
        <w:top w:val="none" w:sz="0" w:space="0" w:color="auto"/>
        <w:left w:val="none" w:sz="0" w:space="0" w:color="auto"/>
        <w:bottom w:val="none" w:sz="0" w:space="0" w:color="auto"/>
        <w:right w:val="none" w:sz="0" w:space="0" w:color="auto"/>
      </w:divBdr>
      <w:divsChild>
        <w:div w:id="557519265">
          <w:marLeft w:val="0"/>
          <w:marRight w:val="0"/>
          <w:marTop w:val="0"/>
          <w:marBottom w:val="0"/>
          <w:divBdr>
            <w:top w:val="none" w:sz="0" w:space="0" w:color="auto"/>
            <w:left w:val="none" w:sz="0" w:space="0" w:color="auto"/>
            <w:bottom w:val="none" w:sz="0" w:space="0" w:color="auto"/>
            <w:right w:val="none" w:sz="0" w:space="0" w:color="auto"/>
          </w:divBdr>
          <w:divsChild>
            <w:div w:id="961497634">
              <w:marLeft w:val="4"/>
              <w:marRight w:val="4"/>
              <w:marTop w:val="0"/>
              <w:marBottom w:val="0"/>
              <w:divBdr>
                <w:top w:val="none" w:sz="0" w:space="0" w:color="auto"/>
                <w:left w:val="none" w:sz="0" w:space="0" w:color="auto"/>
                <w:bottom w:val="none" w:sz="0" w:space="0" w:color="auto"/>
                <w:right w:val="none" w:sz="0" w:space="0" w:color="auto"/>
              </w:divBdr>
              <w:divsChild>
                <w:div w:id="1775707527">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631478625">
      <w:bodyDiv w:val="1"/>
      <w:marLeft w:val="0"/>
      <w:marRight w:val="0"/>
      <w:marTop w:val="0"/>
      <w:marBottom w:val="0"/>
      <w:divBdr>
        <w:top w:val="none" w:sz="0" w:space="0" w:color="auto"/>
        <w:left w:val="none" w:sz="0" w:space="0" w:color="auto"/>
        <w:bottom w:val="none" w:sz="0" w:space="0" w:color="auto"/>
        <w:right w:val="none" w:sz="0" w:space="0" w:color="auto"/>
      </w:divBdr>
      <w:divsChild>
        <w:div w:id="824931679">
          <w:marLeft w:val="0"/>
          <w:marRight w:val="0"/>
          <w:marTop w:val="0"/>
          <w:marBottom w:val="0"/>
          <w:divBdr>
            <w:top w:val="none" w:sz="0" w:space="0" w:color="auto"/>
            <w:left w:val="none" w:sz="0" w:space="0" w:color="auto"/>
            <w:bottom w:val="none" w:sz="0" w:space="0" w:color="auto"/>
            <w:right w:val="none" w:sz="0" w:space="0" w:color="auto"/>
          </w:divBdr>
          <w:divsChild>
            <w:div w:id="74087651">
              <w:marLeft w:val="4"/>
              <w:marRight w:val="4"/>
              <w:marTop w:val="0"/>
              <w:marBottom w:val="0"/>
              <w:divBdr>
                <w:top w:val="none" w:sz="0" w:space="0" w:color="auto"/>
                <w:left w:val="none" w:sz="0" w:space="0" w:color="auto"/>
                <w:bottom w:val="none" w:sz="0" w:space="0" w:color="auto"/>
                <w:right w:val="none" w:sz="0" w:space="0" w:color="auto"/>
              </w:divBdr>
              <w:divsChild>
                <w:div w:id="1429620347">
                  <w:marLeft w:val="0"/>
                  <w:marRight w:val="0"/>
                  <w:marTop w:val="4"/>
                  <w:marBottom w:val="0"/>
                  <w:divBdr>
                    <w:top w:val="none" w:sz="0" w:space="0" w:color="auto"/>
                    <w:left w:val="none" w:sz="0" w:space="0" w:color="auto"/>
                    <w:bottom w:val="none" w:sz="0" w:space="0" w:color="auto"/>
                    <w:right w:val="none" w:sz="0" w:space="0" w:color="auto"/>
                  </w:divBdr>
                  <w:divsChild>
                    <w:div w:id="684407238">
                      <w:marLeft w:val="0"/>
                      <w:marRight w:val="0"/>
                      <w:marTop w:val="75"/>
                      <w:marBottom w:val="0"/>
                      <w:divBdr>
                        <w:top w:val="none" w:sz="0" w:space="0" w:color="auto"/>
                        <w:left w:val="single" w:sz="36" w:space="11" w:color="89C402"/>
                        <w:bottom w:val="none" w:sz="0" w:space="0" w:color="auto"/>
                        <w:right w:val="none" w:sz="0" w:space="0" w:color="auto"/>
                      </w:divBdr>
                    </w:div>
                    <w:div w:id="1628512042">
                      <w:marLeft w:val="0"/>
                      <w:marRight w:val="0"/>
                      <w:marTop w:val="75"/>
                      <w:marBottom w:val="0"/>
                      <w:divBdr>
                        <w:top w:val="none" w:sz="0" w:space="0" w:color="auto"/>
                        <w:left w:val="single" w:sz="36" w:space="11" w:color="89C402"/>
                        <w:bottom w:val="none" w:sz="0" w:space="0" w:color="auto"/>
                        <w:right w:val="none" w:sz="0" w:space="0" w:color="auto"/>
                      </w:divBdr>
                    </w:div>
                  </w:divsChild>
                </w:div>
              </w:divsChild>
            </w:div>
          </w:divsChild>
        </w:div>
      </w:divsChild>
    </w:div>
    <w:div w:id="1658454319">
      <w:bodyDiv w:val="1"/>
      <w:marLeft w:val="0"/>
      <w:marRight w:val="0"/>
      <w:marTop w:val="0"/>
      <w:marBottom w:val="0"/>
      <w:divBdr>
        <w:top w:val="none" w:sz="0" w:space="0" w:color="auto"/>
        <w:left w:val="none" w:sz="0" w:space="0" w:color="auto"/>
        <w:bottom w:val="none" w:sz="0" w:space="0" w:color="auto"/>
        <w:right w:val="none" w:sz="0" w:space="0" w:color="auto"/>
      </w:divBdr>
      <w:divsChild>
        <w:div w:id="1233812241">
          <w:marLeft w:val="0"/>
          <w:marRight w:val="0"/>
          <w:marTop w:val="0"/>
          <w:marBottom w:val="0"/>
          <w:divBdr>
            <w:top w:val="none" w:sz="0" w:space="0" w:color="auto"/>
            <w:left w:val="none" w:sz="0" w:space="0" w:color="auto"/>
            <w:bottom w:val="none" w:sz="0" w:space="0" w:color="auto"/>
            <w:right w:val="none" w:sz="0" w:space="0" w:color="auto"/>
          </w:divBdr>
          <w:divsChild>
            <w:div w:id="1913419709">
              <w:marLeft w:val="4"/>
              <w:marRight w:val="4"/>
              <w:marTop w:val="0"/>
              <w:marBottom w:val="0"/>
              <w:divBdr>
                <w:top w:val="none" w:sz="0" w:space="0" w:color="auto"/>
                <w:left w:val="none" w:sz="0" w:space="0" w:color="auto"/>
                <w:bottom w:val="none" w:sz="0" w:space="0" w:color="auto"/>
                <w:right w:val="none" w:sz="0" w:space="0" w:color="auto"/>
              </w:divBdr>
              <w:divsChild>
                <w:div w:id="2030794640">
                  <w:marLeft w:val="0"/>
                  <w:marRight w:val="0"/>
                  <w:marTop w:val="4"/>
                  <w:marBottom w:val="0"/>
                  <w:divBdr>
                    <w:top w:val="none" w:sz="0" w:space="0" w:color="auto"/>
                    <w:left w:val="none" w:sz="0" w:space="0" w:color="auto"/>
                    <w:bottom w:val="none" w:sz="0" w:space="0" w:color="auto"/>
                    <w:right w:val="none" w:sz="0" w:space="0" w:color="auto"/>
                  </w:divBdr>
                  <w:divsChild>
                    <w:div w:id="197652110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982321">
      <w:bodyDiv w:val="1"/>
      <w:marLeft w:val="0"/>
      <w:marRight w:val="0"/>
      <w:marTop w:val="0"/>
      <w:marBottom w:val="0"/>
      <w:divBdr>
        <w:top w:val="none" w:sz="0" w:space="0" w:color="auto"/>
        <w:left w:val="none" w:sz="0" w:space="0" w:color="auto"/>
        <w:bottom w:val="none" w:sz="0" w:space="0" w:color="auto"/>
        <w:right w:val="none" w:sz="0" w:space="0" w:color="auto"/>
      </w:divBdr>
      <w:divsChild>
        <w:div w:id="1240095006">
          <w:marLeft w:val="0"/>
          <w:marRight w:val="0"/>
          <w:marTop w:val="0"/>
          <w:marBottom w:val="0"/>
          <w:divBdr>
            <w:top w:val="none" w:sz="0" w:space="0" w:color="auto"/>
            <w:left w:val="none" w:sz="0" w:space="0" w:color="auto"/>
            <w:bottom w:val="none" w:sz="0" w:space="0" w:color="auto"/>
            <w:right w:val="none" w:sz="0" w:space="0" w:color="auto"/>
          </w:divBdr>
          <w:divsChild>
            <w:div w:id="1470904212">
              <w:marLeft w:val="4"/>
              <w:marRight w:val="4"/>
              <w:marTop w:val="0"/>
              <w:marBottom w:val="0"/>
              <w:divBdr>
                <w:top w:val="none" w:sz="0" w:space="0" w:color="auto"/>
                <w:left w:val="none" w:sz="0" w:space="0" w:color="auto"/>
                <w:bottom w:val="none" w:sz="0" w:space="0" w:color="auto"/>
                <w:right w:val="none" w:sz="0" w:space="0" w:color="auto"/>
              </w:divBdr>
              <w:divsChild>
                <w:div w:id="1398742244">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746150765">
      <w:bodyDiv w:val="1"/>
      <w:marLeft w:val="0"/>
      <w:marRight w:val="0"/>
      <w:marTop w:val="0"/>
      <w:marBottom w:val="0"/>
      <w:divBdr>
        <w:top w:val="none" w:sz="0" w:space="0" w:color="auto"/>
        <w:left w:val="none" w:sz="0" w:space="0" w:color="auto"/>
        <w:bottom w:val="none" w:sz="0" w:space="0" w:color="auto"/>
        <w:right w:val="none" w:sz="0" w:space="0" w:color="auto"/>
      </w:divBdr>
      <w:divsChild>
        <w:div w:id="948464460">
          <w:marLeft w:val="0"/>
          <w:marRight w:val="0"/>
          <w:marTop w:val="0"/>
          <w:marBottom w:val="0"/>
          <w:divBdr>
            <w:top w:val="none" w:sz="0" w:space="0" w:color="auto"/>
            <w:left w:val="none" w:sz="0" w:space="0" w:color="auto"/>
            <w:bottom w:val="none" w:sz="0" w:space="0" w:color="auto"/>
            <w:right w:val="none" w:sz="0" w:space="0" w:color="auto"/>
          </w:divBdr>
          <w:divsChild>
            <w:div w:id="86929007">
              <w:marLeft w:val="4"/>
              <w:marRight w:val="4"/>
              <w:marTop w:val="0"/>
              <w:marBottom w:val="0"/>
              <w:divBdr>
                <w:top w:val="none" w:sz="0" w:space="0" w:color="auto"/>
                <w:left w:val="none" w:sz="0" w:space="0" w:color="auto"/>
                <w:bottom w:val="none" w:sz="0" w:space="0" w:color="auto"/>
                <w:right w:val="none" w:sz="0" w:space="0" w:color="auto"/>
              </w:divBdr>
              <w:divsChild>
                <w:div w:id="771440718">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776826334">
      <w:bodyDiv w:val="1"/>
      <w:marLeft w:val="0"/>
      <w:marRight w:val="0"/>
      <w:marTop w:val="0"/>
      <w:marBottom w:val="0"/>
      <w:divBdr>
        <w:top w:val="none" w:sz="0" w:space="0" w:color="auto"/>
        <w:left w:val="none" w:sz="0" w:space="0" w:color="auto"/>
        <w:bottom w:val="none" w:sz="0" w:space="0" w:color="auto"/>
        <w:right w:val="none" w:sz="0" w:space="0" w:color="auto"/>
      </w:divBdr>
      <w:divsChild>
        <w:div w:id="784423868">
          <w:marLeft w:val="0"/>
          <w:marRight w:val="0"/>
          <w:marTop w:val="0"/>
          <w:marBottom w:val="0"/>
          <w:divBdr>
            <w:top w:val="none" w:sz="0" w:space="0" w:color="auto"/>
            <w:left w:val="none" w:sz="0" w:space="0" w:color="auto"/>
            <w:bottom w:val="none" w:sz="0" w:space="0" w:color="auto"/>
            <w:right w:val="none" w:sz="0" w:space="0" w:color="auto"/>
          </w:divBdr>
          <w:divsChild>
            <w:div w:id="499547553">
              <w:marLeft w:val="4"/>
              <w:marRight w:val="4"/>
              <w:marTop w:val="0"/>
              <w:marBottom w:val="0"/>
              <w:divBdr>
                <w:top w:val="none" w:sz="0" w:space="0" w:color="auto"/>
                <w:left w:val="none" w:sz="0" w:space="0" w:color="auto"/>
                <w:bottom w:val="none" w:sz="0" w:space="0" w:color="auto"/>
                <w:right w:val="none" w:sz="0" w:space="0" w:color="auto"/>
              </w:divBdr>
              <w:divsChild>
                <w:div w:id="529878339">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841701711">
      <w:bodyDiv w:val="1"/>
      <w:marLeft w:val="0"/>
      <w:marRight w:val="0"/>
      <w:marTop w:val="0"/>
      <w:marBottom w:val="0"/>
      <w:divBdr>
        <w:top w:val="none" w:sz="0" w:space="0" w:color="auto"/>
        <w:left w:val="none" w:sz="0" w:space="0" w:color="auto"/>
        <w:bottom w:val="none" w:sz="0" w:space="0" w:color="auto"/>
        <w:right w:val="none" w:sz="0" w:space="0" w:color="auto"/>
      </w:divBdr>
    </w:div>
    <w:div w:id="1850630818">
      <w:bodyDiv w:val="1"/>
      <w:marLeft w:val="0"/>
      <w:marRight w:val="0"/>
      <w:marTop w:val="0"/>
      <w:marBottom w:val="0"/>
      <w:divBdr>
        <w:top w:val="none" w:sz="0" w:space="0" w:color="auto"/>
        <w:left w:val="none" w:sz="0" w:space="0" w:color="auto"/>
        <w:bottom w:val="none" w:sz="0" w:space="0" w:color="auto"/>
        <w:right w:val="none" w:sz="0" w:space="0" w:color="auto"/>
      </w:divBdr>
      <w:divsChild>
        <w:div w:id="1761296094">
          <w:marLeft w:val="0"/>
          <w:marRight w:val="0"/>
          <w:marTop w:val="0"/>
          <w:marBottom w:val="0"/>
          <w:divBdr>
            <w:top w:val="none" w:sz="0" w:space="0" w:color="auto"/>
            <w:left w:val="none" w:sz="0" w:space="0" w:color="auto"/>
            <w:bottom w:val="none" w:sz="0" w:space="0" w:color="auto"/>
            <w:right w:val="none" w:sz="0" w:space="0" w:color="auto"/>
          </w:divBdr>
          <w:divsChild>
            <w:div w:id="1938782629">
              <w:marLeft w:val="4"/>
              <w:marRight w:val="4"/>
              <w:marTop w:val="0"/>
              <w:marBottom w:val="0"/>
              <w:divBdr>
                <w:top w:val="none" w:sz="0" w:space="0" w:color="auto"/>
                <w:left w:val="none" w:sz="0" w:space="0" w:color="auto"/>
                <w:bottom w:val="none" w:sz="0" w:space="0" w:color="auto"/>
                <w:right w:val="none" w:sz="0" w:space="0" w:color="auto"/>
              </w:divBdr>
              <w:divsChild>
                <w:div w:id="283851643">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855145872">
      <w:bodyDiv w:val="1"/>
      <w:marLeft w:val="0"/>
      <w:marRight w:val="0"/>
      <w:marTop w:val="0"/>
      <w:marBottom w:val="0"/>
      <w:divBdr>
        <w:top w:val="none" w:sz="0" w:space="0" w:color="auto"/>
        <w:left w:val="none" w:sz="0" w:space="0" w:color="auto"/>
        <w:bottom w:val="none" w:sz="0" w:space="0" w:color="auto"/>
        <w:right w:val="none" w:sz="0" w:space="0" w:color="auto"/>
      </w:divBdr>
      <w:divsChild>
        <w:div w:id="688600487">
          <w:marLeft w:val="0"/>
          <w:marRight w:val="0"/>
          <w:marTop w:val="0"/>
          <w:marBottom w:val="0"/>
          <w:divBdr>
            <w:top w:val="none" w:sz="0" w:space="0" w:color="auto"/>
            <w:left w:val="none" w:sz="0" w:space="0" w:color="auto"/>
            <w:bottom w:val="none" w:sz="0" w:space="0" w:color="auto"/>
            <w:right w:val="none" w:sz="0" w:space="0" w:color="auto"/>
          </w:divBdr>
          <w:divsChild>
            <w:div w:id="589238511">
              <w:marLeft w:val="4"/>
              <w:marRight w:val="4"/>
              <w:marTop w:val="0"/>
              <w:marBottom w:val="0"/>
              <w:divBdr>
                <w:top w:val="none" w:sz="0" w:space="0" w:color="auto"/>
                <w:left w:val="none" w:sz="0" w:space="0" w:color="auto"/>
                <w:bottom w:val="none" w:sz="0" w:space="0" w:color="auto"/>
                <w:right w:val="none" w:sz="0" w:space="0" w:color="auto"/>
              </w:divBdr>
              <w:divsChild>
                <w:div w:id="1412435106">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863663878">
      <w:bodyDiv w:val="1"/>
      <w:marLeft w:val="0"/>
      <w:marRight w:val="0"/>
      <w:marTop w:val="0"/>
      <w:marBottom w:val="0"/>
      <w:divBdr>
        <w:top w:val="none" w:sz="0" w:space="0" w:color="auto"/>
        <w:left w:val="none" w:sz="0" w:space="0" w:color="auto"/>
        <w:bottom w:val="none" w:sz="0" w:space="0" w:color="auto"/>
        <w:right w:val="none" w:sz="0" w:space="0" w:color="auto"/>
      </w:divBdr>
      <w:divsChild>
        <w:div w:id="1480465456">
          <w:marLeft w:val="0"/>
          <w:marRight w:val="0"/>
          <w:marTop w:val="0"/>
          <w:marBottom w:val="0"/>
          <w:divBdr>
            <w:top w:val="none" w:sz="0" w:space="0" w:color="auto"/>
            <w:left w:val="none" w:sz="0" w:space="0" w:color="auto"/>
            <w:bottom w:val="none" w:sz="0" w:space="0" w:color="auto"/>
            <w:right w:val="none" w:sz="0" w:space="0" w:color="auto"/>
          </w:divBdr>
          <w:divsChild>
            <w:div w:id="1054088293">
              <w:marLeft w:val="4"/>
              <w:marRight w:val="4"/>
              <w:marTop w:val="0"/>
              <w:marBottom w:val="0"/>
              <w:divBdr>
                <w:top w:val="none" w:sz="0" w:space="0" w:color="auto"/>
                <w:left w:val="none" w:sz="0" w:space="0" w:color="auto"/>
                <w:bottom w:val="none" w:sz="0" w:space="0" w:color="auto"/>
                <w:right w:val="none" w:sz="0" w:space="0" w:color="auto"/>
              </w:divBdr>
              <w:divsChild>
                <w:div w:id="1102335233">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866746306">
      <w:bodyDiv w:val="1"/>
      <w:marLeft w:val="0"/>
      <w:marRight w:val="0"/>
      <w:marTop w:val="0"/>
      <w:marBottom w:val="0"/>
      <w:divBdr>
        <w:top w:val="none" w:sz="0" w:space="0" w:color="auto"/>
        <w:left w:val="none" w:sz="0" w:space="0" w:color="auto"/>
        <w:bottom w:val="none" w:sz="0" w:space="0" w:color="auto"/>
        <w:right w:val="none" w:sz="0" w:space="0" w:color="auto"/>
      </w:divBdr>
      <w:divsChild>
        <w:div w:id="1610352166">
          <w:marLeft w:val="0"/>
          <w:marRight w:val="0"/>
          <w:marTop w:val="0"/>
          <w:marBottom w:val="0"/>
          <w:divBdr>
            <w:top w:val="none" w:sz="0" w:space="0" w:color="auto"/>
            <w:left w:val="none" w:sz="0" w:space="0" w:color="auto"/>
            <w:bottom w:val="none" w:sz="0" w:space="0" w:color="auto"/>
            <w:right w:val="none" w:sz="0" w:space="0" w:color="auto"/>
          </w:divBdr>
          <w:divsChild>
            <w:div w:id="2066297812">
              <w:marLeft w:val="4"/>
              <w:marRight w:val="4"/>
              <w:marTop w:val="0"/>
              <w:marBottom w:val="0"/>
              <w:divBdr>
                <w:top w:val="none" w:sz="0" w:space="0" w:color="auto"/>
                <w:left w:val="none" w:sz="0" w:space="0" w:color="auto"/>
                <w:bottom w:val="none" w:sz="0" w:space="0" w:color="auto"/>
                <w:right w:val="none" w:sz="0" w:space="0" w:color="auto"/>
              </w:divBdr>
              <w:divsChild>
                <w:div w:id="18743719">
                  <w:marLeft w:val="0"/>
                  <w:marRight w:val="0"/>
                  <w:marTop w:val="4"/>
                  <w:marBottom w:val="0"/>
                  <w:divBdr>
                    <w:top w:val="none" w:sz="0" w:space="0" w:color="auto"/>
                    <w:left w:val="none" w:sz="0" w:space="0" w:color="auto"/>
                    <w:bottom w:val="none" w:sz="0" w:space="0" w:color="auto"/>
                    <w:right w:val="none" w:sz="0" w:space="0" w:color="auto"/>
                  </w:divBdr>
                  <w:divsChild>
                    <w:div w:id="827287636">
                      <w:marLeft w:val="0"/>
                      <w:marRight w:val="0"/>
                      <w:marTop w:val="75"/>
                      <w:marBottom w:val="0"/>
                      <w:divBdr>
                        <w:top w:val="none" w:sz="0" w:space="0" w:color="auto"/>
                        <w:left w:val="single" w:sz="36" w:space="11" w:color="89C402"/>
                        <w:bottom w:val="none" w:sz="0" w:space="0" w:color="auto"/>
                        <w:right w:val="none" w:sz="0" w:space="0" w:color="auto"/>
                      </w:divBdr>
                    </w:div>
                  </w:divsChild>
                </w:div>
              </w:divsChild>
            </w:div>
          </w:divsChild>
        </w:div>
      </w:divsChild>
    </w:div>
    <w:div w:id="1872450586">
      <w:bodyDiv w:val="1"/>
      <w:marLeft w:val="0"/>
      <w:marRight w:val="0"/>
      <w:marTop w:val="0"/>
      <w:marBottom w:val="0"/>
      <w:divBdr>
        <w:top w:val="none" w:sz="0" w:space="0" w:color="auto"/>
        <w:left w:val="none" w:sz="0" w:space="0" w:color="auto"/>
        <w:bottom w:val="none" w:sz="0" w:space="0" w:color="auto"/>
        <w:right w:val="none" w:sz="0" w:space="0" w:color="auto"/>
      </w:divBdr>
      <w:divsChild>
        <w:div w:id="542442235">
          <w:marLeft w:val="0"/>
          <w:marRight w:val="0"/>
          <w:marTop w:val="0"/>
          <w:marBottom w:val="0"/>
          <w:divBdr>
            <w:top w:val="none" w:sz="0" w:space="0" w:color="auto"/>
            <w:left w:val="none" w:sz="0" w:space="0" w:color="auto"/>
            <w:bottom w:val="none" w:sz="0" w:space="0" w:color="auto"/>
            <w:right w:val="none" w:sz="0" w:space="0" w:color="auto"/>
          </w:divBdr>
          <w:divsChild>
            <w:div w:id="792283722">
              <w:marLeft w:val="4"/>
              <w:marRight w:val="4"/>
              <w:marTop w:val="0"/>
              <w:marBottom w:val="0"/>
              <w:divBdr>
                <w:top w:val="none" w:sz="0" w:space="0" w:color="auto"/>
                <w:left w:val="none" w:sz="0" w:space="0" w:color="auto"/>
                <w:bottom w:val="none" w:sz="0" w:space="0" w:color="auto"/>
                <w:right w:val="none" w:sz="0" w:space="0" w:color="auto"/>
              </w:divBdr>
              <w:divsChild>
                <w:div w:id="875896278">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911771684">
      <w:bodyDiv w:val="1"/>
      <w:marLeft w:val="0"/>
      <w:marRight w:val="0"/>
      <w:marTop w:val="0"/>
      <w:marBottom w:val="0"/>
      <w:divBdr>
        <w:top w:val="none" w:sz="0" w:space="0" w:color="auto"/>
        <w:left w:val="none" w:sz="0" w:space="0" w:color="auto"/>
        <w:bottom w:val="none" w:sz="0" w:space="0" w:color="auto"/>
        <w:right w:val="none" w:sz="0" w:space="0" w:color="auto"/>
      </w:divBdr>
      <w:divsChild>
        <w:div w:id="1792940931">
          <w:marLeft w:val="0"/>
          <w:marRight w:val="0"/>
          <w:marTop w:val="0"/>
          <w:marBottom w:val="0"/>
          <w:divBdr>
            <w:top w:val="none" w:sz="0" w:space="0" w:color="auto"/>
            <w:left w:val="none" w:sz="0" w:space="0" w:color="auto"/>
            <w:bottom w:val="none" w:sz="0" w:space="0" w:color="auto"/>
            <w:right w:val="none" w:sz="0" w:space="0" w:color="auto"/>
          </w:divBdr>
          <w:divsChild>
            <w:div w:id="2014599304">
              <w:marLeft w:val="4"/>
              <w:marRight w:val="4"/>
              <w:marTop w:val="0"/>
              <w:marBottom w:val="0"/>
              <w:divBdr>
                <w:top w:val="none" w:sz="0" w:space="0" w:color="auto"/>
                <w:left w:val="none" w:sz="0" w:space="0" w:color="auto"/>
                <w:bottom w:val="none" w:sz="0" w:space="0" w:color="auto"/>
                <w:right w:val="none" w:sz="0" w:space="0" w:color="auto"/>
              </w:divBdr>
              <w:divsChild>
                <w:div w:id="1241789370">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916084844">
      <w:bodyDiv w:val="1"/>
      <w:marLeft w:val="0"/>
      <w:marRight w:val="0"/>
      <w:marTop w:val="0"/>
      <w:marBottom w:val="0"/>
      <w:divBdr>
        <w:top w:val="none" w:sz="0" w:space="0" w:color="auto"/>
        <w:left w:val="none" w:sz="0" w:space="0" w:color="auto"/>
        <w:bottom w:val="none" w:sz="0" w:space="0" w:color="auto"/>
        <w:right w:val="none" w:sz="0" w:space="0" w:color="auto"/>
      </w:divBdr>
      <w:divsChild>
        <w:div w:id="58020049">
          <w:marLeft w:val="0"/>
          <w:marRight w:val="0"/>
          <w:marTop w:val="0"/>
          <w:marBottom w:val="0"/>
          <w:divBdr>
            <w:top w:val="none" w:sz="0" w:space="0" w:color="auto"/>
            <w:left w:val="none" w:sz="0" w:space="0" w:color="auto"/>
            <w:bottom w:val="none" w:sz="0" w:space="0" w:color="auto"/>
            <w:right w:val="none" w:sz="0" w:space="0" w:color="auto"/>
          </w:divBdr>
          <w:divsChild>
            <w:div w:id="1195460393">
              <w:marLeft w:val="4"/>
              <w:marRight w:val="4"/>
              <w:marTop w:val="0"/>
              <w:marBottom w:val="0"/>
              <w:divBdr>
                <w:top w:val="none" w:sz="0" w:space="0" w:color="auto"/>
                <w:left w:val="none" w:sz="0" w:space="0" w:color="auto"/>
                <w:bottom w:val="none" w:sz="0" w:space="0" w:color="auto"/>
                <w:right w:val="none" w:sz="0" w:space="0" w:color="auto"/>
              </w:divBdr>
              <w:divsChild>
                <w:div w:id="380979721">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985546236">
      <w:bodyDiv w:val="1"/>
      <w:marLeft w:val="0"/>
      <w:marRight w:val="0"/>
      <w:marTop w:val="0"/>
      <w:marBottom w:val="0"/>
      <w:divBdr>
        <w:top w:val="none" w:sz="0" w:space="0" w:color="auto"/>
        <w:left w:val="none" w:sz="0" w:space="0" w:color="auto"/>
        <w:bottom w:val="none" w:sz="0" w:space="0" w:color="auto"/>
        <w:right w:val="none" w:sz="0" w:space="0" w:color="auto"/>
      </w:divBdr>
    </w:div>
    <w:div w:id="1987584644">
      <w:bodyDiv w:val="1"/>
      <w:marLeft w:val="0"/>
      <w:marRight w:val="0"/>
      <w:marTop w:val="0"/>
      <w:marBottom w:val="0"/>
      <w:divBdr>
        <w:top w:val="none" w:sz="0" w:space="0" w:color="auto"/>
        <w:left w:val="none" w:sz="0" w:space="0" w:color="auto"/>
        <w:bottom w:val="none" w:sz="0" w:space="0" w:color="auto"/>
        <w:right w:val="none" w:sz="0" w:space="0" w:color="auto"/>
      </w:divBdr>
    </w:div>
    <w:div w:id="2057116889">
      <w:bodyDiv w:val="1"/>
      <w:marLeft w:val="0"/>
      <w:marRight w:val="0"/>
      <w:marTop w:val="0"/>
      <w:marBottom w:val="0"/>
      <w:divBdr>
        <w:top w:val="none" w:sz="0" w:space="0" w:color="auto"/>
        <w:left w:val="none" w:sz="0" w:space="0" w:color="auto"/>
        <w:bottom w:val="none" w:sz="0" w:space="0" w:color="auto"/>
        <w:right w:val="none" w:sz="0" w:space="0" w:color="auto"/>
      </w:divBdr>
      <w:divsChild>
        <w:div w:id="1598899395">
          <w:marLeft w:val="0"/>
          <w:marRight w:val="0"/>
          <w:marTop w:val="0"/>
          <w:marBottom w:val="0"/>
          <w:divBdr>
            <w:top w:val="none" w:sz="0" w:space="0" w:color="auto"/>
            <w:left w:val="none" w:sz="0" w:space="0" w:color="auto"/>
            <w:bottom w:val="none" w:sz="0" w:space="0" w:color="auto"/>
            <w:right w:val="none" w:sz="0" w:space="0" w:color="auto"/>
          </w:divBdr>
          <w:divsChild>
            <w:div w:id="1539120810">
              <w:marLeft w:val="4"/>
              <w:marRight w:val="4"/>
              <w:marTop w:val="0"/>
              <w:marBottom w:val="0"/>
              <w:divBdr>
                <w:top w:val="none" w:sz="0" w:space="0" w:color="auto"/>
                <w:left w:val="none" w:sz="0" w:space="0" w:color="auto"/>
                <w:bottom w:val="none" w:sz="0" w:space="0" w:color="auto"/>
                <w:right w:val="none" w:sz="0" w:space="0" w:color="auto"/>
              </w:divBdr>
              <w:divsChild>
                <w:div w:id="870456104">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2080398338">
      <w:bodyDiv w:val="1"/>
      <w:marLeft w:val="0"/>
      <w:marRight w:val="0"/>
      <w:marTop w:val="0"/>
      <w:marBottom w:val="0"/>
      <w:divBdr>
        <w:top w:val="none" w:sz="0" w:space="0" w:color="auto"/>
        <w:left w:val="none" w:sz="0" w:space="0" w:color="auto"/>
        <w:bottom w:val="none" w:sz="0" w:space="0" w:color="auto"/>
        <w:right w:val="none" w:sz="0" w:space="0" w:color="auto"/>
      </w:divBdr>
      <w:divsChild>
        <w:div w:id="1010446392">
          <w:marLeft w:val="0"/>
          <w:marRight w:val="0"/>
          <w:marTop w:val="0"/>
          <w:marBottom w:val="0"/>
          <w:divBdr>
            <w:top w:val="none" w:sz="0" w:space="0" w:color="auto"/>
            <w:left w:val="none" w:sz="0" w:space="0" w:color="auto"/>
            <w:bottom w:val="none" w:sz="0" w:space="0" w:color="auto"/>
            <w:right w:val="none" w:sz="0" w:space="0" w:color="auto"/>
          </w:divBdr>
          <w:divsChild>
            <w:div w:id="898395482">
              <w:marLeft w:val="4"/>
              <w:marRight w:val="4"/>
              <w:marTop w:val="0"/>
              <w:marBottom w:val="0"/>
              <w:divBdr>
                <w:top w:val="none" w:sz="0" w:space="0" w:color="auto"/>
                <w:left w:val="none" w:sz="0" w:space="0" w:color="auto"/>
                <w:bottom w:val="none" w:sz="0" w:space="0" w:color="auto"/>
                <w:right w:val="none" w:sz="0" w:space="0" w:color="auto"/>
              </w:divBdr>
              <w:divsChild>
                <w:div w:id="1073743440">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2127500620">
      <w:bodyDiv w:val="1"/>
      <w:marLeft w:val="0"/>
      <w:marRight w:val="0"/>
      <w:marTop w:val="0"/>
      <w:marBottom w:val="0"/>
      <w:divBdr>
        <w:top w:val="none" w:sz="0" w:space="0" w:color="auto"/>
        <w:left w:val="none" w:sz="0" w:space="0" w:color="auto"/>
        <w:bottom w:val="none" w:sz="0" w:space="0" w:color="auto"/>
        <w:right w:val="none" w:sz="0" w:space="0" w:color="auto"/>
      </w:divBdr>
      <w:divsChild>
        <w:div w:id="2141655321">
          <w:marLeft w:val="0"/>
          <w:marRight w:val="0"/>
          <w:marTop w:val="0"/>
          <w:marBottom w:val="0"/>
          <w:divBdr>
            <w:top w:val="none" w:sz="0" w:space="0" w:color="auto"/>
            <w:left w:val="none" w:sz="0" w:space="0" w:color="auto"/>
            <w:bottom w:val="none" w:sz="0" w:space="0" w:color="auto"/>
            <w:right w:val="none" w:sz="0" w:space="0" w:color="auto"/>
          </w:divBdr>
          <w:divsChild>
            <w:div w:id="1944216970">
              <w:marLeft w:val="4"/>
              <w:marRight w:val="4"/>
              <w:marTop w:val="0"/>
              <w:marBottom w:val="0"/>
              <w:divBdr>
                <w:top w:val="none" w:sz="0" w:space="0" w:color="auto"/>
                <w:left w:val="none" w:sz="0" w:space="0" w:color="auto"/>
                <w:bottom w:val="none" w:sz="0" w:space="0" w:color="auto"/>
                <w:right w:val="none" w:sz="0" w:space="0" w:color="auto"/>
              </w:divBdr>
              <w:divsChild>
                <w:div w:id="1219047554">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zure.microsoft.com/en-us/documentation/articles/websites-dotnet-webjobs-sdk-storage-queues-how-to/" TargetMode="External"/><Relationship Id="rId21" Type="http://schemas.openxmlformats.org/officeDocument/2006/relationships/header" Target="header6.xml"/><Relationship Id="rId42" Type="http://schemas.openxmlformats.org/officeDocument/2006/relationships/image" Target="media/image10.png"/><Relationship Id="rId63" Type="http://schemas.openxmlformats.org/officeDocument/2006/relationships/hyperlink" Target="http://www.asp.net/mvc" TargetMode="External"/><Relationship Id="rId84" Type="http://schemas.openxmlformats.org/officeDocument/2006/relationships/image" Target="media/image43.png"/><Relationship Id="rId138" Type="http://schemas.openxmlformats.org/officeDocument/2006/relationships/image" Target="media/image85.png"/><Relationship Id="rId159" Type="http://schemas.openxmlformats.org/officeDocument/2006/relationships/hyperlink" Target="http://www.asp.net/aspnet/overview/developing-apps-with-windows-azure/building-real-world-cloud-apps-with-windows-azure/transient-fault-handling" TargetMode="External"/><Relationship Id="rId107" Type="http://schemas.openxmlformats.org/officeDocument/2006/relationships/image" Target="media/image64.png"/><Relationship Id="rId11" Type="http://schemas.openxmlformats.org/officeDocument/2006/relationships/endnotes" Target="endnotes.xml"/><Relationship Id="rId32" Type="http://schemas.openxmlformats.org/officeDocument/2006/relationships/hyperlink" Target="http://account.windowsazure.com/subscriptions" TargetMode="External"/><Relationship Id="rId53" Type="http://schemas.openxmlformats.org/officeDocument/2006/relationships/image" Target="media/image21.png"/><Relationship Id="rId74" Type="http://schemas.openxmlformats.org/officeDocument/2006/relationships/hyperlink" Target="https://portal.azure.com/" TargetMode="External"/><Relationship Id="rId128" Type="http://schemas.openxmlformats.org/officeDocument/2006/relationships/image" Target="media/image79.png"/><Relationship Id="rId149" Type="http://schemas.openxmlformats.org/officeDocument/2006/relationships/hyperlink" Target="http://www.asp.net/mvc/tutorials/getting-started-with-ef-using-mvc" TargetMode="External"/><Relationship Id="rId5" Type="http://schemas.openxmlformats.org/officeDocument/2006/relationships/customXml" Target="../customXml/item5.xml"/><Relationship Id="rId95" Type="http://schemas.openxmlformats.org/officeDocument/2006/relationships/image" Target="media/image54.png"/><Relationship Id="rId160" Type="http://schemas.openxmlformats.org/officeDocument/2006/relationships/hyperlink" Target="http://msdn.microsoft.com/library/system.web.httppostedfilebase.aspx" TargetMode="External"/><Relationship Id="rId22" Type="http://schemas.openxmlformats.org/officeDocument/2006/relationships/footer" Target="footer4.xml"/><Relationship Id="rId43" Type="http://schemas.openxmlformats.org/officeDocument/2006/relationships/image" Target="media/image11.png"/><Relationship Id="rId64" Type="http://schemas.openxmlformats.org/officeDocument/2006/relationships/hyperlink" Target="http://www.asp.net/mvc" TargetMode="External"/><Relationship Id="rId118" Type="http://schemas.openxmlformats.org/officeDocument/2006/relationships/image" Target="media/image71.png"/><Relationship Id="rId139" Type="http://schemas.openxmlformats.org/officeDocument/2006/relationships/image" Target="media/image86.png"/><Relationship Id="rId85" Type="http://schemas.openxmlformats.org/officeDocument/2006/relationships/image" Target="media/image44.png"/><Relationship Id="rId150" Type="http://schemas.openxmlformats.org/officeDocument/2006/relationships/hyperlink" Target="http://www.asp.net/aspnet/overview/developing-apps-with-windows-azure/building-real-world-cloud-apps-with-windows-azure/web-development-best-practices" TargetMode="External"/><Relationship Id="rId12" Type="http://schemas.openxmlformats.org/officeDocument/2006/relationships/hyperlink" Target="http://www.microsoft.com/en-us/legal/intellectualproperty/Permissions/default.aspx" TargetMode="External"/><Relationship Id="rId17" Type="http://schemas.openxmlformats.org/officeDocument/2006/relationships/header" Target="header3.xml"/><Relationship Id="rId33" Type="http://schemas.openxmlformats.org/officeDocument/2006/relationships/hyperlink" Target="http://go.microsoft.com/fwlink/?LinkId=268693" TargetMode="External"/><Relationship Id="rId38" Type="http://schemas.openxmlformats.org/officeDocument/2006/relationships/hyperlink" Target="https://azure.microsoft.com/en-us/documentation/articles/app-service-web-overview/" TargetMode="External"/><Relationship Id="rId59" Type="http://schemas.openxmlformats.org/officeDocument/2006/relationships/hyperlink" Target="https://azure.microsoft.com/en-us/documentation/articles/app-service-web-overview/" TargetMode="External"/><Relationship Id="rId103" Type="http://schemas.openxmlformats.org/officeDocument/2006/relationships/image" Target="media/image62.png"/><Relationship Id="rId108" Type="http://schemas.openxmlformats.org/officeDocument/2006/relationships/hyperlink" Target="http://www.asp.net/aspnet/overview/developing-apps-with-windows-azure/building-real-world-cloud-apps-with-windows-azure/unstructured-blob-storage" TargetMode="External"/><Relationship Id="rId124" Type="http://schemas.openxmlformats.org/officeDocument/2006/relationships/image" Target="media/image77.png"/><Relationship Id="rId129" Type="http://schemas.openxmlformats.org/officeDocument/2006/relationships/image" Target="media/image80.png"/><Relationship Id="rId54" Type="http://schemas.openxmlformats.org/officeDocument/2006/relationships/hyperlink" Target="https://msdn.microsoft.com/en-us/library/aa767737(v=vs.85).aspx" TargetMode="External"/><Relationship Id="rId70" Type="http://schemas.openxmlformats.org/officeDocument/2006/relationships/image" Target="media/image32.png"/><Relationship Id="rId75" Type="http://schemas.openxmlformats.org/officeDocument/2006/relationships/image" Target="media/image35.png"/><Relationship Id="rId91" Type="http://schemas.openxmlformats.org/officeDocument/2006/relationships/image" Target="media/image50.png"/><Relationship Id="rId96" Type="http://schemas.openxmlformats.org/officeDocument/2006/relationships/image" Target="media/image55.png"/><Relationship Id="rId140" Type="http://schemas.openxmlformats.org/officeDocument/2006/relationships/image" Target="media/image87.png"/><Relationship Id="rId145" Type="http://schemas.openxmlformats.org/officeDocument/2006/relationships/image" Target="media/image91.png"/><Relationship Id="rId161"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go.microsoft.com/fwlink/?linkid=529715&amp;clcid=0x409" TargetMode="External"/><Relationship Id="rId28" Type="http://schemas.openxmlformats.org/officeDocument/2006/relationships/image" Target="media/image4.png"/><Relationship Id="rId49" Type="http://schemas.openxmlformats.org/officeDocument/2006/relationships/image" Target="media/image17.png"/><Relationship Id="rId114" Type="http://schemas.openxmlformats.org/officeDocument/2006/relationships/hyperlink" Target="http://msdn.microsoft.com/library/hh510202.aspx" TargetMode="External"/><Relationship Id="rId119" Type="http://schemas.openxmlformats.org/officeDocument/2006/relationships/image" Target="media/image72.png"/><Relationship Id="rId44" Type="http://schemas.openxmlformats.org/officeDocument/2006/relationships/image" Target="media/image12.png"/><Relationship Id="rId60" Type="http://schemas.openxmlformats.org/officeDocument/2006/relationships/image" Target="media/image26.png"/><Relationship Id="rId65" Type="http://schemas.openxmlformats.org/officeDocument/2006/relationships/image" Target="media/image29.png"/><Relationship Id="rId81" Type="http://schemas.openxmlformats.org/officeDocument/2006/relationships/image" Target="media/image40.png"/><Relationship Id="rId86" Type="http://schemas.openxmlformats.org/officeDocument/2006/relationships/image" Target="media/image45.png"/><Relationship Id="rId130" Type="http://schemas.openxmlformats.org/officeDocument/2006/relationships/image" Target="media/image81.png"/><Relationship Id="rId135" Type="http://schemas.openxmlformats.org/officeDocument/2006/relationships/image" Target="media/image84.png"/><Relationship Id="rId151" Type="http://schemas.openxmlformats.org/officeDocument/2006/relationships/hyperlink" Target="https://azure.microsoft.com/en-us/documentation/articles/websites-dotnet-webjobs-sdk-get-started/" TargetMode="External"/><Relationship Id="rId156" Type="http://schemas.openxmlformats.org/officeDocument/2006/relationships/image" Target="media/image96.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comments" Target="comments.xml"/><Relationship Id="rId109" Type="http://schemas.openxmlformats.org/officeDocument/2006/relationships/image" Target="media/image65.png"/><Relationship Id="rId34" Type="http://schemas.openxmlformats.org/officeDocument/2006/relationships/image" Target="media/image6.png"/><Relationship Id="rId50" Type="http://schemas.openxmlformats.org/officeDocument/2006/relationships/image" Target="media/image18.png"/><Relationship Id="rId55" Type="http://schemas.openxmlformats.org/officeDocument/2006/relationships/image" Target="media/image22.png"/><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hyperlink" Target="http://manage.windowsazure.com/" TargetMode="External"/><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hyperlink" Target="http://weblogs.asp.net/scottgu/archive/2014/01/16/windows-azure-staging-publishing-support-for-web-sites-monitoring-improvements-hyper-v-recovery-manager-ga-and-pci-compliance.aspx" TargetMode="External"/><Relationship Id="rId146" Type="http://schemas.openxmlformats.org/officeDocument/2006/relationships/hyperlink" Target="https://azure.microsoft.com/en-us/documentation/articles/websites-dotnet-deploy-webjobs/" TargetMode="External"/><Relationship Id="rId7" Type="http://schemas.openxmlformats.org/officeDocument/2006/relationships/styles" Target="styles.xml"/><Relationship Id="rId71" Type="http://schemas.openxmlformats.org/officeDocument/2006/relationships/image" Target="media/image33.png"/><Relationship Id="rId92" Type="http://schemas.openxmlformats.org/officeDocument/2006/relationships/image" Target="media/image51.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azure.microsoft.com/en-us/documentation/articles/web-sites-custom-domain-name/" TargetMode="External"/><Relationship Id="rId24" Type="http://schemas.openxmlformats.org/officeDocument/2006/relationships/hyperlink" Target="http://portal.azure.com/" TargetMode="External"/><Relationship Id="rId40" Type="http://schemas.microsoft.com/office/2011/relationships/commentsExtended" Target="commentsExtended.xml"/><Relationship Id="rId45" Type="http://schemas.openxmlformats.org/officeDocument/2006/relationships/image" Target="media/image13.png"/><Relationship Id="rId66" Type="http://schemas.openxmlformats.org/officeDocument/2006/relationships/image" Target="media/image30.png"/><Relationship Id="rId87" Type="http://schemas.openxmlformats.org/officeDocument/2006/relationships/image" Target="media/image46.png"/><Relationship Id="rId110" Type="http://schemas.openxmlformats.org/officeDocument/2006/relationships/image" Target="media/image66.png"/><Relationship Id="rId115" Type="http://schemas.openxmlformats.org/officeDocument/2006/relationships/image" Target="media/image69.png"/><Relationship Id="rId131" Type="http://schemas.openxmlformats.org/officeDocument/2006/relationships/image" Target="media/image82.png"/><Relationship Id="rId136" Type="http://schemas.openxmlformats.org/officeDocument/2006/relationships/hyperlink" Target="http://go.microsoft.com/fwlink/?linkid=529715&amp;clcid=0x409" TargetMode="External"/><Relationship Id="rId157" Type="http://schemas.openxmlformats.org/officeDocument/2006/relationships/hyperlink" Target="https://azure.microsoft.com/en-us/documentation/articles/websites-dotnet-webjobs-sdk-get-started/" TargetMode="External"/><Relationship Id="rId61" Type="http://schemas.openxmlformats.org/officeDocument/2006/relationships/image" Target="media/image27.png"/><Relationship Id="rId82" Type="http://schemas.openxmlformats.org/officeDocument/2006/relationships/image" Target="media/image41.png"/><Relationship Id="rId152" Type="http://schemas.openxmlformats.org/officeDocument/2006/relationships/image" Target="media/image92.png"/><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hyperlink" Target="http://azure.microsoft.com/en-us/pricing/details/app-service/plans/" TargetMode="External"/><Relationship Id="rId35" Type="http://schemas.openxmlformats.org/officeDocument/2006/relationships/image" Target="media/image7.png"/><Relationship Id="rId56" Type="http://schemas.openxmlformats.org/officeDocument/2006/relationships/image" Target="media/image23.png"/><Relationship Id="rId77" Type="http://schemas.openxmlformats.org/officeDocument/2006/relationships/image" Target="media/image37.png"/><Relationship Id="rId100" Type="http://schemas.openxmlformats.org/officeDocument/2006/relationships/image" Target="media/image59.png"/><Relationship Id="rId105" Type="http://schemas.openxmlformats.org/officeDocument/2006/relationships/image" Target="media/image63.png"/><Relationship Id="rId126" Type="http://schemas.openxmlformats.org/officeDocument/2006/relationships/hyperlink" Target="https://azure.microsoft.com/en-us/documentation/articles/azure-web-sites-web-hosting-plans-in-depth-overview/" TargetMode="External"/><Relationship Id="rId147" Type="http://schemas.openxmlformats.org/officeDocument/2006/relationships/hyperlink" Target="http://www.nuget.org/packages/Microsoft.Azure.WebJobs" TargetMode="External"/><Relationship Id="rId8" Type="http://schemas.openxmlformats.org/officeDocument/2006/relationships/settings" Target="settings.xml"/><Relationship Id="rId51" Type="http://schemas.openxmlformats.org/officeDocument/2006/relationships/image" Target="media/image19.png"/><Relationship Id="rId72" Type="http://schemas.openxmlformats.org/officeDocument/2006/relationships/image" Target="media/image34.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74.png"/><Relationship Id="rId142" Type="http://schemas.openxmlformats.org/officeDocument/2006/relationships/image" Target="media/image88.png"/><Relationship Id="rId163" Type="http://schemas.microsoft.com/office/2011/relationships/people" Target="people.xml"/><Relationship Id="rId3" Type="http://schemas.openxmlformats.org/officeDocument/2006/relationships/customXml" Target="../customXml/item3.xml"/><Relationship Id="rId25" Type="http://schemas.openxmlformats.org/officeDocument/2006/relationships/image" Target="media/image1.png"/><Relationship Id="rId46" Type="http://schemas.openxmlformats.org/officeDocument/2006/relationships/image" Target="media/image14.png"/><Relationship Id="rId67" Type="http://schemas.openxmlformats.org/officeDocument/2006/relationships/hyperlink" Target="http://www.asp.net/mvc/tutorials/mvc-5/introduction/getting-started" TargetMode="External"/><Relationship Id="rId116" Type="http://schemas.openxmlformats.org/officeDocument/2006/relationships/image" Target="media/image70.png"/><Relationship Id="rId137" Type="http://schemas.openxmlformats.org/officeDocument/2006/relationships/hyperlink" Target="https://manage.windowsazure.com/" TargetMode="External"/><Relationship Id="rId158" Type="http://schemas.openxmlformats.org/officeDocument/2006/relationships/image" Target="media/image97.png"/><Relationship Id="rId20" Type="http://schemas.openxmlformats.org/officeDocument/2006/relationships/header" Target="header5.xml"/><Relationship Id="rId41" Type="http://schemas.openxmlformats.org/officeDocument/2006/relationships/image" Target="media/image9.png"/><Relationship Id="rId62" Type="http://schemas.openxmlformats.org/officeDocument/2006/relationships/image" Target="media/image28.png"/><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image" Target="media/image67.png"/><Relationship Id="rId132" Type="http://schemas.openxmlformats.org/officeDocument/2006/relationships/image" Target="media/image83.png"/><Relationship Id="rId153" Type="http://schemas.openxmlformats.org/officeDocument/2006/relationships/image" Target="media/image93.png"/><Relationship Id="rId15" Type="http://schemas.openxmlformats.org/officeDocument/2006/relationships/footer" Target="footer1.xml"/><Relationship Id="rId36" Type="http://schemas.openxmlformats.org/officeDocument/2006/relationships/image" Target="media/image8.png"/><Relationship Id="rId57" Type="http://schemas.openxmlformats.org/officeDocument/2006/relationships/image" Target="media/image24.png"/><Relationship Id="rId106" Type="http://schemas.openxmlformats.org/officeDocument/2006/relationships/hyperlink" Target="http://www.asp.net/aspnet/overview/developing-apps-with-windows-azure/building-real-world-cloud-apps-with-windows-azure/queue-centric-work-pattern" TargetMode="External"/><Relationship Id="rId127" Type="http://schemas.openxmlformats.org/officeDocument/2006/relationships/hyperlink" Target="https://azure.microsoft.com/en-us/documentation/articles/resource-group-overview/" TargetMode="External"/><Relationship Id="rId10" Type="http://schemas.openxmlformats.org/officeDocument/2006/relationships/footnotes" Target="footnotes.xml"/><Relationship Id="rId31" Type="http://schemas.openxmlformats.org/officeDocument/2006/relationships/image" Target="media/image5.png"/><Relationship Id="rId52" Type="http://schemas.openxmlformats.org/officeDocument/2006/relationships/image" Target="media/image20.png"/><Relationship Id="rId73" Type="http://schemas.openxmlformats.org/officeDocument/2006/relationships/hyperlink" Target="http://go.microsoft.com/fwlink/?linkid=529714&amp;clcid=0x409" TargetMode="External"/><Relationship Id="rId78" Type="http://schemas.openxmlformats.org/officeDocument/2006/relationships/hyperlink" Target="http://ruslany.net/2014/04/azure-web-sites-block-web-access-to-non-production-deployment-slots/" TargetMode="External"/><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5.png"/><Relationship Id="rId143" Type="http://schemas.openxmlformats.org/officeDocument/2006/relationships/image" Target="media/image89.png"/><Relationship Id="rId148" Type="http://schemas.openxmlformats.org/officeDocument/2006/relationships/hyperlink" Target="http://www.asp.net/mvc/tutorials/mvc-5/introduction/getting-started" TargetMode="External"/><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2.png"/><Relationship Id="rId47" Type="http://schemas.openxmlformats.org/officeDocument/2006/relationships/image" Target="media/image15.png"/><Relationship Id="rId68" Type="http://schemas.openxmlformats.org/officeDocument/2006/relationships/hyperlink" Target="http://www.asp.net/mvc/tutorials/getting-started-with-ef-using-mvc" TargetMode="External"/><Relationship Id="rId89" Type="http://schemas.openxmlformats.org/officeDocument/2006/relationships/image" Target="media/image48.png"/><Relationship Id="rId112" Type="http://schemas.openxmlformats.org/officeDocument/2006/relationships/hyperlink" Target="https://azure.microsoft.com/en-us/documentation/articles/storage-create-storage-account/" TargetMode="External"/><Relationship Id="rId133" Type="http://schemas.openxmlformats.org/officeDocument/2006/relationships/hyperlink" Target="http://www.asp.net/aspnet/overview/developing-apps-with-windows-azure/building-real-world-cloud-apps-with-windows-azure/source-control" TargetMode="External"/><Relationship Id="rId154" Type="http://schemas.openxmlformats.org/officeDocument/2006/relationships/image" Target="media/image94.png"/><Relationship Id="rId16" Type="http://schemas.openxmlformats.org/officeDocument/2006/relationships/footer" Target="footer2.xml"/><Relationship Id="rId37" Type="http://schemas.openxmlformats.org/officeDocument/2006/relationships/hyperlink" Target="https://azure.microsoft.com/overview/preview-portal/" TargetMode="External"/><Relationship Id="rId58" Type="http://schemas.openxmlformats.org/officeDocument/2006/relationships/image" Target="media/image25.png"/><Relationship Id="rId79" Type="http://schemas.openxmlformats.org/officeDocument/2006/relationships/image" Target="media/image38.png"/><Relationship Id="rId102" Type="http://schemas.openxmlformats.org/officeDocument/2006/relationships/image" Target="media/image61.png"/><Relationship Id="rId123" Type="http://schemas.openxmlformats.org/officeDocument/2006/relationships/image" Target="media/image76.png"/><Relationship Id="rId144" Type="http://schemas.openxmlformats.org/officeDocument/2006/relationships/image" Target="media/image90.png"/><Relationship Id="rId90" Type="http://schemas.openxmlformats.org/officeDocument/2006/relationships/image" Target="media/image49.png"/><Relationship Id="rId27" Type="http://schemas.openxmlformats.org/officeDocument/2006/relationships/image" Target="media/image3.png"/><Relationship Id="rId48" Type="http://schemas.openxmlformats.org/officeDocument/2006/relationships/image" Target="media/image16.png"/><Relationship Id="rId69" Type="http://schemas.openxmlformats.org/officeDocument/2006/relationships/image" Target="media/image31.png"/><Relationship Id="rId113" Type="http://schemas.openxmlformats.org/officeDocument/2006/relationships/image" Target="media/image68.png"/><Relationship Id="rId134" Type="http://schemas.openxmlformats.org/officeDocument/2006/relationships/hyperlink" Target="https://azure.microsoft.com/blog/2013/07/17/windows-azure-web-sites-how-application-strings-and-connection-strings-work/" TargetMode="External"/><Relationship Id="rId80" Type="http://schemas.openxmlformats.org/officeDocument/2006/relationships/image" Target="media/image39.png"/><Relationship Id="rId155" Type="http://schemas.openxmlformats.org/officeDocument/2006/relationships/image" Target="media/image9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upali_Desai\Documents\LabTemp_Segoe_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_dlc_DocId xmlns="230e9df3-be65-4c73-a93b-d1236ebd677e">CPS089-186501032-80</_dlc_DocId>
    <_dlc_DocIdUrl xmlns="230e9df3-be65-4c73-a93b-d1236ebd677e">
      <Url>https://microsoft.sharepoint.com/teams/CampusProjectSites089/hahzsakosd/ipdev/_layouts/15/DocIdRedir.aspx?ID=CPS089-186501032-80</Url>
      <Description>CPS089-186501032-80</Description>
    </_dlc_DocIdUrl>
    <SharedWithUsers xmlns="7ed30aa2-a9a3-48dd-93de-4f2bc034e61b">
      <UserInfo>
        <DisplayName/>
        <AccountId xsi:nil="true"/>
        <AccountType/>
      </UserInfo>
    </SharedWithUsers>
  </documentManagement>
</p:properties>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ct:contentTypeSchema xmlns:ct="http://schemas.microsoft.com/office/2006/metadata/contentType" xmlns:ma="http://schemas.microsoft.com/office/2006/metadata/properties/metaAttributes" ct:_="" ma:_="" ma:contentTypeName="Document" ma:contentTypeID="0x010100A9E69C515D32034EA7476C2862BDD4DF" ma:contentTypeVersion="2" ma:contentTypeDescription="Create a new document." ma:contentTypeScope="" ma:versionID="a780e8cb014c85a7b5d018eb29db4742">
  <xsd:schema xmlns:xsd="http://www.w3.org/2001/XMLSchema" xmlns:xs="http://www.w3.org/2001/XMLSchema" xmlns:p="http://schemas.microsoft.com/office/2006/metadata/properties" xmlns:ns2="230e9df3-be65-4c73-a93b-d1236ebd677e" xmlns:ns3="7ed30aa2-a9a3-48dd-93de-4f2bc034e61b" targetNamespace="http://schemas.microsoft.com/office/2006/metadata/properties" ma:root="true" ma:fieldsID="9caeb89ecdbab3dc427ae2d59c48e745" ns2:_="" ns3:_="">
    <xsd:import namespace="230e9df3-be65-4c73-a93b-d1236ebd677e"/>
    <xsd:import namespace="7ed30aa2-a9a3-48dd-93de-4f2bc034e61b"/>
    <xsd:element name="properties">
      <xsd:complexType>
        <xsd:sequence>
          <xsd:element name="documentManagement">
            <xsd:complexType>
              <xsd:all>
                <xsd:element ref="ns2:_dlc_DocId" minOccurs="0"/>
                <xsd:element ref="ns2:_dlc_DocIdUrl" minOccurs="0"/>
                <xsd:element ref="ns2:_dlc_DocIdPersistId"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7ed30aa2-a9a3-48dd-93de-4f2bc034e61b" elementFormDefault="qualified">
    <xsd:import namespace="http://schemas.microsoft.com/office/2006/documentManagement/types"/>
    <xsd:import namespace="http://schemas.microsoft.com/office/infopath/2007/PartnerControls"/>
    <xsd:element name="SharedWithUsers" ma:index="11"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2F2657-4ACA-49E5-A6B2-E318DB23F996}">
  <ds:schemaRefs>
    <ds:schemaRef ds:uri="http://schemas.microsoft.com/sharepoint/v3/contenttype/forms"/>
  </ds:schemaRefs>
</ds:datastoreItem>
</file>

<file path=customXml/itemProps2.xml><?xml version="1.0" encoding="utf-8"?>
<ds:datastoreItem xmlns:ds="http://schemas.openxmlformats.org/officeDocument/2006/customXml" ds:itemID="{0D099B5C-58A2-4E73-85A4-6DBCDA26239C}">
  <ds:schemaRefs>
    <ds:schemaRef ds:uri="http://schemas.microsoft.com/office/2006/metadata/properties"/>
    <ds:schemaRef ds:uri="230e9df3-be65-4c73-a93b-d1236ebd677e"/>
    <ds:schemaRef ds:uri="7ed30aa2-a9a3-48dd-93de-4f2bc034e61b"/>
  </ds:schemaRefs>
</ds:datastoreItem>
</file>

<file path=customXml/itemProps3.xml><?xml version="1.0" encoding="utf-8"?>
<ds:datastoreItem xmlns:ds="http://schemas.openxmlformats.org/officeDocument/2006/customXml" ds:itemID="{9DBD8E74-0526-4A8A-A833-B7829C2724C2}">
  <ds:schemaRefs>
    <ds:schemaRef ds:uri="http://schemas.microsoft.com/sharepoint/events"/>
  </ds:schemaRefs>
</ds:datastoreItem>
</file>

<file path=customXml/itemProps4.xml><?xml version="1.0" encoding="utf-8"?>
<ds:datastoreItem xmlns:ds="http://schemas.openxmlformats.org/officeDocument/2006/customXml" ds:itemID="{5FABB2F1-7128-410F-B86B-11FCB762AC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0e9df3-be65-4c73-a93b-d1236ebd677e"/>
    <ds:schemaRef ds:uri="7ed30aa2-a9a3-48dd-93de-4f2bc034e6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4FCFDF97-83BD-4F58-B372-586F48E78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LabTemp_Segoe_v2</Template>
  <TotalTime>71</TotalTime>
  <Pages>11</Pages>
  <Words>11551</Words>
  <Characters>63533</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Lab  M05 - Azure Web Apps</vt:lpstr>
    </vt:vector>
  </TitlesOfParts>
  <Manager>Microsoft Services</Manager>
  <Company>Microsoft Corporation</Company>
  <LinksUpToDate>false</LinksUpToDate>
  <CharactersWithSpaces>74935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M05 - Azure Web Apps</dc:title>
  <dc:subject>Document Title</dc:subject>
  <dc:creator>David Coppet</dc:creator>
  <cp:keywords>Azure Web Apps;Windows 10;Azure;Fast Start</cp:keywords>
  <cp:lastModifiedBy>David Coppet</cp:lastModifiedBy>
  <cp:revision>12</cp:revision>
  <cp:lastPrinted>2016-01-07T09:28:00Z</cp:lastPrinted>
  <dcterms:created xsi:type="dcterms:W3CDTF">2015-10-21T17:23:00Z</dcterms:created>
  <dcterms:modified xsi:type="dcterms:W3CDTF">2016-01-07T09:28:00Z</dcterms:modified>
  <cp:category>Microsoft Confidential - For Internal Use Only</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0x010100A9E69C515D32034EA7476C2862BDD4DF</vt:lpwstr>
  </property>
  <property fmtid="{D5CDD505-2E9C-101B-9397-08002B2CF9AE}" pid="3" name="TaxKeyword">
    <vt:lpwstr/>
  </property>
  <property fmtid="{D5CDD505-2E9C-101B-9397-08002B2CF9AE}" pid="4" name="Abstract">
    <vt:lpwstr/>
  </property>
  <property fmtid="{D5CDD505-2E9C-101B-9397-08002B2CF9AE}" pid="5" name="BuildID">
    <vt:lpwstr>BuildID</vt:lpwstr>
  </property>
  <property fmtid="{D5CDD505-2E9C-101B-9397-08002B2CF9AE}" pid="6" name="CrsTitle">
    <vt:lpwstr>CrsTitle</vt:lpwstr>
  </property>
  <property fmtid="{D5CDD505-2E9C-101B-9397-08002B2CF9AE}" pid="7" name="DocID">
    <vt:lpwstr>DocID</vt:lpwstr>
  </property>
  <property fmtid="{D5CDD505-2E9C-101B-9397-08002B2CF9AE}" pid="8" name="DocTitle">
    <vt:lpwstr>DocTitle</vt:lpwstr>
  </property>
  <property fmtid="{D5CDD505-2E9C-101B-9397-08002B2CF9AE}" pid="9" name="Document Status">
    <vt:lpwstr>DRAFT</vt:lpwstr>
  </property>
  <property fmtid="{D5CDD505-2E9C-101B-9397-08002B2CF9AE}" pid="10" name="Course Version">
    <vt:lpwstr>1.0</vt:lpwstr>
  </property>
  <property fmtid="{D5CDD505-2E9C-101B-9397-08002B2CF9AE}" pid="11" name="Product Version">
    <vt:lpwstr>None</vt:lpwstr>
  </property>
  <property fmtid="{D5CDD505-2E9C-101B-9397-08002B2CF9AE}" pid="12" name="Publish Date">
    <vt:filetime>2011-10-11T18:30:00Z</vt:filetime>
  </property>
  <property fmtid="{D5CDD505-2E9C-101B-9397-08002B2CF9AE}" pid="13" name="Comments Locked">
    <vt:bool>true</vt:bool>
  </property>
  <property fmtid="{D5CDD505-2E9C-101B-9397-08002B2CF9AE}" pid="14" name="TmpComments">
    <vt:lpwstr/>
  </property>
  <property fmtid="{D5CDD505-2E9C-101B-9397-08002B2CF9AE}" pid="15" name="FileName Locked">
    <vt:bool>true</vt:bool>
  </property>
  <property fmtid="{D5CDD505-2E9C-101B-9397-08002B2CF9AE}" pid="16" name="Banner Image">
    <vt:lpwstr>bannerEnergyBand1.png</vt:lpwstr>
  </property>
  <property fmtid="{D5CDD505-2E9C-101B-9397-08002B2CF9AE}" pid="17" name="Logo Image">
    <vt:lpwstr>logoMS.png</vt:lpwstr>
  </property>
  <property fmtid="{D5CDD505-2E9C-101B-9397-08002B2CF9AE}" pid="18" name="Document Locked">
    <vt:bool>false</vt:bool>
  </property>
  <property fmtid="{D5CDD505-2E9C-101B-9397-08002B2CF9AE}" pid="19" name="Template Version">
    <vt:lpwstr>5.0.0730</vt:lpwstr>
  </property>
  <property fmtid="{D5CDD505-2E9C-101B-9397-08002B2CF9AE}" pid="20" name="Order">
    <vt:r8>4000</vt:r8>
  </property>
  <property fmtid="{D5CDD505-2E9C-101B-9397-08002B2CF9AE}" pid="21" name="_dlc_DocIdItemGuid">
    <vt:lpwstr>ae07d8ef-3a9d-4a7a-b09c-de4967c1aae0</vt:lpwstr>
  </property>
</Properties>
</file>